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E56" w:rsidRPr="00136E56" w:rsidRDefault="005852D1" w:rsidP="00260ABF">
      <w:pPr>
        <w:pStyle w:val="jx0"/>
      </w:pPr>
      <w:r>
        <w:rPr>
          <w:rFonts w:hint="eastAsia"/>
        </w:rPr>
        <w:t>验证码组件</w:t>
      </w:r>
    </w:p>
    <w:p w:rsidR="00643E85" w:rsidRDefault="00136E56" w:rsidP="001E1196">
      <w:pPr>
        <w:pStyle w:val="jx1"/>
      </w:pPr>
      <w:bookmarkStart w:id="0" w:name="_Toc393896433"/>
      <w:r w:rsidRPr="00D23A56">
        <w:rPr>
          <w:rFonts w:hint="eastAsia"/>
        </w:rPr>
        <w:t>预期效果</w:t>
      </w:r>
      <w:bookmarkEnd w:id="0"/>
    </w:p>
    <w:p w:rsidR="00260ABF" w:rsidRDefault="005852D1" w:rsidP="00260ABF">
      <w:pPr>
        <w:pStyle w:val="jx9"/>
        <w:spacing w:after="312"/>
      </w:pPr>
      <w:r w:rsidRPr="005852D1">
        <w:drawing>
          <wp:inline distT="0" distB="0" distL="0" distR="0" wp14:anchorId="1C9D271F" wp14:editId="53F2951F">
            <wp:extent cx="2257143" cy="78095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BF" w:rsidRDefault="00260ABF" w:rsidP="006C626F">
      <w:pPr>
        <w:pStyle w:val="jx9"/>
        <w:spacing w:after="312"/>
      </w:pPr>
      <w:r>
        <w:rPr>
          <w:rFonts w:hint="eastAsia"/>
        </w:rPr>
        <w:t>图</w:t>
      </w:r>
      <w:r w:rsidRPr="00260ABF">
        <w:rPr>
          <w:rFonts w:hint="eastAsia"/>
        </w:rPr>
        <w:t xml:space="preserve">1-1 </w:t>
      </w:r>
      <w:r w:rsidR="005852D1">
        <w:rPr>
          <w:rFonts w:hint="eastAsia"/>
        </w:rPr>
        <w:t>验证码组</w:t>
      </w:r>
      <w:proofErr w:type="gramStart"/>
      <w:r w:rsidR="005852D1">
        <w:rPr>
          <w:rFonts w:hint="eastAsia"/>
        </w:rPr>
        <w:t>件</w:t>
      </w:r>
      <w:r w:rsidRPr="00260ABF">
        <w:rPr>
          <w:rFonts w:hint="eastAsia"/>
        </w:rPr>
        <w:t>效果</w:t>
      </w:r>
      <w:proofErr w:type="gramEnd"/>
      <w:r w:rsidRPr="00260ABF">
        <w:rPr>
          <w:rFonts w:hint="eastAsia"/>
        </w:rPr>
        <w:t>图</w:t>
      </w:r>
    </w:p>
    <w:p w:rsidR="00957ACF" w:rsidRDefault="00136E56" w:rsidP="00957ACF">
      <w:pPr>
        <w:pStyle w:val="jx1"/>
      </w:pPr>
      <w:bookmarkStart w:id="1" w:name="_Toc393896449"/>
      <w:r>
        <w:rPr>
          <w:rFonts w:hint="eastAsia"/>
        </w:rPr>
        <w:t>掌握技能</w:t>
      </w:r>
      <w:bookmarkEnd w:id="1"/>
    </w:p>
    <w:p w:rsidR="00136E56" w:rsidRPr="00136E56" w:rsidRDefault="00136E56" w:rsidP="00136E56">
      <w:pPr>
        <w:pStyle w:val="jx8"/>
        <w:spacing w:before="312"/>
      </w:pPr>
      <w:r w:rsidRPr="00E40450">
        <w:rPr>
          <w:rFonts w:hint="eastAsia"/>
        </w:rPr>
        <w:t>表</w:t>
      </w:r>
      <w:r w:rsidRPr="00E40450">
        <w:rPr>
          <w:rFonts w:hint="eastAsia"/>
        </w:rPr>
        <w:t xml:space="preserve">1-1 </w:t>
      </w:r>
      <w:r w:rsidRPr="00E40450">
        <w:rPr>
          <w:rFonts w:hint="eastAsia"/>
        </w:rPr>
        <w:t>任务说明</w:t>
      </w:r>
    </w:p>
    <w:tbl>
      <w:tblPr>
        <w:tblpPr w:leftFromText="180" w:rightFromText="180" w:vertAnchor="text" w:horzAnchor="margin" w:tblpY="38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0"/>
        <w:gridCol w:w="1874"/>
        <w:gridCol w:w="5245"/>
      </w:tblGrid>
      <w:tr w:rsidR="00136E56" w:rsidTr="003878E1">
        <w:trPr>
          <w:trHeight w:val="416"/>
        </w:trPr>
        <w:tc>
          <w:tcPr>
            <w:tcW w:w="1920" w:type="dxa"/>
          </w:tcPr>
          <w:p w:rsidR="00136E56" w:rsidRPr="00136E56" w:rsidRDefault="00136E56" w:rsidP="00136E56">
            <w:pPr>
              <w:pStyle w:val="jx7"/>
            </w:pPr>
            <w:r w:rsidRPr="00D23A56">
              <w:rPr>
                <w:rFonts w:hint="eastAsia"/>
              </w:rPr>
              <w:t>任务名称</w:t>
            </w:r>
          </w:p>
        </w:tc>
        <w:tc>
          <w:tcPr>
            <w:tcW w:w="1874" w:type="dxa"/>
          </w:tcPr>
          <w:p w:rsidR="00136E56" w:rsidRPr="00136E56" w:rsidRDefault="00136E56" w:rsidP="00136E56">
            <w:pPr>
              <w:pStyle w:val="jx7"/>
            </w:pPr>
            <w:proofErr w:type="gramStart"/>
            <w:r w:rsidRPr="00D23A56">
              <w:rPr>
                <w:rFonts w:hint="eastAsia"/>
              </w:rPr>
              <w:t>子任务</w:t>
            </w:r>
            <w:proofErr w:type="gramEnd"/>
          </w:p>
        </w:tc>
        <w:tc>
          <w:tcPr>
            <w:tcW w:w="5245" w:type="dxa"/>
          </w:tcPr>
          <w:p w:rsidR="00136E56" w:rsidRPr="00136E56" w:rsidRDefault="00136E56" w:rsidP="00136E56">
            <w:pPr>
              <w:pStyle w:val="jx7"/>
            </w:pPr>
            <w:r w:rsidRPr="00D23A56">
              <w:rPr>
                <w:rFonts w:hint="eastAsia"/>
              </w:rPr>
              <w:t>任务内容</w:t>
            </w:r>
          </w:p>
        </w:tc>
      </w:tr>
      <w:tr w:rsidR="00A70F1A" w:rsidTr="00845D99">
        <w:trPr>
          <w:trHeight w:val="630"/>
        </w:trPr>
        <w:tc>
          <w:tcPr>
            <w:tcW w:w="1920" w:type="dxa"/>
            <w:vAlign w:val="center"/>
          </w:tcPr>
          <w:p w:rsidR="005852D1" w:rsidRDefault="005852D1" w:rsidP="005852D1">
            <w:pPr>
              <w:pStyle w:val="jx5"/>
            </w:pPr>
            <w:r>
              <w:rPr>
                <w:rFonts w:hint="eastAsia"/>
              </w:rPr>
              <w:t>验证码组件开发</w:t>
            </w:r>
            <w:r>
              <w:t xml:space="preserve"> </w:t>
            </w:r>
          </w:p>
          <w:p w:rsidR="00A70F1A" w:rsidRDefault="00A70F1A" w:rsidP="00347C0E">
            <w:pPr>
              <w:pStyle w:val="jx5"/>
            </w:pPr>
          </w:p>
        </w:tc>
        <w:tc>
          <w:tcPr>
            <w:tcW w:w="1874" w:type="dxa"/>
            <w:vAlign w:val="center"/>
          </w:tcPr>
          <w:p w:rsidR="00A70F1A" w:rsidRPr="00D23A56" w:rsidRDefault="00A70F1A" w:rsidP="00136E56">
            <w:pPr>
              <w:pStyle w:val="jx5"/>
            </w:pPr>
            <w:r>
              <w:rPr>
                <w:rFonts w:hint="eastAsia"/>
              </w:rPr>
              <w:t>1</w:t>
            </w:r>
          </w:p>
        </w:tc>
        <w:tc>
          <w:tcPr>
            <w:tcW w:w="5245" w:type="dxa"/>
          </w:tcPr>
          <w:p w:rsidR="00A70F1A" w:rsidRDefault="005852D1" w:rsidP="00347C0E">
            <w:pPr>
              <w:pStyle w:val="jx5"/>
            </w:pPr>
            <w:r>
              <w:rPr>
                <w:rFonts w:hint="eastAsia"/>
              </w:rPr>
              <w:t>验证码组件的</w:t>
            </w:r>
            <w:proofErr w:type="spellStart"/>
            <w:r>
              <w:rPr>
                <w:rFonts w:hint="eastAsia"/>
              </w:rPr>
              <w:t>html,css,js</w:t>
            </w:r>
            <w:proofErr w:type="spellEnd"/>
          </w:p>
        </w:tc>
      </w:tr>
    </w:tbl>
    <w:p w:rsidR="00136E56" w:rsidRPr="00D23A56" w:rsidRDefault="00136E56" w:rsidP="00136E56">
      <w:pPr>
        <w:pStyle w:val="jx1"/>
      </w:pPr>
      <w:bookmarkStart w:id="2" w:name="_Toc393896450"/>
      <w:r>
        <w:rPr>
          <w:rFonts w:hint="eastAsia"/>
        </w:rPr>
        <w:t>任务分解</w:t>
      </w:r>
      <w:bookmarkEnd w:id="2"/>
    </w:p>
    <w:p w:rsidR="00587637" w:rsidRDefault="005852D1" w:rsidP="00001280">
      <w:pPr>
        <w:pStyle w:val="jx2"/>
        <w:ind w:left="210"/>
      </w:pPr>
      <w:r>
        <w:rPr>
          <w:rFonts w:hint="eastAsia"/>
        </w:rPr>
        <w:t>验证码组件的开发</w:t>
      </w:r>
    </w:p>
    <w:p w:rsidR="00FE1D93" w:rsidRDefault="00ED383F" w:rsidP="00FE1D93">
      <w:pPr>
        <w:pStyle w:val="jx3"/>
        <w:ind w:left="420"/>
      </w:pPr>
      <w:r>
        <w:rPr>
          <w:rFonts w:hint="eastAsia"/>
        </w:rPr>
        <w:t>在</w:t>
      </w:r>
      <w:r w:rsidR="005852D1">
        <w:rPr>
          <w:rFonts w:hint="eastAsia"/>
        </w:rPr>
        <w:t>当前项目目录下的</w:t>
      </w:r>
      <w:r w:rsidR="005852D1">
        <w:rPr>
          <w:rFonts w:hint="eastAsia"/>
        </w:rPr>
        <w:t>/</w:t>
      </w:r>
      <w:proofErr w:type="spellStart"/>
      <w:r w:rsidR="005852D1">
        <w:rPr>
          <w:rFonts w:hint="eastAsia"/>
        </w:rPr>
        <w:t>src</w:t>
      </w:r>
      <w:proofErr w:type="spellEnd"/>
      <w:r w:rsidR="005852D1">
        <w:rPr>
          <w:rFonts w:hint="eastAsia"/>
        </w:rPr>
        <w:t>/component</w:t>
      </w:r>
      <w:r w:rsidR="005852D1">
        <w:rPr>
          <w:rFonts w:hint="eastAsia"/>
        </w:rPr>
        <w:t>路径下创建</w:t>
      </w:r>
      <w:proofErr w:type="spellStart"/>
      <w:r w:rsidR="005852D1">
        <w:rPr>
          <w:rFonts w:hint="eastAsia"/>
        </w:rPr>
        <w:t>verification.vue</w:t>
      </w:r>
      <w:proofErr w:type="spellEnd"/>
      <w:r w:rsidR="005852D1">
        <w:rPr>
          <w:rFonts w:hint="eastAsia"/>
        </w:rPr>
        <w:t>文件</w:t>
      </w:r>
      <w:r w:rsidR="00347C0E">
        <w:rPr>
          <w:rFonts w:hint="eastAsia"/>
        </w:rPr>
        <w:t>：</w:t>
      </w:r>
    </w:p>
    <w:p w:rsidR="00DB5BFF" w:rsidRPr="00FE1D93" w:rsidRDefault="00DB5BFF" w:rsidP="00DB5BFF">
      <w:pPr>
        <w:pStyle w:val="jx3"/>
        <w:numPr>
          <w:ilvl w:val="0"/>
          <w:numId w:val="0"/>
        </w:numPr>
        <w:ind w:left="420"/>
      </w:pPr>
    </w:p>
    <w:p w:rsidR="00DB5BFF" w:rsidRDefault="005852D1" w:rsidP="00DB5BFF">
      <w:pPr>
        <w:pStyle w:val="jx3"/>
        <w:ind w:left="420"/>
      </w:pPr>
      <w:r>
        <w:rPr>
          <w:rFonts w:hint="eastAsia"/>
        </w:rPr>
        <w:t>组件</w:t>
      </w:r>
      <w:r w:rsidR="00DB5BFF">
        <w:rPr>
          <w:rFonts w:hint="eastAsia"/>
        </w:rPr>
        <w:t>的</w:t>
      </w:r>
      <w:proofErr w:type="spellStart"/>
      <w:r>
        <w:rPr>
          <w:rFonts w:hint="eastAsia"/>
        </w:rPr>
        <w:t>html,css,js</w:t>
      </w:r>
      <w:proofErr w:type="spellEnd"/>
      <w:r>
        <w:rPr>
          <w:rFonts w:hint="eastAsia"/>
        </w:rPr>
        <w:t>代码</w:t>
      </w:r>
      <w:r w:rsidR="00DB5BFF">
        <w:rPr>
          <w:rFonts w:hint="eastAsia"/>
        </w:rPr>
        <w:t>：</w:t>
      </w:r>
    </w:p>
    <w:p w:rsidR="00DB5BFF" w:rsidRDefault="005852D1" w:rsidP="00DB5BFF">
      <w:pPr>
        <w:pStyle w:val="jxa"/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这是模板</w:t>
      </w:r>
      <w:r>
        <w:rPr>
          <w:rFonts w:hint="eastAsia"/>
        </w:rPr>
        <w:t xml:space="preserve"> --&gt;</w:t>
      </w:r>
    </w:p>
    <w:p w:rsidR="005852D1" w:rsidRPr="005852D1" w:rsidRDefault="005852D1" w:rsidP="005852D1">
      <w:pPr>
        <w:pStyle w:val="jxa"/>
      </w:pPr>
      <w:r w:rsidRPr="005852D1">
        <w:t>&lt;</w:t>
      </w:r>
      <w:proofErr w:type="gramStart"/>
      <w:r w:rsidRPr="005852D1">
        <w:t>template</w:t>
      </w:r>
      <w:proofErr w:type="gramEnd"/>
      <w:r w:rsidRPr="005852D1">
        <w:t>&gt;</w:t>
      </w:r>
    </w:p>
    <w:p w:rsidR="005852D1" w:rsidRPr="005852D1" w:rsidRDefault="005852D1" w:rsidP="005852D1">
      <w:pPr>
        <w:pStyle w:val="jxa"/>
      </w:pPr>
      <w:r w:rsidRPr="005852D1">
        <w:t xml:space="preserve">        &lt;</w:t>
      </w:r>
      <w:proofErr w:type="gramStart"/>
      <w:r w:rsidRPr="005852D1">
        <w:t xml:space="preserve">canvas  </w:t>
      </w:r>
      <w:proofErr w:type="spellStart"/>
      <w:r w:rsidRPr="005852D1">
        <w:t>v</w:t>
      </w:r>
      <w:proofErr w:type="gramEnd"/>
      <w:r w:rsidRPr="005852D1">
        <w:t>-on:click.stop</w:t>
      </w:r>
      <w:proofErr w:type="spellEnd"/>
      <w:r w:rsidRPr="005852D1">
        <w:t>="</w:t>
      </w:r>
      <w:proofErr w:type="spellStart"/>
      <w:r w:rsidRPr="005852D1">
        <w:t>changVer</w:t>
      </w:r>
      <w:proofErr w:type="spellEnd"/>
      <w:r w:rsidRPr="005852D1">
        <w:t>()" class="</w:t>
      </w:r>
      <w:proofErr w:type="spellStart"/>
      <w:r w:rsidRPr="005852D1">
        <w:t>verCanvas</w:t>
      </w:r>
      <w:proofErr w:type="spellEnd"/>
      <w:r w:rsidRPr="005852D1">
        <w:t>" width="100%" height="35px"&gt;&lt;/canvas&gt;</w:t>
      </w:r>
    </w:p>
    <w:p w:rsidR="005852D1" w:rsidRPr="005852D1" w:rsidRDefault="005852D1" w:rsidP="005852D1">
      <w:pPr>
        <w:pStyle w:val="jxa"/>
      </w:pPr>
      <w:r w:rsidRPr="005852D1">
        <w:t>&lt;/template&gt;</w:t>
      </w:r>
    </w:p>
    <w:p w:rsidR="005852D1" w:rsidRPr="005852D1" w:rsidRDefault="005852D1" w:rsidP="005852D1">
      <w:pPr>
        <w:pStyle w:val="jxa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这是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</w:t>
      </w:r>
      <w:r>
        <w:rPr>
          <w:rFonts w:hint="eastAsia"/>
        </w:rPr>
        <w:t xml:space="preserve"> --&gt;</w:t>
      </w:r>
    </w:p>
    <w:p w:rsidR="005852D1" w:rsidRPr="005852D1" w:rsidRDefault="005852D1" w:rsidP="005852D1">
      <w:pPr>
        <w:pStyle w:val="jxa"/>
      </w:pPr>
      <w:r w:rsidRPr="005852D1">
        <w:t>&lt;</w:t>
      </w:r>
      <w:proofErr w:type="gramStart"/>
      <w:r w:rsidRPr="005852D1">
        <w:t>script</w:t>
      </w:r>
      <w:proofErr w:type="gramEnd"/>
      <w:r w:rsidRPr="005852D1">
        <w:t>&gt;</w:t>
      </w:r>
    </w:p>
    <w:p w:rsidR="005852D1" w:rsidRPr="005852D1" w:rsidRDefault="005852D1" w:rsidP="005852D1">
      <w:pPr>
        <w:pStyle w:val="jxa"/>
      </w:pPr>
      <w:proofErr w:type="gramStart"/>
      <w:r w:rsidRPr="005852D1">
        <w:t>export</w:t>
      </w:r>
      <w:proofErr w:type="gramEnd"/>
      <w:r w:rsidRPr="005852D1">
        <w:t xml:space="preserve"> default {</w:t>
      </w:r>
    </w:p>
    <w:p w:rsidR="005852D1" w:rsidRPr="005852D1" w:rsidRDefault="005852D1" w:rsidP="005852D1">
      <w:pPr>
        <w:pStyle w:val="jxa"/>
      </w:pPr>
      <w:r w:rsidRPr="005852D1">
        <w:t xml:space="preserve">  </w:t>
      </w:r>
      <w:proofErr w:type="gramStart"/>
      <w:r w:rsidRPr="005852D1">
        <w:t>name</w:t>
      </w:r>
      <w:proofErr w:type="gramEnd"/>
      <w:r w:rsidRPr="005852D1">
        <w:t>: 'login',</w:t>
      </w:r>
    </w:p>
    <w:p w:rsidR="005852D1" w:rsidRPr="005852D1" w:rsidRDefault="005852D1" w:rsidP="005852D1">
      <w:pPr>
        <w:pStyle w:val="jxa"/>
      </w:pPr>
      <w:r w:rsidRPr="005852D1">
        <w:t xml:space="preserve">  </w:t>
      </w:r>
      <w:proofErr w:type="gramStart"/>
      <w:r w:rsidRPr="005852D1">
        <w:t>data</w:t>
      </w:r>
      <w:proofErr w:type="gramEnd"/>
      <w:r w:rsidRPr="005852D1">
        <w:t xml:space="preserve"> () {</w:t>
      </w:r>
    </w:p>
    <w:p w:rsidR="005852D1" w:rsidRPr="005852D1" w:rsidRDefault="005852D1" w:rsidP="005852D1">
      <w:pPr>
        <w:pStyle w:val="jxa"/>
      </w:pPr>
      <w:r w:rsidRPr="005852D1">
        <w:t xml:space="preserve">    </w:t>
      </w:r>
      <w:proofErr w:type="gramStart"/>
      <w:r w:rsidRPr="005852D1">
        <w:t>return</w:t>
      </w:r>
      <w:proofErr w:type="gramEnd"/>
      <w:r w:rsidRPr="005852D1">
        <w:t xml:space="preserve"> {</w:t>
      </w:r>
    </w:p>
    <w:p w:rsidR="005852D1" w:rsidRPr="005852D1" w:rsidRDefault="005852D1" w:rsidP="005852D1">
      <w:pPr>
        <w:pStyle w:val="jxa"/>
      </w:pPr>
      <w:r w:rsidRPr="005852D1">
        <w:t xml:space="preserve">      </w:t>
      </w:r>
      <w:proofErr w:type="gramStart"/>
      <w:r w:rsidRPr="005852D1">
        <w:t>canvas</w:t>
      </w:r>
      <w:proofErr w:type="gramEnd"/>
      <w:r w:rsidRPr="005852D1">
        <w:t>: "",</w:t>
      </w:r>
    </w:p>
    <w:p w:rsidR="005852D1" w:rsidRPr="005852D1" w:rsidRDefault="005852D1" w:rsidP="005852D1">
      <w:pPr>
        <w:pStyle w:val="jxa"/>
      </w:pPr>
      <w:r w:rsidRPr="005852D1">
        <w:t xml:space="preserve">      </w:t>
      </w:r>
      <w:proofErr w:type="gramStart"/>
      <w:r w:rsidRPr="005852D1">
        <w:t>width</w:t>
      </w:r>
      <w:proofErr w:type="gramEnd"/>
      <w:r w:rsidRPr="005852D1">
        <w:t>:"",</w:t>
      </w:r>
    </w:p>
    <w:p w:rsidR="005852D1" w:rsidRPr="005852D1" w:rsidRDefault="005852D1" w:rsidP="005852D1">
      <w:pPr>
        <w:pStyle w:val="jxa"/>
      </w:pPr>
      <w:r w:rsidRPr="005852D1">
        <w:lastRenderedPageBreak/>
        <w:t xml:space="preserve">      </w:t>
      </w:r>
      <w:proofErr w:type="gramStart"/>
      <w:r w:rsidRPr="005852D1">
        <w:t>height</w:t>
      </w:r>
      <w:proofErr w:type="gramEnd"/>
      <w:r w:rsidRPr="005852D1">
        <w:t>:"",</w:t>
      </w:r>
    </w:p>
    <w:p w:rsidR="005852D1" w:rsidRPr="005852D1" w:rsidRDefault="005852D1" w:rsidP="005852D1">
      <w:pPr>
        <w:pStyle w:val="jxa"/>
      </w:pPr>
      <w:r w:rsidRPr="005852D1">
        <w:t xml:space="preserve">      </w:t>
      </w:r>
      <w:proofErr w:type="spellStart"/>
      <w:proofErr w:type="gramStart"/>
      <w:r w:rsidRPr="005852D1">
        <w:t>ctx</w:t>
      </w:r>
      <w:proofErr w:type="spellEnd"/>
      <w:proofErr w:type="gramEnd"/>
      <w:r w:rsidRPr="005852D1">
        <w:t>:""</w:t>
      </w:r>
    </w:p>
    <w:p w:rsidR="005852D1" w:rsidRPr="005852D1" w:rsidRDefault="005852D1" w:rsidP="005852D1">
      <w:pPr>
        <w:pStyle w:val="jxa"/>
      </w:pPr>
      <w:r w:rsidRPr="005852D1">
        <w:t xml:space="preserve">    }</w:t>
      </w:r>
    </w:p>
    <w:p w:rsidR="005852D1" w:rsidRPr="005852D1" w:rsidRDefault="005852D1" w:rsidP="005852D1">
      <w:pPr>
        <w:pStyle w:val="jxa"/>
      </w:pPr>
      <w:r w:rsidRPr="005852D1">
        <w:t xml:space="preserve">  },</w:t>
      </w:r>
    </w:p>
    <w:p w:rsidR="005852D1" w:rsidRPr="005852D1" w:rsidRDefault="005852D1" w:rsidP="005852D1">
      <w:pPr>
        <w:pStyle w:val="jxa"/>
      </w:pPr>
      <w:r w:rsidRPr="005852D1">
        <w:t xml:space="preserve">  </w:t>
      </w:r>
      <w:proofErr w:type="spellStart"/>
      <w:proofErr w:type="gramStart"/>
      <w:r w:rsidRPr="005852D1">
        <w:t>mounted:</w:t>
      </w:r>
      <w:proofErr w:type="gramEnd"/>
      <w:r w:rsidRPr="005852D1">
        <w:t>function</w:t>
      </w:r>
      <w:proofErr w:type="spellEnd"/>
      <w:r w:rsidRPr="005852D1">
        <w:t>(){</w:t>
      </w:r>
    </w:p>
    <w:p w:rsidR="005852D1" w:rsidRPr="005852D1" w:rsidRDefault="005852D1" w:rsidP="005852D1">
      <w:pPr>
        <w:pStyle w:val="jxa"/>
      </w:pPr>
      <w:r w:rsidRPr="005852D1">
        <w:t xml:space="preserve">        </w:t>
      </w:r>
      <w:proofErr w:type="spellStart"/>
      <w:r w:rsidRPr="005852D1">
        <w:t>this.canvas</w:t>
      </w:r>
      <w:proofErr w:type="spellEnd"/>
      <w:r w:rsidRPr="005852D1">
        <w:t>=</w:t>
      </w:r>
      <w:proofErr w:type="spellStart"/>
      <w:proofErr w:type="gramStart"/>
      <w:r w:rsidRPr="005852D1">
        <w:t>document.getElementsByClassName</w:t>
      </w:r>
      <w:proofErr w:type="spellEnd"/>
      <w:r w:rsidRPr="005852D1">
        <w:t>(</w:t>
      </w:r>
      <w:proofErr w:type="gramEnd"/>
      <w:r w:rsidRPr="005852D1">
        <w:t>'</w:t>
      </w:r>
      <w:proofErr w:type="spellStart"/>
      <w:r w:rsidRPr="005852D1">
        <w:t>verCanvas</w:t>
      </w:r>
      <w:proofErr w:type="spellEnd"/>
      <w:r w:rsidRPr="005852D1">
        <w:t>')[0];</w:t>
      </w:r>
    </w:p>
    <w:p w:rsidR="005852D1" w:rsidRPr="005852D1" w:rsidRDefault="005852D1" w:rsidP="005852D1">
      <w:pPr>
        <w:pStyle w:val="jxa"/>
      </w:pPr>
      <w:r w:rsidRPr="005852D1">
        <w:t xml:space="preserve">        </w:t>
      </w:r>
      <w:proofErr w:type="spellStart"/>
      <w:r w:rsidRPr="005852D1">
        <w:t>this.width</w:t>
      </w:r>
      <w:proofErr w:type="spellEnd"/>
      <w:r w:rsidRPr="005852D1">
        <w:t>=</w:t>
      </w:r>
      <w:proofErr w:type="spellStart"/>
      <w:r w:rsidRPr="005852D1">
        <w:t>this.canvas.width</w:t>
      </w:r>
      <w:proofErr w:type="spellEnd"/>
      <w:r w:rsidRPr="005852D1">
        <w:t>;</w:t>
      </w:r>
    </w:p>
    <w:p w:rsidR="005852D1" w:rsidRPr="005852D1" w:rsidRDefault="005852D1" w:rsidP="005852D1">
      <w:pPr>
        <w:pStyle w:val="jxa"/>
      </w:pPr>
      <w:r w:rsidRPr="005852D1">
        <w:t xml:space="preserve">        </w:t>
      </w:r>
      <w:proofErr w:type="spellStart"/>
      <w:r w:rsidRPr="005852D1">
        <w:t>this.height</w:t>
      </w:r>
      <w:proofErr w:type="spellEnd"/>
      <w:r w:rsidRPr="005852D1">
        <w:t>=</w:t>
      </w:r>
      <w:proofErr w:type="spellStart"/>
      <w:r w:rsidRPr="005852D1">
        <w:t>this.canvas.height</w:t>
      </w:r>
      <w:proofErr w:type="spellEnd"/>
      <w:r w:rsidRPr="005852D1">
        <w:t>;</w:t>
      </w:r>
    </w:p>
    <w:p w:rsidR="005852D1" w:rsidRPr="005852D1" w:rsidRDefault="005852D1" w:rsidP="005852D1">
      <w:pPr>
        <w:pStyle w:val="jxa"/>
      </w:pPr>
      <w:r w:rsidRPr="005852D1">
        <w:t xml:space="preserve">        </w:t>
      </w:r>
      <w:proofErr w:type="spellStart"/>
      <w:r w:rsidRPr="005852D1">
        <w:t>this.ctx</w:t>
      </w:r>
      <w:proofErr w:type="spellEnd"/>
      <w:r w:rsidRPr="005852D1">
        <w:t xml:space="preserve"> = </w:t>
      </w:r>
      <w:proofErr w:type="spellStart"/>
      <w:proofErr w:type="gramStart"/>
      <w:r w:rsidRPr="005852D1">
        <w:t>this.canvas.getContext</w:t>
      </w:r>
      <w:proofErr w:type="spellEnd"/>
      <w:r w:rsidRPr="005852D1">
        <w:t>(</w:t>
      </w:r>
      <w:proofErr w:type="gramEnd"/>
      <w:r w:rsidRPr="005852D1">
        <w:t>'2d');</w:t>
      </w:r>
    </w:p>
    <w:p w:rsidR="005852D1" w:rsidRPr="005852D1" w:rsidRDefault="005852D1" w:rsidP="005852D1">
      <w:pPr>
        <w:pStyle w:val="jxa"/>
      </w:pPr>
      <w:r w:rsidRPr="005852D1">
        <w:t xml:space="preserve">        </w:t>
      </w:r>
      <w:proofErr w:type="spellStart"/>
      <w:r w:rsidRPr="005852D1">
        <w:t>this.ctx.textBaseline</w:t>
      </w:r>
      <w:proofErr w:type="spellEnd"/>
      <w:r w:rsidRPr="005852D1">
        <w:t xml:space="preserve"> = 'bottom';</w:t>
      </w:r>
    </w:p>
    <w:p w:rsidR="005852D1" w:rsidRPr="005852D1" w:rsidRDefault="005852D1" w:rsidP="005852D1">
      <w:pPr>
        <w:pStyle w:val="jxa"/>
      </w:pPr>
      <w:r w:rsidRPr="005852D1">
        <w:t xml:space="preserve">         </w:t>
      </w:r>
      <w:proofErr w:type="spellStart"/>
      <w:proofErr w:type="gramStart"/>
      <w:r w:rsidRPr="005852D1">
        <w:t>this.getVer</w:t>
      </w:r>
      <w:proofErr w:type="spellEnd"/>
      <w:r w:rsidRPr="005852D1">
        <w:t>(</w:t>
      </w:r>
      <w:proofErr w:type="gramEnd"/>
      <w:r w:rsidRPr="005852D1">
        <w:t xml:space="preserve"> </w:t>
      </w:r>
      <w:proofErr w:type="spellStart"/>
      <w:r w:rsidRPr="005852D1">
        <w:t>this.drawPic</w:t>
      </w:r>
      <w:proofErr w:type="spellEnd"/>
      <w:r w:rsidRPr="005852D1">
        <w:t>);</w:t>
      </w:r>
    </w:p>
    <w:p w:rsidR="005852D1" w:rsidRPr="005852D1" w:rsidRDefault="005852D1" w:rsidP="005852D1">
      <w:pPr>
        <w:pStyle w:val="jxa"/>
      </w:pPr>
    </w:p>
    <w:p w:rsidR="005852D1" w:rsidRPr="005852D1" w:rsidRDefault="005852D1" w:rsidP="005852D1">
      <w:pPr>
        <w:pStyle w:val="jxa"/>
      </w:pPr>
      <w:r w:rsidRPr="005852D1">
        <w:t xml:space="preserve">  },</w:t>
      </w:r>
    </w:p>
    <w:p w:rsidR="005852D1" w:rsidRPr="005852D1" w:rsidRDefault="005852D1" w:rsidP="005852D1">
      <w:pPr>
        <w:pStyle w:val="jxa"/>
      </w:pPr>
      <w:r w:rsidRPr="005852D1">
        <w:t xml:space="preserve">  </w:t>
      </w:r>
      <w:proofErr w:type="gramStart"/>
      <w:r w:rsidRPr="005852D1">
        <w:t>computed</w:t>
      </w:r>
      <w:proofErr w:type="gramEnd"/>
      <w:r w:rsidRPr="005852D1">
        <w:t>: {</w:t>
      </w:r>
    </w:p>
    <w:p w:rsidR="005852D1" w:rsidRPr="005852D1" w:rsidRDefault="005852D1" w:rsidP="005852D1">
      <w:pPr>
        <w:pStyle w:val="jxa"/>
      </w:pPr>
    </w:p>
    <w:p w:rsidR="005852D1" w:rsidRPr="005852D1" w:rsidRDefault="005852D1" w:rsidP="005852D1">
      <w:pPr>
        <w:pStyle w:val="jxa"/>
      </w:pPr>
      <w:r w:rsidRPr="005852D1">
        <w:t xml:space="preserve">   },</w:t>
      </w:r>
    </w:p>
    <w:p w:rsidR="005852D1" w:rsidRPr="005852D1" w:rsidRDefault="005852D1" w:rsidP="005852D1">
      <w:pPr>
        <w:pStyle w:val="jxa"/>
      </w:pPr>
      <w:r w:rsidRPr="005852D1">
        <w:t xml:space="preserve">    </w:t>
      </w:r>
      <w:proofErr w:type="gramStart"/>
      <w:r w:rsidRPr="005852D1">
        <w:t>methods:</w:t>
      </w:r>
      <w:proofErr w:type="gramEnd"/>
      <w:r w:rsidRPr="005852D1">
        <w:t>{</w:t>
      </w:r>
    </w:p>
    <w:p w:rsidR="005852D1" w:rsidRPr="005852D1" w:rsidRDefault="005852D1" w:rsidP="005852D1">
      <w:pPr>
        <w:pStyle w:val="jxa"/>
      </w:pPr>
      <w:r w:rsidRPr="005852D1">
        <w:t xml:space="preserve">          </w:t>
      </w:r>
      <w:proofErr w:type="spellStart"/>
      <w:proofErr w:type="gramStart"/>
      <w:r w:rsidRPr="005852D1">
        <w:t>getVer:</w:t>
      </w:r>
      <w:proofErr w:type="gramEnd"/>
      <w:r w:rsidRPr="005852D1">
        <w:t>function</w:t>
      </w:r>
      <w:proofErr w:type="spellEnd"/>
      <w:r w:rsidRPr="005852D1">
        <w:t>(</w:t>
      </w:r>
      <w:proofErr w:type="spellStart"/>
      <w:r w:rsidRPr="005852D1">
        <w:t>fn</w:t>
      </w:r>
      <w:proofErr w:type="spellEnd"/>
      <w:r w:rsidRPr="005852D1">
        <w:t>){</w:t>
      </w:r>
    </w:p>
    <w:p w:rsidR="005852D1" w:rsidRPr="005852D1" w:rsidRDefault="005852D1" w:rsidP="005852D1">
      <w:pPr>
        <w:pStyle w:val="jxa"/>
      </w:pPr>
      <w:r w:rsidRPr="005852D1">
        <w:t xml:space="preserve">                this</w:t>
      </w:r>
      <w:proofErr w:type="gramStart"/>
      <w:r w:rsidRPr="005852D1">
        <w:t>.$</w:t>
      </w:r>
      <w:proofErr w:type="spellStart"/>
      <w:proofErr w:type="gramEnd"/>
      <w:r w:rsidRPr="005852D1">
        <w:t>reqs</w:t>
      </w:r>
      <w:proofErr w:type="spellEnd"/>
      <w:r w:rsidRPr="005852D1">
        <w:t>({//180.76.156.148</w:t>
      </w:r>
    </w:p>
    <w:p w:rsidR="005852D1" w:rsidRPr="005852D1" w:rsidRDefault="005852D1" w:rsidP="005852D1">
      <w:pPr>
        <w:pStyle w:val="jxa"/>
      </w:pPr>
      <w:r w:rsidRPr="005852D1">
        <w:t xml:space="preserve">                  </w:t>
      </w:r>
      <w:proofErr w:type="gramStart"/>
      <w:r w:rsidRPr="005852D1">
        <w:t>method</w:t>
      </w:r>
      <w:proofErr w:type="gramEnd"/>
      <w:r w:rsidRPr="005852D1">
        <w:t>: 'get',</w:t>
      </w:r>
    </w:p>
    <w:p w:rsidR="005852D1" w:rsidRPr="005852D1" w:rsidRDefault="005852D1" w:rsidP="005852D1">
      <w:pPr>
        <w:pStyle w:val="jxa"/>
      </w:pPr>
      <w:r w:rsidRPr="005852D1">
        <w:t xml:space="preserve">                  </w:t>
      </w:r>
      <w:proofErr w:type="gramStart"/>
      <w:r w:rsidRPr="005852D1">
        <w:t>url</w:t>
      </w:r>
      <w:proofErr w:type="gramEnd"/>
      <w:r w:rsidRPr="005852D1">
        <w:t>: this.$store.state.url.</w:t>
      </w:r>
      <w:proofErr w:type="spellStart"/>
      <w:r w:rsidRPr="005852D1">
        <w:t>BASEURL+this</w:t>
      </w:r>
      <w:proofErr w:type="spellEnd"/>
      <w:r w:rsidRPr="005852D1">
        <w:t>.$</w:t>
      </w:r>
      <w:proofErr w:type="spellStart"/>
      <w:r w:rsidRPr="005852D1">
        <w:t>store.state.url.GETVERICOD</w:t>
      </w:r>
      <w:proofErr w:type="spellEnd"/>
    </w:p>
    <w:p w:rsidR="005852D1" w:rsidRPr="005852D1" w:rsidRDefault="005852D1" w:rsidP="005852D1">
      <w:pPr>
        <w:pStyle w:val="jxa"/>
      </w:pPr>
      <w:r w:rsidRPr="005852D1">
        <w:t xml:space="preserve">                }).</w:t>
      </w:r>
      <w:proofErr w:type="gramStart"/>
      <w:r w:rsidRPr="005852D1">
        <w:t>then(</w:t>
      </w:r>
      <w:proofErr w:type="gramEnd"/>
      <w:r w:rsidRPr="005852D1">
        <w:t>function (response) {</w:t>
      </w:r>
    </w:p>
    <w:p w:rsidR="005852D1" w:rsidRPr="005852D1" w:rsidRDefault="005852D1" w:rsidP="005852D1">
      <w:pPr>
        <w:pStyle w:val="jxa"/>
      </w:pPr>
      <w:r w:rsidRPr="005852D1">
        <w:t xml:space="preserve">                            </w:t>
      </w:r>
      <w:proofErr w:type="spellStart"/>
      <w:proofErr w:type="gramStart"/>
      <w:r w:rsidRPr="005852D1">
        <w:t>fn</w:t>
      </w:r>
      <w:proofErr w:type="spellEnd"/>
      <w:r w:rsidRPr="005852D1">
        <w:t>(</w:t>
      </w:r>
      <w:proofErr w:type="gramEnd"/>
      <w:r w:rsidRPr="005852D1">
        <w:t xml:space="preserve"> </w:t>
      </w:r>
      <w:proofErr w:type="spellStart"/>
      <w:r w:rsidRPr="005852D1">
        <w:t>response.data.data</w:t>
      </w:r>
      <w:proofErr w:type="spellEnd"/>
      <w:r w:rsidRPr="005852D1">
        <w:t>);</w:t>
      </w:r>
    </w:p>
    <w:p w:rsidR="005852D1" w:rsidRPr="005852D1" w:rsidRDefault="005852D1" w:rsidP="005852D1">
      <w:pPr>
        <w:pStyle w:val="jxa"/>
      </w:pPr>
      <w:r w:rsidRPr="005852D1">
        <w:t xml:space="preserve">                    });</w:t>
      </w:r>
    </w:p>
    <w:p w:rsidR="005852D1" w:rsidRPr="005852D1" w:rsidRDefault="005852D1" w:rsidP="005852D1">
      <w:pPr>
        <w:pStyle w:val="jxa"/>
      </w:pPr>
      <w:r w:rsidRPr="005852D1">
        <w:t xml:space="preserve">          },</w:t>
      </w:r>
    </w:p>
    <w:p w:rsidR="005852D1" w:rsidRPr="005852D1" w:rsidRDefault="005852D1" w:rsidP="005852D1">
      <w:pPr>
        <w:pStyle w:val="jxa"/>
        <w:rPr>
          <w:rFonts w:hint="eastAsia"/>
        </w:rPr>
      </w:pPr>
      <w:r w:rsidRPr="005852D1">
        <w:rPr>
          <w:rFonts w:hint="eastAsia"/>
        </w:rPr>
        <w:t xml:space="preserve">          </w:t>
      </w:r>
      <w:proofErr w:type="spellStart"/>
      <w:r w:rsidRPr="005852D1">
        <w:rPr>
          <w:rFonts w:hint="eastAsia"/>
        </w:rPr>
        <w:t>randomNum:function</w:t>
      </w:r>
      <w:proofErr w:type="spellEnd"/>
      <w:r w:rsidRPr="005852D1">
        <w:rPr>
          <w:rFonts w:hint="eastAsia"/>
        </w:rPr>
        <w:t xml:space="preserve"> (</w:t>
      </w:r>
      <w:proofErr w:type="spellStart"/>
      <w:r w:rsidRPr="005852D1">
        <w:rPr>
          <w:rFonts w:hint="eastAsia"/>
        </w:rPr>
        <w:t>min,max</w:t>
      </w:r>
      <w:proofErr w:type="spellEnd"/>
      <w:r w:rsidRPr="005852D1">
        <w:rPr>
          <w:rFonts w:hint="eastAsia"/>
        </w:rPr>
        <w:t>){//</w:t>
      </w:r>
      <w:r w:rsidRPr="005852D1">
        <w:rPr>
          <w:rFonts w:hint="eastAsia"/>
        </w:rPr>
        <w:t>生成随机数</w:t>
      </w:r>
    </w:p>
    <w:p w:rsidR="005852D1" w:rsidRPr="005852D1" w:rsidRDefault="005852D1" w:rsidP="005852D1">
      <w:pPr>
        <w:pStyle w:val="jxa"/>
      </w:pPr>
      <w:r w:rsidRPr="005852D1">
        <w:t xml:space="preserve">            </w:t>
      </w:r>
      <w:proofErr w:type="gramStart"/>
      <w:r w:rsidRPr="005852D1">
        <w:t>return</w:t>
      </w:r>
      <w:proofErr w:type="gramEnd"/>
      <w:r w:rsidRPr="005852D1">
        <w:t xml:space="preserve"> </w:t>
      </w:r>
      <w:proofErr w:type="spellStart"/>
      <w:r w:rsidRPr="005852D1">
        <w:t>Math.floor</w:t>
      </w:r>
      <w:proofErr w:type="spellEnd"/>
      <w:r w:rsidRPr="005852D1">
        <w:t xml:space="preserve">( </w:t>
      </w:r>
      <w:proofErr w:type="spellStart"/>
      <w:r w:rsidRPr="005852D1">
        <w:t>Math.random</w:t>
      </w:r>
      <w:proofErr w:type="spellEnd"/>
      <w:r w:rsidRPr="005852D1">
        <w:t>()*(max-min)+min);</w:t>
      </w:r>
    </w:p>
    <w:p w:rsidR="005852D1" w:rsidRPr="005852D1" w:rsidRDefault="005852D1" w:rsidP="005852D1">
      <w:pPr>
        <w:pStyle w:val="jxa"/>
      </w:pPr>
      <w:r w:rsidRPr="005852D1">
        <w:t xml:space="preserve">          },</w:t>
      </w:r>
    </w:p>
    <w:p w:rsidR="005852D1" w:rsidRPr="005852D1" w:rsidRDefault="005852D1" w:rsidP="005852D1">
      <w:pPr>
        <w:pStyle w:val="jxa"/>
        <w:rPr>
          <w:rFonts w:hint="eastAsia"/>
        </w:rPr>
      </w:pPr>
      <w:r w:rsidRPr="005852D1">
        <w:rPr>
          <w:rFonts w:hint="eastAsia"/>
        </w:rPr>
        <w:t xml:space="preserve">          </w:t>
      </w:r>
      <w:proofErr w:type="spellStart"/>
      <w:r w:rsidRPr="005852D1">
        <w:rPr>
          <w:rFonts w:hint="eastAsia"/>
        </w:rPr>
        <w:t>randomColor:function</w:t>
      </w:r>
      <w:proofErr w:type="spellEnd"/>
      <w:r w:rsidRPr="005852D1">
        <w:rPr>
          <w:rFonts w:hint="eastAsia"/>
        </w:rPr>
        <w:t xml:space="preserve"> (</w:t>
      </w:r>
      <w:proofErr w:type="spellStart"/>
      <w:r w:rsidRPr="005852D1">
        <w:rPr>
          <w:rFonts w:hint="eastAsia"/>
        </w:rPr>
        <w:t>min,max</w:t>
      </w:r>
      <w:proofErr w:type="spellEnd"/>
      <w:r w:rsidRPr="005852D1">
        <w:rPr>
          <w:rFonts w:hint="eastAsia"/>
        </w:rPr>
        <w:t>){//</w:t>
      </w:r>
      <w:r w:rsidRPr="005852D1">
        <w:rPr>
          <w:rFonts w:hint="eastAsia"/>
        </w:rPr>
        <w:t>生成随机色</w:t>
      </w:r>
    </w:p>
    <w:p w:rsidR="005852D1" w:rsidRPr="005852D1" w:rsidRDefault="005852D1" w:rsidP="005852D1">
      <w:pPr>
        <w:pStyle w:val="jxa"/>
      </w:pPr>
      <w:r w:rsidRPr="005852D1">
        <w:t xml:space="preserve">            </w:t>
      </w:r>
      <w:proofErr w:type="spellStart"/>
      <w:proofErr w:type="gramStart"/>
      <w:r w:rsidRPr="005852D1">
        <w:t>var</w:t>
      </w:r>
      <w:proofErr w:type="spellEnd"/>
      <w:proofErr w:type="gramEnd"/>
      <w:r w:rsidRPr="005852D1">
        <w:t xml:space="preserve"> r = </w:t>
      </w:r>
      <w:proofErr w:type="spellStart"/>
      <w:r w:rsidRPr="005852D1">
        <w:t>this.randomNum</w:t>
      </w:r>
      <w:proofErr w:type="spellEnd"/>
      <w:r w:rsidRPr="005852D1">
        <w:t>(</w:t>
      </w:r>
      <w:proofErr w:type="spellStart"/>
      <w:r w:rsidRPr="005852D1">
        <w:t>min,max</w:t>
      </w:r>
      <w:proofErr w:type="spellEnd"/>
      <w:r w:rsidRPr="005852D1">
        <w:t>);</w:t>
      </w:r>
    </w:p>
    <w:p w:rsidR="005852D1" w:rsidRPr="005852D1" w:rsidRDefault="005852D1" w:rsidP="005852D1">
      <w:pPr>
        <w:pStyle w:val="jxa"/>
      </w:pPr>
      <w:r w:rsidRPr="005852D1">
        <w:t xml:space="preserve">            </w:t>
      </w:r>
      <w:proofErr w:type="spellStart"/>
      <w:proofErr w:type="gramStart"/>
      <w:r w:rsidRPr="005852D1">
        <w:t>var</w:t>
      </w:r>
      <w:proofErr w:type="spellEnd"/>
      <w:proofErr w:type="gramEnd"/>
      <w:r w:rsidRPr="005852D1">
        <w:t xml:space="preserve"> g = </w:t>
      </w:r>
      <w:proofErr w:type="spellStart"/>
      <w:r w:rsidRPr="005852D1">
        <w:t>this.randomNum</w:t>
      </w:r>
      <w:proofErr w:type="spellEnd"/>
      <w:r w:rsidRPr="005852D1">
        <w:t>(</w:t>
      </w:r>
      <w:proofErr w:type="spellStart"/>
      <w:r w:rsidRPr="005852D1">
        <w:t>min,max</w:t>
      </w:r>
      <w:proofErr w:type="spellEnd"/>
      <w:r w:rsidRPr="005852D1">
        <w:t>);</w:t>
      </w:r>
    </w:p>
    <w:p w:rsidR="005852D1" w:rsidRPr="005852D1" w:rsidRDefault="005852D1" w:rsidP="005852D1">
      <w:pPr>
        <w:pStyle w:val="jxa"/>
      </w:pPr>
      <w:r w:rsidRPr="005852D1">
        <w:t xml:space="preserve">            </w:t>
      </w:r>
      <w:proofErr w:type="spellStart"/>
      <w:proofErr w:type="gramStart"/>
      <w:r w:rsidRPr="005852D1">
        <w:t>var</w:t>
      </w:r>
      <w:proofErr w:type="spellEnd"/>
      <w:proofErr w:type="gramEnd"/>
      <w:r w:rsidRPr="005852D1">
        <w:t xml:space="preserve"> b = </w:t>
      </w:r>
      <w:proofErr w:type="spellStart"/>
      <w:r w:rsidRPr="005852D1">
        <w:t>this.randomNum</w:t>
      </w:r>
      <w:proofErr w:type="spellEnd"/>
      <w:r w:rsidRPr="005852D1">
        <w:t>(</w:t>
      </w:r>
      <w:proofErr w:type="spellStart"/>
      <w:r w:rsidRPr="005852D1">
        <w:t>min,max</w:t>
      </w:r>
      <w:proofErr w:type="spellEnd"/>
      <w:r w:rsidRPr="005852D1">
        <w:t>);</w:t>
      </w:r>
    </w:p>
    <w:p w:rsidR="005852D1" w:rsidRPr="005852D1" w:rsidRDefault="005852D1" w:rsidP="005852D1">
      <w:pPr>
        <w:pStyle w:val="jxa"/>
      </w:pPr>
      <w:r w:rsidRPr="005852D1">
        <w:t xml:space="preserve">            </w:t>
      </w:r>
      <w:proofErr w:type="gramStart"/>
      <w:r w:rsidRPr="005852D1">
        <w:t>return</w:t>
      </w:r>
      <w:proofErr w:type="gramEnd"/>
      <w:r w:rsidRPr="005852D1">
        <w:t xml:space="preserve"> "</w:t>
      </w:r>
      <w:proofErr w:type="spellStart"/>
      <w:r w:rsidRPr="005852D1">
        <w:t>rgb</w:t>
      </w:r>
      <w:proofErr w:type="spellEnd"/>
      <w:r w:rsidRPr="005852D1">
        <w:t>("+r+","+g+","+b+")";</w:t>
      </w:r>
    </w:p>
    <w:p w:rsidR="005852D1" w:rsidRPr="005852D1" w:rsidRDefault="005852D1" w:rsidP="005852D1">
      <w:pPr>
        <w:pStyle w:val="jxa"/>
      </w:pPr>
      <w:r w:rsidRPr="005852D1">
        <w:t xml:space="preserve">          },</w:t>
      </w:r>
    </w:p>
    <w:p w:rsidR="005852D1" w:rsidRPr="005852D1" w:rsidRDefault="005852D1" w:rsidP="005852D1">
      <w:pPr>
        <w:pStyle w:val="jxa"/>
        <w:rPr>
          <w:rFonts w:hint="eastAsia"/>
        </w:rPr>
      </w:pPr>
      <w:r w:rsidRPr="005852D1">
        <w:rPr>
          <w:rFonts w:hint="eastAsia"/>
        </w:rPr>
        <w:t xml:space="preserve">          </w:t>
      </w:r>
      <w:proofErr w:type="spellStart"/>
      <w:r w:rsidRPr="005852D1">
        <w:rPr>
          <w:rFonts w:hint="eastAsia"/>
        </w:rPr>
        <w:t>drawPic:function</w:t>
      </w:r>
      <w:proofErr w:type="spellEnd"/>
      <w:r w:rsidRPr="005852D1">
        <w:rPr>
          <w:rFonts w:hint="eastAsia"/>
        </w:rPr>
        <w:t xml:space="preserve"> (</w:t>
      </w:r>
      <w:proofErr w:type="spellStart"/>
      <w:r w:rsidRPr="005852D1">
        <w:rPr>
          <w:rFonts w:hint="eastAsia"/>
        </w:rPr>
        <w:t>returnTxt</w:t>
      </w:r>
      <w:proofErr w:type="spellEnd"/>
      <w:r w:rsidRPr="005852D1">
        <w:rPr>
          <w:rFonts w:hint="eastAsia"/>
        </w:rPr>
        <w:t>){ /**</w:t>
      </w:r>
      <w:r w:rsidRPr="005852D1">
        <w:rPr>
          <w:rFonts w:hint="eastAsia"/>
        </w:rPr>
        <w:t>绘制验证</w:t>
      </w:r>
      <w:proofErr w:type="gramStart"/>
      <w:r w:rsidRPr="005852D1">
        <w:rPr>
          <w:rFonts w:hint="eastAsia"/>
        </w:rPr>
        <w:t>码图片</w:t>
      </w:r>
      <w:proofErr w:type="gramEnd"/>
      <w:r w:rsidRPr="005852D1">
        <w:rPr>
          <w:rFonts w:hint="eastAsia"/>
        </w:rPr>
        <w:t>**/</w:t>
      </w:r>
    </w:p>
    <w:p w:rsidR="005852D1" w:rsidRPr="005852D1" w:rsidRDefault="005852D1" w:rsidP="005852D1">
      <w:pPr>
        <w:pStyle w:val="jxa"/>
        <w:rPr>
          <w:rFonts w:hint="eastAsia"/>
        </w:rPr>
      </w:pPr>
      <w:r w:rsidRPr="005852D1">
        <w:rPr>
          <w:rFonts w:hint="eastAsia"/>
        </w:rPr>
        <w:t xml:space="preserve">          /**</w:t>
      </w:r>
      <w:r w:rsidRPr="005852D1">
        <w:rPr>
          <w:rFonts w:hint="eastAsia"/>
        </w:rPr>
        <w:t>绘制背景色</w:t>
      </w:r>
      <w:r w:rsidRPr="005852D1">
        <w:rPr>
          <w:rFonts w:hint="eastAsia"/>
        </w:rPr>
        <w:t>**/</w:t>
      </w:r>
    </w:p>
    <w:p w:rsidR="005852D1" w:rsidRPr="005852D1" w:rsidRDefault="005852D1" w:rsidP="005852D1">
      <w:pPr>
        <w:pStyle w:val="jxa"/>
        <w:rPr>
          <w:rFonts w:hint="eastAsia"/>
        </w:rPr>
      </w:pPr>
      <w:r w:rsidRPr="005852D1">
        <w:rPr>
          <w:rFonts w:hint="eastAsia"/>
        </w:rPr>
        <w:t xml:space="preserve">          </w:t>
      </w:r>
      <w:proofErr w:type="spellStart"/>
      <w:r w:rsidRPr="005852D1">
        <w:rPr>
          <w:rFonts w:hint="eastAsia"/>
        </w:rPr>
        <w:t>this.ctx.fillStyle</w:t>
      </w:r>
      <w:proofErr w:type="spellEnd"/>
      <w:r w:rsidRPr="005852D1">
        <w:rPr>
          <w:rFonts w:hint="eastAsia"/>
        </w:rPr>
        <w:t xml:space="preserve"> = </w:t>
      </w:r>
      <w:proofErr w:type="spellStart"/>
      <w:r w:rsidRPr="005852D1">
        <w:rPr>
          <w:rFonts w:hint="eastAsia"/>
        </w:rPr>
        <w:t>this.randomColor</w:t>
      </w:r>
      <w:proofErr w:type="spellEnd"/>
      <w:r w:rsidRPr="005852D1">
        <w:rPr>
          <w:rFonts w:hint="eastAsia"/>
        </w:rPr>
        <w:t>(180,240); //</w:t>
      </w:r>
      <w:r w:rsidRPr="005852D1">
        <w:rPr>
          <w:rFonts w:hint="eastAsia"/>
        </w:rPr>
        <w:t>颜色若太深可能导致看不清</w:t>
      </w:r>
    </w:p>
    <w:p w:rsidR="005852D1" w:rsidRPr="005852D1" w:rsidRDefault="005852D1" w:rsidP="005852D1">
      <w:pPr>
        <w:pStyle w:val="jxa"/>
      </w:pPr>
      <w:r w:rsidRPr="005852D1">
        <w:t xml:space="preserve">          </w:t>
      </w:r>
      <w:proofErr w:type="spellStart"/>
      <w:proofErr w:type="gramStart"/>
      <w:r w:rsidRPr="005852D1">
        <w:t>this.ctx.fillRect</w:t>
      </w:r>
      <w:proofErr w:type="spellEnd"/>
      <w:r w:rsidRPr="005852D1">
        <w:t>(</w:t>
      </w:r>
      <w:proofErr w:type="gramEnd"/>
      <w:r w:rsidRPr="005852D1">
        <w:t>0,0,this.width,this.height);</w:t>
      </w:r>
    </w:p>
    <w:p w:rsidR="005852D1" w:rsidRPr="005852D1" w:rsidRDefault="005852D1" w:rsidP="005852D1">
      <w:pPr>
        <w:pStyle w:val="jxa"/>
        <w:rPr>
          <w:rFonts w:hint="eastAsia"/>
        </w:rPr>
      </w:pPr>
      <w:r w:rsidRPr="005852D1">
        <w:rPr>
          <w:rFonts w:hint="eastAsia"/>
        </w:rPr>
        <w:t xml:space="preserve">          /**</w:t>
      </w:r>
      <w:r w:rsidRPr="005852D1">
        <w:rPr>
          <w:rFonts w:hint="eastAsia"/>
        </w:rPr>
        <w:t>绘制文字</w:t>
      </w:r>
      <w:r w:rsidRPr="005852D1">
        <w:rPr>
          <w:rFonts w:hint="eastAsia"/>
        </w:rPr>
        <w:t>**/</w:t>
      </w:r>
    </w:p>
    <w:p w:rsidR="005852D1" w:rsidRPr="005852D1" w:rsidRDefault="005852D1" w:rsidP="005852D1">
      <w:pPr>
        <w:pStyle w:val="jxa"/>
      </w:pPr>
    </w:p>
    <w:p w:rsidR="005852D1" w:rsidRPr="005852D1" w:rsidRDefault="005852D1" w:rsidP="005852D1">
      <w:pPr>
        <w:pStyle w:val="jxa"/>
      </w:pPr>
      <w:r w:rsidRPr="005852D1">
        <w:lastRenderedPageBreak/>
        <w:t xml:space="preserve">          </w:t>
      </w:r>
      <w:proofErr w:type="gramStart"/>
      <w:r w:rsidRPr="005852D1">
        <w:t>for(</w:t>
      </w:r>
      <w:proofErr w:type="spellStart"/>
      <w:proofErr w:type="gramEnd"/>
      <w:r w:rsidRPr="005852D1">
        <w:t>var</w:t>
      </w:r>
      <w:proofErr w:type="spellEnd"/>
      <w:r w:rsidRPr="005852D1">
        <w:t xml:space="preserve"> i=0; i&lt;4; i++){</w:t>
      </w:r>
    </w:p>
    <w:p w:rsidR="005852D1" w:rsidRPr="005852D1" w:rsidRDefault="005852D1" w:rsidP="005852D1">
      <w:pPr>
        <w:pStyle w:val="jxa"/>
      </w:pPr>
      <w:r w:rsidRPr="005852D1">
        <w:t xml:space="preserve">            </w:t>
      </w:r>
      <w:proofErr w:type="spellStart"/>
      <w:proofErr w:type="gramStart"/>
      <w:r w:rsidRPr="005852D1">
        <w:t>var</w:t>
      </w:r>
      <w:proofErr w:type="spellEnd"/>
      <w:proofErr w:type="gramEnd"/>
      <w:r w:rsidRPr="005852D1">
        <w:t xml:space="preserve"> txt = </w:t>
      </w:r>
      <w:proofErr w:type="spellStart"/>
      <w:r w:rsidRPr="005852D1">
        <w:t>returnTxt</w:t>
      </w:r>
      <w:proofErr w:type="spellEnd"/>
      <w:r w:rsidRPr="005852D1">
        <w:t>[i];</w:t>
      </w:r>
    </w:p>
    <w:p w:rsidR="005852D1" w:rsidRPr="005852D1" w:rsidRDefault="005852D1" w:rsidP="005852D1">
      <w:pPr>
        <w:pStyle w:val="jxa"/>
        <w:rPr>
          <w:rFonts w:hint="eastAsia"/>
        </w:rPr>
      </w:pPr>
      <w:r w:rsidRPr="005852D1">
        <w:rPr>
          <w:rFonts w:hint="eastAsia"/>
        </w:rPr>
        <w:t xml:space="preserve">            </w:t>
      </w:r>
      <w:proofErr w:type="spellStart"/>
      <w:r w:rsidRPr="005852D1">
        <w:rPr>
          <w:rFonts w:hint="eastAsia"/>
        </w:rPr>
        <w:t>this.ctx.fillStyle</w:t>
      </w:r>
      <w:proofErr w:type="spellEnd"/>
      <w:r w:rsidRPr="005852D1">
        <w:rPr>
          <w:rFonts w:hint="eastAsia"/>
        </w:rPr>
        <w:t xml:space="preserve"> = </w:t>
      </w:r>
      <w:proofErr w:type="spellStart"/>
      <w:r w:rsidRPr="005852D1">
        <w:rPr>
          <w:rFonts w:hint="eastAsia"/>
        </w:rPr>
        <w:t>this.randomColor</w:t>
      </w:r>
      <w:proofErr w:type="spellEnd"/>
      <w:r w:rsidRPr="005852D1">
        <w:rPr>
          <w:rFonts w:hint="eastAsia"/>
        </w:rPr>
        <w:t>(50,160);  //</w:t>
      </w:r>
      <w:r w:rsidRPr="005852D1">
        <w:rPr>
          <w:rFonts w:hint="eastAsia"/>
        </w:rPr>
        <w:t>随机生成字体颜色</w:t>
      </w:r>
    </w:p>
    <w:p w:rsidR="005852D1" w:rsidRPr="005852D1" w:rsidRDefault="005852D1" w:rsidP="005852D1">
      <w:pPr>
        <w:pStyle w:val="jxa"/>
        <w:rPr>
          <w:rFonts w:hint="eastAsia"/>
        </w:rPr>
      </w:pPr>
      <w:r w:rsidRPr="005852D1">
        <w:rPr>
          <w:rFonts w:hint="eastAsia"/>
        </w:rPr>
        <w:t xml:space="preserve">            </w:t>
      </w:r>
      <w:proofErr w:type="spellStart"/>
      <w:r w:rsidRPr="005852D1">
        <w:rPr>
          <w:rFonts w:hint="eastAsia"/>
        </w:rPr>
        <w:t>this.ctx.font</w:t>
      </w:r>
      <w:proofErr w:type="spellEnd"/>
      <w:r w:rsidRPr="005852D1">
        <w:rPr>
          <w:rFonts w:hint="eastAsia"/>
        </w:rPr>
        <w:t xml:space="preserve"> = </w:t>
      </w:r>
      <w:proofErr w:type="spellStart"/>
      <w:r w:rsidRPr="005852D1">
        <w:rPr>
          <w:rFonts w:hint="eastAsia"/>
        </w:rPr>
        <w:t>this.randomNum</w:t>
      </w:r>
      <w:proofErr w:type="spellEnd"/>
      <w:r w:rsidRPr="005852D1">
        <w:rPr>
          <w:rFonts w:hint="eastAsia"/>
        </w:rPr>
        <w:t>(25,30)+'</w:t>
      </w:r>
      <w:proofErr w:type="spellStart"/>
      <w:r w:rsidRPr="005852D1">
        <w:rPr>
          <w:rFonts w:hint="eastAsia"/>
        </w:rPr>
        <w:t>px</w:t>
      </w:r>
      <w:proofErr w:type="spellEnd"/>
      <w:r w:rsidRPr="005852D1">
        <w:rPr>
          <w:rFonts w:hint="eastAsia"/>
        </w:rPr>
        <w:t xml:space="preserve"> </w:t>
      </w:r>
      <w:proofErr w:type="spellStart"/>
      <w:r w:rsidRPr="005852D1">
        <w:rPr>
          <w:rFonts w:hint="eastAsia"/>
        </w:rPr>
        <w:t>SimHei</w:t>
      </w:r>
      <w:proofErr w:type="spellEnd"/>
      <w:r w:rsidRPr="005852D1">
        <w:rPr>
          <w:rFonts w:hint="eastAsia"/>
        </w:rPr>
        <w:t>'; //</w:t>
      </w:r>
      <w:r w:rsidRPr="005852D1">
        <w:rPr>
          <w:rFonts w:hint="eastAsia"/>
        </w:rPr>
        <w:t>随机生成字体大小</w:t>
      </w:r>
    </w:p>
    <w:p w:rsidR="005852D1" w:rsidRPr="005852D1" w:rsidRDefault="005852D1" w:rsidP="005852D1">
      <w:pPr>
        <w:pStyle w:val="jxa"/>
      </w:pPr>
      <w:r w:rsidRPr="005852D1">
        <w:t xml:space="preserve">            </w:t>
      </w:r>
      <w:proofErr w:type="spellStart"/>
      <w:proofErr w:type="gramStart"/>
      <w:r w:rsidRPr="005852D1">
        <w:t>var</w:t>
      </w:r>
      <w:proofErr w:type="spellEnd"/>
      <w:proofErr w:type="gramEnd"/>
      <w:r w:rsidRPr="005852D1">
        <w:t xml:space="preserve"> x = 10+i*20;</w:t>
      </w:r>
    </w:p>
    <w:p w:rsidR="005852D1" w:rsidRPr="005852D1" w:rsidRDefault="005852D1" w:rsidP="005852D1">
      <w:pPr>
        <w:pStyle w:val="jxa"/>
      </w:pPr>
      <w:r w:rsidRPr="005852D1">
        <w:t xml:space="preserve">            </w:t>
      </w:r>
      <w:proofErr w:type="spellStart"/>
      <w:proofErr w:type="gramStart"/>
      <w:r w:rsidRPr="005852D1">
        <w:t>var</w:t>
      </w:r>
      <w:proofErr w:type="spellEnd"/>
      <w:proofErr w:type="gramEnd"/>
      <w:r w:rsidRPr="005852D1">
        <w:t xml:space="preserve"> y = </w:t>
      </w:r>
      <w:proofErr w:type="spellStart"/>
      <w:r w:rsidRPr="005852D1">
        <w:t>this.randomNum</w:t>
      </w:r>
      <w:proofErr w:type="spellEnd"/>
      <w:r w:rsidRPr="005852D1">
        <w:t>(25,45);</w:t>
      </w:r>
    </w:p>
    <w:p w:rsidR="005852D1" w:rsidRPr="005852D1" w:rsidRDefault="005852D1" w:rsidP="005852D1">
      <w:pPr>
        <w:pStyle w:val="jxa"/>
      </w:pPr>
      <w:r w:rsidRPr="005852D1">
        <w:t xml:space="preserve">            </w:t>
      </w:r>
      <w:proofErr w:type="spellStart"/>
      <w:proofErr w:type="gramStart"/>
      <w:r w:rsidRPr="005852D1">
        <w:t>var</w:t>
      </w:r>
      <w:proofErr w:type="spellEnd"/>
      <w:proofErr w:type="gramEnd"/>
      <w:r w:rsidRPr="005852D1">
        <w:t xml:space="preserve"> </w:t>
      </w:r>
      <w:proofErr w:type="spellStart"/>
      <w:r w:rsidRPr="005852D1">
        <w:t>deg</w:t>
      </w:r>
      <w:proofErr w:type="spellEnd"/>
      <w:r w:rsidRPr="005852D1">
        <w:t xml:space="preserve"> = </w:t>
      </w:r>
      <w:proofErr w:type="spellStart"/>
      <w:r w:rsidRPr="005852D1">
        <w:t>this.randomNum</w:t>
      </w:r>
      <w:proofErr w:type="spellEnd"/>
      <w:r w:rsidRPr="005852D1">
        <w:t>(-15, 15);</w:t>
      </w:r>
    </w:p>
    <w:p w:rsidR="005852D1" w:rsidRPr="005852D1" w:rsidRDefault="005852D1" w:rsidP="005852D1">
      <w:pPr>
        <w:pStyle w:val="jxa"/>
        <w:rPr>
          <w:rFonts w:hint="eastAsia"/>
        </w:rPr>
      </w:pPr>
      <w:r w:rsidRPr="005852D1">
        <w:rPr>
          <w:rFonts w:hint="eastAsia"/>
        </w:rPr>
        <w:t xml:space="preserve">            //</w:t>
      </w:r>
      <w:r w:rsidRPr="005852D1">
        <w:rPr>
          <w:rFonts w:hint="eastAsia"/>
        </w:rPr>
        <w:t>修改坐标原点和旋转角度</w:t>
      </w:r>
    </w:p>
    <w:p w:rsidR="005852D1" w:rsidRPr="005852D1" w:rsidRDefault="005852D1" w:rsidP="005852D1">
      <w:pPr>
        <w:pStyle w:val="jxa"/>
      </w:pPr>
      <w:r w:rsidRPr="005852D1">
        <w:t xml:space="preserve">            </w:t>
      </w:r>
      <w:proofErr w:type="spellStart"/>
      <w:r w:rsidRPr="005852D1">
        <w:t>this.ctx.translate</w:t>
      </w:r>
      <w:proofErr w:type="spellEnd"/>
      <w:r w:rsidRPr="005852D1">
        <w:t>(</w:t>
      </w:r>
      <w:proofErr w:type="spellStart"/>
      <w:r w:rsidRPr="005852D1">
        <w:t>x</w:t>
      </w:r>
      <w:proofErr w:type="gramStart"/>
      <w:r w:rsidRPr="005852D1">
        <w:t>,y</w:t>
      </w:r>
      <w:proofErr w:type="spellEnd"/>
      <w:proofErr w:type="gramEnd"/>
      <w:r w:rsidRPr="005852D1">
        <w:t>);</w:t>
      </w:r>
    </w:p>
    <w:p w:rsidR="005852D1" w:rsidRPr="005852D1" w:rsidRDefault="005852D1" w:rsidP="005852D1">
      <w:pPr>
        <w:pStyle w:val="jxa"/>
      </w:pPr>
      <w:r w:rsidRPr="005852D1">
        <w:t xml:space="preserve">            </w:t>
      </w:r>
      <w:proofErr w:type="spellStart"/>
      <w:proofErr w:type="gramStart"/>
      <w:r w:rsidRPr="005852D1">
        <w:t>this.ctx.rotate</w:t>
      </w:r>
      <w:proofErr w:type="spellEnd"/>
      <w:r w:rsidRPr="005852D1">
        <w:t>(</w:t>
      </w:r>
      <w:proofErr w:type="spellStart"/>
      <w:proofErr w:type="gramEnd"/>
      <w:r w:rsidRPr="005852D1">
        <w:t>deg</w:t>
      </w:r>
      <w:proofErr w:type="spellEnd"/>
      <w:r w:rsidRPr="005852D1">
        <w:t>*</w:t>
      </w:r>
      <w:proofErr w:type="spellStart"/>
      <w:r w:rsidRPr="005852D1">
        <w:t>Math.PI</w:t>
      </w:r>
      <w:proofErr w:type="spellEnd"/>
      <w:r w:rsidRPr="005852D1">
        <w:t>/180);</w:t>
      </w:r>
    </w:p>
    <w:p w:rsidR="005852D1" w:rsidRPr="005852D1" w:rsidRDefault="005852D1" w:rsidP="005852D1">
      <w:pPr>
        <w:pStyle w:val="jxa"/>
      </w:pPr>
      <w:r w:rsidRPr="005852D1">
        <w:t xml:space="preserve">            </w:t>
      </w:r>
      <w:proofErr w:type="spellStart"/>
      <w:proofErr w:type="gramStart"/>
      <w:r w:rsidRPr="005852D1">
        <w:t>this.ctx.fillText</w:t>
      </w:r>
      <w:proofErr w:type="spellEnd"/>
      <w:r w:rsidRPr="005852D1">
        <w:t>(</w:t>
      </w:r>
      <w:proofErr w:type="gramEnd"/>
      <w:r w:rsidRPr="005852D1">
        <w:t>txt, 10,0);</w:t>
      </w:r>
    </w:p>
    <w:p w:rsidR="005852D1" w:rsidRPr="005852D1" w:rsidRDefault="005852D1" w:rsidP="005852D1">
      <w:pPr>
        <w:pStyle w:val="jxa"/>
        <w:rPr>
          <w:rFonts w:hint="eastAsia"/>
        </w:rPr>
      </w:pPr>
      <w:r w:rsidRPr="005852D1">
        <w:rPr>
          <w:rFonts w:hint="eastAsia"/>
        </w:rPr>
        <w:t xml:space="preserve">            //</w:t>
      </w:r>
      <w:r w:rsidRPr="005852D1">
        <w:rPr>
          <w:rFonts w:hint="eastAsia"/>
        </w:rPr>
        <w:t>恢复坐标原点和旋转角度</w:t>
      </w:r>
    </w:p>
    <w:p w:rsidR="005852D1" w:rsidRPr="005852D1" w:rsidRDefault="005852D1" w:rsidP="005852D1">
      <w:pPr>
        <w:pStyle w:val="jxa"/>
      </w:pPr>
      <w:r w:rsidRPr="005852D1">
        <w:t xml:space="preserve">            </w:t>
      </w:r>
      <w:proofErr w:type="spellStart"/>
      <w:proofErr w:type="gramStart"/>
      <w:r w:rsidRPr="005852D1">
        <w:t>this.ctx.rotate</w:t>
      </w:r>
      <w:proofErr w:type="spellEnd"/>
      <w:r w:rsidRPr="005852D1">
        <w:t>(</w:t>
      </w:r>
      <w:proofErr w:type="gramEnd"/>
      <w:r w:rsidRPr="005852D1">
        <w:t>-</w:t>
      </w:r>
      <w:proofErr w:type="spellStart"/>
      <w:r w:rsidRPr="005852D1">
        <w:t>deg</w:t>
      </w:r>
      <w:proofErr w:type="spellEnd"/>
      <w:r w:rsidRPr="005852D1">
        <w:t>*</w:t>
      </w:r>
      <w:proofErr w:type="spellStart"/>
      <w:r w:rsidRPr="005852D1">
        <w:t>Math.PI</w:t>
      </w:r>
      <w:proofErr w:type="spellEnd"/>
      <w:r w:rsidRPr="005852D1">
        <w:t>/180);</w:t>
      </w:r>
    </w:p>
    <w:p w:rsidR="005852D1" w:rsidRPr="005852D1" w:rsidRDefault="005852D1" w:rsidP="005852D1">
      <w:pPr>
        <w:pStyle w:val="jxa"/>
      </w:pPr>
      <w:r w:rsidRPr="005852D1">
        <w:t xml:space="preserve">            </w:t>
      </w:r>
      <w:proofErr w:type="spellStart"/>
      <w:proofErr w:type="gramStart"/>
      <w:r w:rsidRPr="005852D1">
        <w:t>this.ctx.translate</w:t>
      </w:r>
      <w:proofErr w:type="spellEnd"/>
      <w:r w:rsidRPr="005852D1">
        <w:t>(</w:t>
      </w:r>
      <w:proofErr w:type="gramEnd"/>
      <w:r w:rsidRPr="005852D1">
        <w:t>-x,-y);</w:t>
      </w:r>
    </w:p>
    <w:p w:rsidR="005852D1" w:rsidRPr="005852D1" w:rsidRDefault="005852D1" w:rsidP="005852D1">
      <w:pPr>
        <w:pStyle w:val="jxa"/>
      </w:pPr>
      <w:r w:rsidRPr="005852D1">
        <w:t xml:space="preserve">          }</w:t>
      </w:r>
    </w:p>
    <w:p w:rsidR="005852D1" w:rsidRPr="005852D1" w:rsidRDefault="005852D1" w:rsidP="005852D1">
      <w:pPr>
        <w:pStyle w:val="jxa"/>
        <w:rPr>
          <w:rFonts w:hint="eastAsia"/>
        </w:rPr>
      </w:pPr>
      <w:r w:rsidRPr="005852D1">
        <w:rPr>
          <w:rFonts w:hint="eastAsia"/>
        </w:rPr>
        <w:t xml:space="preserve">          /**</w:t>
      </w:r>
      <w:r w:rsidRPr="005852D1">
        <w:rPr>
          <w:rFonts w:hint="eastAsia"/>
        </w:rPr>
        <w:t>绘制干扰线</w:t>
      </w:r>
      <w:r w:rsidRPr="005852D1">
        <w:rPr>
          <w:rFonts w:hint="eastAsia"/>
        </w:rPr>
        <w:t>**/</w:t>
      </w:r>
    </w:p>
    <w:p w:rsidR="005852D1" w:rsidRPr="005852D1" w:rsidRDefault="005852D1" w:rsidP="005852D1">
      <w:pPr>
        <w:pStyle w:val="jxa"/>
      </w:pPr>
      <w:r w:rsidRPr="005852D1">
        <w:t xml:space="preserve">          </w:t>
      </w:r>
      <w:proofErr w:type="gramStart"/>
      <w:r w:rsidRPr="005852D1">
        <w:t>for(</w:t>
      </w:r>
      <w:proofErr w:type="spellStart"/>
      <w:proofErr w:type="gramEnd"/>
      <w:r w:rsidRPr="005852D1">
        <w:t>var</w:t>
      </w:r>
      <w:proofErr w:type="spellEnd"/>
      <w:r w:rsidRPr="005852D1">
        <w:t xml:space="preserve"> i=0; i&lt;8; i++){</w:t>
      </w:r>
    </w:p>
    <w:p w:rsidR="005852D1" w:rsidRPr="005852D1" w:rsidRDefault="005852D1" w:rsidP="005852D1">
      <w:pPr>
        <w:pStyle w:val="jxa"/>
      </w:pPr>
      <w:r w:rsidRPr="005852D1">
        <w:t xml:space="preserve">            </w:t>
      </w:r>
      <w:proofErr w:type="spellStart"/>
      <w:r w:rsidRPr="005852D1">
        <w:t>this.ctx.strokeStyle</w:t>
      </w:r>
      <w:proofErr w:type="spellEnd"/>
      <w:r w:rsidRPr="005852D1">
        <w:t xml:space="preserve"> = </w:t>
      </w:r>
      <w:proofErr w:type="spellStart"/>
      <w:proofErr w:type="gramStart"/>
      <w:r w:rsidRPr="005852D1">
        <w:t>this.randomColor</w:t>
      </w:r>
      <w:proofErr w:type="spellEnd"/>
      <w:r w:rsidRPr="005852D1">
        <w:t>(</w:t>
      </w:r>
      <w:proofErr w:type="gramEnd"/>
      <w:r w:rsidRPr="005852D1">
        <w:t>40,180);</w:t>
      </w:r>
    </w:p>
    <w:p w:rsidR="005852D1" w:rsidRPr="005852D1" w:rsidRDefault="005852D1" w:rsidP="005852D1">
      <w:pPr>
        <w:pStyle w:val="jxa"/>
      </w:pPr>
      <w:r w:rsidRPr="005852D1">
        <w:t xml:space="preserve">            </w:t>
      </w:r>
      <w:proofErr w:type="spellStart"/>
      <w:proofErr w:type="gramStart"/>
      <w:r w:rsidRPr="005852D1">
        <w:t>this.ctx.beginPath</w:t>
      </w:r>
      <w:proofErr w:type="spellEnd"/>
      <w:r w:rsidRPr="005852D1">
        <w:t>(</w:t>
      </w:r>
      <w:proofErr w:type="gramEnd"/>
      <w:r w:rsidRPr="005852D1">
        <w:t>);</w:t>
      </w:r>
    </w:p>
    <w:p w:rsidR="005852D1" w:rsidRPr="005852D1" w:rsidRDefault="005852D1" w:rsidP="005852D1">
      <w:pPr>
        <w:pStyle w:val="jxa"/>
      </w:pPr>
      <w:r w:rsidRPr="005852D1">
        <w:t xml:space="preserve">            </w:t>
      </w:r>
      <w:proofErr w:type="spellStart"/>
      <w:proofErr w:type="gramStart"/>
      <w:r w:rsidRPr="005852D1">
        <w:t>this.ctx.moveTo</w:t>
      </w:r>
      <w:proofErr w:type="spellEnd"/>
      <w:r w:rsidRPr="005852D1">
        <w:t>(</w:t>
      </w:r>
      <w:proofErr w:type="gramEnd"/>
      <w:r w:rsidRPr="005852D1">
        <w:t xml:space="preserve"> </w:t>
      </w:r>
      <w:proofErr w:type="spellStart"/>
      <w:r w:rsidRPr="005852D1">
        <w:t>this.randomNum</w:t>
      </w:r>
      <w:proofErr w:type="spellEnd"/>
      <w:r w:rsidRPr="005852D1">
        <w:t xml:space="preserve">(0,this.width), </w:t>
      </w:r>
      <w:proofErr w:type="spellStart"/>
      <w:r w:rsidRPr="005852D1">
        <w:t>this.randomNum</w:t>
      </w:r>
      <w:proofErr w:type="spellEnd"/>
      <w:r w:rsidRPr="005852D1">
        <w:t>(0,this.height) );</w:t>
      </w:r>
    </w:p>
    <w:p w:rsidR="005852D1" w:rsidRPr="005852D1" w:rsidRDefault="005852D1" w:rsidP="005852D1">
      <w:pPr>
        <w:pStyle w:val="jxa"/>
      </w:pPr>
      <w:r w:rsidRPr="005852D1">
        <w:t xml:space="preserve">            </w:t>
      </w:r>
      <w:proofErr w:type="spellStart"/>
      <w:proofErr w:type="gramStart"/>
      <w:r w:rsidRPr="005852D1">
        <w:t>this.ctx.lineTo</w:t>
      </w:r>
      <w:proofErr w:type="spellEnd"/>
      <w:r w:rsidRPr="005852D1">
        <w:t>(</w:t>
      </w:r>
      <w:proofErr w:type="gramEnd"/>
      <w:r w:rsidRPr="005852D1">
        <w:t xml:space="preserve"> </w:t>
      </w:r>
      <w:proofErr w:type="spellStart"/>
      <w:r w:rsidRPr="005852D1">
        <w:t>this.randomNum</w:t>
      </w:r>
      <w:proofErr w:type="spellEnd"/>
      <w:r w:rsidRPr="005852D1">
        <w:t xml:space="preserve">(0,this.width), </w:t>
      </w:r>
      <w:proofErr w:type="spellStart"/>
      <w:r w:rsidRPr="005852D1">
        <w:t>this.randomNum</w:t>
      </w:r>
      <w:proofErr w:type="spellEnd"/>
      <w:r w:rsidRPr="005852D1">
        <w:t>(0,this.height) );</w:t>
      </w:r>
    </w:p>
    <w:p w:rsidR="005852D1" w:rsidRPr="005852D1" w:rsidRDefault="005852D1" w:rsidP="005852D1">
      <w:pPr>
        <w:pStyle w:val="jxa"/>
      </w:pPr>
      <w:r w:rsidRPr="005852D1">
        <w:t xml:space="preserve">            </w:t>
      </w:r>
      <w:proofErr w:type="spellStart"/>
      <w:proofErr w:type="gramStart"/>
      <w:r w:rsidRPr="005852D1">
        <w:t>this.ctx.stroke</w:t>
      </w:r>
      <w:proofErr w:type="spellEnd"/>
      <w:r w:rsidRPr="005852D1">
        <w:t>(</w:t>
      </w:r>
      <w:proofErr w:type="gramEnd"/>
      <w:r w:rsidRPr="005852D1">
        <w:t>);</w:t>
      </w:r>
    </w:p>
    <w:p w:rsidR="005852D1" w:rsidRPr="005852D1" w:rsidRDefault="005852D1" w:rsidP="005852D1">
      <w:pPr>
        <w:pStyle w:val="jxa"/>
      </w:pPr>
      <w:r w:rsidRPr="005852D1">
        <w:t xml:space="preserve">          }</w:t>
      </w:r>
    </w:p>
    <w:p w:rsidR="005852D1" w:rsidRPr="005852D1" w:rsidRDefault="005852D1" w:rsidP="005852D1">
      <w:pPr>
        <w:pStyle w:val="jxa"/>
        <w:rPr>
          <w:rFonts w:hint="eastAsia"/>
        </w:rPr>
      </w:pPr>
      <w:r w:rsidRPr="005852D1">
        <w:rPr>
          <w:rFonts w:hint="eastAsia"/>
        </w:rPr>
        <w:t xml:space="preserve">          /**</w:t>
      </w:r>
      <w:r w:rsidRPr="005852D1">
        <w:rPr>
          <w:rFonts w:hint="eastAsia"/>
        </w:rPr>
        <w:t>绘制干扰点</w:t>
      </w:r>
      <w:r w:rsidRPr="005852D1">
        <w:rPr>
          <w:rFonts w:hint="eastAsia"/>
        </w:rPr>
        <w:t>**/</w:t>
      </w:r>
    </w:p>
    <w:p w:rsidR="005852D1" w:rsidRPr="005852D1" w:rsidRDefault="005852D1" w:rsidP="005852D1">
      <w:pPr>
        <w:pStyle w:val="jxa"/>
      </w:pPr>
      <w:r w:rsidRPr="005852D1">
        <w:t xml:space="preserve">          </w:t>
      </w:r>
      <w:proofErr w:type="gramStart"/>
      <w:r w:rsidRPr="005852D1">
        <w:t>for(</w:t>
      </w:r>
      <w:proofErr w:type="spellStart"/>
      <w:proofErr w:type="gramEnd"/>
      <w:r w:rsidRPr="005852D1">
        <w:t>var</w:t>
      </w:r>
      <w:proofErr w:type="spellEnd"/>
      <w:r w:rsidRPr="005852D1">
        <w:t xml:space="preserve"> i=0; i&lt;100; i++){</w:t>
      </w:r>
    </w:p>
    <w:p w:rsidR="005852D1" w:rsidRPr="005852D1" w:rsidRDefault="005852D1" w:rsidP="005852D1">
      <w:pPr>
        <w:pStyle w:val="jxa"/>
      </w:pPr>
      <w:r w:rsidRPr="005852D1">
        <w:t xml:space="preserve">            </w:t>
      </w:r>
      <w:proofErr w:type="spellStart"/>
      <w:r w:rsidRPr="005852D1">
        <w:t>this.ctx.fillStyle</w:t>
      </w:r>
      <w:proofErr w:type="spellEnd"/>
      <w:r w:rsidRPr="005852D1">
        <w:t xml:space="preserve"> = </w:t>
      </w:r>
      <w:proofErr w:type="spellStart"/>
      <w:proofErr w:type="gramStart"/>
      <w:r w:rsidRPr="005852D1">
        <w:t>this.randomColor</w:t>
      </w:r>
      <w:proofErr w:type="spellEnd"/>
      <w:r w:rsidRPr="005852D1">
        <w:t>(</w:t>
      </w:r>
      <w:proofErr w:type="gramEnd"/>
      <w:r w:rsidRPr="005852D1">
        <w:t>0,255);</w:t>
      </w:r>
    </w:p>
    <w:p w:rsidR="005852D1" w:rsidRPr="005852D1" w:rsidRDefault="005852D1" w:rsidP="005852D1">
      <w:pPr>
        <w:pStyle w:val="jxa"/>
      </w:pPr>
      <w:r w:rsidRPr="005852D1">
        <w:t xml:space="preserve">            </w:t>
      </w:r>
      <w:proofErr w:type="spellStart"/>
      <w:proofErr w:type="gramStart"/>
      <w:r w:rsidRPr="005852D1">
        <w:t>this.ctx.beginPath</w:t>
      </w:r>
      <w:proofErr w:type="spellEnd"/>
      <w:r w:rsidRPr="005852D1">
        <w:t>(</w:t>
      </w:r>
      <w:proofErr w:type="gramEnd"/>
      <w:r w:rsidRPr="005852D1">
        <w:t>);</w:t>
      </w:r>
    </w:p>
    <w:p w:rsidR="005852D1" w:rsidRPr="005852D1" w:rsidRDefault="005852D1" w:rsidP="005852D1">
      <w:pPr>
        <w:pStyle w:val="jxa"/>
      </w:pPr>
      <w:r w:rsidRPr="005852D1">
        <w:t xml:space="preserve">            </w:t>
      </w:r>
      <w:proofErr w:type="gramStart"/>
      <w:r w:rsidRPr="005852D1">
        <w:t>this.ctx.arc(</w:t>
      </w:r>
      <w:proofErr w:type="gramEnd"/>
      <w:r w:rsidRPr="005852D1">
        <w:t>this.randomNum(0,this.width),this.randomNum(0,this.height), 1, 0, 2*</w:t>
      </w:r>
      <w:proofErr w:type="spellStart"/>
      <w:r w:rsidRPr="005852D1">
        <w:t>Math.PI</w:t>
      </w:r>
      <w:proofErr w:type="spellEnd"/>
      <w:r w:rsidRPr="005852D1">
        <w:t>);</w:t>
      </w:r>
    </w:p>
    <w:p w:rsidR="005852D1" w:rsidRPr="005852D1" w:rsidRDefault="005852D1" w:rsidP="005852D1">
      <w:pPr>
        <w:pStyle w:val="jxa"/>
      </w:pPr>
      <w:r w:rsidRPr="005852D1">
        <w:t xml:space="preserve">            </w:t>
      </w:r>
      <w:proofErr w:type="spellStart"/>
      <w:proofErr w:type="gramStart"/>
      <w:r w:rsidRPr="005852D1">
        <w:t>this.ctx.fill</w:t>
      </w:r>
      <w:proofErr w:type="spellEnd"/>
      <w:r w:rsidRPr="005852D1">
        <w:t>(</w:t>
      </w:r>
      <w:proofErr w:type="gramEnd"/>
      <w:r w:rsidRPr="005852D1">
        <w:t>);</w:t>
      </w:r>
    </w:p>
    <w:p w:rsidR="005852D1" w:rsidRPr="005852D1" w:rsidRDefault="005852D1" w:rsidP="005852D1">
      <w:pPr>
        <w:pStyle w:val="jxa"/>
      </w:pPr>
      <w:r w:rsidRPr="005852D1">
        <w:t xml:space="preserve">          }</w:t>
      </w:r>
    </w:p>
    <w:p w:rsidR="005852D1" w:rsidRPr="005852D1" w:rsidRDefault="005852D1" w:rsidP="005852D1">
      <w:pPr>
        <w:pStyle w:val="jxa"/>
      </w:pPr>
      <w:r w:rsidRPr="005852D1">
        <w:t xml:space="preserve">          </w:t>
      </w:r>
      <w:proofErr w:type="gramStart"/>
      <w:r w:rsidRPr="005852D1">
        <w:t>return</w:t>
      </w:r>
      <w:proofErr w:type="gramEnd"/>
      <w:r w:rsidRPr="005852D1">
        <w:t>;</w:t>
      </w:r>
    </w:p>
    <w:p w:rsidR="005852D1" w:rsidRPr="005852D1" w:rsidRDefault="005852D1" w:rsidP="005852D1">
      <w:pPr>
        <w:pStyle w:val="jxa"/>
      </w:pPr>
      <w:r w:rsidRPr="005852D1">
        <w:t xml:space="preserve">        },</w:t>
      </w:r>
    </w:p>
    <w:p w:rsidR="005852D1" w:rsidRPr="005852D1" w:rsidRDefault="005852D1" w:rsidP="005852D1">
      <w:pPr>
        <w:pStyle w:val="jxa"/>
      </w:pPr>
      <w:r w:rsidRPr="005852D1">
        <w:t xml:space="preserve">        </w:t>
      </w:r>
      <w:proofErr w:type="spellStart"/>
      <w:proofErr w:type="gramStart"/>
      <w:r w:rsidRPr="005852D1">
        <w:t>changVer:</w:t>
      </w:r>
      <w:proofErr w:type="gramEnd"/>
      <w:r w:rsidRPr="005852D1">
        <w:t>function</w:t>
      </w:r>
      <w:proofErr w:type="spellEnd"/>
      <w:r w:rsidRPr="005852D1">
        <w:t>(){</w:t>
      </w:r>
    </w:p>
    <w:p w:rsidR="005852D1" w:rsidRPr="005852D1" w:rsidRDefault="005852D1" w:rsidP="005852D1">
      <w:pPr>
        <w:pStyle w:val="jxa"/>
      </w:pPr>
      <w:r w:rsidRPr="005852D1">
        <w:t xml:space="preserve">            </w:t>
      </w:r>
      <w:proofErr w:type="spellStart"/>
      <w:proofErr w:type="gramStart"/>
      <w:r w:rsidRPr="005852D1">
        <w:t>this.getVer</w:t>
      </w:r>
      <w:proofErr w:type="spellEnd"/>
      <w:r w:rsidRPr="005852D1">
        <w:t>(</w:t>
      </w:r>
      <w:proofErr w:type="gramEnd"/>
      <w:r w:rsidRPr="005852D1">
        <w:t xml:space="preserve"> </w:t>
      </w:r>
      <w:proofErr w:type="spellStart"/>
      <w:r w:rsidRPr="005852D1">
        <w:t>this.drawPic</w:t>
      </w:r>
      <w:proofErr w:type="spellEnd"/>
      <w:r w:rsidRPr="005852D1">
        <w:t>);</w:t>
      </w:r>
    </w:p>
    <w:p w:rsidR="005852D1" w:rsidRPr="005852D1" w:rsidRDefault="005852D1" w:rsidP="005852D1">
      <w:pPr>
        <w:pStyle w:val="jxa"/>
      </w:pPr>
      <w:r w:rsidRPr="005852D1">
        <w:t xml:space="preserve">        }</w:t>
      </w:r>
    </w:p>
    <w:p w:rsidR="005852D1" w:rsidRPr="005852D1" w:rsidRDefault="005852D1" w:rsidP="005852D1">
      <w:pPr>
        <w:pStyle w:val="jxa"/>
      </w:pPr>
    </w:p>
    <w:p w:rsidR="005852D1" w:rsidRPr="005852D1" w:rsidRDefault="005852D1" w:rsidP="005852D1">
      <w:pPr>
        <w:pStyle w:val="jxa"/>
      </w:pPr>
      <w:r w:rsidRPr="005852D1">
        <w:lastRenderedPageBreak/>
        <w:t xml:space="preserve">    },</w:t>
      </w:r>
    </w:p>
    <w:p w:rsidR="005852D1" w:rsidRPr="005852D1" w:rsidRDefault="005852D1" w:rsidP="005852D1">
      <w:pPr>
        <w:pStyle w:val="jxa"/>
      </w:pPr>
      <w:r w:rsidRPr="005852D1">
        <w:t xml:space="preserve">   </w:t>
      </w:r>
      <w:proofErr w:type="gramStart"/>
      <w:r w:rsidRPr="005852D1">
        <w:t>components</w:t>
      </w:r>
      <w:proofErr w:type="gramEnd"/>
      <w:r w:rsidRPr="005852D1">
        <w:t>: {}</w:t>
      </w:r>
    </w:p>
    <w:p w:rsidR="005852D1" w:rsidRPr="005852D1" w:rsidRDefault="005852D1" w:rsidP="005852D1">
      <w:pPr>
        <w:pStyle w:val="jxa"/>
      </w:pPr>
      <w:r w:rsidRPr="005852D1">
        <w:t>};</w:t>
      </w:r>
    </w:p>
    <w:p w:rsidR="005852D1" w:rsidRPr="005852D1" w:rsidRDefault="005852D1" w:rsidP="005852D1">
      <w:pPr>
        <w:pStyle w:val="jxa"/>
      </w:pPr>
    </w:p>
    <w:p w:rsidR="005852D1" w:rsidRPr="005852D1" w:rsidRDefault="005852D1" w:rsidP="005852D1">
      <w:pPr>
        <w:pStyle w:val="jxa"/>
      </w:pPr>
    </w:p>
    <w:p w:rsidR="005852D1" w:rsidRPr="005852D1" w:rsidRDefault="005852D1" w:rsidP="005852D1">
      <w:pPr>
        <w:pStyle w:val="jxa"/>
      </w:pPr>
    </w:p>
    <w:p w:rsidR="005852D1" w:rsidRPr="005852D1" w:rsidRDefault="005852D1" w:rsidP="005852D1">
      <w:pPr>
        <w:pStyle w:val="jxa"/>
      </w:pPr>
      <w:r w:rsidRPr="005852D1">
        <w:t>&lt;/script&gt;</w:t>
      </w:r>
    </w:p>
    <w:p w:rsidR="005852D1" w:rsidRPr="005852D1" w:rsidRDefault="005852D1" w:rsidP="005852D1">
      <w:pPr>
        <w:pStyle w:val="jxa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这是样式</w:t>
      </w:r>
      <w:r>
        <w:rPr>
          <w:rFonts w:hint="eastAsia"/>
        </w:rPr>
        <w:t xml:space="preserve"> --&gt;</w:t>
      </w:r>
    </w:p>
    <w:p w:rsidR="005852D1" w:rsidRPr="005852D1" w:rsidRDefault="005852D1" w:rsidP="005852D1">
      <w:pPr>
        <w:pStyle w:val="jxa"/>
      </w:pPr>
      <w:r w:rsidRPr="005852D1">
        <w:t>&lt;</w:t>
      </w:r>
      <w:proofErr w:type="gramStart"/>
      <w:r w:rsidRPr="005852D1">
        <w:t>style</w:t>
      </w:r>
      <w:proofErr w:type="gramEnd"/>
      <w:r w:rsidRPr="005852D1">
        <w:t>&gt;</w:t>
      </w:r>
    </w:p>
    <w:p w:rsidR="005852D1" w:rsidRPr="005852D1" w:rsidRDefault="005852D1" w:rsidP="005852D1">
      <w:pPr>
        <w:pStyle w:val="jxa"/>
      </w:pPr>
      <w:r w:rsidRPr="005852D1">
        <w:t xml:space="preserve">    .</w:t>
      </w:r>
      <w:proofErr w:type="spellStart"/>
      <w:proofErr w:type="gramStart"/>
      <w:r w:rsidRPr="005852D1">
        <w:t>verCanvas</w:t>
      </w:r>
      <w:proofErr w:type="spellEnd"/>
      <w:r w:rsidRPr="005852D1">
        <w:t>{</w:t>
      </w:r>
      <w:proofErr w:type="gramEnd"/>
    </w:p>
    <w:p w:rsidR="005852D1" w:rsidRPr="005852D1" w:rsidRDefault="005852D1" w:rsidP="005852D1">
      <w:pPr>
        <w:pStyle w:val="jxa"/>
      </w:pPr>
      <w:r w:rsidRPr="005852D1">
        <w:t xml:space="preserve">        </w:t>
      </w:r>
      <w:proofErr w:type="gramStart"/>
      <w:r w:rsidRPr="005852D1">
        <w:t>margin-left:</w:t>
      </w:r>
      <w:proofErr w:type="gramEnd"/>
      <w:r w:rsidRPr="005852D1">
        <w:t>5px;</w:t>
      </w:r>
    </w:p>
    <w:p w:rsidR="005852D1" w:rsidRPr="005852D1" w:rsidRDefault="005852D1" w:rsidP="005852D1">
      <w:pPr>
        <w:pStyle w:val="jxa"/>
      </w:pPr>
      <w:r w:rsidRPr="005852D1">
        <w:t xml:space="preserve">        </w:t>
      </w:r>
      <w:proofErr w:type="spellStart"/>
      <w:proofErr w:type="gramStart"/>
      <w:r w:rsidRPr="005852D1">
        <w:t>position:</w:t>
      </w:r>
      <w:proofErr w:type="gramEnd"/>
      <w:r w:rsidRPr="005852D1">
        <w:t>relative</w:t>
      </w:r>
      <w:proofErr w:type="spellEnd"/>
      <w:r w:rsidRPr="005852D1">
        <w:t xml:space="preserve"> !important;</w:t>
      </w:r>
    </w:p>
    <w:p w:rsidR="005852D1" w:rsidRPr="005852D1" w:rsidRDefault="005852D1" w:rsidP="005852D1">
      <w:pPr>
        <w:pStyle w:val="jxa"/>
      </w:pPr>
    </w:p>
    <w:p w:rsidR="005852D1" w:rsidRPr="005852D1" w:rsidRDefault="005852D1" w:rsidP="005852D1">
      <w:pPr>
        <w:pStyle w:val="jxa"/>
      </w:pPr>
      <w:r w:rsidRPr="005852D1">
        <w:t xml:space="preserve">    }</w:t>
      </w:r>
    </w:p>
    <w:p w:rsidR="005852D1" w:rsidRPr="005852D1" w:rsidRDefault="005852D1" w:rsidP="005852D1">
      <w:pPr>
        <w:pStyle w:val="jxa"/>
      </w:pPr>
      <w:r w:rsidRPr="005852D1">
        <w:t xml:space="preserve">    .</w:t>
      </w:r>
      <w:proofErr w:type="spellStart"/>
      <w:r w:rsidRPr="005852D1">
        <w:t>verCanvas</w:t>
      </w:r>
      <w:proofErr w:type="gramStart"/>
      <w:r w:rsidRPr="005852D1">
        <w:t>:hover</w:t>
      </w:r>
      <w:proofErr w:type="spellEnd"/>
      <w:proofErr w:type="gramEnd"/>
      <w:r w:rsidRPr="005852D1">
        <w:t>{</w:t>
      </w:r>
    </w:p>
    <w:p w:rsidR="005852D1" w:rsidRPr="005852D1" w:rsidRDefault="005852D1" w:rsidP="005852D1">
      <w:pPr>
        <w:pStyle w:val="jxa"/>
      </w:pPr>
      <w:r w:rsidRPr="005852D1">
        <w:t xml:space="preserve">         </w:t>
      </w:r>
      <w:proofErr w:type="spellStart"/>
      <w:proofErr w:type="gramStart"/>
      <w:r w:rsidRPr="005852D1">
        <w:t>cursor:</w:t>
      </w:r>
      <w:proofErr w:type="gramEnd"/>
      <w:r w:rsidRPr="005852D1">
        <w:t>pointer</w:t>
      </w:r>
      <w:proofErr w:type="spellEnd"/>
      <w:r w:rsidRPr="005852D1">
        <w:t>;</w:t>
      </w:r>
    </w:p>
    <w:p w:rsidR="005852D1" w:rsidRPr="005852D1" w:rsidRDefault="005852D1" w:rsidP="005852D1">
      <w:pPr>
        <w:pStyle w:val="jxa"/>
      </w:pPr>
      <w:r w:rsidRPr="005852D1">
        <w:t xml:space="preserve">    }</w:t>
      </w:r>
    </w:p>
    <w:p w:rsidR="005852D1" w:rsidRPr="005852D1" w:rsidRDefault="005852D1" w:rsidP="005852D1">
      <w:pPr>
        <w:pStyle w:val="jxa"/>
      </w:pPr>
    </w:p>
    <w:p w:rsidR="005852D1" w:rsidRDefault="005852D1" w:rsidP="005852D1">
      <w:pPr>
        <w:pStyle w:val="jxa"/>
      </w:pPr>
      <w:r w:rsidRPr="005852D1">
        <w:t>&lt;/style&gt;</w:t>
      </w:r>
    </w:p>
    <w:p w:rsidR="00CC6AB1" w:rsidRPr="00CC6AB1" w:rsidRDefault="003B1AAC" w:rsidP="00CC6AB1">
      <w:pPr>
        <w:pStyle w:val="jx3"/>
        <w:ind w:left="420"/>
      </w:pPr>
      <w:r>
        <w:rPr>
          <w:rFonts w:hint="eastAsia"/>
        </w:rPr>
        <w:t>在其他组件中引用验证码组件</w:t>
      </w:r>
      <w:r w:rsidR="00CC6AB1" w:rsidRPr="00CC6AB1">
        <w:rPr>
          <w:rFonts w:hint="eastAsia"/>
        </w:rPr>
        <w:t>：</w:t>
      </w:r>
    </w:p>
    <w:p w:rsidR="00CC6AB1" w:rsidRDefault="005F0654" w:rsidP="00CC6AB1">
      <w:pPr>
        <w:pStyle w:val="jxa"/>
        <w:rPr>
          <w:rFonts w:hint="eastAsia"/>
        </w:rPr>
      </w:pPr>
      <w:r>
        <w:rPr>
          <w:rFonts w:hint="eastAsia"/>
        </w:rPr>
        <w:t>这里以一个空的组件为例示范在其他组件中的引用过程，</w:t>
      </w:r>
      <w:r w:rsidR="00CC6AB1">
        <w:rPr>
          <w:rFonts w:hint="eastAsia"/>
        </w:rPr>
        <w:t>：</w:t>
      </w:r>
    </w:p>
    <w:p w:rsidR="003B1AAC" w:rsidRPr="003B1AAC" w:rsidRDefault="003B1AAC" w:rsidP="003B1AAC">
      <w:pPr>
        <w:pStyle w:val="jxa"/>
      </w:pPr>
      <w:r w:rsidRPr="003B1AAC">
        <w:t>&lt;</w:t>
      </w:r>
      <w:proofErr w:type="gramStart"/>
      <w:r w:rsidRPr="003B1AAC">
        <w:t>template</w:t>
      </w:r>
      <w:proofErr w:type="gramEnd"/>
      <w:r w:rsidRPr="003B1AAC">
        <w:t>&gt;</w:t>
      </w:r>
    </w:p>
    <w:p w:rsidR="003B1AAC" w:rsidRPr="003B1AAC" w:rsidRDefault="003B1AAC" w:rsidP="005F0654">
      <w:pPr>
        <w:pStyle w:val="jxa"/>
      </w:pPr>
      <w:r w:rsidRPr="003B1AAC">
        <w:t xml:space="preserve">    &lt;div class="</w:t>
      </w:r>
      <w:proofErr w:type="spellStart"/>
      <w:r w:rsidRPr="003B1AAC">
        <w:t>containner</w:t>
      </w:r>
      <w:proofErr w:type="spellEnd"/>
      <w:r w:rsidRPr="003B1AAC">
        <w:t>"&gt;</w:t>
      </w:r>
      <w:r w:rsidR="005F0654">
        <w:t xml:space="preserve"> </w:t>
      </w:r>
    </w:p>
    <w:p w:rsidR="003B1AAC" w:rsidRDefault="005F0654" w:rsidP="005F0654">
      <w:pPr>
        <w:pStyle w:val="jxa"/>
        <w:rPr>
          <w:rFonts w:hint="eastAsia"/>
        </w:rPr>
      </w:pPr>
      <w:r>
        <w:t xml:space="preserve">         </w:t>
      </w:r>
      <w:r w:rsidR="003B1AAC" w:rsidRPr="003B1AAC">
        <w:t>&lt;</w:t>
      </w:r>
      <w:proofErr w:type="spellStart"/>
      <w:proofErr w:type="gramStart"/>
      <w:r w:rsidR="003B1AAC" w:rsidRPr="003B1AAC">
        <w:t>vercava</w:t>
      </w:r>
      <w:r>
        <w:t>s</w:t>
      </w:r>
      <w:proofErr w:type="spellEnd"/>
      <w:proofErr w:type="gramEnd"/>
      <w:r>
        <w:t>&gt;&lt;/</w:t>
      </w:r>
      <w:proofErr w:type="spellStart"/>
      <w:r>
        <w:t>vercavas</w:t>
      </w:r>
      <w:proofErr w:type="spellEnd"/>
      <w:r>
        <w:t>&gt;</w:t>
      </w:r>
    </w:p>
    <w:p w:rsidR="00A46C39" w:rsidRPr="003B1AAC" w:rsidRDefault="00A46C39" w:rsidP="00A46C39">
      <w:pPr>
        <w:pStyle w:val="jxb"/>
      </w:pPr>
      <w:r>
        <w:rPr>
          <w:rFonts w:hint="eastAsia"/>
        </w:rPr>
        <w:tab/>
      </w:r>
      <w:r>
        <w:rPr>
          <w:rFonts w:hint="eastAsia"/>
        </w:rPr>
        <w:tab/>
      </w:r>
      <w:r>
        <w:t>T</w:t>
      </w:r>
      <w:r>
        <w:rPr>
          <w:rFonts w:hint="eastAsia"/>
        </w:rPr>
        <w:t>emplate</w:t>
      </w:r>
      <w:r>
        <w:rPr>
          <w:rFonts w:hint="eastAsia"/>
        </w:rPr>
        <w:t>中只能包含一个子代</w:t>
      </w:r>
      <w:r>
        <w:rPr>
          <w:rFonts w:hint="eastAsia"/>
        </w:rPr>
        <w:t>div</w:t>
      </w:r>
      <w:r>
        <w:rPr>
          <w:rFonts w:hint="eastAsia"/>
        </w:rPr>
        <w:t>标签，这个</w:t>
      </w:r>
      <w:r>
        <w:rPr>
          <w:rFonts w:hint="eastAsia"/>
        </w:rPr>
        <w:t>div</w:t>
      </w:r>
      <w:r>
        <w:rPr>
          <w:rFonts w:hint="eastAsia"/>
        </w:rPr>
        <w:t>标签内当然可以嵌套其他</w:t>
      </w:r>
      <w:r>
        <w:rPr>
          <w:rFonts w:hint="eastAsia"/>
        </w:rPr>
        <w:t>div</w:t>
      </w:r>
      <w:r>
        <w:rPr>
          <w:rFonts w:hint="eastAsia"/>
        </w:rPr>
        <w:t>或任何标签，我们的验证码引用标签就放在这里，</w:t>
      </w:r>
      <w:r w:rsidRPr="003B1AAC">
        <w:t>&lt;</w:t>
      </w:r>
      <w:proofErr w:type="spellStart"/>
      <w:r w:rsidRPr="003B1AAC">
        <w:t>vercava</w:t>
      </w:r>
      <w:r>
        <w:t>s</w:t>
      </w:r>
      <w:proofErr w:type="spellEnd"/>
      <w:r>
        <w:t>&gt;</w:t>
      </w:r>
      <w:r>
        <w:rPr>
          <w:rFonts w:hint="eastAsia"/>
        </w:rPr>
        <w:t>标签的名字与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</w:t>
      </w:r>
      <w:r>
        <w:rPr>
          <w:rFonts w:hint="eastAsia"/>
        </w:rPr>
        <w:t>import</w:t>
      </w:r>
      <w:r>
        <w:rPr>
          <w:rFonts w:hint="eastAsia"/>
        </w:rPr>
        <w:t>时自己取的名字要对应</w:t>
      </w:r>
    </w:p>
    <w:p w:rsidR="003B1AAC" w:rsidRPr="003B1AAC" w:rsidRDefault="003B1AAC" w:rsidP="003B1AAC">
      <w:pPr>
        <w:pStyle w:val="jxa"/>
      </w:pPr>
      <w:r w:rsidRPr="003B1AAC">
        <w:t xml:space="preserve">    &lt;/div&gt;</w:t>
      </w:r>
    </w:p>
    <w:p w:rsidR="003B1AAC" w:rsidRPr="003B1AAC" w:rsidRDefault="003B1AAC" w:rsidP="003B1AAC">
      <w:pPr>
        <w:pStyle w:val="jxa"/>
      </w:pPr>
      <w:r w:rsidRPr="003B1AAC">
        <w:t>&lt;/template&gt;</w:t>
      </w:r>
    </w:p>
    <w:p w:rsidR="003B1AAC" w:rsidRPr="003B1AAC" w:rsidRDefault="003B1AAC" w:rsidP="003B1AAC">
      <w:pPr>
        <w:pStyle w:val="jxa"/>
      </w:pPr>
    </w:p>
    <w:p w:rsidR="003B1AAC" w:rsidRPr="003B1AAC" w:rsidRDefault="003B1AAC" w:rsidP="003B1AAC">
      <w:pPr>
        <w:pStyle w:val="jxa"/>
      </w:pPr>
      <w:r w:rsidRPr="003B1AAC">
        <w:t>&lt;</w:t>
      </w:r>
      <w:proofErr w:type="gramStart"/>
      <w:r w:rsidRPr="003B1AAC">
        <w:t>script</w:t>
      </w:r>
      <w:proofErr w:type="gramEnd"/>
      <w:r w:rsidRPr="003B1AAC">
        <w:t>&gt;</w:t>
      </w:r>
    </w:p>
    <w:p w:rsidR="003B1AAC" w:rsidRDefault="003B1AAC" w:rsidP="003B1AAC">
      <w:pPr>
        <w:pStyle w:val="jxa"/>
        <w:rPr>
          <w:rFonts w:hint="eastAsia"/>
        </w:rPr>
      </w:pPr>
      <w:proofErr w:type="gramStart"/>
      <w:r w:rsidRPr="003B1AAC">
        <w:t>import</w:t>
      </w:r>
      <w:proofErr w:type="gramEnd"/>
      <w:r w:rsidRPr="003B1AAC">
        <w:t xml:space="preserve"> </w:t>
      </w:r>
      <w:proofErr w:type="spellStart"/>
      <w:r w:rsidRPr="003B1AAC">
        <w:t>vercavas</w:t>
      </w:r>
      <w:proofErr w:type="spellEnd"/>
      <w:r w:rsidRPr="003B1AAC">
        <w:t xml:space="preserve"> from './</w:t>
      </w:r>
      <w:proofErr w:type="spellStart"/>
      <w:r w:rsidRPr="003B1AAC">
        <w:t>verification.vue</w:t>
      </w:r>
      <w:proofErr w:type="spellEnd"/>
      <w:r w:rsidRPr="003B1AAC">
        <w:t>';</w:t>
      </w:r>
    </w:p>
    <w:p w:rsidR="00A46C39" w:rsidRPr="003B1AAC" w:rsidRDefault="00A46C39" w:rsidP="00A46C39">
      <w:pPr>
        <w:pStyle w:val="jxb"/>
      </w:pPr>
      <w:r>
        <w:rPr>
          <w:rFonts w:hint="eastAsia"/>
        </w:rPr>
        <w:t>在这里引入</w:t>
      </w:r>
      <w:r w:rsidR="00C51EF1">
        <w:rPr>
          <w:rFonts w:hint="eastAsia"/>
        </w:rPr>
        <w:t>组件</w:t>
      </w:r>
    </w:p>
    <w:p w:rsidR="003B1AAC" w:rsidRPr="003B1AAC" w:rsidRDefault="003B1AAC" w:rsidP="003B1AAC">
      <w:pPr>
        <w:pStyle w:val="jxa"/>
      </w:pPr>
      <w:proofErr w:type="gramStart"/>
      <w:r w:rsidRPr="003B1AAC">
        <w:t>export</w:t>
      </w:r>
      <w:proofErr w:type="gramEnd"/>
      <w:r w:rsidRPr="003B1AAC">
        <w:t xml:space="preserve"> default {</w:t>
      </w:r>
    </w:p>
    <w:p w:rsidR="003B1AAC" w:rsidRPr="003B1AAC" w:rsidRDefault="003B1AAC" w:rsidP="003B1AAC">
      <w:pPr>
        <w:pStyle w:val="jxa"/>
      </w:pPr>
      <w:r w:rsidRPr="003B1AAC">
        <w:t xml:space="preserve">  </w:t>
      </w:r>
      <w:proofErr w:type="gramStart"/>
      <w:r w:rsidRPr="003B1AAC">
        <w:t>name</w:t>
      </w:r>
      <w:proofErr w:type="gramEnd"/>
      <w:r w:rsidRPr="003B1AAC">
        <w:t>: 'login',</w:t>
      </w:r>
    </w:p>
    <w:p w:rsidR="003B1AAC" w:rsidRPr="003B1AAC" w:rsidRDefault="003B1AAC" w:rsidP="003B1AAC">
      <w:pPr>
        <w:pStyle w:val="jxa"/>
      </w:pPr>
      <w:r w:rsidRPr="003B1AAC">
        <w:lastRenderedPageBreak/>
        <w:t xml:space="preserve">  </w:t>
      </w:r>
      <w:proofErr w:type="gramStart"/>
      <w:r w:rsidRPr="003B1AAC">
        <w:t>data</w:t>
      </w:r>
      <w:proofErr w:type="gramEnd"/>
      <w:r w:rsidRPr="003B1AAC">
        <w:t xml:space="preserve"> () {</w:t>
      </w:r>
    </w:p>
    <w:p w:rsidR="003B1AAC" w:rsidRPr="003B1AAC" w:rsidRDefault="003B1AAC" w:rsidP="003B1AAC">
      <w:pPr>
        <w:pStyle w:val="jxa"/>
      </w:pPr>
      <w:r w:rsidRPr="003B1AAC">
        <w:t xml:space="preserve">    </w:t>
      </w:r>
      <w:proofErr w:type="gramStart"/>
      <w:r w:rsidRPr="003B1AAC">
        <w:t>return</w:t>
      </w:r>
      <w:proofErr w:type="gramEnd"/>
      <w:r w:rsidRPr="003B1AAC">
        <w:t xml:space="preserve"> {</w:t>
      </w:r>
    </w:p>
    <w:p w:rsidR="003B1AAC" w:rsidRPr="003B1AAC" w:rsidRDefault="003B1AAC" w:rsidP="003B1AAC">
      <w:pPr>
        <w:pStyle w:val="jxa"/>
      </w:pPr>
      <w:r w:rsidRPr="003B1AAC">
        <w:t xml:space="preserve">      </w:t>
      </w:r>
      <w:proofErr w:type="spellStart"/>
      <w:proofErr w:type="gramStart"/>
      <w:r w:rsidRPr="003B1AAC">
        <w:t>msg</w:t>
      </w:r>
      <w:proofErr w:type="spellEnd"/>
      <w:proofErr w:type="gramEnd"/>
      <w:r w:rsidRPr="003B1AAC">
        <w:t>: ""</w:t>
      </w:r>
    </w:p>
    <w:p w:rsidR="003B1AAC" w:rsidRPr="003B1AAC" w:rsidRDefault="003B1AAC" w:rsidP="003B1AAC">
      <w:pPr>
        <w:pStyle w:val="jxa"/>
      </w:pPr>
      <w:r w:rsidRPr="003B1AAC">
        <w:t xml:space="preserve">    }</w:t>
      </w:r>
    </w:p>
    <w:p w:rsidR="003B1AAC" w:rsidRPr="003B1AAC" w:rsidRDefault="003B1AAC" w:rsidP="003B1AAC">
      <w:pPr>
        <w:pStyle w:val="jxa"/>
      </w:pPr>
      <w:r w:rsidRPr="003B1AAC">
        <w:t xml:space="preserve">  },</w:t>
      </w:r>
    </w:p>
    <w:p w:rsidR="003B1AAC" w:rsidRPr="003B1AAC" w:rsidRDefault="005F0654" w:rsidP="003B1AAC">
      <w:pPr>
        <w:pStyle w:val="jxa"/>
      </w:pPr>
      <w:r>
        <w:t xml:space="preserve">  </w:t>
      </w:r>
      <w:proofErr w:type="spellStart"/>
      <w:proofErr w:type="gramStart"/>
      <w:r>
        <w:t>mounted:</w:t>
      </w:r>
      <w:proofErr w:type="gramEnd"/>
      <w:r>
        <w:t>function</w:t>
      </w:r>
      <w:proofErr w:type="spellEnd"/>
      <w:r>
        <w:t>(){</w:t>
      </w:r>
    </w:p>
    <w:p w:rsidR="003B1AAC" w:rsidRPr="003B1AAC" w:rsidRDefault="003B1AAC" w:rsidP="003B1AAC">
      <w:pPr>
        <w:pStyle w:val="jxa"/>
      </w:pPr>
      <w:r w:rsidRPr="003B1AAC">
        <w:t xml:space="preserve">  },</w:t>
      </w:r>
    </w:p>
    <w:p w:rsidR="003B1AAC" w:rsidRPr="003B1AAC" w:rsidRDefault="003B1AAC" w:rsidP="003B1AAC">
      <w:pPr>
        <w:pStyle w:val="jxa"/>
      </w:pPr>
      <w:r w:rsidRPr="003B1AAC">
        <w:t xml:space="preserve">  </w:t>
      </w:r>
      <w:proofErr w:type="spellStart"/>
      <w:proofErr w:type="gramStart"/>
      <w:r w:rsidRPr="003B1AAC">
        <w:t>destoryed:</w:t>
      </w:r>
      <w:proofErr w:type="gramEnd"/>
      <w:r w:rsidRPr="003B1AAC">
        <w:t>function</w:t>
      </w:r>
      <w:proofErr w:type="spellEnd"/>
      <w:r w:rsidRPr="003B1AAC">
        <w:t>(){</w:t>
      </w:r>
    </w:p>
    <w:p w:rsidR="003B1AAC" w:rsidRPr="003B1AAC" w:rsidRDefault="005F0654" w:rsidP="003B1AAC">
      <w:pPr>
        <w:pStyle w:val="jxa"/>
      </w:pPr>
      <w:r>
        <w:t xml:space="preserve">  </w:t>
      </w:r>
      <w:r w:rsidR="003B1AAC" w:rsidRPr="003B1AAC">
        <w:t xml:space="preserve">  },</w:t>
      </w:r>
    </w:p>
    <w:p w:rsidR="003B1AAC" w:rsidRPr="003B1AAC" w:rsidRDefault="003B1AAC" w:rsidP="003B1AAC">
      <w:pPr>
        <w:pStyle w:val="jxa"/>
      </w:pPr>
      <w:r w:rsidRPr="003B1AAC">
        <w:t xml:space="preserve">  </w:t>
      </w:r>
      <w:proofErr w:type="gramStart"/>
      <w:r w:rsidRPr="003B1AAC">
        <w:t>computed</w:t>
      </w:r>
      <w:proofErr w:type="gramEnd"/>
      <w:r w:rsidRPr="003B1AAC">
        <w:t>: {  },</w:t>
      </w:r>
    </w:p>
    <w:p w:rsidR="003B1AAC" w:rsidRPr="003B1AAC" w:rsidRDefault="003B1AAC" w:rsidP="003B1AAC">
      <w:pPr>
        <w:pStyle w:val="jxa"/>
      </w:pPr>
      <w:r w:rsidRPr="003B1AAC">
        <w:t xml:space="preserve">    </w:t>
      </w:r>
      <w:proofErr w:type="gramStart"/>
      <w:r w:rsidRPr="003B1AAC">
        <w:t>methods:</w:t>
      </w:r>
      <w:proofErr w:type="gramEnd"/>
      <w:r w:rsidRPr="003B1AAC">
        <w:t>{</w:t>
      </w:r>
      <w:r w:rsidRPr="003B1AAC">
        <w:rPr>
          <w:rFonts w:hint="eastAsia"/>
        </w:rPr>
        <w:t xml:space="preserve">      </w:t>
      </w:r>
      <w:r w:rsidRPr="003B1AAC">
        <w:t>},</w:t>
      </w:r>
    </w:p>
    <w:p w:rsidR="003B1AAC" w:rsidRDefault="00C51EF1" w:rsidP="003B1AAC">
      <w:pPr>
        <w:pStyle w:val="jxa"/>
        <w:rPr>
          <w:rFonts w:hint="eastAsia"/>
        </w:rPr>
      </w:pPr>
      <w:r>
        <w:t xml:space="preserve">   </w:t>
      </w:r>
      <w:proofErr w:type="gramStart"/>
      <w:r>
        <w:t>components</w:t>
      </w:r>
      <w:proofErr w:type="gramEnd"/>
      <w:r>
        <w:t>: {</w:t>
      </w:r>
      <w:proofErr w:type="spellStart"/>
      <w:r w:rsidR="003B1AAC" w:rsidRPr="003B1AAC">
        <w:t>vercavas</w:t>
      </w:r>
      <w:proofErr w:type="spellEnd"/>
      <w:r w:rsidR="003B1AAC" w:rsidRPr="003B1AAC">
        <w:t>}</w:t>
      </w:r>
    </w:p>
    <w:p w:rsidR="00C51EF1" w:rsidRPr="003B1AAC" w:rsidRDefault="00C51EF1" w:rsidP="00C51EF1">
      <w:pPr>
        <w:pStyle w:val="jxb"/>
      </w:pPr>
      <w:r>
        <w:rPr>
          <w:rFonts w:hint="eastAsia"/>
        </w:rPr>
        <w:t>引入组件时自己取的名字也要作为一个属性写在</w:t>
      </w:r>
      <w:r>
        <w:rPr>
          <w:rFonts w:hint="eastAsia"/>
        </w:rPr>
        <w:t>components</w:t>
      </w:r>
      <w:r>
        <w:rPr>
          <w:rFonts w:hint="eastAsia"/>
        </w:rPr>
        <w:t>对象里，这是告诉</w:t>
      </w:r>
      <w:r>
        <w:rPr>
          <w:rFonts w:hint="eastAsia"/>
        </w:rPr>
        <w:t>VUE</w:t>
      </w:r>
      <w:r>
        <w:rPr>
          <w:rFonts w:hint="eastAsia"/>
        </w:rPr>
        <w:t>应用这个组件的意思</w:t>
      </w:r>
    </w:p>
    <w:p w:rsidR="003D2254" w:rsidRDefault="003D2254" w:rsidP="00AC7B81">
      <w:pPr>
        <w:pStyle w:val="jx3"/>
        <w:numPr>
          <w:ilvl w:val="0"/>
          <w:numId w:val="0"/>
        </w:numPr>
        <w:ind w:left="420"/>
      </w:pPr>
      <w:bookmarkStart w:id="3" w:name="_GoBack"/>
      <w:bookmarkEnd w:id="3"/>
    </w:p>
    <w:p w:rsidR="00AC7B81" w:rsidRDefault="00AC7B81" w:rsidP="003A737E">
      <w:pPr>
        <w:pStyle w:val="jx3"/>
        <w:numPr>
          <w:ilvl w:val="0"/>
          <w:numId w:val="0"/>
        </w:numPr>
      </w:pPr>
    </w:p>
    <w:p w:rsidR="00136E56" w:rsidRPr="00D23A56" w:rsidRDefault="00136E56" w:rsidP="00136E56">
      <w:pPr>
        <w:pStyle w:val="jx1"/>
      </w:pPr>
      <w:r w:rsidRPr="00D23A56">
        <w:rPr>
          <w:rFonts w:hint="eastAsia"/>
        </w:rPr>
        <w:t>参考资料</w:t>
      </w:r>
    </w:p>
    <w:p w:rsidR="00887C2E" w:rsidRPr="00136E56" w:rsidRDefault="00BC290D" w:rsidP="002D04E7">
      <w:pPr>
        <w:pStyle w:val="jx6"/>
        <w:spacing w:before="156"/>
        <w:ind w:left="420" w:firstLine="420"/>
      </w:pPr>
      <w:r>
        <w:rPr>
          <w:rFonts w:hint="eastAsia"/>
        </w:rPr>
        <w:t>无</w:t>
      </w:r>
      <w:r>
        <w:rPr>
          <w:rFonts w:hint="eastAsia"/>
        </w:rPr>
        <w:t xml:space="preserve"> </w:t>
      </w:r>
    </w:p>
    <w:p w:rsidR="00136E56" w:rsidRPr="00D23A56" w:rsidRDefault="00136E56" w:rsidP="00136E56">
      <w:pPr>
        <w:pStyle w:val="jx1"/>
      </w:pPr>
      <w:bookmarkStart w:id="4" w:name="_Toc393896452"/>
      <w:r w:rsidRPr="00D23A56">
        <w:rPr>
          <w:rFonts w:hint="eastAsia"/>
        </w:rPr>
        <w:t>扩展练习</w:t>
      </w:r>
      <w:bookmarkEnd w:id="4"/>
    </w:p>
    <w:p w:rsidR="001A1FA5" w:rsidRPr="00136E56" w:rsidRDefault="00136E56" w:rsidP="00BC40F4">
      <w:pPr>
        <w:pStyle w:val="jx6"/>
        <w:spacing w:before="156"/>
        <w:ind w:left="420" w:firstLine="420"/>
      </w:pPr>
      <w:r w:rsidRPr="00D23A56">
        <w:rPr>
          <w:rFonts w:hint="eastAsia"/>
        </w:rPr>
        <w:t>教师自行补充</w:t>
      </w:r>
    </w:p>
    <w:sectPr w:rsidR="001A1FA5" w:rsidRPr="00136E56" w:rsidSect="003F6E7B"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F1D" w:rsidRDefault="00087F1D" w:rsidP="00236C13">
      <w:r>
        <w:separator/>
      </w:r>
    </w:p>
    <w:p w:rsidR="00087F1D" w:rsidRDefault="00087F1D"/>
    <w:p w:rsidR="00087F1D" w:rsidRDefault="00087F1D"/>
  </w:endnote>
  <w:endnote w:type="continuationSeparator" w:id="0">
    <w:p w:rsidR="00087F1D" w:rsidRDefault="00087F1D" w:rsidP="00236C13">
      <w:r>
        <w:continuationSeparator/>
      </w:r>
    </w:p>
    <w:p w:rsidR="00087F1D" w:rsidRDefault="00087F1D"/>
    <w:p w:rsidR="00087F1D" w:rsidRDefault="00087F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54"/>
      <w:gridCol w:w="7682"/>
    </w:tblGrid>
    <w:tr w:rsidR="003B1AAC" w:rsidTr="003F6E7B">
      <w:tc>
        <w:tcPr>
          <w:tcW w:w="500" w:type="pct"/>
          <w:tcBorders>
            <w:top w:val="single" w:sz="4" w:space="0" w:color="AF0F5A" w:themeColor="accent2" w:themeShade="BF"/>
          </w:tcBorders>
          <w:shd w:val="clear" w:color="auto" w:fill="C48B01" w:themeFill="accent3" w:themeFillShade="BF"/>
        </w:tcPr>
        <w:p w:rsidR="003B1AAC" w:rsidRPr="0035622B" w:rsidRDefault="003B1AAC" w:rsidP="0035622B"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35622B">
            <w:t>2</w:t>
          </w:r>
          <w: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3B1AAC" w:rsidRDefault="003B1AAC" w:rsidP="0035622B"/>
      </w:tc>
    </w:tr>
  </w:tbl>
  <w:p w:rsidR="003B1AAC" w:rsidRDefault="003B1AA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82"/>
      <w:gridCol w:w="854"/>
    </w:tblGrid>
    <w:tr w:rsidR="003B1AAC" w:rsidTr="009575C0">
      <w:tc>
        <w:tcPr>
          <w:tcW w:w="4500" w:type="pct"/>
          <w:tcBorders>
            <w:top w:val="single" w:sz="4" w:space="0" w:color="000000" w:themeColor="text1"/>
          </w:tcBorders>
        </w:tcPr>
        <w:p w:rsidR="003B1AAC" w:rsidRDefault="003B1AAC" w:rsidP="0035622B"/>
      </w:tc>
      <w:tc>
        <w:tcPr>
          <w:tcW w:w="500" w:type="pct"/>
          <w:tcBorders>
            <w:top w:val="single" w:sz="4" w:space="0" w:color="EA157A" w:themeColor="accent2"/>
          </w:tcBorders>
          <w:shd w:val="clear" w:color="auto" w:fill="0F7B3A"/>
        </w:tcPr>
        <w:p w:rsidR="003B1AAC" w:rsidRPr="0035622B" w:rsidRDefault="003B1AAC" w:rsidP="0035622B">
          <w:pPr>
            <w:pStyle w:val="jxf1"/>
          </w:pPr>
          <w:r>
            <w:tab/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51EF1" w:rsidRPr="00C51EF1">
            <w:rPr>
              <w:noProof/>
              <w:lang w:val="zh-CN"/>
            </w:rPr>
            <w:t>5</w:t>
          </w:r>
          <w:r>
            <w:rPr>
              <w:noProof/>
              <w:lang w:val="zh-CN"/>
            </w:rPr>
            <w:fldChar w:fldCharType="end"/>
          </w:r>
        </w:p>
      </w:tc>
    </w:tr>
  </w:tbl>
  <w:p w:rsidR="003B1AAC" w:rsidRDefault="003B1AAC" w:rsidP="00BA5C6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F1D" w:rsidRDefault="00087F1D" w:rsidP="00236C13">
      <w:r>
        <w:separator/>
      </w:r>
    </w:p>
    <w:p w:rsidR="00087F1D" w:rsidRDefault="00087F1D"/>
    <w:p w:rsidR="00087F1D" w:rsidRDefault="00087F1D"/>
  </w:footnote>
  <w:footnote w:type="continuationSeparator" w:id="0">
    <w:p w:rsidR="00087F1D" w:rsidRDefault="00087F1D" w:rsidP="00236C13">
      <w:r>
        <w:continuationSeparator/>
      </w:r>
    </w:p>
    <w:p w:rsidR="00087F1D" w:rsidRDefault="00087F1D"/>
    <w:p w:rsidR="00087F1D" w:rsidRDefault="00087F1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AAC" w:rsidRDefault="003B1AAC" w:rsidP="003C6548">
    <w:pPr>
      <w:ind w:firstLineChars="500" w:firstLine="1050"/>
    </w:pPr>
    <w:r w:rsidRPr="003C6548">
      <w:rPr>
        <w:noProof/>
      </w:rPr>
      <w:drawing>
        <wp:inline distT="0" distB="0" distL="0" distR="0">
          <wp:extent cx="3848100" cy="504825"/>
          <wp:effectExtent l="19050" t="0" r="0" b="0"/>
          <wp:docPr id="4" name="图片 1" descr="QQ图片2016022616153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6022616153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48100" cy="504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pict>
        <v:rect id="矩形 4" o:spid="_x0000_s2051" style="position:absolute;left:0;text-align:left;margin-left:.3pt;margin-top:-23.15pt;width:414.95pt;height:32.6pt;z-index:251656189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" filled="f" stroked="f" strokeweight="2pt">
          <v:textbox>
            <w:txbxContent>
              <w:p w:rsidR="003B1AAC" w:rsidRPr="004C5393" w:rsidRDefault="003B1AAC" w:rsidP="00FA361B">
                <w:pPr>
                  <w:pStyle w:val="jxf0"/>
                </w:pPr>
                <w:r>
                  <w:fldChar w:fldCharType="begin"/>
                </w:r>
                <w:r>
                  <w:instrText xml:space="preserve"> STYLEREF  jx</w:instrText>
                </w:r>
                <w:r>
                  <w:instrText>一级标题</w:instrText>
                </w:r>
                <w:r>
                  <w:instrText xml:space="preserve">  \* MERGEFORMAT </w:instrText>
                </w:r>
                <w:r>
                  <w:fldChar w:fldCharType="separate"/>
                </w:r>
                <w:r w:rsidR="00C51EF1">
                  <w:rPr>
                    <w:rFonts w:hint="eastAsia"/>
                    <w:noProof/>
                  </w:rPr>
                  <w:t>验证码组件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</v:rect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475" o:spid="_x0000_s2050" type="#_x0000_t202" style="position:absolute;left:0;text-align:left;margin-left:0;margin-top:0;width:415.3pt;height:30.55pt;z-index:251657214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" o:allowincell="f" filled="f" stroked="f">
          <v:textbox style="mso-fit-shape-to-text:t" inset=",0,,0">
            <w:txbxContent>
              <w:p w:rsidR="003B1AAC" w:rsidRPr="005551D3" w:rsidRDefault="003B1AAC" w:rsidP="005551D3"/>
            </w:txbxContent>
          </v:textbox>
          <w10:wrap anchorx="margin" anchory="margin"/>
        </v:shape>
      </w:pict>
    </w:r>
    <w:r>
      <w:rPr>
        <w:noProof/>
      </w:rPr>
      <w:pict>
        <v:shape id="文本框 476" o:spid="_x0000_s2049" type="#_x0000_t202" style="position:absolute;left:0;text-align:left;margin-left:1974.4pt;margin-top:0;width:90pt;height:18pt;z-index:251659264;visibility:visible;mso-width-percent:1000;mso-position-horizontal:right;mso-position-horizontal-relative:page;mso-position-vertical:center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" o:allowincell="f" fillcolor="#0f7b3a" stroked="f">
          <v:textbox style="mso-fit-shape-to-text:t" inset=",0,,0">
            <w:txbxContent>
              <w:p w:rsidR="003B1AAC" w:rsidRPr="004C5393" w:rsidRDefault="003B1AAC" w:rsidP="00FA361B">
                <w:pPr>
                  <w:pStyle w:val="jxf"/>
                </w:pPr>
                <w:r>
                  <w:fldChar w:fldCharType="begin"/>
                </w:r>
                <w:r>
                  <w:instrText xml:space="preserve"> STYLEREF  jx</w:instrText>
                </w:r>
                <w:r>
                  <w:instrText>一级标题</w:instrText>
                </w:r>
                <w:r>
                  <w:instrText xml:space="preserve"> \n  \* MERGEFORMAT </w:instrText>
                </w:r>
                <w:r>
                  <w:fldChar w:fldCharType="separate"/>
                </w:r>
                <w:r w:rsidR="00C51EF1" w:rsidRPr="00C51EF1">
                  <w:rPr>
                    <w:rFonts w:hint="eastAsia"/>
                    <w:b w:val="0"/>
                    <w:bCs/>
                    <w:noProof/>
                  </w:rPr>
                  <w:t>任务</w:t>
                </w:r>
                <w:r w:rsidR="00C51EF1" w:rsidRPr="00C51EF1">
                  <w:rPr>
                    <w:rFonts w:hint="eastAsia"/>
                    <w:b w:val="0"/>
                    <w:bCs/>
                    <w:noProof/>
                  </w:rPr>
                  <w:t>1</w:t>
                </w:r>
                <w:r>
                  <w:rPr>
                    <w:b w:val="0"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465B6"/>
    <w:multiLevelType w:val="multilevel"/>
    <w:tmpl w:val="C9FE91F2"/>
    <w:styleLink w:val="jx"/>
    <w:lvl w:ilvl="0">
      <w:start w:val="1"/>
      <w:numFmt w:val="decimal"/>
      <w:suff w:val="space"/>
      <w:lvlText w:val="任务%1"/>
      <w:lvlJc w:val="left"/>
      <w:pPr>
        <w:ind w:left="0" w:firstLine="0"/>
      </w:pPr>
      <w:rPr>
        <w:rFonts w:ascii="Arial" w:eastAsia="微软雅黑" w:hAnsi="Arial"/>
        <w:b/>
        <w:i w:val="0"/>
        <w:sz w:val="52"/>
      </w:rPr>
    </w:lvl>
    <w:lvl w:ilvl="1">
      <w:start w:val="1"/>
      <w:numFmt w:val="decimal"/>
      <w:suff w:val="space"/>
      <w:lvlText w:val="%1.%2"/>
      <w:lvlJc w:val="left"/>
      <w:pPr>
        <w:ind w:left="1135" w:firstLine="0"/>
      </w:pPr>
      <w:rPr>
        <w:rFonts w:ascii="Arial" w:eastAsia="微软雅黑" w:hAnsi="Arial"/>
        <w:b/>
        <w:i w:val="0"/>
        <w:sz w:val="32"/>
      </w:rPr>
    </w:lvl>
    <w:lvl w:ilvl="2">
      <w:start w:val="1"/>
      <w:numFmt w:val="decimal"/>
      <w:isLgl/>
      <w:lvlText w:val="%3"/>
      <w:lvlJc w:val="left"/>
      <w:pPr>
        <w:ind w:left="0" w:firstLine="0"/>
      </w:pPr>
      <w:rPr>
        <w:rFonts w:ascii="Arial" w:eastAsia="宋体" w:hAnsi="Arial"/>
        <w:sz w:val="21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eastAsia="宋体" w:hint="eastAsia"/>
        <w:sz w:val="21"/>
      </w:rPr>
    </w:lvl>
    <w:lvl w:ilvl="4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1">
    <w:nsid w:val="155E6CF8"/>
    <w:multiLevelType w:val="multilevel"/>
    <w:tmpl w:val="EAB48C12"/>
    <w:lvl w:ilvl="0">
      <w:start w:val="1"/>
      <w:numFmt w:val="decimal"/>
      <w:pStyle w:val="jx0"/>
      <w:suff w:val="space"/>
      <w:lvlText w:val="任务%1"/>
      <w:lvlJc w:val="left"/>
      <w:pPr>
        <w:ind w:left="3828" w:firstLine="0"/>
      </w:pPr>
      <w:rPr>
        <w:rFonts w:hint="eastAsia"/>
      </w:rPr>
    </w:lvl>
    <w:lvl w:ilvl="1">
      <w:start w:val="1"/>
      <w:numFmt w:val="decimal"/>
      <w:pStyle w:val="jx1"/>
      <w:suff w:val="space"/>
      <w:lvlText w:val="%1.%2"/>
      <w:lvlJc w:val="left"/>
      <w:pPr>
        <w:ind w:left="0" w:firstLine="0"/>
      </w:pPr>
      <w:rPr>
        <w:rFonts w:eastAsia="微软雅黑" w:hint="eastAsia"/>
        <w:b/>
        <w:sz w:val="32"/>
      </w:rPr>
    </w:lvl>
    <w:lvl w:ilvl="2">
      <w:start w:val="1"/>
      <w:numFmt w:val="decimal"/>
      <w:pStyle w:val="jx2"/>
      <w:suff w:val="space"/>
      <w:lvlText w:val="%3."/>
      <w:lvlJc w:val="right"/>
      <w:pPr>
        <w:ind w:left="0" w:firstLine="0"/>
      </w:pPr>
      <w:rPr>
        <w:rFonts w:eastAsia="微软雅黑" w:hint="eastAsia"/>
        <w:sz w:val="21"/>
      </w:rPr>
    </w:lvl>
    <w:lvl w:ilvl="3">
      <w:start w:val="1"/>
      <w:numFmt w:val="decimal"/>
      <w:pStyle w:val="jx3"/>
      <w:suff w:val="space"/>
      <w:lvlText w:val="(%4)"/>
      <w:lvlJc w:val="left"/>
      <w:pPr>
        <w:ind w:left="567" w:firstLine="0"/>
      </w:pPr>
      <w:rPr>
        <w:rFonts w:hint="eastAsia"/>
      </w:rPr>
    </w:lvl>
    <w:lvl w:ilvl="4">
      <w:start w:val="1"/>
      <w:numFmt w:val="bullet"/>
      <w:pStyle w:val="jx4"/>
      <w:suff w:val="space"/>
      <w:lvlText w:val=""/>
      <w:lvlJc w:val="left"/>
      <w:pPr>
        <w:ind w:left="0" w:firstLine="0"/>
      </w:pPr>
      <w:rPr>
        <w:rFonts w:ascii="Wingdings" w:hAnsi="Wingdings"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2">
    <w:nsid w:val="2D3F0D4C"/>
    <w:multiLevelType w:val="hybridMultilevel"/>
    <w:tmpl w:val="7D9064B4"/>
    <w:lvl w:ilvl="0" w:tplc="D1961E36">
      <w:start w:val="1"/>
      <w:numFmt w:val="decimal"/>
      <w:lvlText w:val="（%1）"/>
      <w:lvlJc w:val="left"/>
      <w:pPr>
        <w:ind w:left="1634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 w:tplc="04090019">
      <w:start w:val="1"/>
      <w:numFmt w:val="lowerLetter"/>
      <w:lvlText w:val="%2)"/>
      <w:lvlJc w:val="left"/>
      <w:pPr>
        <w:ind w:left="1754" w:hanging="420"/>
      </w:pPr>
    </w:lvl>
    <w:lvl w:ilvl="2" w:tplc="0409001B">
      <w:start w:val="1"/>
      <w:numFmt w:val="lowerRoman"/>
      <w:lvlText w:val="%3."/>
      <w:lvlJc w:val="right"/>
      <w:pPr>
        <w:ind w:left="2174" w:hanging="420"/>
      </w:pPr>
    </w:lvl>
    <w:lvl w:ilvl="3" w:tplc="0409000F">
      <w:start w:val="1"/>
      <w:numFmt w:val="decimal"/>
      <w:lvlText w:val="%4."/>
      <w:lvlJc w:val="left"/>
      <w:pPr>
        <w:ind w:left="2594" w:hanging="420"/>
      </w:pPr>
    </w:lvl>
    <w:lvl w:ilvl="4" w:tplc="04090019">
      <w:start w:val="1"/>
      <w:numFmt w:val="lowerLetter"/>
      <w:lvlText w:val="%5)"/>
      <w:lvlJc w:val="left"/>
      <w:pPr>
        <w:ind w:left="3014" w:hanging="420"/>
      </w:pPr>
    </w:lvl>
    <w:lvl w:ilvl="5" w:tplc="0409001B">
      <w:start w:val="1"/>
      <w:numFmt w:val="lowerRoman"/>
      <w:lvlText w:val="%6."/>
      <w:lvlJc w:val="right"/>
      <w:pPr>
        <w:ind w:left="3434" w:hanging="420"/>
      </w:pPr>
    </w:lvl>
    <w:lvl w:ilvl="6" w:tplc="0409000F">
      <w:start w:val="1"/>
      <w:numFmt w:val="decimal"/>
      <w:lvlText w:val="%7."/>
      <w:lvlJc w:val="left"/>
      <w:pPr>
        <w:ind w:left="3854" w:hanging="420"/>
      </w:pPr>
    </w:lvl>
    <w:lvl w:ilvl="7" w:tplc="04090019">
      <w:start w:val="1"/>
      <w:numFmt w:val="lowerLetter"/>
      <w:lvlText w:val="%8)"/>
      <w:lvlJc w:val="left"/>
      <w:pPr>
        <w:ind w:left="4274" w:hanging="420"/>
      </w:pPr>
    </w:lvl>
    <w:lvl w:ilvl="8" w:tplc="0409001B" w:tentative="1">
      <w:start w:val="1"/>
      <w:numFmt w:val="lowerRoman"/>
      <w:lvlText w:val="%9."/>
      <w:lvlJc w:val="right"/>
      <w:pPr>
        <w:ind w:left="4694" w:hanging="420"/>
      </w:pPr>
    </w:lvl>
  </w:abstractNum>
  <w:abstractNum w:abstractNumId="3">
    <w:nsid w:val="71063183"/>
    <w:multiLevelType w:val="multilevel"/>
    <w:tmpl w:val="192606A8"/>
    <w:lvl w:ilvl="0">
      <w:start w:val="2"/>
      <w:numFmt w:val="decimal"/>
      <w:lvlText w:val="任务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eastAsia="微软雅黑" w:hint="eastAsia"/>
        <w:b/>
        <w:sz w:val="32"/>
      </w:rPr>
    </w:lvl>
    <w:lvl w:ilvl="2">
      <w:start w:val="1"/>
      <w:numFmt w:val="decimal"/>
      <w:isLgl/>
      <w:lvlText w:val="%1.%2.%3."/>
      <w:lvlJc w:val="right"/>
      <w:pPr>
        <w:ind w:left="0" w:firstLine="0"/>
      </w:pPr>
      <w:rPr>
        <w:rFonts w:eastAsia="微软雅黑" w:hint="eastAsia"/>
        <w:sz w:val="21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4">
    <w:nsid w:val="7FF95934"/>
    <w:multiLevelType w:val="hybridMultilevel"/>
    <w:tmpl w:val="C9986446"/>
    <w:lvl w:ilvl="0" w:tplc="301E5870">
      <w:start w:val="1"/>
      <w:numFmt w:val="decimal"/>
      <w:lvlText w:val="%1、"/>
      <w:lvlJc w:val="left"/>
      <w:pPr>
        <w:ind w:left="786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bordersDoNotSurroundHeader/>
  <w:bordersDoNotSurroundFooter/>
  <w:proofState w:spelling="clean" w:grammar="clean"/>
  <w:attachedTemplate r:id="rId1"/>
  <w:documentProtection w:formatting="1" w:enforcement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3A56"/>
    <w:rsid w:val="00001280"/>
    <w:rsid w:val="00001B99"/>
    <w:rsid w:val="000044C7"/>
    <w:rsid w:val="000047FC"/>
    <w:rsid w:val="0001434F"/>
    <w:rsid w:val="00014BF2"/>
    <w:rsid w:val="00022947"/>
    <w:rsid w:val="0002386C"/>
    <w:rsid w:val="00026DC1"/>
    <w:rsid w:val="0004067C"/>
    <w:rsid w:val="00043AC8"/>
    <w:rsid w:val="00047CD8"/>
    <w:rsid w:val="000613AB"/>
    <w:rsid w:val="000663AE"/>
    <w:rsid w:val="000813D5"/>
    <w:rsid w:val="00082041"/>
    <w:rsid w:val="00082A90"/>
    <w:rsid w:val="00087F1D"/>
    <w:rsid w:val="00093FE5"/>
    <w:rsid w:val="000970D9"/>
    <w:rsid w:val="000A044B"/>
    <w:rsid w:val="000A055B"/>
    <w:rsid w:val="000A148E"/>
    <w:rsid w:val="000B05F6"/>
    <w:rsid w:val="000B0FAB"/>
    <w:rsid w:val="000B1874"/>
    <w:rsid w:val="000B2557"/>
    <w:rsid w:val="000B266E"/>
    <w:rsid w:val="000B5A37"/>
    <w:rsid w:val="000D64AE"/>
    <w:rsid w:val="00104B7A"/>
    <w:rsid w:val="0010679C"/>
    <w:rsid w:val="00110134"/>
    <w:rsid w:val="001136F2"/>
    <w:rsid w:val="00113FB8"/>
    <w:rsid w:val="00117343"/>
    <w:rsid w:val="00131090"/>
    <w:rsid w:val="0013112D"/>
    <w:rsid w:val="00132518"/>
    <w:rsid w:val="00135868"/>
    <w:rsid w:val="0013614B"/>
    <w:rsid w:val="00136E56"/>
    <w:rsid w:val="00137BB1"/>
    <w:rsid w:val="00141B5E"/>
    <w:rsid w:val="001475F8"/>
    <w:rsid w:val="00147707"/>
    <w:rsid w:val="00155D52"/>
    <w:rsid w:val="00163CF0"/>
    <w:rsid w:val="00166C1A"/>
    <w:rsid w:val="00166D03"/>
    <w:rsid w:val="00170462"/>
    <w:rsid w:val="0017085C"/>
    <w:rsid w:val="00175311"/>
    <w:rsid w:val="00181F22"/>
    <w:rsid w:val="00182E19"/>
    <w:rsid w:val="001965FC"/>
    <w:rsid w:val="00197EB6"/>
    <w:rsid w:val="001A1FA5"/>
    <w:rsid w:val="001A5F25"/>
    <w:rsid w:val="001A63B5"/>
    <w:rsid w:val="001A7D46"/>
    <w:rsid w:val="001B1642"/>
    <w:rsid w:val="001B2695"/>
    <w:rsid w:val="001C3611"/>
    <w:rsid w:val="001C72D0"/>
    <w:rsid w:val="001D019F"/>
    <w:rsid w:val="001D0520"/>
    <w:rsid w:val="001D31DA"/>
    <w:rsid w:val="001D5376"/>
    <w:rsid w:val="001D7354"/>
    <w:rsid w:val="001D7B74"/>
    <w:rsid w:val="001E111B"/>
    <w:rsid w:val="001E1196"/>
    <w:rsid w:val="001E37EA"/>
    <w:rsid w:val="001E3802"/>
    <w:rsid w:val="0020083E"/>
    <w:rsid w:val="00202E0A"/>
    <w:rsid w:val="00203384"/>
    <w:rsid w:val="00205253"/>
    <w:rsid w:val="00217841"/>
    <w:rsid w:val="002178A8"/>
    <w:rsid w:val="0022529F"/>
    <w:rsid w:val="00234739"/>
    <w:rsid w:val="00236C13"/>
    <w:rsid w:val="00236F67"/>
    <w:rsid w:val="0024349C"/>
    <w:rsid w:val="00243E86"/>
    <w:rsid w:val="00247171"/>
    <w:rsid w:val="00251282"/>
    <w:rsid w:val="0025146D"/>
    <w:rsid w:val="00252389"/>
    <w:rsid w:val="002545B8"/>
    <w:rsid w:val="00260ABF"/>
    <w:rsid w:val="00276D4E"/>
    <w:rsid w:val="002771A8"/>
    <w:rsid w:val="00284B33"/>
    <w:rsid w:val="0029090E"/>
    <w:rsid w:val="00296481"/>
    <w:rsid w:val="00296501"/>
    <w:rsid w:val="002965CD"/>
    <w:rsid w:val="002B330D"/>
    <w:rsid w:val="002C2F4E"/>
    <w:rsid w:val="002D04E7"/>
    <w:rsid w:val="002E17B5"/>
    <w:rsid w:val="002F23C7"/>
    <w:rsid w:val="002F2FE8"/>
    <w:rsid w:val="002F5A87"/>
    <w:rsid w:val="0030207D"/>
    <w:rsid w:val="00305FDA"/>
    <w:rsid w:val="003104BB"/>
    <w:rsid w:val="00313668"/>
    <w:rsid w:val="00334A78"/>
    <w:rsid w:val="00336AD1"/>
    <w:rsid w:val="00337ABA"/>
    <w:rsid w:val="0034094A"/>
    <w:rsid w:val="003439D3"/>
    <w:rsid w:val="0034478C"/>
    <w:rsid w:val="003468CD"/>
    <w:rsid w:val="00347C0E"/>
    <w:rsid w:val="003529FE"/>
    <w:rsid w:val="00353D1D"/>
    <w:rsid w:val="0035622B"/>
    <w:rsid w:val="0036300E"/>
    <w:rsid w:val="0036500C"/>
    <w:rsid w:val="00376D49"/>
    <w:rsid w:val="00385028"/>
    <w:rsid w:val="0038744D"/>
    <w:rsid w:val="003878E1"/>
    <w:rsid w:val="003A3AE6"/>
    <w:rsid w:val="003A737E"/>
    <w:rsid w:val="003B1AAC"/>
    <w:rsid w:val="003B5B7F"/>
    <w:rsid w:val="003B6E80"/>
    <w:rsid w:val="003C26F8"/>
    <w:rsid w:val="003C6548"/>
    <w:rsid w:val="003D2254"/>
    <w:rsid w:val="003D5985"/>
    <w:rsid w:val="003D7131"/>
    <w:rsid w:val="003D742C"/>
    <w:rsid w:val="003E4500"/>
    <w:rsid w:val="003E52A2"/>
    <w:rsid w:val="003F2766"/>
    <w:rsid w:val="003F6E7B"/>
    <w:rsid w:val="004022D5"/>
    <w:rsid w:val="00403DB9"/>
    <w:rsid w:val="004061C6"/>
    <w:rsid w:val="0041097A"/>
    <w:rsid w:val="00410F84"/>
    <w:rsid w:val="00411492"/>
    <w:rsid w:val="004136CC"/>
    <w:rsid w:val="0042027D"/>
    <w:rsid w:val="00423EEA"/>
    <w:rsid w:val="00425243"/>
    <w:rsid w:val="004256E2"/>
    <w:rsid w:val="00430966"/>
    <w:rsid w:val="0043196B"/>
    <w:rsid w:val="00432091"/>
    <w:rsid w:val="00432575"/>
    <w:rsid w:val="00443744"/>
    <w:rsid w:val="004504B1"/>
    <w:rsid w:val="00460FB2"/>
    <w:rsid w:val="00462EE8"/>
    <w:rsid w:val="00476249"/>
    <w:rsid w:val="004802AD"/>
    <w:rsid w:val="0048790C"/>
    <w:rsid w:val="004879CD"/>
    <w:rsid w:val="00492724"/>
    <w:rsid w:val="00495692"/>
    <w:rsid w:val="004A2D27"/>
    <w:rsid w:val="004A425B"/>
    <w:rsid w:val="004A4576"/>
    <w:rsid w:val="004A64A1"/>
    <w:rsid w:val="004A6FEA"/>
    <w:rsid w:val="004B4266"/>
    <w:rsid w:val="004C0C69"/>
    <w:rsid w:val="004C1A57"/>
    <w:rsid w:val="004C5393"/>
    <w:rsid w:val="004C5D2F"/>
    <w:rsid w:val="004C67E3"/>
    <w:rsid w:val="004D443C"/>
    <w:rsid w:val="004D5BF1"/>
    <w:rsid w:val="004D706E"/>
    <w:rsid w:val="004D7181"/>
    <w:rsid w:val="004E1977"/>
    <w:rsid w:val="004E49FE"/>
    <w:rsid w:val="004F22F2"/>
    <w:rsid w:val="004F7EE9"/>
    <w:rsid w:val="00504660"/>
    <w:rsid w:val="00511561"/>
    <w:rsid w:val="00511E37"/>
    <w:rsid w:val="00511FDE"/>
    <w:rsid w:val="005136ED"/>
    <w:rsid w:val="00516DE4"/>
    <w:rsid w:val="00522FA8"/>
    <w:rsid w:val="00530ED8"/>
    <w:rsid w:val="0053123B"/>
    <w:rsid w:val="00550A5B"/>
    <w:rsid w:val="005530D2"/>
    <w:rsid w:val="005551D3"/>
    <w:rsid w:val="005575A2"/>
    <w:rsid w:val="005601AA"/>
    <w:rsid w:val="00564316"/>
    <w:rsid w:val="00573F78"/>
    <w:rsid w:val="005804DF"/>
    <w:rsid w:val="0058212D"/>
    <w:rsid w:val="00583F8A"/>
    <w:rsid w:val="005852D1"/>
    <w:rsid w:val="00586F89"/>
    <w:rsid w:val="00587637"/>
    <w:rsid w:val="00587C02"/>
    <w:rsid w:val="00590533"/>
    <w:rsid w:val="005927E2"/>
    <w:rsid w:val="00593464"/>
    <w:rsid w:val="005A2050"/>
    <w:rsid w:val="005A6F70"/>
    <w:rsid w:val="005B1130"/>
    <w:rsid w:val="005B1258"/>
    <w:rsid w:val="005B46EA"/>
    <w:rsid w:val="005B4A70"/>
    <w:rsid w:val="005B7324"/>
    <w:rsid w:val="005C22BE"/>
    <w:rsid w:val="005C3B62"/>
    <w:rsid w:val="005C65DE"/>
    <w:rsid w:val="005D505B"/>
    <w:rsid w:val="005D5173"/>
    <w:rsid w:val="005E559B"/>
    <w:rsid w:val="005F03FB"/>
    <w:rsid w:val="005F0654"/>
    <w:rsid w:val="005F11B9"/>
    <w:rsid w:val="005F2E3E"/>
    <w:rsid w:val="005F47F6"/>
    <w:rsid w:val="005F4C66"/>
    <w:rsid w:val="006058A4"/>
    <w:rsid w:val="0060755E"/>
    <w:rsid w:val="00612318"/>
    <w:rsid w:val="00613838"/>
    <w:rsid w:val="00615410"/>
    <w:rsid w:val="006159EA"/>
    <w:rsid w:val="006211AA"/>
    <w:rsid w:val="006235A0"/>
    <w:rsid w:val="006257DD"/>
    <w:rsid w:val="0062742E"/>
    <w:rsid w:val="00632036"/>
    <w:rsid w:val="00634326"/>
    <w:rsid w:val="00643E85"/>
    <w:rsid w:val="006445AB"/>
    <w:rsid w:val="00651285"/>
    <w:rsid w:val="006527F7"/>
    <w:rsid w:val="00653A89"/>
    <w:rsid w:val="00656007"/>
    <w:rsid w:val="00657B54"/>
    <w:rsid w:val="00663EFC"/>
    <w:rsid w:val="006733EB"/>
    <w:rsid w:val="0068011C"/>
    <w:rsid w:val="00680999"/>
    <w:rsid w:val="0068673F"/>
    <w:rsid w:val="00690E92"/>
    <w:rsid w:val="006977F4"/>
    <w:rsid w:val="006A0854"/>
    <w:rsid w:val="006A0C77"/>
    <w:rsid w:val="006A4510"/>
    <w:rsid w:val="006A62A3"/>
    <w:rsid w:val="006A6785"/>
    <w:rsid w:val="006B1303"/>
    <w:rsid w:val="006B46C1"/>
    <w:rsid w:val="006B7009"/>
    <w:rsid w:val="006C11D8"/>
    <w:rsid w:val="006C626F"/>
    <w:rsid w:val="006D255C"/>
    <w:rsid w:val="006E2C7C"/>
    <w:rsid w:val="006E2F92"/>
    <w:rsid w:val="006E3062"/>
    <w:rsid w:val="006E7C16"/>
    <w:rsid w:val="006F2B90"/>
    <w:rsid w:val="006F324D"/>
    <w:rsid w:val="006F3BF5"/>
    <w:rsid w:val="0070318C"/>
    <w:rsid w:val="00704861"/>
    <w:rsid w:val="0071400D"/>
    <w:rsid w:val="0072034A"/>
    <w:rsid w:val="007214DD"/>
    <w:rsid w:val="007238B8"/>
    <w:rsid w:val="00727389"/>
    <w:rsid w:val="00727A06"/>
    <w:rsid w:val="0073441C"/>
    <w:rsid w:val="00735E42"/>
    <w:rsid w:val="0073776C"/>
    <w:rsid w:val="0074574B"/>
    <w:rsid w:val="00750459"/>
    <w:rsid w:val="00752CEE"/>
    <w:rsid w:val="007555F5"/>
    <w:rsid w:val="0076211E"/>
    <w:rsid w:val="007646C0"/>
    <w:rsid w:val="00764BBE"/>
    <w:rsid w:val="00767174"/>
    <w:rsid w:val="007703C9"/>
    <w:rsid w:val="007767D8"/>
    <w:rsid w:val="00777973"/>
    <w:rsid w:val="00781644"/>
    <w:rsid w:val="00787994"/>
    <w:rsid w:val="00790CFD"/>
    <w:rsid w:val="007942EB"/>
    <w:rsid w:val="007A48CD"/>
    <w:rsid w:val="007A648B"/>
    <w:rsid w:val="007B3981"/>
    <w:rsid w:val="007B6D7F"/>
    <w:rsid w:val="007B70B7"/>
    <w:rsid w:val="007B754E"/>
    <w:rsid w:val="007D37B4"/>
    <w:rsid w:val="007D61A3"/>
    <w:rsid w:val="007E4E23"/>
    <w:rsid w:val="007E5BE7"/>
    <w:rsid w:val="007E6005"/>
    <w:rsid w:val="007E6144"/>
    <w:rsid w:val="007F1A0C"/>
    <w:rsid w:val="008156BD"/>
    <w:rsid w:val="00821766"/>
    <w:rsid w:val="00827CC3"/>
    <w:rsid w:val="0083338B"/>
    <w:rsid w:val="00845D99"/>
    <w:rsid w:val="00846AB5"/>
    <w:rsid w:val="00850133"/>
    <w:rsid w:val="0085467C"/>
    <w:rsid w:val="00862FE0"/>
    <w:rsid w:val="00865451"/>
    <w:rsid w:val="008676E8"/>
    <w:rsid w:val="00887C2E"/>
    <w:rsid w:val="00891015"/>
    <w:rsid w:val="00891FF6"/>
    <w:rsid w:val="00892627"/>
    <w:rsid w:val="0089699F"/>
    <w:rsid w:val="008A39CD"/>
    <w:rsid w:val="008A4426"/>
    <w:rsid w:val="008B1138"/>
    <w:rsid w:val="008B1CDD"/>
    <w:rsid w:val="008B7DD5"/>
    <w:rsid w:val="008C0C7A"/>
    <w:rsid w:val="008C3E2E"/>
    <w:rsid w:val="008C408E"/>
    <w:rsid w:val="008D39BA"/>
    <w:rsid w:val="008E653A"/>
    <w:rsid w:val="008F24B7"/>
    <w:rsid w:val="008F316B"/>
    <w:rsid w:val="008F42C6"/>
    <w:rsid w:val="008F60CB"/>
    <w:rsid w:val="008F779A"/>
    <w:rsid w:val="0090043D"/>
    <w:rsid w:val="00903E3C"/>
    <w:rsid w:val="00907B27"/>
    <w:rsid w:val="009225AD"/>
    <w:rsid w:val="00923DE4"/>
    <w:rsid w:val="00925CC6"/>
    <w:rsid w:val="00926679"/>
    <w:rsid w:val="00927A8B"/>
    <w:rsid w:val="00936C37"/>
    <w:rsid w:val="0095161A"/>
    <w:rsid w:val="00952C93"/>
    <w:rsid w:val="009552D8"/>
    <w:rsid w:val="00955DF9"/>
    <w:rsid w:val="009575C0"/>
    <w:rsid w:val="00957ACF"/>
    <w:rsid w:val="00961538"/>
    <w:rsid w:val="00963A01"/>
    <w:rsid w:val="0096447E"/>
    <w:rsid w:val="00970B2C"/>
    <w:rsid w:val="00980510"/>
    <w:rsid w:val="00983FAD"/>
    <w:rsid w:val="00985473"/>
    <w:rsid w:val="00986B57"/>
    <w:rsid w:val="00986D99"/>
    <w:rsid w:val="00995353"/>
    <w:rsid w:val="00995501"/>
    <w:rsid w:val="009A4E70"/>
    <w:rsid w:val="009B1E93"/>
    <w:rsid w:val="009B58A4"/>
    <w:rsid w:val="009C21F8"/>
    <w:rsid w:val="009C5976"/>
    <w:rsid w:val="009D2882"/>
    <w:rsid w:val="009D2EB4"/>
    <w:rsid w:val="009D49F7"/>
    <w:rsid w:val="009E6869"/>
    <w:rsid w:val="009F11CE"/>
    <w:rsid w:val="009F2BC7"/>
    <w:rsid w:val="00A02ED1"/>
    <w:rsid w:val="00A05196"/>
    <w:rsid w:val="00A269D0"/>
    <w:rsid w:val="00A3598D"/>
    <w:rsid w:val="00A45BC0"/>
    <w:rsid w:val="00A45BC8"/>
    <w:rsid w:val="00A46C39"/>
    <w:rsid w:val="00A474C2"/>
    <w:rsid w:val="00A5165B"/>
    <w:rsid w:val="00A6425D"/>
    <w:rsid w:val="00A6462D"/>
    <w:rsid w:val="00A64DEC"/>
    <w:rsid w:val="00A6778D"/>
    <w:rsid w:val="00A70F1A"/>
    <w:rsid w:val="00A71870"/>
    <w:rsid w:val="00A827C2"/>
    <w:rsid w:val="00A86C40"/>
    <w:rsid w:val="00A902DB"/>
    <w:rsid w:val="00A94F03"/>
    <w:rsid w:val="00A97DAD"/>
    <w:rsid w:val="00AA11DB"/>
    <w:rsid w:val="00AA7CA6"/>
    <w:rsid w:val="00AB1D3E"/>
    <w:rsid w:val="00AC1A84"/>
    <w:rsid w:val="00AC4F48"/>
    <w:rsid w:val="00AC6DA5"/>
    <w:rsid w:val="00AC7B81"/>
    <w:rsid w:val="00AD1C05"/>
    <w:rsid w:val="00AD564C"/>
    <w:rsid w:val="00AE3924"/>
    <w:rsid w:val="00AE4042"/>
    <w:rsid w:val="00AF1B1D"/>
    <w:rsid w:val="00AF4567"/>
    <w:rsid w:val="00AF7153"/>
    <w:rsid w:val="00B04FF1"/>
    <w:rsid w:val="00B053D9"/>
    <w:rsid w:val="00B14F41"/>
    <w:rsid w:val="00B153D3"/>
    <w:rsid w:val="00B333AE"/>
    <w:rsid w:val="00B33F78"/>
    <w:rsid w:val="00B50968"/>
    <w:rsid w:val="00B537CE"/>
    <w:rsid w:val="00B574F7"/>
    <w:rsid w:val="00B6428C"/>
    <w:rsid w:val="00B71747"/>
    <w:rsid w:val="00B81179"/>
    <w:rsid w:val="00B81A5F"/>
    <w:rsid w:val="00B8253C"/>
    <w:rsid w:val="00B82D50"/>
    <w:rsid w:val="00B84B88"/>
    <w:rsid w:val="00B85C4E"/>
    <w:rsid w:val="00B90FC3"/>
    <w:rsid w:val="00B91768"/>
    <w:rsid w:val="00B93B8D"/>
    <w:rsid w:val="00B94977"/>
    <w:rsid w:val="00B95A1A"/>
    <w:rsid w:val="00BA0233"/>
    <w:rsid w:val="00BA3E3A"/>
    <w:rsid w:val="00BA5C65"/>
    <w:rsid w:val="00BB23DE"/>
    <w:rsid w:val="00BB73B3"/>
    <w:rsid w:val="00BC1346"/>
    <w:rsid w:val="00BC290D"/>
    <w:rsid w:val="00BC40F4"/>
    <w:rsid w:val="00BC5007"/>
    <w:rsid w:val="00BD6DE7"/>
    <w:rsid w:val="00BE34E7"/>
    <w:rsid w:val="00BE7D73"/>
    <w:rsid w:val="00BF0E36"/>
    <w:rsid w:val="00BF1190"/>
    <w:rsid w:val="00BF2D30"/>
    <w:rsid w:val="00BF599D"/>
    <w:rsid w:val="00BF656C"/>
    <w:rsid w:val="00C041D4"/>
    <w:rsid w:val="00C07536"/>
    <w:rsid w:val="00C14521"/>
    <w:rsid w:val="00C17808"/>
    <w:rsid w:val="00C27B09"/>
    <w:rsid w:val="00C45A26"/>
    <w:rsid w:val="00C51EF1"/>
    <w:rsid w:val="00C53C81"/>
    <w:rsid w:val="00C55DEE"/>
    <w:rsid w:val="00C658C8"/>
    <w:rsid w:val="00C67475"/>
    <w:rsid w:val="00C708D2"/>
    <w:rsid w:val="00C71CC9"/>
    <w:rsid w:val="00C83038"/>
    <w:rsid w:val="00C879EC"/>
    <w:rsid w:val="00C87F13"/>
    <w:rsid w:val="00C908D1"/>
    <w:rsid w:val="00C92331"/>
    <w:rsid w:val="00CA1A52"/>
    <w:rsid w:val="00CA2419"/>
    <w:rsid w:val="00CA27AF"/>
    <w:rsid w:val="00CA7AE3"/>
    <w:rsid w:val="00CB3EE0"/>
    <w:rsid w:val="00CC4544"/>
    <w:rsid w:val="00CC6AB1"/>
    <w:rsid w:val="00CC70CB"/>
    <w:rsid w:val="00CD5595"/>
    <w:rsid w:val="00CD6652"/>
    <w:rsid w:val="00CE332B"/>
    <w:rsid w:val="00CE4561"/>
    <w:rsid w:val="00CE4B6B"/>
    <w:rsid w:val="00CE75BD"/>
    <w:rsid w:val="00D06C7A"/>
    <w:rsid w:val="00D12E8E"/>
    <w:rsid w:val="00D22C4C"/>
    <w:rsid w:val="00D23778"/>
    <w:rsid w:val="00D23A56"/>
    <w:rsid w:val="00D308A0"/>
    <w:rsid w:val="00D34338"/>
    <w:rsid w:val="00D345BD"/>
    <w:rsid w:val="00D35275"/>
    <w:rsid w:val="00D36826"/>
    <w:rsid w:val="00D41058"/>
    <w:rsid w:val="00D41EB1"/>
    <w:rsid w:val="00D41FC9"/>
    <w:rsid w:val="00D47333"/>
    <w:rsid w:val="00D54BA8"/>
    <w:rsid w:val="00D56ADD"/>
    <w:rsid w:val="00D574DF"/>
    <w:rsid w:val="00D60016"/>
    <w:rsid w:val="00D60CD1"/>
    <w:rsid w:val="00D664A3"/>
    <w:rsid w:val="00D74FB6"/>
    <w:rsid w:val="00D83362"/>
    <w:rsid w:val="00D84B83"/>
    <w:rsid w:val="00D960C4"/>
    <w:rsid w:val="00DA0595"/>
    <w:rsid w:val="00DA0D05"/>
    <w:rsid w:val="00DA1743"/>
    <w:rsid w:val="00DB5BFF"/>
    <w:rsid w:val="00DB7653"/>
    <w:rsid w:val="00DB7BFC"/>
    <w:rsid w:val="00DD0601"/>
    <w:rsid w:val="00DD094B"/>
    <w:rsid w:val="00DD1281"/>
    <w:rsid w:val="00DD30E5"/>
    <w:rsid w:val="00DD5FBA"/>
    <w:rsid w:val="00DE4C56"/>
    <w:rsid w:val="00DE4F6A"/>
    <w:rsid w:val="00DF636D"/>
    <w:rsid w:val="00E02416"/>
    <w:rsid w:val="00E117BE"/>
    <w:rsid w:val="00E13B72"/>
    <w:rsid w:val="00E3460E"/>
    <w:rsid w:val="00E3482A"/>
    <w:rsid w:val="00E36F71"/>
    <w:rsid w:val="00E40450"/>
    <w:rsid w:val="00E44D1C"/>
    <w:rsid w:val="00E520AA"/>
    <w:rsid w:val="00E54803"/>
    <w:rsid w:val="00E60F81"/>
    <w:rsid w:val="00E64D66"/>
    <w:rsid w:val="00E74C53"/>
    <w:rsid w:val="00E750FF"/>
    <w:rsid w:val="00E80A45"/>
    <w:rsid w:val="00E96F1E"/>
    <w:rsid w:val="00EA26D1"/>
    <w:rsid w:val="00EA3F41"/>
    <w:rsid w:val="00EB05BD"/>
    <w:rsid w:val="00EC354A"/>
    <w:rsid w:val="00EC3E31"/>
    <w:rsid w:val="00EC6097"/>
    <w:rsid w:val="00EC71A0"/>
    <w:rsid w:val="00ED383F"/>
    <w:rsid w:val="00ED6796"/>
    <w:rsid w:val="00EF1359"/>
    <w:rsid w:val="00EF2AE1"/>
    <w:rsid w:val="00EF3191"/>
    <w:rsid w:val="00EF34E1"/>
    <w:rsid w:val="00EF3DE4"/>
    <w:rsid w:val="00EF5056"/>
    <w:rsid w:val="00F10B7B"/>
    <w:rsid w:val="00F2197E"/>
    <w:rsid w:val="00F226C5"/>
    <w:rsid w:val="00F422F3"/>
    <w:rsid w:val="00F456F4"/>
    <w:rsid w:val="00F46A48"/>
    <w:rsid w:val="00F52A6A"/>
    <w:rsid w:val="00F61927"/>
    <w:rsid w:val="00F63039"/>
    <w:rsid w:val="00F67C51"/>
    <w:rsid w:val="00F8141C"/>
    <w:rsid w:val="00F81FE3"/>
    <w:rsid w:val="00F84A06"/>
    <w:rsid w:val="00F84D34"/>
    <w:rsid w:val="00F85E7D"/>
    <w:rsid w:val="00F8635E"/>
    <w:rsid w:val="00F90BC3"/>
    <w:rsid w:val="00F9454E"/>
    <w:rsid w:val="00FA361B"/>
    <w:rsid w:val="00FA4977"/>
    <w:rsid w:val="00FA5655"/>
    <w:rsid w:val="00FB51B3"/>
    <w:rsid w:val="00FC09B6"/>
    <w:rsid w:val="00FC2907"/>
    <w:rsid w:val="00FD125C"/>
    <w:rsid w:val="00FD1DAF"/>
    <w:rsid w:val="00FE1BED"/>
    <w:rsid w:val="00FE1D93"/>
    <w:rsid w:val="00FE24C8"/>
    <w:rsid w:val="00FE59A9"/>
    <w:rsid w:val="00FE6EF1"/>
    <w:rsid w:val="00FF025B"/>
    <w:rsid w:val="00FF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nhideWhenUsed="0"/>
    <w:lsdException w:name="List 4" w:unhideWhenUsed="0"/>
    <w:lsdException w:name="List 5" w:unhideWhenUsed="0"/>
    <w:lsdException w:name="Title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 w:qFormat="1"/>
    <w:lsdException w:name="Emphasis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D23A56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Char"/>
    <w:uiPriority w:val="9"/>
    <w:semiHidden/>
    <w:qFormat/>
    <w:locked/>
    <w:rsid w:val="00FD12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qFormat/>
    <w:locked/>
    <w:rsid w:val="004A42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qFormat/>
    <w:locked/>
    <w:rsid w:val="008910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x0">
    <w:name w:val="jx一级标题"/>
    <w:basedOn w:val="1"/>
    <w:link w:val="jxChar"/>
    <w:qFormat/>
    <w:rsid w:val="001D019F"/>
    <w:pPr>
      <w:numPr>
        <w:numId w:val="2"/>
      </w:numPr>
      <w:spacing w:before="0" w:after="0" w:line="480" w:lineRule="auto"/>
      <w:ind w:left="0"/>
    </w:pPr>
    <w:rPr>
      <w:rFonts w:ascii="Arial" w:eastAsia="微软雅黑" w:hAnsi="Arial"/>
      <w:sz w:val="52"/>
      <w:szCs w:val="52"/>
    </w:rPr>
  </w:style>
  <w:style w:type="paragraph" w:customStyle="1" w:styleId="jx5">
    <w:name w:val="jx表格正文"/>
    <w:basedOn w:val="a"/>
    <w:qFormat/>
    <w:rsid w:val="00163CF0"/>
    <w:pPr>
      <w:spacing w:line="360" w:lineRule="exact"/>
      <w:jc w:val="left"/>
    </w:pPr>
    <w:rPr>
      <w:rFonts w:ascii="Courier New" w:eastAsia="宋体" w:hAnsi="Courier New"/>
    </w:rPr>
  </w:style>
  <w:style w:type="character" w:customStyle="1" w:styleId="1Char">
    <w:name w:val="标题 1 Char"/>
    <w:basedOn w:val="a0"/>
    <w:link w:val="1"/>
    <w:uiPriority w:val="9"/>
    <w:semiHidden/>
    <w:rsid w:val="00923DE4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locked/>
    <w:rsid w:val="00727A06"/>
    <w:rPr>
      <w:sz w:val="18"/>
      <w:szCs w:val="18"/>
    </w:rPr>
  </w:style>
  <w:style w:type="paragraph" w:customStyle="1" w:styleId="jx1">
    <w:name w:val="jx二级标题"/>
    <w:basedOn w:val="2"/>
    <w:link w:val="jxChar0"/>
    <w:qFormat/>
    <w:rsid w:val="00A97DAD"/>
    <w:pPr>
      <w:numPr>
        <w:ilvl w:val="1"/>
        <w:numId w:val="2"/>
      </w:numPr>
      <w:spacing w:before="0" w:after="0" w:line="480" w:lineRule="auto"/>
    </w:pPr>
    <w:rPr>
      <w:rFonts w:ascii="Arial" w:eastAsia="微软雅黑" w:hAnsi="Arial"/>
    </w:rPr>
  </w:style>
  <w:style w:type="paragraph" w:customStyle="1" w:styleId="jx6">
    <w:name w:val="jx正文"/>
    <w:basedOn w:val="a"/>
    <w:qFormat/>
    <w:rsid w:val="00163CF0"/>
    <w:pPr>
      <w:spacing w:beforeLines="50" w:line="360" w:lineRule="auto"/>
      <w:ind w:leftChars="200" w:left="200" w:firstLineChars="200" w:firstLine="200"/>
      <w:jc w:val="left"/>
    </w:pPr>
    <w:rPr>
      <w:rFonts w:ascii="Courier New" w:eastAsia="宋体" w:hAnsi="Courier New"/>
    </w:rPr>
  </w:style>
  <w:style w:type="character" w:customStyle="1" w:styleId="2Char">
    <w:name w:val="标题 2 Char"/>
    <w:basedOn w:val="a0"/>
    <w:link w:val="2"/>
    <w:uiPriority w:val="9"/>
    <w:semiHidden/>
    <w:rsid w:val="00923D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jx2">
    <w:name w:val="jx正文一级列表"/>
    <w:basedOn w:val="a"/>
    <w:qFormat/>
    <w:rsid w:val="00C92331"/>
    <w:pPr>
      <w:numPr>
        <w:ilvl w:val="2"/>
        <w:numId w:val="2"/>
      </w:numPr>
      <w:ind w:leftChars="100" w:left="100"/>
      <w:jc w:val="left"/>
    </w:pPr>
    <w:rPr>
      <w:rFonts w:ascii="Courier New" w:eastAsia="宋体" w:hAnsi="Courier New"/>
      <w:b/>
      <w:sz w:val="28"/>
    </w:rPr>
  </w:style>
  <w:style w:type="numbering" w:customStyle="1" w:styleId="jx">
    <w:name w:val="jx列表样式"/>
    <w:uiPriority w:val="99"/>
    <w:rsid w:val="001D019F"/>
    <w:pPr>
      <w:numPr>
        <w:numId w:val="1"/>
      </w:numPr>
    </w:pPr>
  </w:style>
  <w:style w:type="character" w:customStyle="1" w:styleId="3Char">
    <w:name w:val="标题 3 Char"/>
    <w:basedOn w:val="a0"/>
    <w:link w:val="3"/>
    <w:uiPriority w:val="9"/>
    <w:semiHidden/>
    <w:rsid w:val="00923DE4"/>
    <w:rPr>
      <w:b/>
      <w:bCs/>
      <w:sz w:val="32"/>
      <w:szCs w:val="32"/>
    </w:rPr>
  </w:style>
  <w:style w:type="paragraph" w:customStyle="1" w:styleId="jx3">
    <w:name w:val="jx正文二级列表"/>
    <w:basedOn w:val="a"/>
    <w:qFormat/>
    <w:rsid w:val="00C92331"/>
    <w:pPr>
      <w:numPr>
        <w:ilvl w:val="3"/>
        <w:numId w:val="2"/>
      </w:numPr>
      <w:ind w:leftChars="200" w:left="200"/>
      <w:jc w:val="left"/>
    </w:pPr>
    <w:rPr>
      <w:rFonts w:ascii="Courier New" w:eastAsia="宋体" w:hAnsi="Courier New"/>
    </w:rPr>
  </w:style>
  <w:style w:type="paragraph" w:customStyle="1" w:styleId="jx4">
    <w:name w:val="jx正文三级列表"/>
    <w:basedOn w:val="a"/>
    <w:qFormat/>
    <w:rsid w:val="00C92331"/>
    <w:pPr>
      <w:numPr>
        <w:ilvl w:val="4"/>
        <w:numId w:val="2"/>
      </w:numPr>
      <w:spacing w:line="480" w:lineRule="auto"/>
      <w:ind w:leftChars="200" w:left="200"/>
      <w:jc w:val="left"/>
    </w:pPr>
    <w:rPr>
      <w:rFonts w:ascii="Courier New" w:eastAsia="宋体" w:hAnsi="Courier New"/>
    </w:rPr>
  </w:style>
  <w:style w:type="paragraph" w:customStyle="1" w:styleId="jx7">
    <w:name w:val="jx表格标题"/>
    <w:basedOn w:val="a"/>
    <w:qFormat/>
    <w:rsid w:val="00163CF0"/>
    <w:pPr>
      <w:shd w:val="clear" w:color="auto" w:fill="A6A6A6" w:themeFill="background1" w:themeFillShade="A6"/>
      <w:spacing w:before="100" w:beforeAutospacing="1" w:after="100" w:afterAutospacing="1" w:line="360" w:lineRule="auto"/>
      <w:ind w:leftChars="-100" w:left="-210" w:rightChars="-100" w:right="-210"/>
      <w:contextualSpacing/>
      <w:jc w:val="center"/>
    </w:pPr>
    <w:rPr>
      <w:rFonts w:ascii="Courier New" w:eastAsia="宋体" w:hAnsi="Courier New"/>
      <w:b/>
      <w:kern w:val="24"/>
    </w:rPr>
  </w:style>
  <w:style w:type="paragraph" w:customStyle="1" w:styleId="jx8">
    <w:name w:val="jx配表"/>
    <w:basedOn w:val="a"/>
    <w:qFormat/>
    <w:rsid w:val="00AC4F48"/>
    <w:pPr>
      <w:spacing w:beforeLines="100" w:after="120" w:line="360" w:lineRule="auto"/>
      <w:jc w:val="center"/>
    </w:pPr>
    <w:rPr>
      <w:rFonts w:ascii="Courier New" w:eastAsia="楷体_GB2312" w:hAnsi="Courier New"/>
      <w:kern w:val="0"/>
      <w:lang w:val="zh-TW"/>
    </w:rPr>
  </w:style>
  <w:style w:type="paragraph" w:customStyle="1" w:styleId="jx9">
    <w:name w:val="jx配图"/>
    <w:basedOn w:val="a"/>
    <w:qFormat/>
    <w:rsid w:val="00AC4F48"/>
    <w:pPr>
      <w:spacing w:before="120" w:afterLines="100" w:line="360" w:lineRule="auto"/>
      <w:jc w:val="center"/>
    </w:pPr>
    <w:rPr>
      <w:rFonts w:ascii="Courier New" w:eastAsia="楷体_GB2312" w:hAnsi="Courier New"/>
      <w:kern w:val="0"/>
      <w:lang w:val="zh-TW"/>
    </w:rPr>
  </w:style>
  <w:style w:type="paragraph" w:customStyle="1" w:styleId="jxa">
    <w:name w:val="jx参考代码"/>
    <w:basedOn w:val="a"/>
    <w:link w:val="jxChar1"/>
    <w:qFormat/>
    <w:rsid w:val="0042027D"/>
    <w:pPr>
      <w:pBdr>
        <w:top w:val="dashDotStroked" w:sz="24" w:space="6" w:color="auto"/>
        <w:left w:val="dashDotStroked" w:sz="24" w:space="5" w:color="auto"/>
        <w:bottom w:val="dashDotStroked" w:sz="24" w:space="6" w:color="auto"/>
        <w:right w:val="dashDotStroked" w:sz="24" w:space="6" w:color="auto"/>
      </w:pBdr>
      <w:shd w:val="clear" w:color="auto" w:fill="F2F2F2" w:themeFill="background1" w:themeFillShade="F2"/>
      <w:jc w:val="left"/>
    </w:pPr>
    <w:rPr>
      <w:rFonts w:ascii="Consolas" w:hAnsi="Consolas" w:cs="宋体"/>
      <w:b/>
      <w:i/>
      <w:color w:val="002F8E"/>
      <w:kern w:val="0"/>
    </w:rPr>
  </w:style>
  <w:style w:type="paragraph" w:customStyle="1" w:styleId="jxb">
    <w:name w:val="jx注意与提示"/>
    <w:basedOn w:val="a"/>
    <w:link w:val="jxChar2"/>
    <w:qFormat/>
    <w:rsid w:val="00522FA8"/>
    <w:pPr>
      <w:pBdr>
        <w:top w:val="dotted" w:sz="4" w:space="6" w:color="auto"/>
        <w:left w:val="dotted" w:sz="4" w:space="6" w:color="auto"/>
        <w:bottom w:val="dotted" w:sz="4" w:space="6" w:color="auto"/>
        <w:right w:val="dotted" w:sz="4" w:space="6" w:color="auto"/>
      </w:pBdr>
      <w:spacing w:line="360" w:lineRule="auto"/>
    </w:pPr>
    <w:rPr>
      <w:rFonts w:ascii="Courier New" w:eastAsia="楷体" w:hAnsi="Courier New"/>
    </w:rPr>
  </w:style>
  <w:style w:type="paragraph" w:customStyle="1" w:styleId="jxc">
    <w:name w:val="jx段前段后"/>
    <w:basedOn w:val="a"/>
    <w:qFormat/>
    <w:rsid w:val="006235A0"/>
    <w:pPr>
      <w:spacing w:afterLines="100"/>
    </w:pPr>
  </w:style>
  <w:style w:type="character" w:customStyle="1" w:styleId="jxChar2">
    <w:name w:val="jx注意与提示 Char"/>
    <w:basedOn w:val="a0"/>
    <w:link w:val="jxb"/>
    <w:rsid w:val="00522FA8"/>
    <w:rPr>
      <w:rFonts w:ascii="Courier New" w:eastAsia="楷体" w:hAnsi="Courier New"/>
    </w:rPr>
  </w:style>
  <w:style w:type="character" w:customStyle="1" w:styleId="Char">
    <w:name w:val="批注框文本 Char"/>
    <w:basedOn w:val="a0"/>
    <w:link w:val="a3"/>
    <w:uiPriority w:val="99"/>
    <w:semiHidden/>
    <w:rsid w:val="00923DE4"/>
    <w:rPr>
      <w:sz w:val="18"/>
      <w:szCs w:val="18"/>
    </w:rPr>
  </w:style>
  <w:style w:type="paragraph" w:customStyle="1" w:styleId="jxd">
    <w:name w:val="jx扉页任务书标题"/>
    <w:qFormat/>
    <w:rsid w:val="00C17808"/>
    <w:pPr>
      <w:spacing w:before="480" w:after="600" w:line="360" w:lineRule="auto"/>
      <w:ind w:left="2835"/>
      <w:jc w:val="right"/>
    </w:pPr>
    <w:rPr>
      <w:rFonts w:eastAsia="华文隶书"/>
      <w:spacing w:val="100"/>
      <w:sz w:val="84"/>
    </w:rPr>
  </w:style>
  <w:style w:type="paragraph" w:customStyle="1" w:styleId="jxe">
    <w:name w:val="jx扉页副标题"/>
    <w:basedOn w:val="a"/>
    <w:qFormat/>
    <w:rsid w:val="00163CF0"/>
    <w:pPr>
      <w:spacing w:before="600" w:after="2160" w:line="360" w:lineRule="auto"/>
      <w:ind w:rightChars="300" w:right="630"/>
      <w:jc w:val="right"/>
    </w:pPr>
    <w:rPr>
      <w:rFonts w:ascii="Courier New" w:eastAsia="宋体" w:hAnsi="Courier New"/>
      <w:b/>
      <w:sz w:val="48"/>
    </w:rPr>
  </w:style>
  <w:style w:type="paragraph" w:customStyle="1" w:styleId="jxf">
    <w:name w:val="jx页眉索引"/>
    <w:basedOn w:val="a"/>
    <w:link w:val="jxChar3"/>
    <w:qFormat/>
    <w:rsid w:val="00FA361B"/>
    <w:rPr>
      <w:rFonts w:ascii="Arial Black" w:eastAsia="微软雅黑" w:hAnsi="Arial Black"/>
      <w:b/>
      <w:color w:val="FFFFFF" w:themeColor="background1"/>
    </w:rPr>
  </w:style>
  <w:style w:type="paragraph" w:customStyle="1" w:styleId="jxf0">
    <w:name w:val="jx页眉名称"/>
    <w:basedOn w:val="a"/>
    <w:link w:val="jxChar4"/>
    <w:qFormat/>
    <w:rsid w:val="003F6E7B"/>
    <w:pPr>
      <w:jc w:val="right"/>
    </w:pPr>
    <w:rPr>
      <w:rFonts w:ascii="Arial Black" w:eastAsia="微软雅黑" w:hAnsi="Arial Black"/>
      <w:b/>
      <w:color w:val="000000" w:themeColor="text1"/>
      <w:sz w:val="24"/>
    </w:rPr>
  </w:style>
  <w:style w:type="character" w:customStyle="1" w:styleId="jxChar3">
    <w:name w:val="jx页眉索引 Char"/>
    <w:basedOn w:val="a0"/>
    <w:link w:val="jxf"/>
    <w:rsid w:val="009575C0"/>
    <w:rPr>
      <w:rFonts w:ascii="Arial Black" w:eastAsia="微软雅黑" w:hAnsi="Arial Black"/>
      <w:b/>
      <w:color w:val="FFFFFF" w:themeColor="background1"/>
    </w:rPr>
  </w:style>
  <w:style w:type="character" w:customStyle="1" w:styleId="jxChar4">
    <w:name w:val="jx页眉名称 Char"/>
    <w:basedOn w:val="a0"/>
    <w:link w:val="jxf0"/>
    <w:rsid w:val="009575C0"/>
    <w:rPr>
      <w:rFonts w:ascii="Arial Black" w:eastAsia="微软雅黑" w:hAnsi="Arial Black"/>
      <w:b/>
      <w:color w:val="000000" w:themeColor="text1"/>
      <w:sz w:val="24"/>
    </w:rPr>
  </w:style>
  <w:style w:type="paragraph" w:customStyle="1" w:styleId="jxf1">
    <w:name w:val="jx页脚页码"/>
    <w:basedOn w:val="a"/>
    <w:link w:val="jxChar5"/>
    <w:qFormat/>
    <w:rsid w:val="009575C0"/>
    <w:pPr>
      <w:tabs>
        <w:tab w:val="center" w:pos="312"/>
      </w:tabs>
    </w:pPr>
    <w:rPr>
      <w:rFonts w:ascii="Arial Black" w:eastAsia="微软雅黑" w:hAnsi="Arial Black"/>
      <w:b/>
      <w:color w:val="FFFFFF" w:themeColor="background1"/>
    </w:rPr>
  </w:style>
  <w:style w:type="character" w:customStyle="1" w:styleId="jxChar">
    <w:name w:val="jx一级标题 Char"/>
    <w:basedOn w:val="1Char"/>
    <w:link w:val="jx0"/>
    <w:rsid w:val="001D019F"/>
    <w:rPr>
      <w:rFonts w:ascii="Arial" w:eastAsia="微软雅黑" w:hAnsi="Arial"/>
      <w:b/>
      <w:bCs/>
      <w:kern w:val="44"/>
      <w:sz w:val="52"/>
      <w:szCs w:val="52"/>
    </w:rPr>
  </w:style>
  <w:style w:type="character" w:customStyle="1" w:styleId="jxChar5">
    <w:name w:val="jx页脚页码 Char"/>
    <w:basedOn w:val="a0"/>
    <w:link w:val="jxf1"/>
    <w:rsid w:val="009575C0"/>
    <w:rPr>
      <w:rFonts w:ascii="Arial Black" w:eastAsia="微软雅黑" w:hAnsi="Arial Black"/>
      <w:b/>
      <w:color w:val="FFFFFF" w:themeColor="background1"/>
    </w:rPr>
  </w:style>
  <w:style w:type="character" w:customStyle="1" w:styleId="jxChar0">
    <w:name w:val="jx二级标题 Char"/>
    <w:basedOn w:val="2Char"/>
    <w:link w:val="jx1"/>
    <w:rsid w:val="00A97DAD"/>
    <w:rPr>
      <w:rFonts w:ascii="Arial" w:eastAsia="微软雅黑" w:hAnsi="Arial" w:cstheme="majorBidi"/>
      <w:b/>
      <w:bCs/>
      <w:sz w:val="32"/>
      <w:szCs w:val="32"/>
    </w:rPr>
  </w:style>
  <w:style w:type="paragraph" w:styleId="a4">
    <w:name w:val="annotation text"/>
    <w:basedOn w:val="a"/>
    <w:link w:val="Char0"/>
    <w:uiPriority w:val="99"/>
    <w:semiHidden/>
    <w:locked/>
    <w:rsid w:val="00C658C8"/>
    <w:pPr>
      <w:jc w:val="left"/>
    </w:pPr>
  </w:style>
  <w:style w:type="character" w:customStyle="1" w:styleId="Char0">
    <w:name w:val="批注文字 Char"/>
    <w:basedOn w:val="a0"/>
    <w:link w:val="a4"/>
    <w:uiPriority w:val="99"/>
    <w:semiHidden/>
    <w:rsid w:val="00923DE4"/>
  </w:style>
  <w:style w:type="character" w:styleId="a5">
    <w:name w:val="annotation reference"/>
    <w:basedOn w:val="a0"/>
    <w:uiPriority w:val="99"/>
    <w:semiHidden/>
    <w:locked/>
    <w:rsid w:val="00C658C8"/>
    <w:rPr>
      <w:sz w:val="21"/>
      <w:szCs w:val="21"/>
    </w:rPr>
  </w:style>
  <w:style w:type="paragraph" w:customStyle="1" w:styleId="jxf2">
    <w:name w:val="jx参考代码注释"/>
    <w:basedOn w:val="jxa"/>
    <w:link w:val="jxChar6"/>
    <w:qFormat/>
    <w:rsid w:val="0042027D"/>
    <w:rPr>
      <w:rFonts w:ascii="Courier New" w:eastAsia="宋体" w:hAnsi="Courier New"/>
      <w:i w:val="0"/>
      <w:color w:val="3F7F5F"/>
    </w:rPr>
  </w:style>
  <w:style w:type="character" w:customStyle="1" w:styleId="jxChar6">
    <w:name w:val="jx参考代码注释 Char"/>
    <w:basedOn w:val="a0"/>
    <w:link w:val="jxf2"/>
    <w:rsid w:val="0042027D"/>
    <w:rPr>
      <w:rFonts w:ascii="Courier New" w:eastAsia="宋体" w:hAnsi="Courier New" w:cs="宋体"/>
      <w:b/>
      <w:color w:val="3F7F5F"/>
      <w:kern w:val="0"/>
      <w:shd w:val="clear" w:color="auto" w:fill="F2F2F2" w:themeFill="background1" w:themeFillShade="F2"/>
    </w:rPr>
  </w:style>
  <w:style w:type="paragraph" w:styleId="a6">
    <w:name w:val="header"/>
    <w:basedOn w:val="a"/>
    <w:link w:val="Char1"/>
    <w:uiPriority w:val="99"/>
    <w:semiHidden/>
    <w:locked/>
    <w:rsid w:val="00D30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D308A0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locked/>
    <w:rsid w:val="00D308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D308A0"/>
    <w:rPr>
      <w:sz w:val="18"/>
      <w:szCs w:val="18"/>
    </w:rPr>
  </w:style>
  <w:style w:type="character" w:customStyle="1" w:styleId="jxChar1">
    <w:name w:val="jx参考代码 Char"/>
    <w:basedOn w:val="a0"/>
    <w:link w:val="jxa"/>
    <w:rsid w:val="00F46A48"/>
    <w:rPr>
      <w:rFonts w:ascii="Consolas" w:hAnsi="Consolas" w:cs="宋体"/>
      <w:b/>
      <w:i/>
      <w:color w:val="002F8E"/>
      <w:kern w:val="0"/>
      <w:shd w:val="clear" w:color="auto" w:fill="F2F2F2" w:themeFill="background1" w:themeFillShade="F2"/>
    </w:rPr>
  </w:style>
  <w:style w:type="paragraph" w:styleId="a8">
    <w:name w:val="caption"/>
    <w:basedOn w:val="a"/>
    <w:next w:val="a"/>
    <w:uiPriority w:val="35"/>
    <w:semiHidden/>
    <w:qFormat/>
    <w:locked/>
    <w:rsid w:val="00B33F78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1"/>
    <w:uiPriority w:val="59"/>
    <w:locked/>
    <w:rsid w:val="000B1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semiHidden/>
    <w:locked/>
    <w:rsid w:val="00D23A56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locked/>
    <w:rsid w:val="0073776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73776C"/>
    <w:rPr>
      <w:rFonts w:ascii="Courier New" w:hAnsi="Courier New" w:cs="Courier New"/>
      <w:sz w:val="20"/>
      <w:szCs w:val="20"/>
    </w:rPr>
  </w:style>
  <w:style w:type="paragraph" w:styleId="ab">
    <w:name w:val="annotation subject"/>
    <w:basedOn w:val="a4"/>
    <w:next w:val="a4"/>
    <w:link w:val="Char3"/>
    <w:uiPriority w:val="99"/>
    <w:semiHidden/>
    <w:unhideWhenUsed/>
    <w:locked/>
    <w:rsid w:val="006977F4"/>
    <w:rPr>
      <w:b/>
      <w:bCs/>
    </w:rPr>
  </w:style>
  <w:style w:type="character" w:customStyle="1" w:styleId="Char3">
    <w:name w:val="批注主题 Char"/>
    <w:basedOn w:val="Char0"/>
    <w:link w:val="ab"/>
    <w:uiPriority w:val="99"/>
    <w:semiHidden/>
    <w:rsid w:val="006977F4"/>
    <w:rPr>
      <w:b/>
      <w:bCs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jx0">
    <w:name w:val="jx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eicui\2\20140819_&#25945;&#24072;&#21442;&#32771;&#20219;&#21153;&#20070;&#27169;&#26495;_&#26446;&#23478;&#21452;.dotx" TargetMode="External"/></Relationships>
</file>

<file path=word/theme/theme1.xml><?xml version="1.0" encoding="utf-8"?>
<a:theme xmlns:a="http://schemas.openxmlformats.org/drawingml/2006/main" name="Office 主题​​">
  <a:themeElements>
    <a:clrScheme name="穿越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88C82-F557-42ED-AD2C-1B0B56918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20140819_教师参考任务书模板_李家双.dotx</Template>
  <TotalTime>2148</TotalTime>
  <Pages>5</Pages>
  <Words>583</Words>
  <Characters>3328</Characters>
  <Application>Microsoft Office Word</Application>
  <DocSecurity>0</DocSecurity>
  <Lines>27</Lines>
  <Paragraphs>7</Paragraphs>
  <ScaleCrop>false</ScaleCrop>
  <Company>Microsoft</Company>
  <LinksUpToDate>false</LinksUpToDate>
  <CharactersWithSpaces>3904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USER-</dc:creator>
  <cp:lastModifiedBy>Administrator</cp:lastModifiedBy>
  <cp:revision>483</cp:revision>
  <cp:lastPrinted>2016-04-20T08:22:00Z</cp:lastPrinted>
  <dcterms:created xsi:type="dcterms:W3CDTF">2014-08-28T11:14:00Z</dcterms:created>
  <dcterms:modified xsi:type="dcterms:W3CDTF">2017-04-27T09:32:00Z</dcterms:modified>
</cp:coreProperties>
</file>