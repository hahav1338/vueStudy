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E56" w:rsidRPr="00136E56" w:rsidRDefault="00A177B5" w:rsidP="00260ABF">
      <w:pPr>
        <w:pStyle w:val="jx0"/>
      </w:pPr>
      <w:r>
        <w:rPr>
          <w:rFonts w:hint="eastAsia"/>
        </w:rPr>
        <w:t>顶部组件化</w:t>
      </w:r>
    </w:p>
    <w:p w:rsidR="00643E85" w:rsidRDefault="00136E56" w:rsidP="001E1196">
      <w:pPr>
        <w:pStyle w:val="jx1"/>
      </w:pPr>
      <w:bookmarkStart w:id="0" w:name="_Toc393896433"/>
      <w:r w:rsidRPr="00D23A56">
        <w:rPr>
          <w:rFonts w:hint="eastAsia"/>
        </w:rPr>
        <w:t>预期效果</w:t>
      </w:r>
      <w:bookmarkEnd w:id="0"/>
    </w:p>
    <w:p w:rsidR="00260ABF" w:rsidRDefault="00A177B5" w:rsidP="00260ABF">
      <w:pPr>
        <w:pStyle w:val="jx9"/>
        <w:spacing w:after="312"/>
      </w:pPr>
      <w:r w:rsidRPr="00A177B5">
        <w:drawing>
          <wp:inline distT="0" distB="0" distL="0" distR="0" wp14:anchorId="1C4228B3" wp14:editId="31201120">
            <wp:extent cx="5274310" cy="6727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BF" w:rsidRDefault="00260ABF" w:rsidP="006C626F">
      <w:pPr>
        <w:pStyle w:val="jx9"/>
        <w:spacing w:after="312"/>
      </w:pPr>
      <w:r>
        <w:rPr>
          <w:rFonts w:hint="eastAsia"/>
        </w:rPr>
        <w:t>图</w:t>
      </w:r>
      <w:r w:rsidRPr="00260ABF">
        <w:rPr>
          <w:rFonts w:hint="eastAsia"/>
        </w:rPr>
        <w:t xml:space="preserve">1-1 </w:t>
      </w:r>
      <w:r w:rsidR="00A177B5">
        <w:rPr>
          <w:rFonts w:hint="eastAsia"/>
        </w:rPr>
        <w:t>顶部组件</w:t>
      </w:r>
      <w:r w:rsidRPr="00260ABF">
        <w:rPr>
          <w:rFonts w:hint="eastAsia"/>
        </w:rPr>
        <w:t>效果图</w:t>
      </w:r>
    </w:p>
    <w:p w:rsidR="00957ACF" w:rsidRDefault="00136E56" w:rsidP="00957ACF">
      <w:pPr>
        <w:pStyle w:val="jx1"/>
      </w:pPr>
      <w:bookmarkStart w:id="1" w:name="_Toc393896449"/>
      <w:r>
        <w:rPr>
          <w:rFonts w:hint="eastAsia"/>
        </w:rPr>
        <w:t>掌握技能</w:t>
      </w:r>
      <w:bookmarkEnd w:id="1"/>
    </w:p>
    <w:p w:rsidR="00136E56" w:rsidRPr="00136E56" w:rsidRDefault="00136E56" w:rsidP="00136E56">
      <w:pPr>
        <w:pStyle w:val="jx8"/>
        <w:spacing w:before="312"/>
      </w:pPr>
      <w:r w:rsidRPr="00E40450">
        <w:rPr>
          <w:rFonts w:hint="eastAsia"/>
        </w:rPr>
        <w:t>表</w:t>
      </w:r>
      <w:r w:rsidRPr="00E40450">
        <w:rPr>
          <w:rFonts w:hint="eastAsia"/>
        </w:rPr>
        <w:t xml:space="preserve">1-1 </w:t>
      </w:r>
      <w:r w:rsidRPr="00E40450">
        <w:rPr>
          <w:rFonts w:hint="eastAsia"/>
        </w:rPr>
        <w:t>任务说明</w:t>
      </w:r>
    </w:p>
    <w:tbl>
      <w:tblPr>
        <w:tblpPr w:leftFromText="180" w:rightFromText="180" w:vertAnchor="text" w:horzAnchor="margin" w:tblpY="3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  <w:gridCol w:w="1874"/>
        <w:gridCol w:w="5245"/>
      </w:tblGrid>
      <w:tr w:rsidR="00136E56" w:rsidTr="003878E1">
        <w:trPr>
          <w:trHeight w:val="416"/>
        </w:trPr>
        <w:tc>
          <w:tcPr>
            <w:tcW w:w="1920" w:type="dxa"/>
          </w:tcPr>
          <w:p w:rsidR="00136E56" w:rsidRPr="00136E56" w:rsidRDefault="00136E56" w:rsidP="00136E56">
            <w:pPr>
              <w:pStyle w:val="jx7"/>
            </w:pPr>
            <w:r w:rsidRPr="00D23A56">
              <w:rPr>
                <w:rFonts w:hint="eastAsia"/>
              </w:rPr>
              <w:t>任务名称</w:t>
            </w:r>
          </w:p>
        </w:tc>
        <w:tc>
          <w:tcPr>
            <w:tcW w:w="1874" w:type="dxa"/>
          </w:tcPr>
          <w:p w:rsidR="00136E56" w:rsidRPr="00136E56" w:rsidRDefault="00136E56" w:rsidP="00136E56">
            <w:pPr>
              <w:pStyle w:val="jx7"/>
            </w:pPr>
            <w:proofErr w:type="gramStart"/>
            <w:r w:rsidRPr="00D23A56">
              <w:rPr>
                <w:rFonts w:hint="eastAsia"/>
              </w:rPr>
              <w:t>子任务</w:t>
            </w:r>
            <w:proofErr w:type="gramEnd"/>
          </w:p>
        </w:tc>
        <w:tc>
          <w:tcPr>
            <w:tcW w:w="5245" w:type="dxa"/>
          </w:tcPr>
          <w:p w:rsidR="00136E56" w:rsidRPr="00136E56" w:rsidRDefault="00136E56" w:rsidP="00136E56">
            <w:pPr>
              <w:pStyle w:val="jx7"/>
            </w:pPr>
            <w:r w:rsidRPr="00D23A56">
              <w:rPr>
                <w:rFonts w:hint="eastAsia"/>
              </w:rPr>
              <w:t>任务内容</w:t>
            </w:r>
          </w:p>
        </w:tc>
      </w:tr>
      <w:tr w:rsidR="00A70F1A" w:rsidTr="00845D99">
        <w:trPr>
          <w:trHeight w:val="630"/>
        </w:trPr>
        <w:tc>
          <w:tcPr>
            <w:tcW w:w="1920" w:type="dxa"/>
            <w:vAlign w:val="center"/>
          </w:tcPr>
          <w:p w:rsidR="00A177B5" w:rsidRDefault="00A177B5" w:rsidP="00A177B5">
            <w:pPr>
              <w:pStyle w:val="jx5"/>
            </w:pPr>
            <w:r>
              <w:rPr>
                <w:rFonts w:hint="eastAsia"/>
              </w:rPr>
              <w:t>顶部组件化</w:t>
            </w:r>
            <w:r>
              <w:t xml:space="preserve"> </w:t>
            </w:r>
          </w:p>
          <w:p w:rsidR="00A70F1A" w:rsidRDefault="00A70F1A" w:rsidP="00347C0E">
            <w:pPr>
              <w:pStyle w:val="jx5"/>
            </w:pPr>
          </w:p>
        </w:tc>
        <w:tc>
          <w:tcPr>
            <w:tcW w:w="1874" w:type="dxa"/>
            <w:vAlign w:val="center"/>
          </w:tcPr>
          <w:p w:rsidR="00A70F1A" w:rsidRPr="00D23A56" w:rsidRDefault="00A70F1A" w:rsidP="00136E56">
            <w:pPr>
              <w:pStyle w:val="jx5"/>
            </w:pPr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:rsidR="00A177B5" w:rsidRDefault="00A177B5" w:rsidP="00A177B5">
            <w:pPr>
              <w:pStyle w:val="jx5"/>
            </w:pPr>
            <w:r>
              <w:rPr>
                <w:rFonts w:hint="eastAsia"/>
              </w:rPr>
              <w:t>顶部组件的</w:t>
            </w:r>
            <w:proofErr w:type="spellStart"/>
            <w:r>
              <w:rPr>
                <w:rFonts w:hint="eastAsia"/>
              </w:rPr>
              <w:t>html,css,js</w:t>
            </w:r>
            <w:proofErr w:type="spellEnd"/>
          </w:p>
          <w:p w:rsidR="00A70F1A" w:rsidRDefault="00A70F1A" w:rsidP="00347C0E">
            <w:pPr>
              <w:pStyle w:val="jx5"/>
            </w:pPr>
          </w:p>
        </w:tc>
      </w:tr>
    </w:tbl>
    <w:p w:rsidR="00136E56" w:rsidRPr="00D23A56" w:rsidRDefault="00136E56" w:rsidP="00136E56">
      <w:pPr>
        <w:pStyle w:val="jx1"/>
      </w:pPr>
      <w:bookmarkStart w:id="2" w:name="_Toc393896450"/>
      <w:r>
        <w:rPr>
          <w:rFonts w:hint="eastAsia"/>
        </w:rPr>
        <w:t>任务分解</w:t>
      </w:r>
      <w:bookmarkEnd w:id="2"/>
    </w:p>
    <w:p w:rsidR="00587637" w:rsidRDefault="002009EB" w:rsidP="00001280">
      <w:pPr>
        <w:pStyle w:val="jx2"/>
        <w:ind w:left="210"/>
      </w:pPr>
      <w:r>
        <w:rPr>
          <w:rFonts w:hint="eastAsia"/>
        </w:rPr>
        <w:t>在当前项目的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/component</w:t>
      </w:r>
      <w:r>
        <w:rPr>
          <w:rFonts w:hint="eastAsia"/>
        </w:rPr>
        <w:t>路径下创建</w:t>
      </w:r>
      <w:proofErr w:type="spellStart"/>
      <w:r>
        <w:rPr>
          <w:rFonts w:hint="eastAsia"/>
        </w:rPr>
        <w:t>fcheader.vue</w:t>
      </w:r>
      <w:proofErr w:type="spellEnd"/>
      <w:r>
        <w:rPr>
          <w:rFonts w:hint="eastAsia"/>
        </w:rPr>
        <w:t>文件</w:t>
      </w:r>
    </w:p>
    <w:p w:rsidR="00FB51B3" w:rsidRPr="00FB51B3" w:rsidRDefault="00FB51B3" w:rsidP="00FB51B3">
      <w:pPr>
        <w:pStyle w:val="jx2"/>
        <w:ind w:left="210"/>
      </w:pPr>
      <w:r w:rsidRPr="00FB51B3">
        <w:rPr>
          <w:rFonts w:hint="eastAsia"/>
        </w:rPr>
        <w:t>组件</w:t>
      </w:r>
      <w:r w:rsidR="002009EB">
        <w:rPr>
          <w:rFonts w:hint="eastAsia"/>
        </w:rPr>
        <w:t>代码如下：</w:t>
      </w:r>
    </w:p>
    <w:p w:rsidR="00FB51B3" w:rsidRDefault="00FB51B3" w:rsidP="00FB51B3">
      <w:pPr>
        <w:pStyle w:val="jxa"/>
        <w:rPr>
          <w:rFonts w:hint="eastAsia"/>
        </w:rPr>
      </w:pPr>
      <w:r w:rsidRPr="00FB51B3">
        <w:rPr>
          <w:rFonts w:hint="eastAsia"/>
        </w:rPr>
        <w:t>//</w:t>
      </w:r>
      <w:r w:rsidRPr="00FB51B3">
        <w:rPr>
          <w:rFonts w:hint="eastAsia"/>
        </w:rPr>
        <w:t>客户端获取验证码字符及校验验证码接口</w:t>
      </w:r>
    </w:p>
    <w:p w:rsidR="002009EB" w:rsidRPr="002009EB" w:rsidRDefault="002009EB" w:rsidP="002009EB">
      <w:pPr>
        <w:pStyle w:val="jxa"/>
      </w:pPr>
      <w:r w:rsidRPr="002009EB">
        <w:t>&lt;</w:t>
      </w:r>
      <w:proofErr w:type="gramStart"/>
      <w:r w:rsidRPr="002009EB">
        <w:t>template</w:t>
      </w:r>
      <w:proofErr w:type="gramEnd"/>
      <w:r w:rsidRPr="002009EB">
        <w:t>&gt;</w:t>
      </w:r>
    </w:p>
    <w:p w:rsidR="002009EB" w:rsidRPr="002009EB" w:rsidRDefault="002009EB" w:rsidP="002009EB">
      <w:pPr>
        <w:pStyle w:val="jxa"/>
      </w:pPr>
      <w:r w:rsidRPr="002009EB">
        <w:t xml:space="preserve">        &lt;</w:t>
      </w:r>
      <w:proofErr w:type="gramStart"/>
      <w:r w:rsidRPr="002009EB">
        <w:t>div</w:t>
      </w:r>
      <w:proofErr w:type="gramEnd"/>
      <w:r w:rsidRPr="002009EB">
        <w:t>&gt;</w:t>
      </w:r>
    </w:p>
    <w:p w:rsidR="002009EB" w:rsidRPr="002009EB" w:rsidRDefault="002009EB" w:rsidP="002009EB">
      <w:pPr>
        <w:pStyle w:val="jxa"/>
      </w:pPr>
      <w:r w:rsidRPr="002009EB">
        <w:t xml:space="preserve">            &lt;div class="</w:t>
      </w:r>
      <w:proofErr w:type="spellStart"/>
      <w:r w:rsidRPr="002009EB">
        <w:t>header_wrap</w:t>
      </w:r>
      <w:proofErr w:type="spellEnd"/>
      <w:r w:rsidRPr="002009EB">
        <w:t xml:space="preserve">" </w:t>
      </w:r>
      <w:proofErr w:type="spellStart"/>
      <w:r w:rsidRPr="002009EB">
        <w:t>v-on</w:t>
      </w:r>
      <w:proofErr w:type="gramStart"/>
      <w:r w:rsidRPr="002009EB">
        <w:t>:mouseenter</w:t>
      </w:r>
      <w:proofErr w:type="spellEnd"/>
      <w:proofErr w:type="gramEnd"/>
      <w:r w:rsidRPr="002009EB">
        <w:t>="</w:t>
      </w:r>
      <w:proofErr w:type="spellStart"/>
      <w:r w:rsidRPr="002009EB">
        <w:t>listHidden</w:t>
      </w:r>
      <w:proofErr w:type="spellEnd"/>
      <w:r w:rsidRPr="002009EB">
        <w:t>()"&gt;</w:t>
      </w:r>
    </w:p>
    <w:p w:rsidR="002009EB" w:rsidRPr="002009EB" w:rsidRDefault="002009EB" w:rsidP="002009EB">
      <w:pPr>
        <w:pStyle w:val="jxa"/>
      </w:pPr>
      <w:r w:rsidRPr="002009EB">
        <w:t xml:space="preserve">                      &lt;div class="</w:t>
      </w:r>
      <w:proofErr w:type="spellStart"/>
      <w:r w:rsidRPr="002009EB">
        <w:t>logo_wrap</w:t>
      </w:r>
      <w:proofErr w:type="spellEnd"/>
      <w:r w:rsidRPr="002009EB">
        <w:t>"&gt;&lt;a&gt;&lt;</w:t>
      </w:r>
      <w:proofErr w:type="spellStart"/>
      <w:r w:rsidRPr="002009EB">
        <w:t>img</w:t>
      </w:r>
      <w:proofErr w:type="spellEnd"/>
      <w:r w:rsidRPr="002009EB">
        <w:t xml:space="preserve"> </w:t>
      </w:r>
      <w:proofErr w:type="spellStart"/>
      <w:r w:rsidRPr="002009EB">
        <w:t>src</w:t>
      </w:r>
      <w:proofErr w:type="spellEnd"/>
      <w:r w:rsidRPr="002009EB">
        <w:t>="</w:t>
      </w:r>
      <w:proofErr w:type="gramStart"/>
      <w:r w:rsidRPr="002009EB">
        <w:t>..</w:t>
      </w:r>
      <w:proofErr w:type="gramEnd"/>
      <w:r w:rsidRPr="002009EB">
        <w:t>/assets/back_logo.png"/&gt;&lt;/a&gt;&lt;/div&gt;</w:t>
      </w:r>
    </w:p>
    <w:p w:rsidR="002009EB" w:rsidRPr="002009EB" w:rsidRDefault="002009EB" w:rsidP="002009EB">
      <w:pPr>
        <w:pStyle w:val="jxa"/>
      </w:pPr>
      <w:r w:rsidRPr="002009EB">
        <w:t xml:space="preserve">                      &lt;</w:t>
      </w:r>
      <w:proofErr w:type="spellStart"/>
      <w:r w:rsidRPr="002009EB">
        <w:t>ul</w:t>
      </w:r>
      <w:proofErr w:type="spellEnd"/>
      <w:r w:rsidRPr="002009EB">
        <w:t xml:space="preserve"> class="</w:t>
      </w:r>
      <w:proofErr w:type="spellStart"/>
      <w:r w:rsidRPr="002009EB">
        <w:t>header_nav</w:t>
      </w:r>
      <w:proofErr w:type="spellEnd"/>
      <w:r w:rsidRPr="002009EB">
        <w:t>"&gt;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                    &lt;li&gt;&lt;a&gt;&lt;i class="icon icon-globe"&gt;&lt;/i&gt;</w:t>
      </w:r>
      <w:proofErr w:type="gramStart"/>
      <w:r w:rsidRPr="002009EB">
        <w:rPr>
          <w:rFonts w:hint="eastAsia"/>
        </w:rPr>
        <w:t>卓新思</w:t>
      </w:r>
      <w:proofErr w:type="gramEnd"/>
      <w:r w:rsidRPr="002009EB">
        <w:rPr>
          <w:rFonts w:hint="eastAsia"/>
        </w:rPr>
        <w:t>创</w:t>
      </w:r>
      <w:r w:rsidRPr="002009EB">
        <w:rPr>
          <w:rFonts w:hint="eastAsia"/>
        </w:rPr>
        <w:t>&lt;/a&gt;&lt;/li&gt;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                    &lt;li&gt;&lt;a&gt;&lt;i class="icon icon-comment"&gt;&lt;/i&gt;</w:t>
      </w:r>
      <w:r w:rsidRPr="002009EB">
        <w:rPr>
          <w:rFonts w:hint="eastAsia"/>
        </w:rPr>
        <w:t>在线客服</w:t>
      </w:r>
      <w:r w:rsidRPr="002009EB">
        <w:rPr>
          <w:rFonts w:hint="eastAsia"/>
        </w:rPr>
        <w:t>&lt;/a&gt;&lt;/li&gt;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                    &lt;li&gt;&lt;a&gt;&lt;i class="icon icon-book"&gt;&lt;/i&gt;</w:t>
      </w:r>
      <w:r w:rsidRPr="002009EB">
        <w:rPr>
          <w:rFonts w:hint="eastAsia"/>
        </w:rPr>
        <w:t>常见问题</w:t>
      </w:r>
      <w:r w:rsidRPr="002009EB">
        <w:rPr>
          <w:rFonts w:hint="eastAsia"/>
        </w:rPr>
        <w:lastRenderedPageBreak/>
        <w:t>&lt;/a&gt;&lt;/li&gt;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                    &lt;li&gt;&lt;a </w:t>
      </w:r>
      <w:proofErr w:type="spellStart"/>
      <w:r w:rsidRPr="002009EB">
        <w:rPr>
          <w:rFonts w:hint="eastAsia"/>
        </w:rPr>
        <w:t>v-on:click</w:t>
      </w:r>
      <w:proofErr w:type="spellEnd"/>
      <w:r w:rsidRPr="002009EB">
        <w:rPr>
          <w:rFonts w:hint="eastAsia"/>
        </w:rPr>
        <w:t>="</w:t>
      </w:r>
      <w:proofErr w:type="spellStart"/>
      <w:r w:rsidRPr="002009EB">
        <w:rPr>
          <w:rFonts w:hint="eastAsia"/>
        </w:rPr>
        <w:t>modifyPassword</w:t>
      </w:r>
      <w:proofErr w:type="spellEnd"/>
      <w:r w:rsidRPr="002009EB">
        <w:rPr>
          <w:rFonts w:hint="eastAsia"/>
        </w:rPr>
        <w:t>()"&gt;&lt;i class="icon icon-lock"&gt;&lt;/i&gt;</w:t>
      </w:r>
      <w:r w:rsidRPr="002009EB">
        <w:rPr>
          <w:rFonts w:hint="eastAsia"/>
        </w:rPr>
        <w:t>安全中心</w:t>
      </w:r>
      <w:r w:rsidRPr="002009EB">
        <w:rPr>
          <w:rFonts w:hint="eastAsia"/>
        </w:rPr>
        <w:t>&lt;/a&gt;&lt;/li&gt;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                    &lt;li&gt;&lt;a </w:t>
      </w:r>
      <w:proofErr w:type="spellStart"/>
      <w:r w:rsidRPr="002009EB">
        <w:rPr>
          <w:rFonts w:hint="eastAsia"/>
        </w:rPr>
        <w:t>v-on:click</w:t>
      </w:r>
      <w:proofErr w:type="spellEnd"/>
      <w:r w:rsidRPr="002009EB">
        <w:rPr>
          <w:rFonts w:hint="eastAsia"/>
        </w:rPr>
        <w:t>="</w:t>
      </w:r>
      <w:proofErr w:type="spellStart"/>
      <w:r w:rsidRPr="002009EB">
        <w:rPr>
          <w:rFonts w:hint="eastAsia"/>
        </w:rPr>
        <w:t>exitSystem</w:t>
      </w:r>
      <w:proofErr w:type="spellEnd"/>
      <w:r w:rsidRPr="002009EB">
        <w:rPr>
          <w:rFonts w:hint="eastAsia"/>
        </w:rPr>
        <w:t>()"&gt;&lt;i class="icon icon-</w:t>
      </w:r>
      <w:proofErr w:type="spellStart"/>
      <w:r w:rsidRPr="002009EB">
        <w:rPr>
          <w:rFonts w:hint="eastAsia"/>
        </w:rPr>
        <w:t>signout</w:t>
      </w:r>
      <w:proofErr w:type="spellEnd"/>
      <w:r w:rsidRPr="002009EB">
        <w:rPr>
          <w:rFonts w:hint="eastAsia"/>
        </w:rPr>
        <w:t>"&gt;&lt;/i&gt;</w:t>
      </w:r>
      <w:r w:rsidRPr="002009EB">
        <w:rPr>
          <w:rFonts w:hint="eastAsia"/>
        </w:rPr>
        <w:t>退出</w:t>
      </w:r>
      <w:r w:rsidRPr="002009EB">
        <w:rPr>
          <w:rFonts w:hint="eastAsia"/>
        </w:rPr>
        <w:t>&lt;/a&gt;&lt;/li&gt;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                    &lt;</w:t>
      </w:r>
      <w:proofErr w:type="gramStart"/>
      <w:r w:rsidRPr="002009EB">
        <w:rPr>
          <w:rFonts w:hint="eastAsia"/>
        </w:rPr>
        <w:t>li</w:t>
      </w:r>
      <w:proofErr w:type="gramEnd"/>
      <w:r w:rsidRPr="002009EB">
        <w:rPr>
          <w:rFonts w:hint="eastAsia"/>
        </w:rPr>
        <w:t>&gt;&lt;</w:t>
      </w:r>
      <w:proofErr w:type="spellStart"/>
      <w:r w:rsidRPr="002009EB">
        <w:rPr>
          <w:rFonts w:hint="eastAsia"/>
        </w:rPr>
        <w:t>img</w:t>
      </w:r>
      <w:proofErr w:type="spellEnd"/>
      <w:r w:rsidRPr="002009EB">
        <w:rPr>
          <w:rFonts w:hint="eastAsia"/>
        </w:rPr>
        <w:t xml:space="preserve"> style="</w:t>
      </w:r>
      <w:proofErr w:type="spellStart"/>
      <w:r w:rsidRPr="002009EB">
        <w:rPr>
          <w:rFonts w:hint="eastAsia"/>
        </w:rPr>
        <w:t>float:right</w:t>
      </w:r>
      <w:proofErr w:type="spellEnd"/>
      <w:r w:rsidRPr="002009EB">
        <w:rPr>
          <w:rFonts w:hint="eastAsia"/>
        </w:rPr>
        <w:t xml:space="preserve">" </w:t>
      </w:r>
      <w:proofErr w:type="spellStart"/>
      <w:r w:rsidRPr="002009EB">
        <w:rPr>
          <w:rFonts w:hint="eastAsia"/>
        </w:rPr>
        <w:t>src</w:t>
      </w:r>
      <w:proofErr w:type="spellEnd"/>
      <w:r w:rsidRPr="002009EB">
        <w:rPr>
          <w:rFonts w:hint="eastAsia"/>
        </w:rPr>
        <w:t>="../assets/touxiang.jpg"/&gt;&lt;span class="name" id="</w:t>
      </w:r>
      <w:proofErr w:type="spellStart"/>
      <w:r w:rsidRPr="002009EB">
        <w:rPr>
          <w:rFonts w:hint="eastAsia"/>
        </w:rPr>
        <w:t>userName</w:t>
      </w:r>
      <w:proofErr w:type="spellEnd"/>
      <w:r w:rsidRPr="002009EB">
        <w:rPr>
          <w:rFonts w:hint="eastAsia"/>
        </w:rPr>
        <w:t>"&gt;</w:t>
      </w:r>
      <w:r w:rsidRPr="002009EB">
        <w:rPr>
          <w:rFonts w:hint="eastAsia"/>
        </w:rPr>
        <w:t>小明</w:t>
      </w:r>
      <w:r w:rsidRPr="002009EB">
        <w:rPr>
          <w:rFonts w:hint="eastAsia"/>
        </w:rPr>
        <w:t>&lt;/span&gt;&lt;/li&gt;</w:t>
      </w:r>
    </w:p>
    <w:p w:rsidR="002009EB" w:rsidRPr="002009EB" w:rsidRDefault="002009EB" w:rsidP="002009EB">
      <w:pPr>
        <w:pStyle w:val="jxa"/>
      </w:pPr>
      <w:r w:rsidRPr="002009EB">
        <w:t xml:space="preserve">                      &lt;/</w:t>
      </w:r>
      <w:proofErr w:type="spellStart"/>
      <w:r w:rsidRPr="002009EB">
        <w:t>ul</w:t>
      </w:r>
      <w:proofErr w:type="spellEnd"/>
      <w:r w:rsidRPr="002009EB">
        <w:t>&gt;</w:t>
      </w:r>
    </w:p>
    <w:p w:rsidR="002009EB" w:rsidRPr="002009EB" w:rsidRDefault="002009EB" w:rsidP="002009EB">
      <w:pPr>
        <w:pStyle w:val="jxa"/>
      </w:pPr>
      <w:r w:rsidRPr="002009EB">
        <w:t xml:space="preserve">                    &lt;/div&gt;</w:t>
      </w:r>
    </w:p>
    <w:p w:rsidR="002009EB" w:rsidRPr="002009EB" w:rsidRDefault="002009EB" w:rsidP="002009EB">
      <w:pPr>
        <w:pStyle w:val="jxa"/>
      </w:pPr>
      <w:r w:rsidRPr="002009EB">
        <w:t xml:space="preserve">                    &lt;div class="</w:t>
      </w:r>
      <w:proofErr w:type="spellStart"/>
      <w:r w:rsidRPr="002009EB">
        <w:t>nav_wrap</w:t>
      </w:r>
      <w:proofErr w:type="spellEnd"/>
      <w:r w:rsidRPr="002009EB">
        <w:t>" &gt;</w:t>
      </w:r>
    </w:p>
    <w:p w:rsidR="002009EB" w:rsidRPr="002009EB" w:rsidRDefault="002009EB" w:rsidP="002009EB">
      <w:pPr>
        <w:pStyle w:val="jxa"/>
      </w:pPr>
      <w:r w:rsidRPr="002009EB">
        <w:t xml:space="preserve">                      &lt;</w:t>
      </w:r>
      <w:proofErr w:type="spellStart"/>
      <w:r w:rsidRPr="002009EB">
        <w:t>ul</w:t>
      </w:r>
      <w:proofErr w:type="spellEnd"/>
      <w:r w:rsidRPr="002009EB">
        <w:t xml:space="preserve"> class="</w:t>
      </w:r>
      <w:proofErr w:type="spellStart"/>
      <w:r w:rsidRPr="002009EB">
        <w:t>main_nav</w:t>
      </w:r>
      <w:proofErr w:type="spellEnd"/>
      <w:r w:rsidRPr="002009EB">
        <w:t>"&gt;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                    &lt;li  </w:t>
      </w:r>
      <w:proofErr w:type="spellStart"/>
      <w:r w:rsidRPr="002009EB">
        <w:rPr>
          <w:rFonts w:hint="eastAsia"/>
        </w:rPr>
        <w:t>v-on:mouseenter</w:t>
      </w:r>
      <w:proofErr w:type="spellEnd"/>
      <w:r w:rsidRPr="002009EB">
        <w:rPr>
          <w:rFonts w:hint="eastAsia"/>
        </w:rPr>
        <w:t>="</w:t>
      </w:r>
      <w:proofErr w:type="spellStart"/>
      <w:r w:rsidRPr="002009EB">
        <w:rPr>
          <w:rFonts w:hint="eastAsia"/>
        </w:rPr>
        <w:t>userListShow</w:t>
      </w:r>
      <w:proofErr w:type="spellEnd"/>
      <w:r w:rsidRPr="002009EB">
        <w:rPr>
          <w:rFonts w:hint="eastAsia"/>
        </w:rPr>
        <w:t>();</w:t>
      </w:r>
      <w:proofErr w:type="spellStart"/>
      <w:r w:rsidRPr="002009EB">
        <w:rPr>
          <w:rFonts w:hint="eastAsia"/>
        </w:rPr>
        <w:t>changeUserClassNow</w:t>
      </w:r>
      <w:proofErr w:type="spellEnd"/>
      <w:r w:rsidRPr="002009EB">
        <w:rPr>
          <w:rFonts w:hint="eastAsia"/>
        </w:rPr>
        <w:t>()" ref = "</w:t>
      </w:r>
      <w:proofErr w:type="spellStart"/>
      <w:r w:rsidRPr="002009EB">
        <w:rPr>
          <w:rFonts w:hint="eastAsia"/>
        </w:rPr>
        <w:t>userParentBox</w:t>
      </w:r>
      <w:proofErr w:type="spellEnd"/>
      <w:r w:rsidRPr="002009EB">
        <w:rPr>
          <w:rFonts w:hint="eastAsia"/>
        </w:rPr>
        <w:t xml:space="preserve">" </w:t>
      </w:r>
      <w:proofErr w:type="spellStart"/>
      <w:r w:rsidRPr="002009EB">
        <w:rPr>
          <w:rFonts w:hint="eastAsia"/>
        </w:rPr>
        <w:t>v-on:mouseout</w:t>
      </w:r>
      <w:proofErr w:type="spellEnd"/>
      <w:r w:rsidRPr="002009EB">
        <w:rPr>
          <w:rFonts w:hint="eastAsia"/>
        </w:rPr>
        <w:t>="</w:t>
      </w:r>
      <w:proofErr w:type="spellStart"/>
      <w:r w:rsidRPr="002009EB">
        <w:rPr>
          <w:rFonts w:hint="eastAsia"/>
        </w:rPr>
        <w:t>changeUserClassNow</w:t>
      </w:r>
      <w:proofErr w:type="spellEnd"/>
      <w:r w:rsidRPr="002009EB">
        <w:rPr>
          <w:rFonts w:hint="eastAsia"/>
        </w:rPr>
        <w:t xml:space="preserve">()"   </w:t>
      </w:r>
      <w:proofErr w:type="spellStart"/>
      <w:r w:rsidRPr="002009EB">
        <w:rPr>
          <w:rFonts w:hint="eastAsia"/>
        </w:rPr>
        <w:t>v-bind:class</w:t>
      </w:r>
      <w:proofErr w:type="spellEnd"/>
      <w:r w:rsidRPr="002009EB">
        <w:rPr>
          <w:rFonts w:hint="eastAsia"/>
        </w:rPr>
        <w:t>="</w:t>
      </w:r>
      <w:proofErr w:type="spellStart"/>
      <w:r w:rsidRPr="002009EB">
        <w:rPr>
          <w:rFonts w:hint="eastAsia"/>
        </w:rPr>
        <w:t>userClassNow</w:t>
      </w:r>
      <w:proofErr w:type="spellEnd"/>
      <w:r w:rsidRPr="002009EB">
        <w:rPr>
          <w:rFonts w:hint="eastAsia"/>
        </w:rPr>
        <w:t>"&gt;&lt;a&gt;&lt;i class="icon icon-user"&gt;&lt;/i&gt;</w:t>
      </w:r>
      <w:r w:rsidRPr="002009EB">
        <w:rPr>
          <w:rFonts w:hint="eastAsia"/>
        </w:rPr>
        <w:t>用户管理</w:t>
      </w:r>
      <w:r w:rsidRPr="002009EB">
        <w:rPr>
          <w:rFonts w:hint="eastAsia"/>
        </w:rPr>
        <w:t>&lt;/a&gt;&lt;/li&gt;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                    &lt;li  </w:t>
      </w:r>
      <w:proofErr w:type="spellStart"/>
      <w:r w:rsidRPr="002009EB">
        <w:rPr>
          <w:rFonts w:hint="eastAsia"/>
        </w:rPr>
        <w:t>v-on:mouseenter</w:t>
      </w:r>
      <w:proofErr w:type="spellEnd"/>
      <w:r w:rsidRPr="002009EB">
        <w:rPr>
          <w:rFonts w:hint="eastAsia"/>
        </w:rPr>
        <w:t>="</w:t>
      </w:r>
      <w:proofErr w:type="spellStart"/>
      <w:r w:rsidRPr="002009EB">
        <w:rPr>
          <w:rFonts w:hint="eastAsia"/>
        </w:rPr>
        <w:t>classListShow</w:t>
      </w:r>
      <w:proofErr w:type="spellEnd"/>
      <w:r w:rsidRPr="002009EB">
        <w:rPr>
          <w:rFonts w:hint="eastAsia"/>
        </w:rPr>
        <w:t>();</w:t>
      </w:r>
      <w:proofErr w:type="spellStart"/>
      <w:r w:rsidRPr="002009EB">
        <w:rPr>
          <w:rFonts w:hint="eastAsia"/>
        </w:rPr>
        <w:t>changeCurseClassNow</w:t>
      </w:r>
      <w:proofErr w:type="spellEnd"/>
      <w:r w:rsidRPr="002009EB">
        <w:rPr>
          <w:rFonts w:hint="eastAsia"/>
        </w:rPr>
        <w:t>()" ref = "</w:t>
      </w:r>
      <w:proofErr w:type="spellStart"/>
      <w:r w:rsidRPr="002009EB">
        <w:rPr>
          <w:rFonts w:hint="eastAsia"/>
        </w:rPr>
        <w:t>curseParentBox</w:t>
      </w:r>
      <w:proofErr w:type="spellEnd"/>
      <w:r w:rsidRPr="002009EB">
        <w:rPr>
          <w:rFonts w:hint="eastAsia"/>
        </w:rPr>
        <w:t xml:space="preserve">" </w:t>
      </w:r>
      <w:proofErr w:type="spellStart"/>
      <w:r w:rsidRPr="002009EB">
        <w:rPr>
          <w:rFonts w:hint="eastAsia"/>
        </w:rPr>
        <w:t>v-on:mouseout</w:t>
      </w:r>
      <w:proofErr w:type="spellEnd"/>
      <w:r w:rsidRPr="002009EB">
        <w:rPr>
          <w:rFonts w:hint="eastAsia"/>
        </w:rPr>
        <w:t>="</w:t>
      </w:r>
      <w:proofErr w:type="spellStart"/>
      <w:r w:rsidRPr="002009EB">
        <w:rPr>
          <w:rFonts w:hint="eastAsia"/>
        </w:rPr>
        <w:t>changeCurseClassNow</w:t>
      </w:r>
      <w:proofErr w:type="spellEnd"/>
      <w:r w:rsidRPr="002009EB">
        <w:rPr>
          <w:rFonts w:hint="eastAsia"/>
        </w:rPr>
        <w:t xml:space="preserve">()"   </w:t>
      </w:r>
      <w:proofErr w:type="spellStart"/>
      <w:r w:rsidRPr="002009EB">
        <w:rPr>
          <w:rFonts w:hint="eastAsia"/>
        </w:rPr>
        <w:t>v-bind:class</w:t>
      </w:r>
      <w:proofErr w:type="spellEnd"/>
      <w:r w:rsidRPr="002009EB">
        <w:rPr>
          <w:rFonts w:hint="eastAsia"/>
        </w:rPr>
        <w:t>="</w:t>
      </w:r>
      <w:proofErr w:type="spellStart"/>
      <w:r w:rsidRPr="002009EB">
        <w:rPr>
          <w:rFonts w:hint="eastAsia"/>
        </w:rPr>
        <w:t>curseClassNow</w:t>
      </w:r>
      <w:proofErr w:type="spellEnd"/>
      <w:r w:rsidRPr="002009EB">
        <w:rPr>
          <w:rFonts w:hint="eastAsia"/>
        </w:rPr>
        <w:t>"&gt;&lt;a&gt;&lt;i class="icon icon-book"&gt;&lt;/i&gt;</w:t>
      </w:r>
      <w:r w:rsidRPr="002009EB">
        <w:rPr>
          <w:rFonts w:hint="eastAsia"/>
        </w:rPr>
        <w:t>课程管理</w:t>
      </w:r>
      <w:r w:rsidRPr="002009EB">
        <w:rPr>
          <w:rFonts w:hint="eastAsia"/>
        </w:rPr>
        <w:t>&lt;/a&gt;&lt;/li&gt;</w:t>
      </w:r>
    </w:p>
    <w:p w:rsidR="002009EB" w:rsidRPr="002009EB" w:rsidRDefault="002009EB" w:rsidP="002009EB">
      <w:pPr>
        <w:pStyle w:val="jxa"/>
      </w:pPr>
      <w:r w:rsidRPr="002009EB">
        <w:t xml:space="preserve">                      &lt;/</w:t>
      </w:r>
      <w:proofErr w:type="spellStart"/>
      <w:r w:rsidRPr="002009EB">
        <w:t>ul</w:t>
      </w:r>
      <w:proofErr w:type="spellEnd"/>
      <w:r w:rsidRPr="002009EB">
        <w:t>&gt;</w:t>
      </w:r>
    </w:p>
    <w:p w:rsidR="002009EB" w:rsidRPr="002009EB" w:rsidRDefault="002009EB" w:rsidP="002009EB">
      <w:pPr>
        <w:pStyle w:val="jxa"/>
      </w:pPr>
      <w:r w:rsidRPr="002009EB">
        <w:t xml:space="preserve">                      &lt;div   class="</w:t>
      </w:r>
      <w:proofErr w:type="spellStart"/>
      <w:r w:rsidRPr="002009EB">
        <w:t>nav_content_wrap</w:t>
      </w:r>
      <w:proofErr w:type="spellEnd"/>
      <w:r w:rsidRPr="002009EB">
        <w:t>" &gt;</w:t>
      </w:r>
    </w:p>
    <w:p w:rsidR="002009EB" w:rsidRPr="002009EB" w:rsidRDefault="002009EB" w:rsidP="002009EB">
      <w:pPr>
        <w:pStyle w:val="jxa"/>
      </w:pPr>
      <w:r w:rsidRPr="002009EB">
        <w:t xml:space="preserve">                        &lt;div class="</w:t>
      </w:r>
      <w:proofErr w:type="spellStart"/>
      <w:r w:rsidRPr="002009EB">
        <w:t>nav_moveout</w:t>
      </w:r>
      <w:proofErr w:type="spellEnd"/>
      <w:r w:rsidRPr="002009EB">
        <w:t>" &gt;&lt;/div&gt;</w:t>
      </w:r>
    </w:p>
    <w:p w:rsidR="002009EB" w:rsidRPr="002009EB" w:rsidRDefault="002009EB" w:rsidP="002009EB">
      <w:pPr>
        <w:pStyle w:val="jxa"/>
      </w:pPr>
      <w:r w:rsidRPr="002009EB">
        <w:t xml:space="preserve">                        &lt;div ref="</w:t>
      </w:r>
      <w:proofErr w:type="spellStart"/>
      <w:r w:rsidRPr="002009EB">
        <w:t>listId</w:t>
      </w:r>
      <w:proofErr w:type="spellEnd"/>
      <w:r w:rsidRPr="002009EB">
        <w:t>" class="</w:t>
      </w:r>
      <w:proofErr w:type="spellStart"/>
      <w:r w:rsidRPr="002009EB">
        <w:t>nav_content</w:t>
      </w:r>
      <w:proofErr w:type="spellEnd"/>
      <w:r w:rsidRPr="002009EB">
        <w:t xml:space="preserve">" </w:t>
      </w:r>
      <w:proofErr w:type="spellStart"/>
      <w:r w:rsidRPr="002009EB">
        <w:t>v-on</w:t>
      </w:r>
      <w:proofErr w:type="gramStart"/>
      <w:r w:rsidRPr="002009EB">
        <w:t>:mouseout</w:t>
      </w:r>
      <w:proofErr w:type="spellEnd"/>
      <w:proofErr w:type="gramEnd"/>
      <w:r w:rsidRPr="002009EB">
        <w:t>="</w:t>
      </w:r>
      <w:proofErr w:type="spellStart"/>
      <w:r w:rsidRPr="002009EB">
        <w:t>listHidden</w:t>
      </w:r>
      <w:proofErr w:type="spellEnd"/>
      <w:r w:rsidRPr="002009EB">
        <w:t>()"&gt;</w:t>
      </w:r>
    </w:p>
    <w:p w:rsidR="002009EB" w:rsidRPr="002009EB" w:rsidRDefault="002009EB" w:rsidP="002009EB">
      <w:pPr>
        <w:pStyle w:val="jxa"/>
      </w:pPr>
      <w:r w:rsidRPr="002009EB">
        <w:t xml:space="preserve">                          &lt;div ref="</w:t>
      </w:r>
      <w:proofErr w:type="spellStart"/>
      <w:r w:rsidRPr="002009EB">
        <w:t>userListId</w:t>
      </w:r>
      <w:proofErr w:type="spellEnd"/>
      <w:r w:rsidRPr="002009EB">
        <w:t>" class="</w:t>
      </w:r>
      <w:proofErr w:type="spellStart"/>
      <w:r w:rsidRPr="002009EB">
        <w:t>one_nav_content_wrap</w:t>
      </w:r>
      <w:proofErr w:type="spellEnd"/>
      <w:r w:rsidRPr="002009EB">
        <w:t>"&gt;</w:t>
      </w:r>
    </w:p>
    <w:p w:rsidR="002009EB" w:rsidRPr="002009EB" w:rsidRDefault="002009EB" w:rsidP="002009EB">
      <w:pPr>
        <w:pStyle w:val="jxa"/>
      </w:pPr>
      <w:r w:rsidRPr="002009EB">
        <w:t xml:space="preserve">                            &lt;</w:t>
      </w:r>
      <w:proofErr w:type="spellStart"/>
      <w:r w:rsidRPr="002009EB">
        <w:t>ul</w:t>
      </w:r>
      <w:proofErr w:type="spellEnd"/>
      <w:r w:rsidRPr="002009EB">
        <w:t xml:space="preserve"> class="</w:t>
      </w:r>
      <w:proofErr w:type="spellStart"/>
      <w:r w:rsidRPr="002009EB">
        <w:t>one_nav_content</w:t>
      </w:r>
      <w:proofErr w:type="spellEnd"/>
      <w:r w:rsidRPr="002009EB">
        <w:t>"&gt;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                          &lt;li </w:t>
      </w:r>
      <w:proofErr w:type="spellStart"/>
      <w:r w:rsidRPr="002009EB">
        <w:rPr>
          <w:rFonts w:hint="eastAsia"/>
        </w:rPr>
        <w:t>v-on:click</w:t>
      </w:r>
      <w:proofErr w:type="spellEnd"/>
      <w:r w:rsidRPr="002009EB">
        <w:rPr>
          <w:rFonts w:hint="eastAsia"/>
        </w:rPr>
        <w:t>="</w:t>
      </w:r>
      <w:proofErr w:type="spellStart"/>
      <w:r w:rsidRPr="002009EB">
        <w:rPr>
          <w:rFonts w:hint="eastAsia"/>
        </w:rPr>
        <w:t>adminListFn</w:t>
      </w:r>
      <w:proofErr w:type="spellEnd"/>
      <w:r w:rsidRPr="002009EB">
        <w:rPr>
          <w:rFonts w:hint="eastAsia"/>
        </w:rPr>
        <w:t>" &gt;&lt;a&gt;&lt;i class="icon icon-user"&gt;&lt;/i&gt;</w:t>
      </w:r>
      <w:r w:rsidRPr="002009EB">
        <w:rPr>
          <w:rFonts w:hint="eastAsia"/>
        </w:rPr>
        <w:t>系统人员</w:t>
      </w:r>
      <w:r w:rsidRPr="002009EB">
        <w:rPr>
          <w:rFonts w:hint="eastAsia"/>
        </w:rPr>
        <w:t>&lt;/a&gt;&lt;/li&gt;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                          &lt;li </w:t>
      </w:r>
      <w:proofErr w:type="spellStart"/>
      <w:r w:rsidRPr="002009EB">
        <w:rPr>
          <w:rFonts w:hint="eastAsia"/>
        </w:rPr>
        <w:t>v-on:click</w:t>
      </w:r>
      <w:proofErr w:type="spellEnd"/>
      <w:r w:rsidRPr="002009EB">
        <w:rPr>
          <w:rFonts w:hint="eastAsia"/>
        </w:rPr>
        <w:t>="</w:t>
      </w:r>
      <w:proofErr w:type="spellStart"/>
      <w:r w:rsidRPr="002009EB">
        <w:rPr>
          <w:rFonts w:hint="eastAsia"/>
        </w:rPr>
        <w:t>studentListFn</w:t>
      </w:r>
      <w:proofErr w:type="spellEnd"/>
      <w:r w:rsidRPr="002009EB">
        <w:rPr>
          <w:rFonts w:hint="eastAsia"/>
        </w:rPr>
        <w:t>" &gt;&lt;a&gt;&lt;i class="icon icon-group"&gt;&lt;/i&gt;</w:t>
      </w:r>
      <w:r w:rsidRPr="002009EB">
        <w:rPr>
          <w:rFonts w:hint="eastAsia"/>
        </w:rPr>
        <w:t>学员管理</w:t>
      </w:r>
      <w:r w:rsidRPr="002009EB">
        <w:rPr>
          <w:rFonts w:hint="eastAsia"/>
        </w:rPr>
        <w:t>&lt;/a&gt;&lt;/li&gt;</w:t>
      </w:r>
    </w:p>
    <w:p w:rsidR="002009EB" w:rsidRPr="002009EB" w:rsidRDefault="002009EB" w:rsidP="002009EB">
      <w:pPr>
        <w:pStyle w:val="jxa"/>
      </w:pPr>
      <w:r w:rsidRPr="002009EB">
        <w:t xml:space="preserve">                            &lt;/</w:t>
      </w:r>
      <w:proofErr w:type="spellStart"/>
      <w:r w:rsidRPr="002009EB">
        <w:t>ul</w:t>
      </w:r>
      <w:proofErr w:type="spellEnd"/>
      <w:r w:rsidRPr="002009EB">
        <w:t>&gt;</w:t>
      </w:r>
    </w:p>
    <w:p w:rsidR="002009EB" w:rsidRPr="002009EB" w:rsidRDefault="002009EB" w:rsidP="002009EB">
      <w:pPr>
        <w:pStyle w:val="jxa"/>
      </w:pPr>
      <w:r w:rsidRPr="002009EB">
        <w:t xml:space="preserve">                          &lt;/div&gt;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 xml:space="preserve">                          &lt;div ref="</w:t>
      </w:r>
      <w:proofErr w:type="spellStart"/>
      <w:r w:rsidRPr="002009EB">
        <w:t>courseListId</w:t>
      </w:r>
      <w:proofErr w:type="spellEnd"/>
      <w:r w:rsidRPr="002009EB">
        <w:t>" class="</w:t>
      </w:r>
      <w:proofErr w:type="spellStart"/>
      <w:r w:rsidRPr="002009EB">
        <w:t>one_nav_content_wrap</w:t>
      </w:r>
      <w:proofErr w:type="spellEnd"/>
      <w:r w:rsidRPr="002009EB">
        <w:t>"&gt;</w:t>
      </w:r>
    </w:p>
    <w:p w:rsidR="002009EB" w:rsidRPr="002009EB" w:rsidRDefault="002009EB" w:rsidP="002009EB">
      <w:pPr>
        <w:pStyle w:val="jxa"/>
      </w:pPr>
      <w:r w:rsidRPr="002009EB">
        <w:t xml:space="preserve">                            &lt;</w:t>
      </w:r>
      <w:proofErr w:type="spellStart"/>
      <w:r w:rsidRPr="002009EB">
        <w:t>ul</w:t>
      </w:r>
      <w:proofErr w:type="spellEnd"/>
      <w:r w:rsidRPr="002009EB">
        <w:t xml:space="preserve"> class="</w:t>
      </w:r>
      <w:proofErr w:type="spellStart"/>
      <w:r w:rsidRPr="002009EB">
        <w:t>one_nav_content</w:t>
      </w:r>
      <w:proofErr w:type="spellEnd"/>
      <w:r w:rsidRPr="002009EB">
        <w:t>"&gt;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                          &lt;li </w:t>
      </w:r>
      <w:proofErr w:type="spellStart"/>
      <w:r w:rsidRPr="002009EB">
        <w:rPr>
          <w:rFonts w:hint="eastAsia"/>
        </w:rPr>
        <w:t>v-on:click</w:t>
      </w:r>
      <w:proofErr w:type="spellEnd"/>
      <w:r w:rsidRPr="002009EB">
        <w:rPr>
          <w:rFonts w:hint="eastAsia"/>
        </w:rPr>
        <w:t>="</w:t>
      </w:r>
      <w:proofErr w:type="spellStart"/>
      <w:r w:rsidRPr="002009EB">
        <w:rPr>
          <w:rFonts w:hint="eastAsia"/>
        </w:rPr>
        <w:t>courseListFn</w:t>
      </w:r>
      <w:proofErr w:type="spellEnd"/>
      <w:r w:rsidRPr="002009EB">
        <w:rPr>
          <w:rFonts w:hint="eastAsia"/>
        </w:rPr>
        <w:t>"&gt;&lt;a&gt;&lt;i class="icon icon-</w:t>
      </w:r>
      <w:proofErr w:type="spellStart"/>
      <w:r w:rsidRPr="002009EB">
        <w:rPr>
          <w:rFonts w:hint="eastAsia"/>
        </w:rPr>
        <w:t>th</w:t>
      </w:r>
      <w:proofErr w:type="spellEnd"/>
      <w:r w:rsidRPr="002009EB">
        <w:rPr>
          <w:rFonts w:hint="eastAsia"/>
        </w:rPr>
        <w:t>"&gt;&lt;/i&gt;</w:t>
      </w:r>
      <w:r w:rsidRPr="002009EB">
        <w:rPr>
          <w:rFonts w:hint="eastAsia"/>
        </w:rPr>
        <w:t>课程列表</w:t>
      </w:r>
      <w:r w:rsidRPr="002009EB">
        <w:rPr>
          <w:rFonts w:hint="eastAsia"/>
        </w:rPr>
        <w:t>&lt;/a&gt;&lt;/li&gt;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                          &lt;li </w:t>
      </w:r>
      <w:proofErr w:type="spellStart"/>
      <w:r w:rsidRPr="002009EB">
        <w:rPr>
          <w:rFonts w:hint="eastAsia"/>
        </w:rPr>
        <w:t>v-on:click</w:t>
      </w:r>
      <w:proofErr w:type="spellEnd"/>
      <w:r w:rsidRPr="002009EB">
        <w:rPr>
          <w:rFonts w:hint="eastAsia"/>
        </w:rPr>
        <w:t>="</w:t>
      </w:r>
      <w:proofErr w:type="spellStart"/>
      <w:r w:rsidRPr="002009EB">
        <w:rPr>
          <w:rFonts w:hint="eastAsia"/>
        </w:rPr>
        <w:t>courseEditListFn</w:t>
      </w:r>
      <w:proofErr w:type="spellEnd"/>
      <w:r w:rsidRPr="002009EB">
        <w:rPr>
          <w:rFonts w:hint="eastAsia"/>
        </w:rPr>
        <w:t xml:space="preserve">"&gt;&lt;a&gt;&lt;i </w:t>
      </w:r>
      <w:r w:rsidRPr="002009EB">
        <w:rPr>
          <w:rFonts w:hint="eastAsia"/>
        </w:rPr>
        <w:lastRenderedPageBreak/>
        <w:t>class="</w:t>
      </w:r>
      <w:proofErr w:type="spellStart"/>
      <w:r w:rsidRPr="002009EB">
        <w:rPr>
          <w:rFonts w:hint="eastAsia"/>
        </w:rPr>
        <w:t>icon_add</w:t>
      </w:r>
      <w:proofErr w:type="spellEnd"/>
      <w:r w:rsidRPr="002009EB">
        <w:rPr>
          <w:rFonts w:hint="eastAsia"/>
        </w:rPr>
        <w:t xml:space="preserve"> </w:t>
      </w:r>
      <w:proofErr w:type="spellStart"/>
      <w:r w:rsidRPr="002009EB">
        <w:rPr>
          <w:rFonts w:hint="eastAsia"/>
        </w:rPr>
        <w:t>icon_plus_add</w:t>
      </w:r>
      <w:proofErr w:type="spellEnd"/>
      <w:r w:rsidRPr="002009EB">
        <w:rPr>
          <w:rFonts w:hint="eastAsia"/>
        </w:rPr>
        <w:t>"&gt;&lt;/i&gt;</w:t>
      </w:r>
      <w:r w:rsidRPr="002009EB">
        <w:rPr>
          <w:rFonts w:hint="eastAsia"/>
        </w:rPr>
        <w:t>添加课程</w:t>
      </w:r>
      <w:r w:rsidRPr="002009EB">
        <w:rPr>
          <w:rFonts w:hint="eastAsia"/>
        </w:rPr>
        <w:t>&lt;/a&gt;&lt;/li&gt;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                          &lt;li </w:t>
      </w:r>
      <w:proofErr w:type="spellStart"/>
      <w:r w:rsidRPr="002009EB">
        <w:rPr>
          <w:rFonts w:hint="eastAsia"/>
        </w:rPr>
        <w:t>v-on:click</w:t>
      </w:r>
      <w:proofErr w:type="spellEnd"/>
      <w:r w:rsidRPr="002009EB">
        <w:rPr>
          <w:rFonts w:hint="eastAsia"/>
        </w:rPr>
        <w:t>="</w:t>
      </w:r>
      <w:proofErr w:type="spellStart"/>
      <w:r w:rsidRPr="002009EB">
        <w:rPr>
          <w:rFonts w:hint="eastAsia"/>
        </w:rPr>
        <w:t>vedioListFn</w:t>
      </w:r>
      <w:proofErr w:type="spellEnd"/>
      <w:r w:rsidRPr="002009EB">
        <w:rPr>
          <w:rFonts w:hint="eastAsia"/>
        </w:rPr>
        <w:t>"&gt;&lt;a&gt;&lt;i class="icon icon-</w:t>
      </w:r>
      <w:proofErr w:type="spellStart"/>
      <w:r w:rsidRPr="002009EB">
        <w:rPr>
          <w:rFonts w:hint="eastAsia"/>
        </w:rPr>
        <w:t>facetime</w:t>
      </w:r>
      <w:proofErr w:type="spellEnd"/>
      <w:r w:rsidRPr="002009EB">
        <w:rPr>
          <w:rFonts w:hint="eastAsia"/>
        </w:rPr>
        <w:t>-video"&gt;&lt;/i&gt;</w:t>
      </w:r>
      <w:r w:rsidRPr="002009EB">
        <w:rPr>
          <w:rFonts w:hint="eastAsia"/>
        </w:rPr>
        <w:t>视频管理</w:t>
      </w:r>
      <w:r w:rsidRPr="002009EB">
        <w:rPr>
          <w:rFonts w:hint="eastAsia"/>
        </w:rPr>
        <w:t>&lt;/a&gt;&lt;/li&gt;</w:t>
      </w:r>
    </w:p>
    <w:p w:rsidR="002009EB" w:rsidRPr="002009EB" w:rsidRDefault="002009EB" w:rsidP="002009EB">
      <w:pPr>
        <w:pStyle w:val="jxa"/>
      </w:pPr>
      <w:r w:rsidRPr="002009EB">
        <w:t xml:space="preserve">                            &lt;/</w:t>
      </w:r>
      <w:proofErr w:type="spellStart"/>
      <w:r w:rsidRPr="002009EB">
        <w:t>ul</w:t>
      </w:r>
      <w:proofErr w:type="spellEnd"/>
      <w:r w:rsidRPr="002009EB">
        <w:t>&gt;</w:t>
      </w:r>
    </w:p>
    <w:p w:rsidR="002009EB" w:rsidRPr="002009EB" w:rsidRDefault="002009EB" w:rsidP="002009EB">
      <w:pPr>
        <w:pStyle w:val="jxa"/>
      </w:pPr>
      <w:r w:rsidRPr="002009EB">
        <w:t xml:space="preserve">                          &lt;/div&gt;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 xml:space="preserve">                        &lt;/div&gt;</w:t>
      </w:r>
    </w:p>
    <w:p w:rsidR="002009EB" w:rsidRPr="002009EB" w:rsidRDefault="002009EB" w:rsidP="002009EB">
      <w:pPr>
        <w:pStyle w:val="jxa"/>
      </w:pPr>
      <w:r w:rsidRPr="002009EB">
        <w:t xml:space="preserve">                      &lt;/div&gt;</w:t>
      </w:r>
    </w:p>
    <w:p w:rsidR="002009EB" w:rsidRPr="002009EB" w:rsidRDefault="002009EB" w:rsidP="002009EB">
      <w:pPr>
        <w:pStyle w:val="jxa"/>
      </w:pPr>
      <w:r w:rsidRPr="002009EB">
        <w:t xml:space="preserve">             &lt;/div&gt;</w:t>
      </w:r>
    </w:p>
    <w:p w:rsidR="002009EB" w:rsidRPr="002009EB" w:rsidRDefault="002009EB" w:rsidP="002009EB">
      <w:pPr>
        <w:pStyle w:val="jxa"/>
      </w:pPr>
      <w:r w:rsidRPr="002009EB">
        <w:t xml:space="preserve">             &lt;div ref="</w:t>
      </w:r>
      <w:proofErr w:type="spellStart"/>
      <w:r w:rsidRPr="002009EB">
        <w:t>safeAlertContent</w:t>
      </w:r>
      <w:proofErr w:type="spellEnd"/>
      <w:r w:rsidRPr="002009EB">
        <w:t>" style="</w:t>
      </w:r>
      <w:proofErr w:type="spellStart"/>
      <w:r w:rsidRPr="002009EB">
        <w:t>display</w:t>
      </w:r>
      <w:proofErr w:type="gramStart"/>
      <w:r w:rsidRPr="002009EB">
        <w:t>:none</w:t>
      </w:r>
      <w:proofErr w:type="spellEnd"/>
      <w:proofErr w:type="gramEnd"/>
      <w:r w:rsidRPr="002009EB">
        <w:t>"&gt;</w:t>
      </w:r>
    </w:p>
    <w:p w:rsidR="002009EB" w:rsidRPr="002009EB" w:rsidRDefault="002009EB" w:rsidP="002009EB">
      <w:pPr>
        <w:pStyle w:val="jxa"/>
      </w:pPr>
      <w:r w:rsidRPr="002009EB">
        <w:t xml:space="preserve">                 &lt;</w:t>
      </w:r>
      <w:proofErr w:type="spellStart"/>
      <w:proofErr w:type="gramStart"/>
      <w:r w:rsidRPr="002009EB">
        <w:t>safeAlert</w:t>
      </w:r>
      <w:proofErr w:type="spellEnd"/>
      <w:proofErr w:type="gramEnd"/>
      <w:r w:rsidRPr="002009EB">
        <w:t>&gt;&lt;/</w:t>
      </w:r>
      <w:proofErr w:type="spellStart"/>
      <w:r w:rsidRPr="002009EB">
        <w:t>safeAlert</w:t>
      </w:r>
      <w:proofErr w:type="spellEnd"/>
      <w:r w:rsidRPr="002009EB">
        <w:t>&gt;</w:t>
      </w:r>
    </w:p>
    <w:p w:rsidR="002009EB" w:rsidRPr="002009EB" w:rsidRDefault="002009EB" w:rsidP="002009EB">
      <w:pPr>
        <w:pStyle w:val="jxa"/>
      </w:pPr>
      <w:r w:rsidRPr="002009EB">
        <w:t xml:space="preserve">             &lt;/div&gt;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 xml:space="preserve">        &lt;/div&gt;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>&lt;/template&gt;</w:t>
      </w:r>
    </w:p>
    <w:p w:rsidR="002009EB" w:rsidRPr="002009EB" w:rsidRDefault="002009EB" w:rsidP="002009EB">
      <w:pPr>
        <w:pStyle w:val="jxa"/>
      </w:pPr>
      <w:r w:rsidRPr="002009EB">
        <w:t>&lt;</w:t>
      </w:r>
      <w:proofErr w:type="gramStart"/>
      <w:r w:rsidRPr="002009EB">
        <w:t>script</w:t>
      </w:r>
      <w:proofErr w:type="gramEnd"/>
      <w:r w:rsidRPr="002009EB">
        <w:t>&gt;</w:t>
      </w:r>
    </w:p>
    <w:p w:rsidR="002009EB" w:rsidRPr="002009EB" w:rsidRDefault="002009EB" w:rsidP="002009EB">
      <w:pPr>
        <w:pStyle w:val="jxa"/>
      </w:pPr>
      <w:proofErr w:type="gramStart"/>
      <w:r w:rsidRPr="002009EB">
        <w:t>import</w:t>
      </w:r>
      <w:proofErr w:type="gramEnd"/>
      <w:r w:rsidRPr="002009EB">
        <w:t xml:space="preserve"> </w:t>
      </w:r>
      <w:proofErr w:type="spellStart"/>
      <w:r w:rsidRPr="002009EB">
        <w:t>safeAlert</w:t>
      </w:r>
      <w:proofErr w:type="spellEnd"/>
      <w:r w:rsidRPr="002009EB">
        <w:t xml:space="preserve"> from './</w:t>
      </w:r>
      <w:proofErr w:type="spellStart"/>
      <w:r w:rsidRPr="002009EB">
        <w:t>safeAlert.vue</w:t>
      </w:r>
      <w:proofErr w:type="spellEnd"/>
      <w:r w:rsidRPr="002009EB">
        <w:t>';</w:t>
      </w:r>
    </w:p>
    <w:p w:rsidR="002009EB" w:rsidRPr="002009EB" w:rsidRDefault="002009EB" w:rsidP="002009EB">
      <w:pPr>
        <w:pStyle w:val="jxa"/>
      </w:pPr>
      <w:proofErr w:type="gramStart"/>
      <w:r w:rsidRPr="002009EB">
        <w:t>import</w:t>
      </w:r>
      <w:proofErr w:type="gramEnd"/>
      <w:r w:rsidRPr="002009EB">
        <w:t xml:space="preserve"> store from '../</w:t>
      </w:r>
      <w:proofErr w:type="spellStart"/>
      <w:proofErr w:type="gramStart"/>
      <w:r w:rsidRPr="002009EB">
        <w:t>vuex</w:t>
      </w:r>
      <w:proofErr w:type="spellEnd"/>
      <w:r w:rsidRPr="002009EB">
        <w:t>/store.js'</w:t>
      </w:r>
      <w:proofErr w:type="gramEnd"/>
      <w:r w:rsidRPr="002009EB">
        <w:t>;</w:t>
      </w:r>
    </w:p>
    <w:p w:rsidR="002009EB" w:rsidRPr="002009EB" w:rsidRDefault="002009EB" w:rsidP="002009EB">
      <w:pPr>
        <w:pStyle w:val="jxa"/>
      </w:pPr>
      <w:proofErr w:type="gramStart"/>
      <w:r w:rsidRPr="002009EB">
        <w:t>export</w:t>
      </w:r>
      <w:proofErr w:type="gramEnd"/>
      <w:r w:rsidRPr="002009EB">
        <w:t xml:space="preserve"> default {</w:t>
      </w:r>
    </w:p>
    <w:p w:rsidR="002009EB" w:rsidRPr="002009EB" w:rsidRDefault="002009EB" w:rsidP="002009EB">
      <w:pPr>
        <w:pStyle w:val="jxa"/>
      </w:pPr>
      <w:r w:rsidRPr="002009EB">
        <w:t xml:space="preserve">  </w:t>
      </w:r>
      <w:proofErr w:type="gramStart"/>
      <w:r w:rsidRPr="002009EB">
        <w:t>name</w:t>
      </w:r>
      <w:proofErr w:type="gramEnd"/>
      <w:r w:rsidRPr="002009EB">
        <w:t>: '</w:t>
      </w:r>
      <w:proofErr w:type="spellStart"/>
      <w:r w:rsidRPr="002009EB">
        <w:t>fcheader</w:t>
      </w:r>
      <w:proofErr w:type="spellEnd"/>
      <w:r w:rsidRPr="002009EB">
        <w:t>',</w:t>
      </w:r>
    </w:p>
    <w:p w:rsidR="002009EB" w:rsidRPr="002009EB" w:rsidRDefault="002009EB" w:rsidP="002009EB">
      <w:pPr>
        <w:pStyle w:val="jxa"/>
      </w:pPr>
      <w:r w:rsidRPr="002009EB">
        <w:t xml:space="preserve">  </w:t>
      </w:r>
      <w:proofErr w:type="gramStart"/>
      <w:r w:rsidRPr="002009EB">
        <w:t>data</w:t>
      </w:r>
      <w:proofErr w:type="gramEnd"/>
      <w:r w:rsidRPr="002009EB">
        <w:t xml:space="preserve"> () {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proofErr w:type="gramStart"/>
      <w:r w:rsidRPr="002009EB">
        <w:t>return</w:t>
      </w:r>
      <w:proofErr w:type="gramEnd"/>
      <w:r w:rsidRPr="002009EB">
        <w:t xml:space="preserve"> {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userClassNow</w:t>
      </w:r>
      <w:proofErr w:type="spellEnd"/>
      <w:proofErr w:type="gramEnd"/>
      <w:r w:rsidRPr="002009EB">
        <w:t>:"",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curseClassNow</w:t>
      </w:r>
      <w:proofErr w:type="spellEnd"/>
      <w:proofErr w:type="gramEnd"/>
      <w:r w:rsidRPr="002009EB">
        <w:t>:""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},</w:t>
      </w:r>
    </w:p>
    <w:p w:rsidR="002009EB" w:rsidRPr="002009EB" w:rsidRDefault="002009EB" w:rsidP="002009EB">
      <w:pPr>
        <w:pStyle w:val="jxa"/>
      </w:pPr>
      <w:r w:rsidRPr="002009EB">
        <w:t xml:space="preserve">  </w:t>
      </w:r>
      <w:proofErr w:type="spellStart"/>
      <w:proofErr w:type="gramStart"/>
      <w:r w:rsidRPr="002009EB">
        <w:t>mounted:</w:t>
      </w:r>
      <w:proofErr w:type="gramEnd"/>
      <w:r w:rsidRPr="002009EB">
        <w:t>function</w:t>
      </w:r>
      <w:proofErr w:type="spellEnd"/>
      <w:r w:rsidRPr="002009EB">
        <w:t>(){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//</w:t>
      </w:r>
      <w:r w:rsidRPr="002009EB">
        <w:rPr>
          <w:rFonts w:hint="eastAsia"/>
        </w:rPr>
        <w:t>调整导航栏覆盖层高度</w:t>
      </w:r>
    </w:p>
    <w:p w:rsidR="002009EB" w:rsidRPr="002009EB" w:rsidRDefault="002009EB" w:rsidP="002009EB">
      <w:pPr>
        <w:pStyle w:val="jxa"/>
      </w:pPr>
      <w:r w:rsidRPr="002009EB">
        <w:t xml:space="preserve">        this</w:t>
      </w:r>
      <w:proofErr w:type="gramStart"/>
      <w:r w:rsidRPr="002009EB">
        <w:t>.$</w:t>
      </w:r>
      <w:proofErr w:type="spellStart"/>
      <w:proofErr w:type="gramEnd"/>
      <w:r w:rsidRPr="002009EB">
        <w:t>refs.listId.style.height</w:t>
      </w:r>
      <w:proofErr w:type="spellEnd"/>
      <w:r w:rsidRPr="002009EB">
        <w:t>=window.innerHeight-100+'px';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</w:t>
      </w:r>
      <w:r w:rsidRPr="002009EB">
        <w:rPr>
          <w:rFonts w:hint="eastAsia"/>
        </w:rPr>
        <w:tab/>
        <w:t>//</w:t>
      </w:r>
      <w:r w:rsidRPr="002009EB">
        <w:rPr>
          <w:rFonts w:hint="eastAsia"/>
        </w:rPr>
        <w:t>菜单栏伸缩动作</w:t>
      </w:r>
    </w:p>
    <w:p w:rsidR="002009EB" w:rsidRPr="002009EB" w:rsidRDefault="002009EB" w:rsidP="002009EB">
      <w:pPr>
        <w:pStyle w:val="jxa"/>
      </w:pPr>
      <w:r w:rsidRPr="002009EB">
        <w:t xml:space="preserve">  },</w:t>
      </w:r>
    </w:p>
    <w:p w:rsidR="002009EB" w:rsidRPr="002009EB" w:rsidRDefault="002009EB" w:rsidP="002009EB">
      <w:pPr>
        <w:pStyle w:val="jxa"/>
      </w:pPr>
      <w:r w:rsidRPr="002009EB">
        <w:t xml:space="preserve">  </w:t>
      </w:r>
      <w:proofErr w:type="spellStart"/>
      <w:proofErr w:type="gramStart"/>
      <w:r w:rsidRPr="002009EB">
        <w:t>destoryed:</w:t>
      </w:r>
      <w:proofErr w:type="gramEnd"/>
      <w:r w:rsidRPr="002009EB">
        <w:t>function</w:t>
      </w:r>
      <w:proofErr w:type="spellEnd"/>
      <w:r w:rsidRPr="002009EB">
        <w:t>(){</w:t>
      </w:r>
    </w:p>
    <w:p w:rsidR="002009EB" w:rsidRPr="002009EB" w:rsidRDefault="002009EB" w:rsidP="002009EB">
      <w:pPr>
        <w:pStyle w:val="jxa"/>
      </w:pPr>
      <w:r w:rsidRPr="002009EB">
        <w:t xml:space="preserve">           </w:t>
      </w:r>
      <w:proofErr w:type="spellStart"/>
      <w:proofErr w:type="gramStart"/>
      <w:r w:rsidRPr="002009EB">
        <w:t>document.body.setAttribute</w:t>
      </w:r>
      <w:proofErr w:type="spellEnd"/>
      <w:r w:rsidRPr="002009EB">
        <w:t>(</w:t>
      </w:r>
      <w:proofErr w:type="gramEnd"/>
      <w:r w:rsidRPr="002009EB">
        <w:t>"</w:t>
      </w:r>
      <w:proofErr w:type="spellStart"/>
      <w:r w:rsidRPr="002009EB">
        <w:t>style","background</w:t>
      </w:r>
      <w:proofErr w:type="spellEnd"/>
      <w:r w:rsidRPr="002009EB">
        <w:t>: ");</w:t>
      </w:r>
    </w:p>
    <w:p w:rsidR="002009EB" w:rsidRPr="002009EB" w:rsidRDefault="002009EB" w:rsidP="002009EB">
      <w:pPr>
        <w:pStyle w:val="jxa"/>
      </w:pPr>
      <w:r w:rsidRPr="002009EB">
        <w:t xml:space="preserve">  },</w:t>
      </w:r>
    </w:p>
    <w:p w:rsidR="002009EB" w:rsidRPr="002009EB" w:rsidRDefault="002009EB" w:rsidP="002009EB">
      <w:pPr>
        <w:pStyle w:val="jxa"/>
      </w:pPr>
      <w:r w:rsidRPr="002009EB">
        <w:t xml:space="preserve">  </w:t>
      </w:r>
      <w:proofErr w:type="gramStart"/>
      <w:r w:rsidRPr="002009EB">
        <w:t>computed</w:t>
      </w:r>
      <w:proofErr w:type="gramEnd"/>
      <w:r w:rsidRPr="002009EB">
        <w:t>: {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 xml:space="preserve">  },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proofErr w:type="gramStart"/>
      <w:r w:rsidRPr="002009EB">
        <w:t>methods:</w:t>
      </w:r>
      <w:proofErr w:type="gramEnd"/>
      <w:r w:rsidRPr="002009EB">
        <w:t>{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userListShow:</w:t>
      </w:r>
      <w:proofErr w:type="gramEnd"/>
      <w:r w:rsidRPr="002009EB">
        <w:t>function</w:t>
      </w:r>
      <w:proofErr w:type="spellEnd"/>
      <w:r w:rsidRPr="002009EB">
        <w:t>(){</w:t>
      </w:r>
    </w:p>
    <w:p w:rsidR="002009EB" w:rsidRPr="002009EB" w:rsidRDefault="002009EB" w:rsidP="002009EB">
      <w:pPr>
        <w:pStyle w:val="jxa"/>
      </w:pPr>
      <w:r w:rsidRPr="002009EB">
        <w:t xml:space="preserve">            this</w:t>
      </w:r>
      <w:proofErr w:type="gramStart"/>
      <w:r w:rsidRPr="002009EB">
        <w:t>.$</w:t>
      </w:r>
      <w:proofErr w:type="spellStart"/>
      <w:proofErr w:type="gramEnd"/>
      <w:r w:rsidRPr="002009EB">
        <w:t>refs.courseListId.style</w:t>
      </w:r>
      <w:proofErr w:type="spellEnd"/>
      <w:r w:rsidRPr="002009EB">
        <w:t>="</w:t>
      </w:r>
      <w:proofErr w:type="spellStart"/>
      <w:r w:rsidRPr="002009EB">
        <w:t>display:none</w:t>
      </w:r>
      <w:proofErr w:type="spellEnd"/>
      <w:r w:rsidRPr="002009EB">
        <w:t>;";</w:t>
      </w:r>
    </w:p>
    <w:p w:rsidR="002009EB" w:rsidRPr="002009EB" w:rsidRDefault="002009EB" w:rsidP="002009EB">
      <w:pPr>
        <w:pStyle w:val="jxa"/>
      </w:pPr>
      <w:r w:rsidRPr="002009EB">
        <w:t xml:space="preserve">            this</w:t>
      </w:r>
      <w:proofErr w:type="gramStart"/>
      <w:r w:rsidRPr="002009EB">
        <w:t>.$</w:t>
      </w:r>
      <w:proofErr w:type="spellStart"/>
      <w:proofErr w:type="gramEnd"/>
      <w:r w:rsidRPr="002009EB">
        <w:t>refs.userListId.style</w:t>
      </w:r>
      <w:proofErr w:type="spellEnd"/>
      <w:r w:rsidRPr="002009EB">
        <w:t>="</w:t>
      </w:r>
      <w:proofErr w:type="spellStart"/>
      <w:r w:rsidRPr="002009EB">
        <w:t>display:block</w:t>
      </w:r>
      <w:proofErr w:type="spellEnd"/>
      <w:r w:rsidRPr="002009EB">
        <w:t>;";</w:t>
      </w:r>
    </w:p>
    <w:p w:rsidR="002009EB" w:rsidRPr="002009EB" w:rsidRDefault="002009EB" w:rsidP="002009EB">
      <w:pPr>
        <w:pStyle w:val="jxa"/>
      </w:pPr>
      <w:r w:rsidRPr="002009EB">
        <w:lastRenderedPageBreak/>
        <w:t xml:space="preserve">        },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classListShow:</w:t>
      </w:r>
      <w:proofErr w:type="gramEnd"/>
      <w:r w:rsidRPr="002009EB">
        <w:t>function</w:t>
      </w:r>
      <w:proofErr w:type="spellEnd"/>
      <w:r w:rsidRPr="002009EB">
        <w:t>(){</w:t>
      </w:r>
    </w:p>
    <w:p w:rsidR="002009EB" w:rsidRPr="002009EB" w:rsidRDefault="002009EB" w:rsidP="002009EB">
      <w:pPr>
        <w:pStyle w:val="jxa"/>
      </w:pPr>
      <w:r w:rsidRPr="002009EB">
        <w:t xml:space="preserve">            this</w:t>
      </w:r>
      <w:proofErr w:type="gramStart"/>
      <w:r w:rsidRPr="002009EB">
        <w:t>.$</w:t>
      </w:r>
      <w:proofErr w:type="spellStart"/>
      <w:proofErr w:type="gramEnd"/>
      <w:r w:rsidRPr="002009EB">
        <w:t>refs.userListId.style</w:t>
      </w:r>
      <w:proofErr w:type="spellEnd"/>
      <w:r w:rsidRPr="002009EB">
        <w:t>="</w:t>
      </w:r>
      <w:proofErr w:type="spellStart"/>
      <w:r w:rsidRPr="002009EB">
        <w:t>display:none</w:t>
      </w:r>
      <w:proofErr w:type="spellEnd"/>
      <w:r w:rsidRPr="002009EB">
        <w:t>;";</w:t>
      </w:r>
    </w:p>
    <w:p w:rsidR="002009EB" w:rsidRPr="002009EB" w:rsidRDefault="002009EB" w:rsidP="002009EB">
      <w:pPr>
        <w:pStyle w:val="jxa"/>
      </w:pPr>
      <w:r w:rsidRPr="002009EB">
        <w:t xml:space="preserve">            this</w:t>
      </w:r>
      <w:proofErr w:type="gramStart"/>
      <w:r w:rsidRPr="002009EB">
        <w:t>.$</w:t>
      </w:r>
      <w:proofErr w:type="spellStart"/>
      <w:proofErr w:type="gramEnd"/>
      <w:r w:rsidRPr="002009EB">
        <w:t>refs.courseListId.style</w:t>
      </w:r>
      <w:proofErr w:type="spellEnd"/>
      <w:r w:rsidRPr="002009EB">
        <w:t>="</w:t>
      </w:r>
      <w:proofErr w:type="spellStart"/>
      <w:r w:rsidRPr="002009EB">
        <w:t>display:block</w:t>
      </w:r>
      <w:proofErr w:type="spellEnd"/>
      <w:r w:rsidRPr="002009EB">
        <w:t>;";</w:t>
      </w:r>
    </w:p>
    <w:p w:rsidR="002009EB" w:rsidRPr="002009EB" w:rsidRDefault="002009EB" w:rsidP="002009EB">
      <w:pPr>
        <w:pStyle w:val="jxa"/>
      </w:pPr>
      <w:r w:rsidRPr="002009EB">
        <w:t xml:space="preserve">        },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listHidden:</w:t>
      </w:r>
      <w:proofErr w:type="gramEnd"/>
      <w:r w:rsidRPr="002009EB">
        <w:t>function</w:t>
      </w:r>
      <w:proofErr w:type="spellEnd"/>
      <w:r w:rsidRPr="002009EB">
        <w:t>(){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var</w:t>
      </w:r>
      <w:proofErr w:type="spellEnd"/>
      <w:proofErr w:type="gramEnd"/>
      <w:r w:rsidRPr="002009EB">
        <w:t xml:space="preserve"> </w:t>
      </w:r>
      <w:proofErr w:type="spellStart"/>
      <w:r w:rsidRPr="002009EB">
        <w:t>ev</w:t>
      </w:r>
      <w:proofErr w:type="spellEnd"/>
      <w:r w:rsidRPr="002009EB">
        <w:t>=</w:t>
      </w:r>
      <w:proofErr w:type="spellStart"/>
      <w:r w:rsidRPr="002009EB">
        <w:t>ev</w:t>
      </w:r>
      <w:proofErr w:type="spellEnd"/>
      <w:r w:rsidRPr="002009EB">
        <w:t>||</w:t>
      </w:r>
      <w:proofErr w:type="spellStart"/>
      <w:r w:rsidRPr="002009EB">
        <w:t>window.event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     </w:t>
      </w:r>
      <w:proofErr w:type="gramStart"/>
      <w:r w:rsidRPr="002009EB">
        <w:t>if(</w:t>
      </w:r>
      <w:proofErr w:type="gramEnd"/>
      <w:r w:rsidRPr="002009EB">
        <w:t>!</w:t>
      </w:r>
      <w:proofErr w:type="spellStart"/>
      <w:r w:rsidRPr="002009EB">
        <w:t>this.isMouseLeaveOrEnter</w:t>
      </w:r>
      <w:proofErr w:type="spellEnd"/>
      <w:r w:rsidRPr="002009EB">
        <w:t>(ev,this.$</w:t>
      </w:r>
      <w:proofErr w:type="spellStart"/>
      <w:r w:rsidRPr="002009EB">
        <w:t>refs.listId</w:t>
      </w:r>
      <w:proofErr w:type="spellEnd"/>
      <w:r w:rsidRPr="002009EB">
        <w:t>)){</w:t>
      </w:r>
    </w:p>
    <w:p w:rsidR="002009EB" w:rsidRPr="002009EB" w:rsidRDefault="002009EB" w:rsidP="002009EB">
      <w:pPr>
        <w:pStyle w:val="jxa"/>
      </w:pPr>
      <w:r w:rsidRPr="002009EB">
        <w:t xml:space="preserve">               </w:t>
      </w:r>
      <w:proofErr w:type="gramStart"/>
      <w:r w:rsidRPr="002009EB">
        <w:t>return</w:t>
      </w:r>
      <w:proofErr w:type="gramEnd"/>
      <w:r w:rsidRPr="002009EB">
        <w:t xml:space="preserve"> false;</w:t>
      </w:r>
    </w:p>
    <w:p w:rsidR="002009EB" w:rsidRPr="002009EB" w:rsidRDefault="002009EB" w:rsidP="002009EB">
      <w:pPr>
        <w:pStyle w:val="jxa"/>
      </w:pPr>
      <w:r w:rsidRPr="002009EB">
        <w:t xml:space="preserve">         }</w:t>
      </w:r>
    </w:p>
    <w:p w:rsidR="002009EB" w:rsidRPr="002009EB" w:rsidRDefault="002009EB" w:rsidP="002009EB">
      <w:pPr>
        <w:pStyle w:val="jxa"/>
      </w:pPr>
      <w:r w:rsidRPr="002009EB">
        <w:t xml:space="preserve">            this</w:t>
      </w:r>
      <w:proofErr w:type="gramStart"/>
      <w:r w:rsidRPr="002009EB">
        <w:t>.$</w:t>
      </w:r>
      <w:proofErr w:type="spellStart"/>
      <w:proofErr w:type="gramEnd"/>
      <w:r w:rsidRPr="002009EB">
        <w:t>refs.userListId.style</w:t>
      </w:r>
      <w:proofErr w:type="spellEnd"/>
      <w:r w:rsidRPr="002009EB">
        <w:t>="</w:t>
      </w:r>
      <w:proofErr w:type="spellStart"/>
      <w:r w:rsidRPr="002009EB">
        <w:t>display:none</w:t>
      </w:r>
      <w:proofErr w:type="spellEnd"/>
      <w:r w:rsidRPr="002009EB">
        <w:t>;";</w:t>
      </w:r>
    </w:p>
    <w:p w:rsidR="002009EB" w:rsidRPr="002009EB" w:rsidRDefault="002009EB" w:rsidP="002009EB">
      <w:pPr>
        <w:pStyle w:val="jxa"/>
      </w:pPr>
      <w:r w:rsidRPr="002009EB">
        <w:t xml:space="preserve">            this</w:t>
      </w:r>
      <w:proofErr w:type="gramStart"/>
      <w:r w:rsidRPr="002009EB">
        <w:t>.$</w:t>
      </w:r>
      <w:proofErr w:type="spellStart"/>
      <w:proofErr w:type="gramEnd"/>
      <w:r w:rsidRPr="002009EB">
        <w:t>refs.courseListId.style</w:t>
      </w:r>
      <w:proofErr w:type="spellEnd"/>
      <w:r w:rsidRPr="002009EB">
        <w:t>="</w:t>
      </w:r>
      <w:proofErr w:type="spellStart"/>
      <w:r w:rsidRPr="002009EB">
        <w:t>display:none</w:t>
      </w:r>
      <w:proofErr w:type="spellEnd"/>
      <w:r w:rsidRPr="002009EB">
        <w:t>;";</w:t>
      </w:r>
    </w:p>
    <w:p w:rsidR="002009EB" w:rsidRPr="002009EB" w:rsidRDefault="002009EB" w:rsidP="002009EB">
      <w:pPr>
        <w:pStyle w:val="jxa"/>
      </w:pPr>
      <w:r w:rsidRPr="002009EB">
        <w:t xml:space="preserve">        },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changeUserClassNow:</w:t>
      </w:r>
      <w:proofErr w:type="gramEnd"/>
      <w:r w:rsidRPr="002009EB">
        <w:t>function</w:t>
      </w:r>
      <w:proofErr w:type="spellEnd"/>
      <w:r w:rsidRPr="002009EB">
        <w:t>(){</w:t>
      </w:r>
    </w:p>
    <w:p w:rsidR="002009EB" w:rsidRPr="002009EB" w:rsidRDefault="002009EB" w:rsidP="002009EB">
      <w:pPr>
        <w:pStyle w:val="jxa"/>
      </w:pPr>
      <w:r w:rsidRPr="002009EB">
        <w:t xml:space="preserve">            </w:t>
      </w:r>
      <w:proofErr w:type="spellStart"/>
      <w:proofErr w:type="gramStart"/>
      <w:r w:rsidRPr="002009EB">
        <w:t>var</w:t>
      </w:r>
      <w:proofErr w:type="spellEnd"/>
      <w:proofErr w:type="gramEnd"/>
      <w:r w:rsidRPr="002009EB">
        <w:t xml:space="preserve"> </w:t>
      </w:r>
      <w:proofErr w:type="spellStart"/>
      <w:r w:rsidRPr="002009EB">
        <w:t>ev</w:t>
      </w:r>
      <w:proofErr w:type="spellEnd"/>
      <w:r w:rsidRPr="002009EB">
        <w:t>=</w:t>
      </w:r>
      <w:proofErr w:type="spellStart"/>
      <w:r w:rsidRPr="002009EB">
        <w:t>ev</w:t>
      </w:r>
      <w:proofErr w:type="spellEnd"/>
      <w:r w:rsidRPr="002009EB">
        <w:t>||</w:t>
      </w:r>
      <w:proofErr w:type="spellStart"/>
      <w:r w:rsidRPr="002009EB">
        <w:t>window.event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 xml:space="preserve">             </w:t>
      </w:r>
      <w:proofErr w:type="gramStart"/>
      <w:r w:rsidRPr="002009EB">
        <w:t>if(</w:t>
      </w:r>
      <w:proofErr w:type="gramEnd"/>
      <w:r w:rsidRPr="002009EB">
        <w:t>!</w:t>
      </w:r>
      <w:proofErr w:type="spellStart"/>
      <w:r w:rsidRPr="002009EB">
        <w:t>this.isMouseLeaveOrEnter</w:t>
      </w:r>
      <w:proofErr w:type="spellEnd"/>
      <w:r w:rsidRPr="002009EB">
        <w:t>(ev,this.$</w:t>
      </w:r>
      <w:proofErr w:type="spellStart"/>
      <w:r w:rsidRPr="002009EB">
        <w:t>refs.userParentBox</w:t>
      </w:r>
      <w:proofErr w:type="spellEnd"/>
      <w:r w:rsidRPr="002009EB">
        <w:t>)){</w:t>
      </w:r>
    </w:p>
    <w:p w:rsidR="002009EB" w:rsidRPr="002009EB" w:rsidRDefault="002009EB" w:rsidP="002009EB">
      <w:pPr>
        <w:pStyle w:val="jxa"/>
      </w:pPr>
      <w:r w:rsidRPr="002009EB">
        <w:t xml:space="preserve">                                  </w:t>
      </w:r>
      <w:proofErr w:type="gramStart"/>
      <w:r w:rsidRPr="002009EB">
        <w:t>return</w:t>
      </w:r>
      <w:proofErr w:type="gramEnd"/>
      <w:r w:rsidRPr="002009EB">
        <w:t xml:space="preserve"> false;</w:t>
      </w:r>
    </w:p>
    <w:p w:rsidR="002009EB" w:rsidRPr="002009EB" w:rsidRDefault="002009EB" w:rsidP="002009EB">
      <w:pPr>
        <w:pStyle w:val="jxa"/>
      </w:pPr>
      <w:r w:rsidRPr="002009EB">
        <w:t xml:space="preserve">              }</w:t>
      </w:r>
    </w:p>
    <w:p w:rsidR="002009EB" w:rsidRPr="002009EB" w:rsidRDefault="002009EB" w:rsidP="002009EB">
      <w:pPr>
        <w:pStyle w:val="jxa"/>
      </w:pPr>
      <w:r w:rsidRPr="002009EB">
        <w:t xml:space="preserve">            </w:t>
      </w:r>
      <w:proofErr w:type="gramStart"/>
      <w:r w:rsidRPr="002009EB">
        <w:t>if(</w:t>
      </w:r>
      <w:proofErr w:type="spellStart"/>
      <w:proofErr w:type="gramEnd"/>
      <w:r w:rsidRPr="002009EB">
        <w:t>this.userClassNow</w:t>
      </w:r>
      <w:proofErr w:type="spellEnd"/>
      <w:r w:rsidRPr="002009EB">
        <w:t>=="now"){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 xml:space="preserve">                </w:t>
      </w:r>
      <w:proofErr w:type="spellStart"/>
      <w:r w:rsidRPr="002009EB">
        <w:t>this.userClassNow</w:t>
      </w:r>
      <w:proofErr w:type="spellEnd"/>
      <w:r w:rsidRPr="002009EB">
        <w:t>="";</w:t>
      </w:r>
    </w:p>
    <w:p w:rsidR="002009EB" w:rsidRPr="002009EB" w:rsidRDefault="002009EB" w:rsidP="002009EB">
      <w:pPr>
        <w:pStyle w:val="jxa"/>
      </w:pPr>
      <w:r w:rsidRPr="002009EB">
        <w:t xml:space="preserve">            </w:t>
      </w:r>
      <w:proofErr w:type="gramStart"/>
      <w:r w:rsidRPr="002009EB">
        <w:t>}else</w:t>
      </w:r>
      <w:proofErr w:type="gramEnd"/>
      <w:r w:rsidRPr="002009EB">
        <w:t>{</w:t>
      </w:r>
    </w:p>
    <w:p w:rsidR="002009EB" w:rsidRPr="002009EB" w:rsidRDefault="002009EB" w:rsidP="002009EB">
      <w:pPr>
        <w:pStyle w:val="jxa"/>
      </w:pPr>
      <w:r w:rsidRPr="002009EB">
        <w:t xml:space="preserve">                </w:t>
      </w:r>
      <w:proofErr w:type="spellStart"/>
      <w:r w:rsidRPr="002009EB">
        <w:t>this.userClassNow</w:t>
      </w:r>
      <w:proofErr w:type="spellEnd"/>
      <w:r w:rsidRPr="002009EB">
        <w:t>="now"</w:t>
      </w:r>
    </w:p>
    <w:p w:rsidR="002009EB" w:rsidRPr="002009EB" w:rsidRDefault="002009EB" w:rsidP="002009EB">
      <w:pPr>
        <w:pStyle w:val="jxa"/>
      </w:pPr>
      <w:r w:rsidRPr="002009EB">
        <w:t xml:space="preserve">            }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 xml:space="preserve">        },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changeCurseClassNow:</w:t>
      </w:r>
      <w:proofErr w:type="gramEnd"/>
      <w:r w:rsidRPr="002009EB">
        <w:t>function</w:t>
      </w:r>
      <w:proofErr w:type="spellEnd"/>
      <w:r w:rsidRPr="002009EB">
        <w:t>(){</w:t>
      </w:r>
    </w:p>
    <w:p w:rsidR="002009EB" w:rsidRPr="002009EB" w:rsidRDefault="002009EB" w:rsidP="002009EB">
      <w:pPr>
        <w:pStyle w:val="jxa"/>
      </w:pPr>
      <w:r w:rsidRPr="002009EB">
        <w:t xml:space="preserve">            </w:t>
      </w:r>
      <w:proofErr w:type="spellStart"/>
      <w:proofErr w:type="gramStart"/>
      <w:r w:rsidRPr="002009EB">
        <w:t>var</w:t>
      </w:r>
      <w:proofErr w:type="spellEnd"/>
      <w:proofErr w:type="gramEnd"/>
      <w:r w:rsidRPr="002009EB">
        <w:t xml:space="preserve"> </w:t>
      </w:r>
      <w:proofErr w:type="spellStart"/>
      <w:r w:rsidRPr="002009EB">
        <w:t>ev</w:t>
      </w:r>
      <w:proofErr w:type="spellEnd"/>
      <w:r w:rsidRPr="002009EB">
        <w:t>=</w:t>
      </w:r>
      <w:proofErr w:type="spellStart"/>
      <w:r w:rsidRPr="002009EB">
        <w:t>ev</w:t>
      </w:r>
      <w:proofErr w:type="spellEnd"/>
      <w:r w:rsidRPr="002009EB">
        <w:t>||</w:t>
      </w:r>
      <w:proofErr w:type="spellStart"/>
      <w:r w:rsidRPr="002009EB">
        <w:t>window.event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         </w:t>
      </w:r>
      <w:proofErr w:type="gramStart"/>
      <w:r w:rsidRPr="002009EB">
        <w:t>if(</w:t>
      </w:r>
      <w:proofErr w:type="gramEnd"/>
      <w:r w:rsidRPr="002009EB">
        <w:t>!</w:t>
      </w:r>
      <w:proofErr w:type="spellStart"/>
      <w:r w:rsidRPr="002009EB">
        <w:t>this.isMouseLeaveOrEnter</w:t>
      </w:r>
      <w:proofErr w:type="spellEnd"/>
      <w:r w:rsidRPr="002009EB">
        <w:t>(ev,this.$</w:t>
      </w:r>
      <w:proofErr w:type="spellStart"/>
      <w:r w:rsidRPr="002009EB">
        <w:t>refs.curseParentBox</w:t>
      </w:r>
      <w:proofErr w:type="spellEnd"/>
      <w:r w:rsidRPr="002009EB">
        <w:t>)){</w:t>
      </w:r>
    </w:p>
    <w:p w:rsidR="002009EB" w:rsidRPr="002009EB" w:rsidRDefault="002009EB" w:rsidP="002009EB">
      <w:pPr>
        <w:pStyle w:val="jxa"/>
      </w:pPr>
      <w:r w:rsidRPr="002009EB">
        <w:t xml:space="preserve">                                  </w:t>
      </w:r>
      <w:proofErr w:type="gramStart"/>
      <w:r w:rsidRPr="002009EB">
        <w:t>return</w:t>
      </w:r>
      <w:proofErr w:type="gramEnd"/>
      <w:r w:rsidRPr="002009EB">
        <w:t xml:space="preserve"> false;</w:t>
      </w:r>
    </w:p>
    <w:p w:rsidR="002009EB" w:rsidRPr="002009EB" w:rsidRDefault="002009EB" w:rsidP="002009EB">
      <w:pPr>
        <w:pStyle w:val="jxa"/>
      </w:pPr>
      <w:r w:rsidRPr="002009EB">
        <w:t xml:space="preserve">              }</w:t>
      </w:r>
    </w:p>
    <w:p w:rsidR="002009EB" w:rsidRPr="002009EB" w:rsidRDefault="002009EB" w:rsidP="002009EB">
      <w:pPr>
        <w:pStyle w:val="jxa"/>
      </w:pPr>
      <w:r w:rsidRPr="002009EB">
        <w:t xml:space="preserve">            </w:t>
      </w:r>
      <w:proofErr w:type="gramStart"/>
      <w:r w:rsidRPr="002009EB">
        <w:t>if(</w:t>
      </w:r>
      <w:proofErr w:type="spellStart"/>
      <w:proofErr w:type="gramEnd"/>
      <w:r w:rsidRPr="002009EB">
        <w:t>this.curseClassNow</w:t>
      </w:r>
      <w:proofErr w:type="spellEnd"/>
      <w:r w:rsidRPr="002009EB">
        <w:t>=="now"){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 xml:space="preserve">                </w:t>
      </w:r>
      <w:proofErr w:type="spellStart"/>
      <w:r w:rsidRPr="002009EB">
        <w:t>this.curseClassNow</w:t>
      </w:r>
      <w:proofErr w:type="spellEnd"/>
      <w:r w:rsidRPr="002009EB">
        <w:t>="";</w:t>
      </w:r>
    </w:p>
    <w:p w:rsidR="002009EB" w:rsidRPr="002009EB" w:rsidRDefault="002009EB" w:rsidP="002009EB">
      <w:pPr>
        <w:pStyle w:val="jxa"/>
      </w:pPr>
      <w:r w:rsidRPr="002009EB">
        <w:t xml:space="preserve">            </w:t>
      </w:r>
      <w:proofErr w:type="gramStart"/>
      <w:r w:rsidRPr="002009EB">
        <w:t>}else</w:t>
      </w:r>
      <w:proofErr w:type="gramEnd"/>
      <w:r w:rsidRPr="002009EB">
        <w:t>{</w:t>
      </w:r>
    </w:p>
    <w:p w:rsidR="002009EB" w:rsidRPr="002009EB" w:rsidRDefault="002009EB" w:rsidP="002009EB">
      <w:pPr>
        <w:pStyle w:val="jxa"/>
      </w:pPr>
      <w:r w:rsidRPr="002009EB">
        <w:t xml:space="preserve">                </w:t>
      </w:r>
      <w:proofErr w:type="spellStart"/>
      <w:r w:rsidRPr="002009EB">
        <w:t>this.curseClassNow</w:t>
      </w:r>
      <w:proofErr w:type="spellEnd"/>
      <w:r w:rsidRPr="002009EB">
        <w:t>="now"</w:t>
      </w:r>
    </w:p>
    <w:p w:rsidR="002009EB" w:rsidRPr="002009EB" w:rsidRDefault="002009EB" w:rsidP="002009EB">
      <w:pPr>
        <w:pStyle w:val="jxa"/>
      </w:pPr>
      <w:r w:rsidRPr="002009EB">
        <w:t xml:space="preserve">            }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 xml:space="preserve">        },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isMouseLeaveOrEnter:</w:t>
      </w:r>
      <w:proofErr w:type="gramEnd"/>
      <w:r w:rsidRPr="002009EB">
        <w:t>function</w:t>
      </w:r>
      <w:proofErr w:type="spellEnd"/>
      <w:r w:rsidRPr="002009EB">
        <w:t xml:space="preserve"> (e, handler) {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spellStart"/>
      <w:proofErr w:type="gramStart"/>
      <w:r w:rsidRPr="002009EB">
        <w:t>var</w:t>
      </w:r>
      <w:proofErr w:type="spellEnd"/>
      <w:proofErr w:type="gramEnd"/>
      <w:r w:rsidRPr="002009EB">
        <w:t xml:space="preserve"> </w:t>
      </w:r>
      <w:r w:rsidRPr="002009EB">
        <w:lastRenderedPageBreak/>
        <w:t>reltg=e.relatedTarget?e.relatedTarget:e.type=='mouseout'?e.toElement:e.fromElement;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while</w:t>
      </w:r>
      <w:proofErr w:type="gramEnd"/>
      <w:r w:rsidRPr="002009EB">
        <w:t xml:space="preserve"> (</w:t>
      </w:r>
      <w:proofErr w:type="spellStart"/>
      <w:r w:rsidRPr="002009EB">
        <w:t>reltg</w:t>
      </w:r>
      <w:proofErr w:type="spellEnd"/>
      <w:r w:rsidRPr="002009EB">
        <w:t xml:space="preserve"> &amp;&amp; </w:t>
      </w:r>
      <w:proofErr w:type="spellStart"/>
      <w:r w:rsidRPr="002009EB">
        <w:t>reltg</w:t>
      </w:r>
      <w:proofErr w:type="spellEnd"/>
      <w:r w:rsidRPr="002009EB">
        <w:t xml:space="preserve"> != handler){</w:t>
      </w:r>
    </w:p>
    <w:p w:rsidR="002009EB" w:rsidRPr="002009EB" w:rsidRDefault="002009EB" w:rsidP="002009EB">
      <w:pPr>
        <w:pStyle w:val="jxa"/>
      </w:pPr>
      <w:r w:rsidRPr="002009EB">
        <w:t xml:space="preserve">             </w:t>
      </w:r>
      <w:proofErr w:type="spellStart"/>
      <w:proofErr w:type="gramStart"/>
      <w:r w:rsidRPr="002009EB">
        <w:t>reltg</w:t>
      </w:r>
      <w:proofErr w:type="spellEnd"/>
      <w:proofErr w:type="gramEnd"/>
      <w:r w:rsidRPr="002009EB">
        <w:t xml:space="preserve"> = </w:t>
      </w:r>
      <w:proofErr w:type="spellStart"/>
      <w:r w:rsidRPr="002009EB">
        <w:t>reltg.parentNode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      }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return</w:t>
      </w:r>
      <w:proofErr w:type="gramEnd"/>
      <w:r w:rsidRPr="002009EB">
        <w:t xml:space="preserve"> (</w:t>
      </w:r>
      <w:proofErr w:type="spellStart"/>
      <w:r w:rsidRPr="002009EB">
        <w:t>reltg</w:t>
      </w:r>
      <w:proofErr w:type="spellEnd"/>
      <w:r w:rsidRPr="002009EB">
        <w:t xml:space="preserve"> != handler);</w:t>
      </w:r>
    </w:p>
    <w:p w:rsidR="002009EB" w:rsidRPr="002009EB" w:rsidRDefault="002009EB" w:rsidP="002009EB">
      <w:pPr>
        <w:pStyle w:val="jxa"/>
      </w:pPr>
      <w:r w:rsidRPr="002009EB">
        <w:t xml:space="preserve">        },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modifyPassword:</w:t>
      </w:r>
      <w:proofErr w:type="gramEnd"/>
      <w:r w:rsidRPr="002009EB">
        <w:t>function</w:t>
      </w:r>
      <w:proofErr w:type="spellEnd"/>
      <w:r w:rsidRPr="002009EB">
        <w:t>(){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 xml:space="preserve">            this</w:t>
      </w:r>
      <w:proofErr w:type="gramStart"/>
      <w:r w:rsidRPr="002009EB">
        <w:t>.$</w:t>
      </w:r>
      <w:proofErr w:type="spellStart"/>
      <w:proofErr w:type="gramEnd"/>
      <w:r w:rsidRPr="002009EB">
        <w:t>refs.safeAlertContent.style.display</w:t>
      </w:r>
      <w:proofErr w:type="spellEnd"/>
      <w:r w:rsidRPr="002009EB">
        <w:t>='block';</w:t>
      </w:r>
    </w:p>
    <w:p w:rsidR="002009EB" w:rsidRPr="002009EB" w:rsidRDefault="002009EB" w:rsidP="002009EB">
      <w:pPr>
        <w:pStyle w:val="jxa"/>
      </w:pPr>
      <w:r w:rsidRPr="002009EB">
        <w:t xml:space="preserve">            </w:t>
      </w:r>
      <w:proofErr w:type="spellStart"/>
      <w:r w:rsidRPr="002009EB">
        <w:t>store.state.updateElement.safeAlertContent</w:t>
      </w:r>
      <w:proofErr w:type="spellEnd"/>
      <w:r w:rsidRPr="002009EB">
        <w:t xml:space="preserve"> = this</w:t>
      </w:r>
      <w:proofErr w:type="gramStart"/>
      <w:r w:rsidRPr="002009EB">
        <w:t>.$</w:t>
      </w:r>
      <w:proofErr w:type="spellStart"/>
      <w:proofErr w:type="gramEnd"/>
      <w:r w:rsidRPr="002009EB">
        <w:t>refs.safeAlertContent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    },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exitSystem:</w:t>
      </w:r>
      <w:proofErr w:type="gramEnd"/>
      <w:r w:rsidRPr="002009EB">
        <w:t>function</w:t>
      </w:r>
      <w:proofErr w:type="spellEnd"/>
      <w:r w:rsidRPr="002009EB">
        <w:t>(){</w:t>
      </w:r>
    </w:p>
    <w:p w:rsidR="002009EB" w:rsidRPr="002009EB" w:rsidRDefault="002009EB" w:rsidP="002009EB">
      <w:pPr>
        <w:pStyle w:val="jxa"/>
      </w:pPr>
      <w:r w:rsidRPr="002009EB">
        <w:t xml:space="preserve">              this</w:t>
      </w:r>
      <w:proofErr w:type="gramStart"/>
      <w:r w:rsidRPr="002009EB">
        <w:t>.$</w:t>
      </w:r>
      <w:proofErr w:type="spellStart"/>
      <w:proofErr w:type="gramEnd"/>
      <w:r w:rsidRPr="002009EB">
        <w:t>reqs</w:t>
      </w:r>
      <w:proofErr w:type="spellEnd"/>
      <w:r w:rsidRPr="002009EB">
        <w:t>({//180.76.156.148</w:t>
      </w:r>
    </w:p>
    <w:p w:rsidR="002009EB" w:rsidRPr="002009EB" w:rsidRDefault="002009EB" w:rsidP="002009EB">
      <w:pPr>
        <w:pStyle w:val="jxa"/>
      </w:pPr>
      <w:r w:rsidRPr="002009EB">
        <w:t xml:space="preserve">                      </w:t>
      </w:r>
      <w:proofErr w:type="gramStart"/>
      <w:r w:rsidRPr="002009EB">
        <w:t>method</w:t>
      </w:r>
      <w:proofErr w:type="gramEnd"/>
      <w:r w:rsidRPr="002009EB">
        <w:t>: 'get',</w:t>
      </w:r>
    </w:p>
    <w:p w:rsidR="002009EB" w:rsidRPr="002009EB" w:rsidRDefault="002009EB" w:rsidP="002009EB">
      <w:pPr>
        <w:pStyle w:val="jxa"/>
      </w:pPr>
      <w:r w:rsidRPr="002009EB">
        <w:t xml:space="preserve">                      </w:t>
      </w:r>
      <w:proofErr w:type="gramStart"/>
      <w:r w:rsidRPr="002009EB">
        <w:t>url</w:t>
      </w:r>
      <w:proofErr w:type="gramEnd"/>
      <w:r w:rsidRPr="002009EB">
        <w:t>: this.$store.state.url.</w:t>
      </w:r>
      <w:proofErr w:type="spellStart"/>
      <w:r w:rsidRPr="002009EB">
        <w:t>BASEURL+this</w:t>
      </w:r>
      <w:proofErr w:type="spellEnd"/>
      <w:r w:rsidRPr="002009EB">
        <w:t>.$</w:t>
      </w:r>
      <w:proofErr w:type="spellStart"/>
      <w:r w:rsidRPr="002009EB">
        <w:t>store.state.url.EXITSYS</w:t>
      </w:r>
      <w:proofErr w:type="spellEnd"/>
    </w:p>
    <w:p w:rsidR="002009EB" w:rsidRPr="002009EB" w:rsidRDefault="002009EB" w:rsidP="002009EB">
      <w:pPr>
        <w:pStyle w:val="jxa"/>
      </w:pPr>
      <w:r w:rsidRPr="002009EB">
        <w:t xml:space="preserve">                    }).</w:t>
      </w:r>
      <w:proofErr w:type="gramStart"/>
      <w:r w:rsidRPr="002009EB">
        <w:t>then(</w:t>
      </w:r>
      <w:proofErr w:type="gramEnd"/>
      <w:r w:rsidRPr="002009EB">
        <w:t>function (response) {</w:t>
      </w:r>
    </w:p>
    <w:p w:rsidR="002009EB" w:rsidRPr="002009EB" w:rsidRDefault="002009EB" w:rsidP="002009EB">
      <w:pPr>
        <w:pStyle w:val="jxa"/>
      </w:pPr>
      <w:r w:rsidRPr="002009EB">
        <w:t xml:space="preserve">                        </w:t>
      </w:r>
      <w:proofErr w:type="gramStart"/>
      <w:r w:rsidRPr="002009EB">
        <w:t>if(</w:t>
      </w:r>
      <w:proofErr w:type="spellStart"/>
      <w:proofErr w:type="gramEnd"/>
      <w:r w:rsidRPr="002009EB">
        <w:t>response.data.success</w:t>
      </w:r>
      <w:proofErr w:type="spellEnd"/>
      <w:r w:rsidRPr="002009EB">
        <w:t>){</w:t>
      </w:r>
    </w:p>
    <w:p w:rsidR="002009EB" w:rsidRPr="002009EB" w:rsidRDefault="002009EB" w:rsidP="002009EB">
      <w:pPr>
        <w:pStyle w:val="jxa"/>
      </w:pPr>
      <w:r w:rsidRPr="002009EB">
        <w:t xml:space="preserve">                            </w:t>
      </w:r>
      <w:proofErr w:type="spellStart"/>
      <w:r w:rsidRPr="002009EB">
        <w:t>window.location.href</w:t>
      </w:r>
      <w:proofErr w:type="spellEnd"/>
      <w:r w:rsidRPr="002009EB">
        <w:t>="/";</w:t>
      </w:r>
    </w:p>
    <w:p w:rsidR="002009EB" w:rsidRPr="002009EB" w:rsidRDefault="002009EB" w:rsidP="002009EB">
      <w:pPr>
        <w:pStyle w:val="jxa"/>
      </w:pPr>
      <w:r w:rsidRPr="002009EB">
        <w:t xml:space="preserve">                        }</w:t>
      </w:r>
    </w:p>
    <w:p w:rsidR="002009EB" w:rsidRPr="002009EB" w:rsidRDefault="002009EB" w:rsidP="002009EB">
      <w:pPr>
        <w:pStyle w:val="jxa"/>
      </w:pPr>
      <w:r w:rsidRPr="002009EB">
        <w:t xml:space="preserve">                    });</w:t>
      </w:r>
    </w:p>
    <w:p w:rsidR="002009EB" w:rsidRPr="002009EB" w:rsidRDefault="002009EB" w:rsidP="002009EB">
      <w:pPr>
        <w:pStyle w:val="jxa"/>
      </w:pPr>
      <w:r w:rsidRPr="002009EB">
        <w:t xml:space="preserve">        },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adminListFn:</w:t>
      </w:r>
      <w:proofErr w:type="gramEnd"/>
      <w:r w:rsidRPr="002009EB">
        <w:t>function</w:t>
      </w:r>
      <w:proofErr w:type="spellEnd"/>
      <w:r w:rsidRPr="002009EB">
        <w:t>(){</w:t>
      </w:r>
    </w:p>
    <w:p w:rsidR="002009EB" w:rsidRPr="002009EB" w:rsidRDefault="002009EB" w:rsidP="002009EB">
      <w:pPr>
        <w:pStyle w:val="jxa"/>
      </w:pPr>
      <w:r w:rsidRPr="002009EB">
        <w:t xml:space="preserve">             </w:t>
      </w:r>
      <w:proofErr w:type="spellStart"/>
      <w:r w:rsidRPr="002009EB">
        <w:t>window.location.href</w:t>
      </w:r>
      <w:proofErr w:type="spellEnd"/>
      <w:r w:rsidRPr="002009EB">
        <w:t>="/</w:t>
      </w:r>
      <w:proofErr w:type="spellStart"/>
      <w:r w:rsidRPr="002009EB">
        <w:t>adminListCom</w:t>
      </w:r>
      <w:proofErr w:type="spellEnd"/>
      <w:r w:rsidRPr="002009EB">
        <w:t>";</w:t>
      </w:r>
    </w:p>
    <w:p w:rsidR="002009EB" w:rsidRPr="002009EB" w:rsidRDefault="002009EB" w:rsidP="002009EB">
      <w:pPr>
        <w:pStyle w:val="jxa"/>
      </w:pPr>
      <w:r w:rsidRPr="002009EB">
        <w:t xml:space="preserve">        },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studentListFn:</w:t>
      </w:r>
      <w:proofErr w:type="gramEnd"/>
      <w:r w:rsidRPr="002009EB">
        <w:t>function</w:t>
      </w:r>
      <w:proofErr w:type="spellEnd"/>
      <w:r w:rsidRPr="002009EB">
        <w:t>(){</w:t>
      </w:r>
    </w:p>
    <w:p w:rsidR="002009EB" w:rsidRPr="002009EB" w:rsidRDefault="002009EB" w:rsidP="002009EB">
      <w:pPr>
        <w:pStyle w:val="jxa"/>
      </w:pPr>
      <w:r w:rsidRPr="002009EB">
        <w:t xml:space="preserve">             </w:t>
      </w:r>
      <w:proofErr w:type="spellStart"/>
      <w:r w:rsidRPr="002009EB">
        <w:t>window.location.href</w:t>
      </w:r>
      <w:proofErr w:type="spellEnd"/>
      <w:r w:rsidRPr="002009EB">
        <w:t>="/</w:t>
      </w:r>
      <w:proofErr w:type="spellStart"/>
      <w:r w:rsidRPr="002009EB">
        <w:t>studentList</w:t>
      </w:r>
      <w:proofErr w:type="spellEnd"/>
      <w:r w:rsidRPr="002009EB">
        <w:t>";</w:t>
      </w:r>
    </w:p>
    <w:p w:rsidR="002009EB" w:rsidRPr="002009EB" w:rsidRDefault="002009EB" w:rsidP="002009EB">
      <w:pPr>
        <w:pStyle w:val="jxa"/>
      </w:pPr>
      <w:r w:rsidRPr="002009EB">
        <w:t xml:space="preserve">        },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courseListFn:</w:t>
      </w:r>
      <w:proofErr w:type="gramEnd"/>
      <w:r w:rsidRPr="002009EB">
        <w:t>function</w:t>
      </w:r>
      <w:proofErr w:type="spellEnd"/>
      <w:r w:rsidRPr="002009EB">
        <w:t>(){</w:t>
      </w:r>
    </w:p>
    <w:p w:rsidR="002009EB" w:rsidRPr="002009EB" w:rsidRDefault="002009EB" w:rsidP="002009EB">
      <w:pPr>
        <w:pStyle w:val="jxa"/>
      </w:pPr>
      <w:r w:rsidRPr="002009EB">
        <w:t xml:space="preserve">             </w:t>
      </w:r>
      <w:proofErr w:type="spellStart"/>
      <w:r w:rsidRPr="002009EB">
        <w:t>window.location.href</w:t>
      </w:r>
      <w:proofErr w:type="spellEnd"/>
      <w:r w:rsidRPr="002009EB">
        <w:t>="/</w:t>
      </w:r>
      <w:proofErr w:type="spellStart"/>
      <w:r w:rsidRPr="002009EB">
        <w:t>courseList</w:t>
      </w:r>
      <w:proofErr w:type="spellEnd"/>
      <w:r w:rsidRPr="002009EB">
        <w:t>";</w:t>
      </w:r>
    </w:p>
    <w:p w:rsidR="002009EB" w:rsidRPr="002009EB" w:rsidRDefault="002009EB" w:rsidP="002009EB">
      <w:pPr>
        <w:pStyle w:val="jxa"/>
      </w:pPr>
      <w:r w:rsidRPr="002009EB">
        <w:t xml:space="preserve">        },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vedioListFn:</w:t>
      </w:r>
      <w:proofErr w:type="gramEnd"/>
      <w:r w:rsidRPr="002009EB">
        <w:t>function</w:t>
      </w:r>
      <w:proofErr w:type="spellEnd"/>
      <w:r w:rsidRPr="002009EB">
        <w:t>(){</w:t>
      </w:r>
    </w:p>
    <w:p w:rsidR="002009EB" w:rsidRPr="002009EB" w:rsidRDefault="002009EB" w:rsidP="002009EB">
      <w:pPr>
        <w:pStyle w:val="jxa"/>
      </w:pPr>
      <w:r w:rsidRPr="002009EB">
        <w:t xml:space="preserve">              </w:t>
      </w:r>
      <w:proofErr w:type="spellStart"/>
      <w:r w:rsidRPr="002009EB">
        <w:t>window.location.href</w:t>
      </w:r>
      <w:proofErr w:type="spellEnd"/>
      <w:r w:rsidRPr="002009EB">
        <w:t>="/</w:t>
      </w:r>
      <w:proofErr w:type="spellStart"/>
      <w:r w:rsidRPr="002009EB">
        <w:t>vedioList</w:t>
      </w:r>
      <w:proofErr w:type="spellEnd"/>
      <w:r w:rsidRPr="002009EB">
        <w:t>";</w:t>
      </w:r>
    </w:p>
    <w:p w:rsidR="002009EB" w:rsidRPr="002009EB" w:rsidRDefault="002009EB" w:rsidP="002009EB">
      <w:pPr>
        <w:pStyle w:val="jxa"/>
      </w:pPr>
      <w:r w:rsidRPr="002009EB">
        <w:t xml:space="preserve">        },</w:t>
      </w:r>
    </w:p>
    <w:p w:rsidR="002009EB" w:rsidRPr="002009EB" w:rsidRDefault="002009EB" w:rsidP="002009EB">
      <w:pPr>
        <w:pStyle w:val="jxa"/>
      </w:pPr>
      <w:r w:rsidRPr="002009EB">
        <w:t xml:space="preserve">         </w:t>
      </w:r>
      <w:proofErr w:type="spellStart"/>
      <w:proofErr w:type="gramStart"/>
      <w:r w:rsidRPr="002009EB">
        <w:t>courseEditListFn:</w:t>
      </w:r>
      <w:proofErr w:type="gramEnd"/>
      <w:r w:rsidRPr="002009EB">
        <w:t>function</w:t>
      </w:r>
      <w:proofErr w:type="spellEnd"/>
      <w:r w:rsidRPr="002009EB">
        <w:t>(){</w:t>
      </w:r>
    </w:p>
    <w:p w:rsidR="002009EB" w:rsidRPr="002009EB" w:rsidRDefault="002009EB" w:rsidP="002009EB">
      <w:pPr>
        <w:pStyle w:val="jxa"/>
      </w:pPr>
      <w:r w:rsidRPr="002009EB">
        <w:t xml:space="preserve">               </w:t>
      </w:r>
      <w:proofErr w:type="spellStart"/>
      <w:r w:rsidRPr="002009EB">
        <w:t>window.location.href</w:t>
      </w:r>
      <w:proofErr w:type="spellEnd"/>
      <w:r w:rsidRPr="002009EB">
        <w:t>="/</w:t>
      </w:r>
      <w:proofErr w:type="spellStart"/>
      <w:r w:rsidRPr="002009EB">
        <w:t>courseEditList</w:t>
      </w:r>
      <w:proofErr w:type="spellEnd"/>
      <w:r w:rsidRPr="002009EB">
        <w:t>";</w:t>
      </w:r>
    </w:p>
    <w:p w:rsidR="002009EB" w:rsidRPr="002009EB" w:rsidRDefault="002009EB" w:rsidP="002009EB">
      <w:pPr>
        <w:pStyle w:val="jxa"/>
      </w:pPr>
      <w:r w:rsidRPr="002009EB">
        <w:t xml:space="preserve">         }</w:t>
      </w:r>
    </w:p>
    <w:p w:rsidR="002009EB" w:rsidRPr="002009EB" w:rsidRDefault="002009EB" w:rsidP="002009EB">
      <w:pPr>
        <w:pStyle w:val="jxa"/>
      </w:pPr>
      <w:r w:rsidRPr="002009EB">
        <w:t xml:space="preserve">    },</w:t>
      </w:r>
    </w:p>
    <w:p w:rsidR="002009EB" w:rsidRPr="002009EB" w:rsidRDefault="002009EB" w:rsidP="002009EB">
      <w:pPr>
        <w:pStyle w:val="jxa"/>
      </w:pPr>
      <w:r w:rsidRPr="002009EB">
        <w:t xml:space="preserve">   </w:t>
      </w:r>
      <w:proofErr w:type="gramStart"/>
      <w:r w:rsidRPr="002009EB">
        <w:t>components</w:t>
      </w:r>
      <w:proofErr w:type="gramEnd"/>
      <w:r w:rsidRPr="002009EB">
        <w:t>: {</w:t>
      </w:r>
      <w:proofErr w:type="spellStart"/>
      <w:r w:rsidRPr="002009EB">
        <w:t>safeAlert</w:t>
      </w:r>
      <w:proofErr w:type="spellEnd"/>
      <w:r w:rsidRPr="002009EB">
        <w:t>}</w:t>
      </w:r>
    </w:p>
    <w:p w:rsidR="002009EB" w:rsidRPr="002009EB" w:rsidRDefault="002009EB" w:rsidP="002009EB">
      <w:pPr>
        <w:pStyle w:val="jxa"/>
      </w:pPr>
      <w:r w:rsidRPr="002009EB">
        <w:t>};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>&lt;/script&gt;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>&lt;</w:t>
      </w:r>
      <w:proofErr w:type="gramStart"/>
      <w:r w:rsidRPr="002009EB">
        <w:t>style</w:t>
      </w:r>
      <w:proofErr w:type="gramEnd"/>
      <w:r w:rsidRPr="002009EB">
        <w:t>&gt;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header_</w:t>
      </w:r>
      <w:proofErr w:type="gramStart"/>
      <w:r w:rsidRPr="002009EB">
        <w:t>wrap</w:t>
      </w:r>
      <w:proofErr w:type="spellEnd"/>
      <w:r w:rsidRPr="002009EB">
        <w:t>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height:</w:t>
      </w:r>
      <w:proofErr w:type="gramEnd"/>
      <w:r w:rsidRPr="002009EB">
        <w:t>50px;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background</w:t>
      </w:r>
      <w:proofErr w:type="gramEnd"/>
      <w:r w:rsidRPr="002009EB">
        <w:t>:#222222;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font-size:</w:t>
      </w:r>
      <w:proofErr w:type="gramEnd"/>
      <w:r w:rsidRPr="002009EB">
        <w:t>12px;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logo_</w:t>
      </w:r>
      <w:proofErr w:type="gramStart"/>
      <w:r w:rsidRPr="002009EB">
        <w:t>wrap</w:t>
      </w:r>
      <w:proofErr w:type="spellEnd"/>
      <w:r w:rsidRPr="002009EB">
        <w:t>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margin:</w:t>
      </w:r>
      <w:proofErr w:type="gramEnd"/>
      <w:r w:rsidRPr="002009EB">
        <w:t>4px 0 0 18px;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spellStart"/>
      <w:proofErr w:type="gramStart"/>
      <w:r w:rsidRPr="002009EB">
        <w:t>float:</w:t>
      </w:r>
      <w:proofErr w:type="gramEnd"/>
      <w:r w:rsidRPr="002009EB">
        <w:t>left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header_</w:t>
      </w:r>
      <w:proofErr w:type="gramStart"/>
      <w:r w:rsidRPr="002009EB">
        <w:t>nav</w:t>
      </w:r>
      <w:proofErr w:type="spellEnd"/>
      <w:r w:rsidRPr="002009EB">
        <w:t>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spellStart"/>
      <w:proofErr w:type="gramStart"/>
      <w:r w:rsidRPr="002009EB">
        <w:t>float:</w:t>
      </w:r>
      <w:proofErr w:type="gramEnd"/>
      <w:r w:rsidRPr="002009EB">
        <w:t>right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color</w:t>
      </w:r>
      <w:proofErr w:type="gramEnd"/>
      <w:r w:rsidRPr="002009EB">
        <w:t>:#9d9d9d;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header_nav</w:t>
      </w:r>
      <w:proofErr w:type="spellEnd"/>
      <w:r w:rsidRPr="002009EB">
        <w:t xml:space="preserve"> </w:t>
      </w:r>
      <w:proofErr w:type="gramStart"/>
      <w:r w:rsidRPr="002009EB">
        <w:t>li{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spellStart"/>
      <w:proofErr w:type="gramStart"/>
      <w:r w:rsidRPr="002009EB">
        <w:t>float:</w:t>
      </w:r>
      <w:proofErr w:type="gramEnd"/>
      <w:r w:rsidRPr="002009EB">
        <w:t>left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line-height:</w:t>
      </w:r>
      <w:proofErr w:type="gramEnd"/>
      <w:r w:rsidRPr="002009EB">
        <w:t>50px;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padding:</w:t>
      </w:r>
      <w:proofErr w:type="gramEnd"/>
      <w:r w:rsidRPr="002009EB">
        <w:t>0 15px;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header_nav</w:t>
      </w:r>
      <w:proofErr w:type="spellEnd"/>
      <w:r w:rsidRPr="002009EB">
        <w:t xml:space="preserve"> li a</w:t>
      </w:r>
      <w:proofErr w:type="gramStart"/>
      <w:r w:rsidRPr="002009EB">
        <w:t>:hover</w:t>
      </w:r>
      <w:proofErr w:type="gramEnd"/>
      <w:r w:rsidRPr="002009EB">
        <w:t>{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color</w:t>
      </w:r>
      <w:proofErr w:type="gramEnd"/>
      <w:r w:rsidRPr="002009EB">
        <w:t>:#</w:t>
      </w:r>
      <w:proofErr w:type="spellStart"/>
      <w:r w:rsidRPr="002009EB">
        <w:t>fff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spellStart"/>
      <w:proofErr w:type="gramStart"/>
      <w:r w:rsidRPr="002009EB">
        <w:t>cursor:</w:t>
      </w:r>
      <w:proofErr w:type="gramEnd"/>
      <w:r w:rsidRPr="002009EB">
        <w:t>pointer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 .</w:t>
      </w:r>
      <w:proofErr w:type="spellStart"/>
      <w:r w:rsidRPr="002009EB">
        <w:t>header_nav</w:t>
      </w:r>
      <w:proofErr w:type="spellEnd"/>
      <w:r w:rsidRPr="002009EB">
        <w:t xml:space="preserve"> li </w:t>
      </w:r>
      <w:proofErr w:type="gramStart"/>
      <w:r w:rsidRPr="002009EB">
        <w:t>a{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        </w:t>
      </w:r>
      <w:proofErr w:type="gramStart"/>
      <w:r w:rsidRPr="002009EB">
        <w:t>color</w:t>
      </w:r>
      <w:proofErr w:type="gramEnd"/>
      <w:r w:rsidRPr="002009EB">
        <w:t>:#9D9D9D;</w:t>
      </w:r>
    </w:p>
    <w:p w:rsidR="002009EB" w:rsidRPr="002009EB" w:rsidRDefault="002009EB" w:rsidP="002009EB">
      <w:pPr>
        <w:pStyle w:val="jxa"/>
      </w:pPr>
      <w:r w:rsidRPr="002009EB">
        <w:t xml:space="preserve">            </w:t>
      </w:r>
      <w:proofErr w:type="spellStart"/>
      <w:proofErr w:type="gramStart"/>
      <w:r w:rsidRPr="002009EB">
        <w:t>position:</w:t>
      </w:r>
      <w:proofErr w:type="gramEnd"/>
      <w:r w:rsidRPr="002009EB">
        <w:t>relative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header_nav</w:t>
      </w:r>
      <w:proofErr w:type="spellEnd"/>
      <w:r w:rsidRPr="002009EB">
        <w:t xml:space="preserve"> li a .</w:t>
      </w:r>
      <w:proofErr w:type="gramStart"/>
      <w:r w:rsidRPr="002009EB">
        <w:t>icon{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top:</w:t>
      </w:r>
      <w:proofErr w:type="gramEnd"/>
      <w:r w:rsidRPr="002009EB">
        <w:t>0;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border:</w:t>
      </w:r>
      <w:proofErr w:type="gramEnd"/>
      <w:r w:rsidRPr="002009EB">
        <w:t>none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left</w:t>
      </w:r>
      <w:proofErr w:type="gramEnd"/>
      <w:r w:rsidRPr="002009EB">
        <w:t>:-20px;</w:t>
      </w:r>
    </w:p>
    <w:p w:rsidR="002009EB" w:rsidRPr="002009EB" w:rsidRDefault="002009EB" w:rsidP="002009EB">
      <w:pPr>
        <w:pStyle w:val="jxa"/>
      </w:pPr>
      <w:r w:rsidRPr="002009EB">
        <w:t xml:space="preserve"> 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header_nav</w:t>
      </w:r>
      <w:proofErr w:type="spellEnd"/>
      <w:r w:rsidRPr="002009EB">
        <w:t xml:space="preserve"> i, .</w:t>
      </w:r>
      <w:proofErr w:type="spellStart"/>
      <w:r w:rsidRPr="002009EB">
        <w:t>header_nav</w:t>
      </w:r>
      <w:proofErr w:type="spellEnd"/>
      <w:r w:rsidRPr="002009EB">
        <w:t xml:space="preserve"> .</w:t>
      </w:r>
      <w:proofErr w:type="gramStart"/>
      <w:r w:rsidRPr="002009EB">
        <w:t>name{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margin-right:</w:t>
      </w:r>
      <w:proofErr w:type="gramEnd"/>
      <w:r w:rsidRPr="002009EB">
        <w:t>6px;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nav_</w:t>
      </w:r>
      <w:proofErr w:type="gramStart"/>
      <w:r w:rsidRPr="002009EB">
        <w:t>wrap</w:t>
      </w:r>
      <w:proofErr w:type="spellEnd"/>
      <w:r w:rsidRPr="002009EB">
        <w:t>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height:</w:t>
      </w:r>
      <w:proofErr w:type="gramEnd"/>
      <w:r w:rsidRPr="002009EB">
        <w:t>50px;</w:t>
      </w:r>
    </w:p>
    <w:p w:rsidR="002009EB" w:rsidRPr="002009EB" w:rsidRDefault="002009EB" w:rsidP="002009EB">
      <w:pPr>
        <w:pStyle w:val="jxa"/>
      </w:pPr>
      <w:r w:rsidRPr="002009EB">
        <w:lastRenderedPageBreak/>
        <w:t xml:space="preserve">    </w:t>
      </w:r>
      <w:r w:rsidRPr="002009EB">
        <w:tab/>
      </w:r>
      <w:proofErr w:type="spellStart"/>
      <w:proofErr w:type="gramStart"/>
      <w:r w:rsidRPr="002009EB">
        <w:t>background:</w:t>
      </w:r>
      <w:proofErr w:type="gramEnd"/>
      <w:r w:rsidRPr="002009EB">
        <w:t>url</w:t>
      </w:r>
      <w:proofErr w:type="spellEnd"/>
      <w:r w:rsidRPr="002009EB">
        <w:t>(../assets/images/white_opacity_bg.png);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/*</w:t>
      </w:r>
      <w:r w:rsidRPr="002009EB">
        <w:rPr>
          <w:rFonts w:hint="eastAsia"/>
        </w:rPr>
        <w:t>导航</w:t>
      </w:r>
      <w:r w:rsidRPr="002009EB">
        <w:rPr>
          <w:rFonts w:hint="eastAsia"/>
        </w:rPr>
        <w:t>*/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main_</w:t>
      </w:r>
      <w:proofErr w:type="gramStart"/>
      <w:r w:rsidRPr="002009EB">
        <w:t>nav</w:t>
      </w:r>
      <w:proofErr w:type="spellEnd"/>
      <w:r w:rsidRPr="002009EB">
        <w:t>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width:</w:t>
      </w:r>
      <w:proofErr w:type="gramEnd"/>
      <w:r w:rsidRPr="002009EB">
        <w:t>1100px;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margin:</w:t>
      </w:r>
      <w:proofErr w:type="gramEnd"/>
      <w:r w:rsidRPr="002009EB">
        <w:t>0 auto;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color</w:t>
      </w:r>
      <w:proofErr w:type="gramEnd"/>
      <w:r w:rsidRPr="002009EB">
        <w:t>:#</w:t>
      </w:r>
      <w:proofErr w:type="spellStart"/>
      <w:r w:rsidRPr="002009EB">
        <w:t>fff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line-height:</w:t>
      </w:r>
      <w:proofErr w:type="gramEnd"/>
      <w:r w:rsidRPr="002009EB">
        <w:t>50px;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height:</w:t>
      </w:r>
      <w:proofErr w:type="gramEnd"/>
      <w:r w:rsidRPr="002009EB">
        <w:t>50px;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font-size:</w:t>
      </w:r>
      <w:proofErr w:type="gramEnd"/>
      <w:r w:rsidRPr="002009EB">
        <w:t>14px;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main_nav</w:t>
      </w:r>
      <w:proofErr w:type="spellEnd"/>
      <w:r w:rsidRPr="002009EB">
        <w:t xml:space="preserve"> </w:t>
      </w:r>
      <w:proofErr w:type="gramStart"/>
      <w:r w:rsidRPr="002009EB">
        <w:t>li{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spellStart"/>
      <w:proofErr w:type="gramStart"/>
      <w:r w:rsidRPr="002009EB">
        <w:t>float:</w:t>
      </w:r>
      <w:proofErr w:type="gramEnd"/>
      <w:r w:rsidRPr="002009EB">
        <w:t>left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padding:</w:t>
      </w:r>
      <w:proofErr w:type="gramEnd"/>
      <w:r w:rsidRPr="002009EB">
        <w:t>0 30px;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spellStart"/>
      <w:proofErr w:type="gramStart"/>
      <w:r w:rsidRPr="002009EB">
        <w:t>position:</w:t>
      </w:r>
      <w:proofErr w:type="gramEnd"/>
      <w:r w:rsidRPr="002009EB">
        <w:t>relative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spellStart"/>
      <w:proofErr w:type="gramStart"/>
      <w:r w:rsidRPr="002009EB">
        <w:t>cursor:</w:t>
      </w:r>
      <w:proofErr w:type="gramEnd"/>
      <w:r w:rsidRPr="002009EB">
        <w:t>pointer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main_nav</w:t>
      </w:r>
      <w:proofErr w:type="spellEnd"/>
      <w:r w:rsidRPr="002009EB">
        <w:t xml:space="preserve"> </w:t>
      </w:r>
      <w:proofErr w:type="gramStart"/>
      <w:r w:rsidRPr="002009EB">
        <w:t>i{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margin-right:</w:t>
      </w:r>
      <w:proofErr w:type="gramEnd"/>
      <w:r w:rsidRPr="002009EB">
        <w:t>8px;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main_nav</w:t>
      </w:r>
      <w:proofErr w:type="spellEnd"/>
      <w:r w:rsidRPr="002009EB">
        <w:t xml:space="preserve"> li </w:t>
      </w:r>
      <w:proofErr w:type="gramStart"/>
      <w:r w:rsidRPr="002009EB">
        <w:t>a{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     </w:t>
      </w:r>
      <w:proofErr w:type="gramStart"/>
      <w:r w:rsidRPr="002009EB">
        <w:t>color</w:t>
      </w:r>
      <w:proofErr w:type="gramEnd"/>
      <w:r w:rsidRPr="002009EB">
        <w:t>:#</w:t>
      </w:r>
      <w:proofErr w:type="spellStart"/>
      <w:r w:rsidRPr="002009EB">
        <w:t>fff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     </w:t>
      </w:r>
      <w:proofErr w:type="spellStart"/>
      <w:proofErr w:type="gramStart"/>
      <w:r w:rsidRPr="002009EB">
        <w:t>position:</w:t>
      </w:r>
      <w:proofErr w:type="gramEnd"/>
      <w:r w:rsidRPr="002009EB">
        <w:t>relative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main_nav</w:t>
      </w:r>
      <w:proofErr w:type="spellEnd"/>
      <w:r w:rsidRPr="002009EB">
        <w:t xml:space="preserve"> li a .</w:t>
      </w:r>
      <w:proofErr w:type="gramStart"/>
      <w:r w:rsidRPr="002009EB">
        <w:t>icon{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     </w:t>
      </w:r>
      <w:proofErr w:type="gramStart"/>
      <w:r w:rsidRPr="002009EB">
        <w:t>top:</w:t>
      </w:r>
      <w:proofErr w:type="gramEnd"/>
      <w:r w:rsidRPr="002009EB">
        <w:t>0;</w:t>
      </w:r>
    </w:p>
    <w:p w:rsidR="002009EB" w:rsidRPr="002009EB" w:rsidRDefault="002009EB" w:rsidP="002009EB">
      <w:pPr>
        <w:pStyle w:val="jxa"/>
      </w:pPr>
      <w:r w:rsidRPr="002009EB">
        <w:t xml:space="preserve">         </w:t>
      </w:r>
      <w:proofErr w:type="spellStart"/>
      <w:proofErr w:type="gramStart"/>
      <w:r w:rsidRPr="002009EB">
        <w:t>border:</w:t>
      </w:r>
      <w:proofErr w:type="gramEnd"/>
      <w:r w:rsidRPr="002009EB">
        <w:t>none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     </w:t>
      </w:r>
      <w:proofErr w:type="gramStart"/>
      <w:r w:rsidRPr="002009EB">
        <w:t>left</w:t>
      </w:r>
      <w:proofErr w:type="gramEnd"/>
      <w:r w:rsidRPr="002009EB">
        <w:t>:-20px;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main_nav</w:t>
      </w:r>
      <w:proofErr w:type="spellEnd"/>
      <w:r w:rsidRPr="002009EB">
        <w:t xml:space="preserve"> li a::before, .</w:t>
      </w:r>
      <w:proofErr w:type="spellStart"/>
      <w:r w:rsidRPr="002009EB">
        <w:t>main_nav</w:t>
      </w:r>
      <w:proofErr w:type="spellEnd"/>
      <w:r w:rsidRPr="002009EB">
        <w:t xml:space="preserve"> li a::</w:t>
      </w:r>
      <w:proofErr w:type="gramStart"/>
      <w:r w:rsidRPr="002009EB">
        <w:t>after{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content</w:t>
      </w:r>
      <w:proofErr w:type="gramEnd"/>
      <w:r w:rsidRPr="002009EB">
        <w:t>: '';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position</w:t>
      </w:r>
      <w:proofErr w:type="gramEnd"/>
      <w:r w:rsidRPr="002009EB">
        <w:t>: absolute;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width</w:t>
      </w:r>
      <w:proofErr w:type="gramEnd"/>
      <w:r w:rsidRPr="002009EB">
        <w:t>: 8px;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height</w:t>
      </w:r>
      <w:proofErr w:type="gramEnd"/>
      <w:r w:rsidRPr="002009EB">
        <w:t>: 8px;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opacity</w:t>
      </w:r>
      <w:proofErr w:type="gramEnd"/>
      <w:r w:rsidRPr="002009EB">
        <w:t>: 0;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border</w:t>
      </w:r>
      <w:proofErr w:type="gramEnd"/>
      <w:r w:rsidRPr="002009EB">
        <w:t>: 2px solid #</w:t>
      </w:r>
      <w:proofErr w:type="spellStart"/>
      <w:r w:rsidRPr="002009EB">
        <w:t>fff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    -</w:t>
      </w:r>
      <w:proofErr w:type="spellStart"/>
      <w:proofErr w:type="gramStart"/>
      <w:r w:rsidRPr="002009EB">
        <w:t>webkit</w:t>
      </w:r>
      <w:proofErr w:type="spellEnd"/>
      <w:r w:rsidRPr="002009EB">
        <w:t>-</w:t>
      </w:r>
      <w:proofErr w:type="gramEnd"/>
      <w:r w:rsidRPr="002009EB">
        <w:t>transition: -</w:t>
      </w:r>
      <w:proofErr w:type="spellStart"/>
      <w:r w:rsidRPr="002009EB">
        <w:t>webkit</w:t>
      </w:r>
      <w:proofErr w:type="spellEnd"/>
      <w:r w:rsidRPr="002009EB">
        <w:t>-transform 0.3s, opacity 0.3s;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transition</w:t>
      </w:r>
      <w:proofErr w:type="gramEnd"/>
      <w:r w:rsidRPr="002009EB">
        <w:t>: transform 0.3s, opacity 0.1s;</w:t>
      </w:r>
    </w:p>
    <w:p w:rsidR="002009EB" w:rsidRPr="002009EB" w:rsidRDefault="002009EB" w:rsidP="002009EB">
      <w:pPr>
        <w:pStyle w:val="jxa"/>
      </w:pPr>
      <w:r w:rsidRPr="002009EB">
        <w:t xml:space="preserve">        -</w:t>
      </w:r>
      <w:proofErr w:type="spellStart"/>
      <w:proofErr w:type="gramStart"/>
      <w:r w:rsidRPr="002009EB">
        <w:t>webkit</w:t>
      </w:r>
      <w:proofErr w:type="spellEnd"/>
      <w:r w:rsidRPr="002009EB">
        <w:t>-</w:t>
      </w:r>
      <w:proofErr w:type="gramEnd"/>
      <w:r w:rsidRPr="002009EB">
        <w:t>transition-timing-function: cubic-</w:t>
      </w:r>
      <w:proofErr w:type="spellStart"/>
      <w:r w:rsidRPr="002009EB">
        <w:t>bezier</w:t>
      </w:r>
      <w:proofErr w:type="spellEnd"/>
      <w:r w:rsidRPr="002009EB">
        <w:t>(0.17, 0.67, 0.05, 1.29);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transition-timing-function</w:t>
      </w:r>
      <w:proofErr w:type="gramEnd"/>
      <w:r w:rsidRPr="002009EB">
        <w:t>: cubic-</w:t>
      </w:r>
      <w:proofErr w:type="spellStart"/>
      <w:r w:rsidRPr="002009EB">
        <w:t>bezier</w:t>
      </w:r>
      <w:proofErr w:type="spellEnd"/>
      <w:r w:rsidRPr="002009EB">
        <w:t>(0.17, 0.67, 0.05, 1.29);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lastRenderedPageBreak/>
        <w:t xml:space="preserve">    .</w:t>
      </w:r>
      <w:proofErr w:type="spellStart"/>
      <w:r w:rsidRPr="002009EB">
        <w:t>main_nav</w:t>
      </w:r>
      <w:proofErr w:type="spellEnd"/>
      <w:r w:rsidRPr="002009EB">
        <w:t xml:space="preserve"> li a::</w:t>
      </w:r>
      <w:proofErr w:type="gramStart"/>
      <w:r w:rsidRPr="002009EB">
        <w:t>before{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top</w:t>
      </w:r>
      <w:proofErr w:type="gramEnd"/>
      <w:r w:rsidRPr="002009EB">
        <w:t>:-14px;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left</w:t>
      </w:r>
      <w:proofErr w:type="gramEnd"/>
      <w:r w:rsidRPr="002009EB">
        <w:t>:-50px;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border-width</w:t>
      </w:r>
      <w:proofErr w:type="gramEnd"/>
      <w:r w:rsidRPr="002009EB">
        <w:t>: 2px 0 0 2px;</w:t>
      </w:r>
    </w:p>
    <w:p w:rsidR="002009EB" w:rsidRPr="002009EB" w:rsidRDefault="002009EB" w:rsidP="002009EB">
      <w:pPr>
        <w:pStyle w:val="jxa"/>
      </w:pPr>
      <w:r w:rsidRPr="002009EB">
        <w:t xml:space="preserve">        -</w:t>
      </w:r>
      <w:proofErr w:type="spellStart"/>
      <w:proofErr w:type="gramStart"/>
      <w:r w:rsidRPr="002009EB">
        <w:t>webkit</w:t>
      </w:r>
      <w:proofErr w:type="spellEnd"/>
      <w:r w:rsidRPr="002009EB">
        <w:t>-</w:t>
      </w:r>
      <w:proofErr w:type="gramEnd"/>
      <w:r w:rsidRPr="002009EB">
        <w:t>transform: translate3d(23px, 10px, 0);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transform</w:t>
      </w:r>
      <w:proofErr w:type="gramEnd"/>
      <w:r w:rsidRPr="002009EB">
        <w:t>: translate3d(23px, 10px, 0);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main_nav</w:t>
      </w:r>
      <w:proofErr w:type="spellEnd"/>
      <w:r w:rsidRPr="002009EB">
        <w:t xml:space="preserve"> li a::after {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right</w:t>
      </w:r>
      <w:proofErr w:type="gramEnd"/>
      <w:r w:rsidRPr="002009EB">
        <w:t>:-28px;</w:t>
      </w:r>
    </w:p>
    <w:p w:rsidR="002009EB" w:rsidRPr="002009EB" w:rsidRDefault="002009EB" w:rsidP="002009EB">
      <w:pPr>
        <w:pStyle w:val="jxa"/>
      </w:pPr>
      <w:r w:rsidRPr="002009EB">
        <w:t xml:space="preserve">         </w:t>
      </w:r>
      <w:proofErr w:type="gramStart"/>
      <w:r w:rsidRPr="002009EB">
        <w:t>bottom</w:t>
      </w:r>
      <w:proofErr w:type="gramEnd"/>
      <w:r w:rsidRPr="002009EB">
        <w:t>:-16px;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border-width</w:t>
      </w:r>
      <w:proofErr w:type="gramEnd"/>
      <w:r w:rsidRPr="002009EB">
        <w:t xml:space="preserve">: 0 2px </w:t>
      </w:r>
      <w:proofErr w:type="spellStart"/>
      <w:r w:rsidRPr="002009EB">
        <w:t>2px</w:t>
      </w:r>
      <w:proofErr w:type="spellEnd"/>
      <w:r w:rsidRPr="002009EB">
        <w:t xml:space="preserve"> 0;</w:t>
      </w:r>
    </w:p>
    <w:p w:rsidR="002009EB" w:rsidRPr="002009EB" w:rsidRDefault="002009EB" w:rsidP="002009EB">
      <w:pPr>
        <w:pStyle w:val="jxa"/>
      </w:pPr>
      <w:r w:rsidRPr="002009EB">
        <w:t xml:space="preserve">        -</w:t>
      </w:r>
      <w:proofErr w:type="spellStart"/>
      <w:proofErr w:type="gramStart"/>
      <w:r w:rsidRPr="002009EB">
        <w:t>webkit</w:t>
      </w:r>
      <w:proofErr w:type="spellEnd"/>
      <w:r w:rsidRPr="002009EB">
        <w:t>-</w:t>
      </w:r>
      <w:proofErr w:type="gramEnd"/>
      <w:r w:rsidRPr="002009EB">
        <w:t>transform: translate3d(-23px, -10px, 0);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transform</w:t>
      </w:r>
      <w:proofErr w:type="gramEnd"/>
      <w:r w:rsidRPr="002009EB">
        <w:t>: translate3d(-23px, -10px, 0);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main_nav</w:t>
      </w:r>
      <w:proofErr w:type="spellEnd"/>
      <w:r w:rsidRPr="002009EB">
        <w:t xml:space="preserve"> .now a::</w:t>
      </w:r>
      <w:proofErr w:type="gramStart"/>
      <w:r w:rsidRPr="002009EB">
        <w:t>after{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opacity</w:t>
      </w:r>
      <w:proofErr w:type="gramEnd"/>
      <w:r w:rsidRPr="002009EB">
        <w:t>: 1;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</w:t>
      </w:r>
      <w:r w:rsidRPr="002009EB">
        <w:rPr>
          <w:rFonts w:hint="eastAsia"/>
        </w:rPr>
        <w:tab/>
        <w:t xml:space="preserve">opacity: 0\0;/* IE8 </w:t>
      </w:r>
      <w:r w:rsidRPr="002009EB">
        <w:rPr>
          <w:rFonts w:hint="eastAsia"/>
        </w:rPr>
        <w:t>或</w:t>
      </w:r>
      <w:r w:rsidRPr="002009EB">
        <w:rPr>
          <w:rFonts w:hint="eastAsia"/>
        </w:rPr>
        <w:t xml:space="preserve"> IE9*/</w:t>
      </w:r>
    </w:p>
    <w:p w:rsidR="002009EB" w:rsidRPr="002009EB" w:rsidRDefault="002009EB" w:rsidP="002009EB">
      <w:pPr>
        <w:pStyle w:val="jxa"/>
      </w:pPr>
      <w:r w:rsidRPr="002009EB">
        <w:t xml:space="preserve">        -</w:t>
      </w:r>
      <w:proofErr w:type="spellStart"/>
      <w:proofErr w:type="gramStart"/>
      <w:r w:rsidRPr="002009EB">
        <w:t>webkit</w:t>
      </w:r>
      <w:proofErr w:type="spellEnd"/>
      <w:r w:rsidRPr="002009EB">
        <w:t>-</w:t>
      </w:r>
      <w:proofErr w:type="gramEnd"/>
      <w:r w:rsidRPr="002009EB">
        <w:t>transform: translate3d(-15px, -5px, 0);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transform</w:t>
      </w:r>
      <w:proofErr w:type="gramEnd"/>
      <w:r w:rsidRPr="002009EB">
        <w:t>: translate3d(-15px, -5px, 0);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icon_</w:t>
      </w:r>
      <w:proofErr w:type="gramStart"/>
      <w:r w:rsidRPr="002009EB">
        <w:t>add</w:t>
      </w:r>
      <w:proofErr w:type="spellEnd"/>
      <w:r w:rsidRPr="002009EB">
        <w:t>{</w:t>
      </w:r>
      <w:proofErr w:type="gramEnd"/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 xml:space="preserve">         </w:t>
      </w:r>
      <w:proofErr w:type="gramStart"/>
      <w:r w:rsidRPr="002009EB">
        <w:t>font-family</w:t>
      </w:r>
      <w:proofErr w:type="gramEnd"/>
      <w:r w:rsidRPr="002009EB">
        <w:t xml:space="preserve">: </w:t>
      </w:r>
      <w:proofErr w:type="spellStart"/>
      <w:r w:rsidRPr="002009EB">
        <w:t>FontAwesome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font-weight</w:t>
      </w:r>
      <w:proofErr w:type="gramEnd"/>
      <w:r w:rsidRPr="002009EB">
        <w:t>: normal;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font-style</w:t>
      </w:r>
      <w:proofErr w:type="gramEnd"/>
      <w:r w:rsidRPr="002009EB">
        <w:t>: normal;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text-decoration</w:t>
      </w:r>
      <w:proofErr w:type="gramEnd"/>
      <w:r w:rsidRPr="002009EB">
        <w:t>: inherit;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display</w:t>
      </w:r>
      <w:proofErr w:type="gramEnd"/>
      <w:r w:rsidRPr="002009EB">
        <w:t>: inline;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spellStart"/>
      <w:proofErr w:type="gramStart"/>
      <w:r w:rsidRPr="002009EB">
        <w:t>position:</w:t>
      </w:r>
      <w:proofErr w:type="gramEnd"/>
      <w:r w:rsidRPr="002009EB">
        <w:t>absolute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top:</w:t>
      </w:r>
      <w:proofErr w:type="gramEnd"/>
      <w:r w:rsidRPr="002009EB">
        <w:t>2px;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left:</w:t>
      </w:r>
      <w:proofErr w:type="gramEnd"/>
      <w:r w:rsidRPr="002009EB">
        <w:t>0;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width</w:t>
      </w:r>
      <w:proofErr w:type="gramEnd"/>
      <w:r w:rsidRPr="002009EB">
        <w:t>: auto;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height</w:t>
      </w:r>
      <w:proofErr w:type="gramEnd"/>
      <w:r w:rsidRPr="002009EB">
        <w:t>: 12px !important;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border-left:</w:t>
      </w:r>
      <w:proofErr w:type="gramEnd"/>
      <w:r w:rsidRPr="002009EB">
        <w:t>4px solid 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line-height</w:t>
      </w:r>
      <w:proofErr w:type="gramEnd"/>
      <w:r w:rsidRPr="002009EB">
        <w:t>: normal;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vertical-</w:t>
      </w:r>
      <w:proofErr w:type="gramEnd"/>
      <w:r w:rsidRPr="002009EB">
        <w:t>align: baseline;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background-image</w:t>
      </w:r>
      <w:proofErr w:type="gramEnd"/>
      <w:r w:rsidRPr="002009EB">
        <w:t>: none !important;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background-position</w:t>
      </w:r>
      <w:proofErr w:type="gramEnd"/>
      <w:r w:rsidRPr="002009EB">
        <w:t>: 0% 0%;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background-repeat</w:t>
      </w:r>
      <w:proofErr w:type="gramEnd"/>
      <w:r w:rsidRPr="002009EB">
        <w:t>: repeat;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icon_plus_add</w:t>
      </w:r>
      <w:proofErr w:type="gramStart"/>
      <w:r w:rsidRPr="002009EB">
        <w:t>:before</w:t>
      </w:r>
      <w:proofErr w:type="spellEnd"/>
      <w:proofErr w:type="gramEnd"/>
      <w:r w:rsidRPr="002009EB">
        <w:t>{</w:t>
      </w:r>
    </w:p>
    <w:p w:rsidR="002009EB" w:rsidRPr="002009EB" w:rsidRDefault="002009EB" w:rsidP="002009EB">
      <w:pPr>
        <w:pStyle w:val="jxa"/>
      </w:pPr>
      <w:r w:rsidRPr="002009EB">
        <w:lastRenderedPageBreak/>
        <w:t xml:space="preserve">        </w:t>
      </w:r>
      <w:proofErr w:type="gramStart"/>
      <w:r w:rsidRPr="002009EB">
        <w:t>content</w:t>
      </w:r>
      <w:proofErr w:type="gramEnd"/>
      <w:r w:rsidRPr="002009EB">
        <w:t>: " ";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position:</w:t>
      </w:r>
      <w:proofErr w:type="gramEnd"/>
      <w:r w:rsidRPr="002009EB">
        <w:t>absolute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     </w:t>
      </w:r>
      <w:proofErr w:type="gramStart"/>
      <w:r w:rsidRPr="002009EB">
        <w:t>width</w:t>
      </w:r>
      <w:proofErr w:type="gramEnd"/>
      <w:r w:rsidRPr="002009EB">
        <w:t>: 12px;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border-top:</w:t>
      </w:r>
      <w:proofErr w:type="gramEnd"/>
      <w:r w:rsidRPr="002009EB">
        <w:t>4px solid;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left</w:t>
      </w:r>
      <w:proofErr w:type="gramEnd"/>
      <w:r w:rsidRPr="002009EB">
        <w:t>:-8px;</w:t>
      </w:r>
    </w:p>
    <w:p w:rsidR="002009EB" w:rsidRPr="002009EB" w:rsidRDefault="002009EB" w:rsidP="002009EB">
      <w:pPr>
        <w:pStyle w:val="jxa"/>
      </w:pPr>
      <w:r w:rsidRPr="002009EB">
        <w:t xml:space="preserve">          </w:t>
      </w:r>
      <w:proofErr w:type="gramStart"/>
      <w:r w:rsidRPr="002009EB">
        <w:t>top:</w:t>
      </w:r>
      <w:proofErr w:type="gramEnd"/>
      <w:r w:rsidRPr="002009EB">
        <w:t>4px !important;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main_nav</w:t>
      </w:r>
      <w:proofErr w:type="spellEnd"/>
      <w:r w:rsidRPr="002009EB">
        <w:t xml:space="preserve"> .</w:t>
      </w:r>
      <w:proofErr w:type="gramStart"/>
      <w:r w:rsidRPr="002009EB">
        <w:t>now{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  <w:t>_background-color</w:t>
      </w:r>
      <w:proofErr w:type="gramStart"/>
      <w:r w:rsidRPr="002009EB">
        <w:t>:#</w:t>
      </w:r>
      <w:proofErr w:type="gramEnd"/>
      <w:r w:rsidRPr="002009EB">
        <w:t>263066;/*only for IE6*/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  <w:t>+background-color</w:t>
      </w:r>
      <w:proofErr w:type="gramStart"/>
      <w:r w:rsidRPr="002009EB">
        <w:t>:#</w:t>
      </w:r>
      <w:proofErr w:type="gramEnd"/>
      <w:r w:rsidRPr="002009EB">
        <w:t>263066;/*only for IE7*/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</w:t>
      </w:r>
      <w:r w:rsidRPr="002009EB">
        <w:rPr>
          <w:rFonts w:hint="eastAsia"/>
        </w:rPr>
        <w:tab/>
        <w:t xml:space="preserve">background-color:#263066\0;/* IE8 </w:t>
      </w:r>
      <w:r w:rsidRPr="002009EB">
        <w:rPr>
          <w:rFonts w:hint="eastAsia"/>
        </w:rPr>
        <w:t>或</w:t>
      </w:r>
      <w:r w:rsidRPr="002009EB">
        <w:rPr>
          <w:rFonts w:hint="eastAsia"/>
        </w:rPr>
        <w:t xml:space="preserve"> IE9*/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main_nav</w:t>
      </w:r>
      <w:proofErr w:type="spellEnd"/>
      <w:r w:rsidRPr="002009EB">
        <w:t xml:space="preserve"> .now a::</w:t>
      </w:r>
      <w:proofErr w:type="gramStart"/>
      <w:r w:rsidRPr="002009EB">
        <w:t>before{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opacity</w:t>
      </w:r>
      <w:proofErr w:type="gramEnd"/>
      <w:r w:rsidRPr="002009EB">
        <w:t>: 1;</w:t>
      </w:r>
    </w:p>
    <w:p w:rsidR="002009EB" w:rsidRPr="002009EB" w:rsidRDefault="002009EB" w:rsidP="002009EB">
      <w:pPr>
        <w:pStyle w:val="jxa"/>
        <w:rPr>
          <w:rFonts w:hint="eastAsia"/>
        </w:rPr>
      </w:pPr>
      <w:r w:rsidRPr="002009EB">
        <w:rPr>
          <w:rFonts w:hint="eastAsia"/>
        </w:rPr>
        <w:t xml:space="preserve">    </w:t>
      </w:r>
      <w:r w:rsidRPr="002009EB">
        <w:rPr>
          <w:rFonts w:hint="eastAsia"/>
        </w:rPr>
        <w:tab/>
        <w:t xml:space="preserve">opacity: 0\0;/* IE8 </w:t>
      </w:r>
      <w:r w:rsidRPr="002009EB">
        <w:rPr>
          <w:rFonts w:hint="eastAsia"/>
        </w:rPr>
        <w:t>或</w:t>
      </w:r>
      <w:r w:rsidRPr="002009EB">
        <w:rPr>
          <w:rFonts w:hint="eastAsia"/>
        </w:rPr>
        <w:t xml:space="preserve"> IE9*/</w:t>
      </w:r>
    </w:p>
    <w:p w:rsidR="002009EB" w:rsidRPr="002009EB" w:rsidRDefault="002009EB" w:rsidP="002009EB">
      <w:pPr>
        <w:pStyle w:val="jxa"/>
      </w:pPr>
      <w:r w:rsidRPr="002009EB">
        <w:t xml:space="preserve">        -</w:t>
      </w:r>
      <w:proofErr w:type="spellStart"/>
      <w:proofErr w:type="gramStart"/>
      <w:r w:rsidRPr="002009EB">
        <w:t>webkit</w:t>
      </w:r>
      <w:proofErr w:type="spellEnd"/>
      <w:r w:rsidRPr="002009EB">
        <w:t>-</w:t>
      </w:r>
      <w:proofErr w:type="gramEnd"/>
      <w:r w:rsidRPr="002009EB">
        <w:t>transform: translate3d(15px, 5px, 0);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transform</w:t>
      </w:r>
      <w:proofErr w:type="gramEnd"/>
      <w:r w:rsidRPr="002009EB">
        <w:t>: translate3d(15px, 5px, 0);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nav_content_</w:t>
      </w:r>
      <w:proofErr w:type="gramStart"/>
      <w:r w:rsidRPr="002009EB">
        <w:t>wrap</w:t>
      </w:r>
      <w:proofErr w:type="spellEnd"/>
      <w:r w:rsidRPr="002009EB">
        <w:t>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spellStart"/>
      <w:proofErr w:type="gramStart"/>
      <w:r w:rsidRPr="002009EB">
        <w:t>position:</w:t>
      </w:r>
      <w:proofErr w:type="gramEnd"/>
      <w:r w:rsidRPr="002009EB">
        <w:t>relative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height:</w:t>
      </w:r>
      <w:proofErr w:type="gramEnd"/>
      <w:r w:rsidRPr="002009EB">
        <w:t>0;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spellStart"/>
      <w:proofErr w:type="gramStart"/>
      <w:r w:rsidRPr="002009EB">
        <w:t>background:</w:t>
      </w:r>
      <w:proofErr w:type="gramEnd"/>
      <w:r w:rsidRPr="002009EB">
        <w:t>url</w:t>
      </w:r>
      <w:proofErr w:type="spellEnd"/>
      <w:r w:rsidRPr="002009EB">
        <w:t>(../assets/images/black_opacity_bg.png);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z-index:</w:t>
      </w:r>
      <w:proofErr w:type="gramEnd"/>
      <w:r w:rsidRPr="002009EB">
        <w:t>999;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.</w:t>
      </w:r>
      <w:proofErr w:type="spellStart"/>
      <w:r w:rsidRPr="002009EB">
        <w:t>nav_content_wrap_</w:t>
      </w:r>
      <w:proofErr w:type="gramStart"/>
      <w:r w:rsidRPr="002009EB">
        <w:t>now</w:t>
      </w:r>
      <w:proofErr w:type="spellEnd"/>
      <w:r w:rsidRPr="002009EB">
        <w:t>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opacity</w:t>
      </w:r>
      <w:proofErr w:type="gramEnd"/>
      <w:r w:rsidRPr="002009EB">
        <w:t>: 1;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position:</w:t>
      </w:r>
      <w:proofErr w:type="gramEnd"/>
      <w:r w:rsidRPr="002009EB">
        <w:t>relative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min-height:</w:t>
      </w:r>
      <w:proofErr w:type="gramEnd"/>
      <w:r w:rsidRPr="002009EB">
        <w:t>400px;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background:</w:t>
      </w:r>
      <w:proofErr w:type="gramEnd"/>
      <w:r w:rsidRPr="002009EB">
        <w:t>url</w:t>
      </w:r>
      <w:proofErr w:type="spellEnd"/>
      <w:r w:rsidRPr="002009EB">
        <w:t>(../assets/images/black_opacity_bg.png);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z-index:</w:t>
      </w:r>
      <w:proofErr w:type="gramEnd"/>
      <w:r w:rsidRPr="002009EB">
        <w:t>999;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nav_</w:t>
      </w:r>
      <w:proofErr w:type="gramStart"/>
      <w:r w:rsidRPr="002009EB">
        <w:t>moveout</w:t>
      </w:r>
      <w:proofErr w:type="spellEnd"/>
      <w:r w:rsidRPr="002009EB">
        <w:t>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spellStart"/>
      <w:proofErr w:type="gramStart"/>
      <w:r w:rsidRPr="002009EB">
        <w:t>position:</w:t>
      </w:r>
      <w:proofErr w:type="gramEnd"/>
      <w:r w:rsidRPr="002009EB">
        <w:t>absolute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top:</w:t>
      </w:r>
      <w:proofErr w:type="gramEnd"/>
      <w:r w:rsidRPr="002009EB">
        <w:t>0;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left:</w:t>
      </w:r>
      <w:proofErr w:type="gramEnd"/>
      <w:r w:rsidRPr="002009EB">
        <w:t>0;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width:</w:t>
      </w:r>
      <w:proofErr w:type="gramEnd"/>
      <w:r w:rsidRPr="002009EB">
        <w:t>100%;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height:</w:t>
      </w:r>
      <w:proofErr w:type="gramEnd"/>
      <w:r w:rsidRPr="002009EB">
        <w:t>150px;</w:t>
      </w:r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spellStart"/>
      <w:proofErr w:type="gramStart"/>
      <w:r w:rsidRPr="002009EB">
        <w:t>display:</w:t>
      </w:r>
      <w:proofErr w:type="gramEnd"/>
      <w:r w:rsidRPr="002009EB">
        <w:t>none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nav_</w:t>
      </w:r>
      <w:proofErr w:type="gramStart"/>
      <w:r w:rsidRPr="002009EB">
        <w:t>content</w:t>
      </w:r>
      <w:proofErr w:type="spellEnd"/>
      <w:r w:rsidRPr="002009EB">
        <w:t>{</w:t>
      </w:r>
      <w:proofErr w:type="gramEnd"/>
    </w:p>
    <w:p w:rsidR="002009EB" w:rsidRPr="002009EB" w:rsidRDefault="002009EB" w:rsidP="002009EB">
      <w:pPr>
        <w:pStyle w:val="jxa"/>
      </w:pPr>
      <w:r w:rsidRPr="002009EB">
        <w:lastRenderedPageBreak/>
        <w:t xml:space="preserve">        </w:t>
      </w:r>
      <w:proofErr w:type="gramStart"/>
      <w:r w:rsidRPr="002009EB">
        <w:t>height:</w:t>
      </w:r>
      <w:proofErr w:type="gramEnd"/>
      <w:r w:rsidRPr="002009EB">
        <w:t xml:space="preserve">50px! </w:t>
      </w:r>
      <w:proofErr w:type="gramStart"/>
      <w:r w:rsidRPr="002009EB">
        <w:t>important</w:t>
      </w:r>
      <w:proofErr w:type="gram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one_nav_content_</w:t>
      </w:r>
      <w:proofErr w:type="gramStart"/>
      <w:r w:rsidRPr="002009EB">
        <w:t>wrap</w:t>
      </w:r>
      <w:proofErr w:type="spellEnd"/>
      <w:r w:rsidRPr="002009EB">
        <w:t>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    </w:t>
      </w:r>
      <w:proofErr w:type="gramStart"/>
      <w:r w:rsidRPr="002009EB">
        <w:t>opacity:</w:t>
      </w:r>
      <w:proofErr w:type="gramEnd"/>
      <w:r w:rsidRPr="002009EB">
        <w:t>1;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margin:</w:t>
      </w:r>
      <w:proofErr w:type="gramEnd"/>
      <w:r w:rsidRPr="002009EB">
        <w:t>0 auto;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background</w:t>
      </w:r>
      <w:proofErr w:type="gramEnd"/>
      <w:r w:rsidRPr="002009EB">
        <w:t>:#</w:t>
      </w:r>
      <w:proofErr w:type="spellStart"/>
      <w:r w:rsidRPr="002009EB">
        <w:t>fff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spellStart"/>
      <w:proofErr w:type="gramStart"/>
      <w:r w:rsidRPr="002009EB">
        <w:t>position:</w:t>
      </w:r>
      <w:proofErr w:type="gramEnd"/>
      <w:r w:rsidRPr="002009EB">
        <w:t>absolute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top:</w:t>
      </w:r>
      <w:proofErr w:type="gramEnd"/>
      <w:r w:rsidRPr="002009EB">
        <w:t>0;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left:</w:t>
      </w:r>
      <w:proofErr w:type="gramEnd"/>
      <w:r w:rsidRPr="002009EB">
        <w:t>0;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width:</w:t>
      </w:r>
      <w:proofErr w:type="gramEnd"/>
      <w:r w:rsidRPr="002009EB">
        <w:t>100%;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spellStart"/>
      <w:proofErr w:type="gramStart"/>
      <w:r w:rsidRPr="002009EB">
        <w:t>display:</w:t>
      </w:r>
      <w:proofErr w:type="gramEnd"/>
      <w:r w:rsidRPr="002009EB">
        <w:t>none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one_nav_content_wrap</w:t>
      </w:r>
      <w:proofErr w:type="spellEnd"/>
      <w:r w:rsidRPr="002009EB">
        <w:t xml:space="preserve"> li </w:t>
      </w:r>
      <w:proofErr w:type="gramStart"/>
      <w:r w:rsidRPr="002009EB">
        <w:t>a{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         </w:t>
      </w:r>
      <w:proofErr w:type="spellStart"/>
      <w:proofErr w:type="gramStart"/>
      <w:r w:rsidRPr="002009EB">
        <w:t>position:</w:t>
      </w:r>
      <w:proofErr w:type="gramEnd"/>
      <w:r w:rsidRPr="002009EB">
        <w:t>relative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         </w:t>
      </w:r>
      <w:proofErr w:type="gramStart"/>
      <w:r w:rsidRPr="002009EB">
        <w:t>padding-left:</w:t>
      </w:r>
      <w:proofErr w:type="gramEnd"/>
      <w:r w:rsidRPr="002009EB">
        <w:t>20px;</w:t>
      </w:r>
    </w:p>
    <w:p w:rsidR="002009EB" w:rsidRPr="002009EB" w:rsidRDefault="002009EB" w:rsidP="002009EB">
      <w:pPr>
        <w:pStyle w:val="jxa"/>
      </w:pPr>
      <w:r w:rsidRPr="002009EB">
        <w:t xml:space="preserve"> 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one_nav_content_wrap</w:t>
      </w:r>
      <w:proofErr w:type="spellEnd"/>
      <w:r w:rsidRPr="002009EB">
        <w:t xml:space="preserve"> </w:t>
      </w:r>
      <w:proofErr w:type="gramStart"/>
      <w:r w:rsidRPr="002009EB">
        <w:t>li{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               </w:t>
      </w:r>
      <w:proofErr w:type="gramStart"/>
      <w:r w:rsidRPr="002009EB">
        <w:t>color</w:t>
      </w:r>
      <w:proofErr w:type="gramEnd"/>
      <w:r w:rsidRPr="002009EB">
        <w:t>:#000;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one_nav_content_wrap</w:t>
      </w:r>
      <w:proofErr w:type="spellEnd"/>
      <w:r w:rsidRPr="002009EB">
        <w:t xml:space="preserve"> </w:t>
      </w:r>
      <w:proofErr w:type="spellStart"/>
      <w:r w:rsidRPr="002009EB">
        <w:t>li</w:t>
      </w:r>
      <w:proofErr w:type="gramStart"/>
      <w:r w:rsidRPr="002009EB">
        <w:t>:hover</w:t>
      </w:r>
      <w:proofErr w:type="spellEnd"/>
      <w:proofErr w:type="gramEnd"/>
      <w:r w:rsidRPr="002009EB">
        <w:t>{</w:t>
      </w:r>
    </w:p>
    <w:p w:rsidR="002009EB" w:rsidRPr="002009EB" w:rsidRDefault="002009EB" w:rsidP="002009EB">
      <w:pPr>
        <w:pStyle w:val="jxa"/>
      </w:pPr>
      <w:r w:rsidRPr="002009EB">
        <w:t xml:space="preserve">                  </w:t>
      </w:r>
      <w:proofErr w:type="gramStart"/>
      <w:r w:rsidRPr="002009EB">
        <w:t>color</w:t>
      </w:r>
      <w:proofErr w:type="gramEnd"/>
      <w:r w:rsidRPr="002009EB">
        <w:t>:#</w:t>
      </w:r>
      <w:proofErr w:type="spellStart"/>
      <w:r w:rsidRPr="002009EB">
        <w:t>fff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one_nav_content_wrap</w:t>
      </w:r>
      <w:proofErr w:type="spellEnd"/>
      <w:r w:rsidRPr="002009EB">
        <w:t xml:space="preserve"> li a .</w:t>
      </w:r>
      <w:proofErr w:type="gramStart"/>
      <w:r w:rsidRPr="002009EB">
        <w:t>icon{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         </w:t>
      </w:r>
      <w:proofErr w:type="gramStart"/>
      <w:r w:rsidRPr="002009EB">
        <w:t>top:</w:t>
      </w:r>
      <w:proofErr w:type="gramEnd"/>
      <w:r w:rsidRPr="002009EB">
        <w:t>0;</w:t>
      </w:r>
    </w:p>
    <w:p w:rsidR="002009EB" w:rsidRPr="002009EB" w:rsidRDefault="002009EB" w:rsidP="002009EB">
      <w:pPr>
        <w:pStyle w:val="jxa"/>
      </w:pPr>
      <w:r w:rsidRPr="002009EB">
        <w:t xml:space="preserve">             </w:t>
      </w:r>
      <w:proofErr w:type="spellStart"/>
      <w:proofErr w:type="gramStart"/>
      <w:r w:rsidRPr="002009EB">
        <w:t>border:</w:t>
      </w:r>
      <w:proofErr w:type="gramEnd"/>
      <w:r w:rsidRPr="002009EB">
        <w:t>none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         </w:t>
      </w:r>
      <w:proofErr w:type="gramStart"/>
      <w:r w:rsidRPr="002009EB">
        <w:t>left</w:t>
      </w:r>
      <w:proofErr w:type="gramEnd"/>
      <w:r w:rsidRPr="002009EB">
        <w:t>:-15px;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now.one_nav_content_</w:t>
      </w:r>
      <w:proofErr w:type="gramStart"/>
      <w:r w:rsidRPr="002009EB">
        <w:t>wrap</w:t>
      </w:r>
      <w:proofErr w:type="spellEnd"/>
      <w:r w:rsidRPr="002009EB">
        <w:t>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border-bottom:</w:t>
      </w:r>
      <w:proofErr w:type="gramEnd"/>
      <w:r w:rsidRPr="002009EB">
        <w:t>1px solid #</w:t>
      </w:r>
      <w:proofErr w:type="spellStart"/>
      <w:r w:rsidRPr="002009EB">
        <w:t>fff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one_nav_</w:t>
      </w:r>
      <w:proofErr w:type="gramStart"/>
      <w:r w:rsidRPr="002009EB">
        <w:t>content</w:t>
      </w:r>
      <w:proofErr w:type="spellEnd"/>
      <w:r w:rsidRPr="002009EB">
        <w:t>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spellStart"/>
      <w:proofErr w:type="gramStart"/>
      <w:r w:rsidRPr="002009EB">
        <w:t>overflow:</w:t>
      </w:r>
      <w:proofErr w:type="gramEnd"/>
      <w:r w:rsidRPr="002009EB">
        <w:t>hidden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padding:</w:t>
      </w:r>
      <w:proofErr w:type="gramEnd"/>
      <w:r w:rsidRPr="002009EB">
        <w:t>44px 0 36px 0;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width:</w:t>
      </w:r>
      <w:proofErr w:type="gramEnd"/>
      <w:r w:rsidRPr="002009EB">
        <w:t>1140px;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margin:</w:t>
      </w:r>
      <w:proofErr w:type="gramEnd"/>
      <w:r w:rsidRPr="002009EB">
        <w:t>0 auto;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one_nav_content</w:t>
      </w:r>
      <w:proofErr w:type="spellEnd"/>
      <w:r w:rsidRPr="002009EB">
        <w:t xml:space="preserve"> </w:t>
      </w:r>
      <w:proofErr w:type="gramStart"/>
      <w:r w:rsidRPr="002009EB">
        <w:t>li{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spellStart"/>
      <w:proofErr w:type="gramStart"/>
      <w:r w:rsidRPr="002009EB">
        <w:t>float:</w:t>
      </w:r>
      <w:proofErr w:type="gramEnd"/>
      <w:r w:rsidRPr="002009EB">
        <w:t>left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width:</w:t>
      </w:r>
      <w:proofErr w:type="gramEnd"/>
      <w:r w:rsidRPr="002009EB">
        <w:t>167px;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height:</w:t>
      </w:r>
      <w:proofErr w:type="gramEnd"/>
      <w:r w:rsidRPr="002009EB">
        <w:t>40px;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line-height:</w:t>
      </w:r>
      <w:proofErr w:type="gramEnd"/>
      <w:r w:rsidRPr="002009EB">
        <w:t>40px;</w:t>
      </w:r>
    </w:p>
    <w:p w:rsidR="002009EB" w:rsidRPr="002009EB" w:rsidRDefault="002009EB" w:rsidP="002009EB">
      <w:pPr>
        <w:pStyle w:val="jxa"/>
      </w:pPr>
      <w:r w:rsidRPr="002009EB">
        <w:lastRenderedPageBreak/>
        <w:t xml:space="preserve">    </w:t>
      </w:r>
      <w:r w:rsidRPr="002009EB">
        <w:tab/>
      </w:r>
      <w:proofErr w:type="gramStart"/>
      <w:r w:rsidRPr="002009EB">
        <w:t>padding:</w:t>
      </w:r>
      <w:proofErr w:type="gramEnd"/>
      <w:r w:rsidRPr="002009EB">
        <w:t>0 40px;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spellStart"/>
      <w:proofErr w:type="gramStart"/>
      <w:r w:rsidRPr="002009EB">
        <w:t>position:</w:t>
      </w:r>
      <w:proofErr w:type="gramEnd"/>
      <w:r w:rsidRPr="002009EB">
        <w:t>relative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spellStart"/>
      <w:proofErr w:type="gramStart"/>
      <w:r w:rsidRPr="002009EB">
        <w:t>cursor:</w:t>
      </w:r>
      <w:proofErr w:type="gramEnd"/>
      <w:r w:rsidRPr="002009EB">
        <w:t>pointer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border:</w:t>
      </w:r>
      <w:proofErr w:type="gramEnd"/>
      <w:r w:rsidRPr="002009EB">
        <w:t>1px solid #</w:t>
      </w:r>
      <w:proofErr w:type="spellStart"/>
      <w:r w:rsidRPr="002009EB">
        <w:t>ededed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color</w:t>
      </w:r>
      <w:proofErr w:type="gramEnd"/>
      <w:r w:rsidRPr="002009EB">
        <w:t>:#69696d;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margin:</w:t>
      </w:r>
      <w:proofErr w:type="gramEnd"/>
      <w:r w:rsidRPr="002009EB">
        <w:t>0 34px 20px 0;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font-size:</w:t>
      </w:r>
      <w:proofErr w:type="gramEnd"/>
      <w:r w:rsidRPr="002009EB">
        <w:t>14px;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one_nav_content</w:t>
      </w:r>
      <w:proofErr w:type="spellEnd"/>
      <w:r w:rsidRPr="002009EB">
        <w:t xml:space="preserve"> </w:t>
      </w:r>
      <w:proofErr w:type="gramStart"/>
      <w:r w:rsidRPr="002009EB">
        <w:t>i{</w:t>
      </w:r>
      <w:proofErr w:type="gramEnd"/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margin-right:</w:t>
      </w:r>
      <w:proofErr w:type="gramEnd"/>
      <w:r w:rsidRPr="002009EB">
        <w:t>8px;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color</w:t>
      </w:r>
      <w:proofErr w:type="gramEnd"/>
      <w:r w:rsidRPr="002009EB">
        <w:t>:#4c5c9c;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one_nav_content</w:t>
      </w:r>
      <w:proofErr w:type="spellEnd"/>
      <w:r w:rsidRPr="002009EB">
        <w:t xml:space="preserve"> </w:t>
      </w:r>
      <w:proofErr w:type="spellStart"/>
      <w:r w:rsidRPr="002009EB">
        <w:t>li</w:t>
      </w:r>
      <w:proofErr w:type="gramStart"/>
      <w:r w:rsidRPr="002009EB">
        <w:t>:hover</w:t>
      </w:r>
      <w:proofErr w:type="spellEnd"/>
      <w:proofErr w:type="gramEnd"/>
      <w:r w:rsidRPr="002009EB">
        <w:t>{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background</w:t>
      </w:r>
      <w:proofErr w:type="gramEnd"/>
      <w:r w:rsidRPr="002009EB">
        <w:t>:#4c5c9c;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transition</w:t>
      </w:r>
      <w:proofErr w:type="gramEnd"/>
      <w:r w:rsidRPr="002009EB">
        <w:t>: all 0.5s ease 0s;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  <w:r w:rsidRPr="002009EB">
        <w:t xml:space="preserve">    .</w:t>
      </w:r>
      <w:proofErr w:type="spellStart"/>
      <w:r w:rsidRPr="002009EB">
        <w:t>one_nav_content</w:t>
      </w:r>
      <w:proofErr w:type="spellEnd"/>
      <w:r w:rsidRPr="002009EB">
        <w:t xml:space="preserve"> </w:t>
      </w:r>
      <w:proofErr w:type="spellStart"/>
      <w:r w:rsidRPr="002009EB">
        <w:t>li</w:t>
      </w:r>
      <w:proofErr w:type="gramStart"/>
      <w:r w:rsidRPr="002009EB">
        <w:t>:hover</w:t>
      </w:r>
      <w:proofErr w:type="spellEnd"/>
      <w:proofErr w:type="gramEnd"/>
      <w:r w:rsidRPr="002009EB">
        <w:t>, .</w:t>
      </w:r>
      <w:proofErr w:type="spellStart"/>
      <w:r w:rsidRPr="002009EB">
        <w:t>one_nav_content</w:t>
      </w:r>
      <w:proofErr w:type="spellEnd"/>
      <w:r w:rsidRPr="002009EB">
        <w:t xml:space="preserve"> </w:t>
      </w:r>
      <w:proofErr w:type="spellStart"/>
      <w:r w:rsidRPr="002009EB">
        <w:t>li:hover</w:t>
      </w:r>
      <w:proofErr w:type="spellEnd"/>
      <w:r w:rsidRPr="002009EB">
        <w:t xml:space="preserve"> i{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color</w:t>
      </w:r>
      <w:proofErr w:type="gramEnd"/>
      <w:r w:rsidRPr="002009EB">
        <w:t>:#</w:t>
      </w:r>
      <w:proofErr w:type="spellStart"/>
      <w:r w:rsidRPr="002009EB">
        <w:t>fff</w:t>
      </w:r>
      <w:proofErr w:type="spellEnd"/>
      <w:r w:rsidRPr="002009EB">
        <w:t>;</w:t>
      </w:r>
    </w:p>
    <w:p w:rsidR="002009EB" w:rsidRPr="002009EB" w:rsidRDefault="002009EB" w:rsidP="002009EB">
      <w:pPr>
        <w:pStyle w:val="jxa"/>
      </w:pPr>
      <w:r w:rsidRPr="002009EB">
        <w:t xml:space="preserve">    </w:t>
      </w:r>
      <w:r w:rsidRPr="002009EB">
        <w:tab/>
      </w:r>
      <w:proofErr w:type="gramStart"/>
      <w:r w:rsidRPr="002009EB">
        <w:t>transition</w:t>
      </w:r>
      <w:proofErr w:type="gramEnd"/>
      <w:r w:rsidRPr="002009EB">
        <w:t>: all 0.5s ease 0s;</w:t>
      </w:r>
    </w:p>
    <w:p w:rsidR="002009EB" w:rsidRPr="002009EB" w:rsidRDefault="002009EB" w:rsidP="002009EB">
      <w:pPr>
        <w:pStyle w:val="jxa"/>
      </w:pPr>
      <w:r w:rsidRPr="002009EB">
        <w:t xml:space="preserve">    }</w:t>
      </w:r>
    </w:p>
    <w:p w:rsidR="002009EB" w:rsidRPr="002009EB" w:rsidRDefault="002009EB" w:rsidP="002009EB">
      <w:pPr>
        <w:pStyle w:val="jxa"/>
      </w:pPr>
    </w:p>
    <w:p w:rsidR="002009EB" w:rsidRPr="00FB51B3" w:rsidRDefault="002009EB" w:rsidP="002009EB">
      <w:pPr>
        <w:pStyle w:val="jxa"/>
      </w:pPr>
      <w:r w:rsidRPr="002009EB">
        <w:t>&lt;/style&gt;</w:t>
      </w:r>
    </w:p>
    <w:p w:rsidR="00FB51B3" w:rsidRPr="003D2254" w:rsidRDefault="00FB51B3" w:rsidP="002009EB">
      <w:pPr>
        <w:pStyle w:val="jxa"/>
      </w:pPr>
      <w:r w:rsidRPr="00FB51B3">
        <w:t xml:space="preserve"> </w:t>
      </w:r>
    </w:p>
    <w:p w:rsidR="003D2254" w:rsidRDefault="003D2254" w:rsidP="00AC7B81">
      <w:pPr>
        <w:pStyle w:val="jx3"/>
        <w:numPr>
          <w:ilvl w:val="0"/>
          <w:numId w:val="0"/>
        </w:numPr>
        <w:ind w:left="420"/>
      </w:pPr>
    </w:p>
    <w:p w:rsidR="00AC7B81" w:rsidRDefault="00AC7B81" w:rsidP="003A737E">
      <w:pPr>
        <w:pStyle w:val="jx3"/>
        <w:numPr>
          <w:ilvl w:val="0"/>
          <w:numId w:val="0"/>
        </w:numPr>
      </w:pPr>
      <w:bookmarkStart w:id="3" w:name="_GoBack"/>
      <w:bookmarkEnd w:id="3"/>
    </w:p>
    <w:p w:rsidR="00136E56" w:rsidRPr="00D23A56" w:rsidRDefault="00136E56" w:rsidP="00136E56">
      <w:pPr>
        <w:pStyle w:val="jx1"/>
      </w:pPr>
      <w:r w:rsidRPr="00D23A56">
        <w:rPr>
          <w:rFonts w:hint="eastAsia"/>
        </w:rPr>
        <w:t>参考资料</w:t>
      </w:r>
    </w:p>
    <w:p w:rsidR="00887C2E" w:rsidRPr="00136E56" w:rsidRDefault="00BC290D" w:rsidP="002D04E7">
      <w:pPr>
        <w:pStyle w:val="jx6"/>
        <w:spacing w:before="156"/>
        <w:ind w:left="420" w:firstLine="420"/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136E56" w:rsidRPr="00D23A56" w:rsidRDefault="00136E56" w:rsidP="00136E56">
      <w:pPr>
        <w:pStyle w:val="jx1"/>
      </w:pPr>
      <w:bookmarkStart w:id="4" w:name="_Toc393896452"/>
      <w:r w:rsidRPr="00D23A56">
        <w:rPr>
          <w:rFonts w:hint="eastAsia"/>
        </w:rPr>
        <w:t>扩展练习</w:t>
      </w:r>
      <w:bookmarkEnd w:id="4"/>
    </w:p>
    <w:p w:rsidR="001A1FA5" w:rsidRPr="00136E56" w:rsidRDefault="00136E56" w:rsidP="00BC40F4">
      <w:pPr>
        <w:pStyle w:val="jx6"/>
        <w:spacing w:before="156"/>
        <w:ind w:left="420" w:firstLine="420"/>
      </w:pPr>
      <w:r w:rsidRPr="00D23A56">
        <w:rPr>
          <w:rFonts w:hint="eastAsia"/>
        </w:rPr>
        <w:t>教师自行补充</w:t>
      </w:r>
    </w:p>
    <w:sectPr w:rsidR="001A1FA5" w:rsidRPr="00136E56" w:rsidSect="003F6E7B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010" w:rsidRDefault="00B50010" w:rsidP="00236C13">
      <w:r>
        <w:separator/>
      </w:r>
    </w:p>
    <w:p w:rsidR="00B50010" w:rsidRDefault="00B50010"/>
    <w:p w:rsidR="00B50010" w:rsidRDefault="00B50010"/>
  </w:endnote>
  <w:endnote w:type="continuationSeparator" w:id="0">
    <w:p w:rsidR="00B50010" w:rsidRDefault="00B50010" w:rsidP="00236C13">
      <w:r>
        <w:continuationSeparator/>
      </w:r>
    </w:p>
    <w:p w:rsidR="00B50010" w:rsidRDefault="00B50010"/>
    <w:p w:rsidR="00B50010" w:rsidRDefault="00B500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4"/>
      <w:gridCol w:w="7682"/>
    </w:tblGrid>
    <w:tr w:rsidR="00C07536" w:rsidTr="003F6E7B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76923C" w:themeFill="accent3" w:themeFillShade="BF"/>
        </w:tcPr>
        <w:p w:rsidR="00C07536" w:rsidRPr="0035622B" w:rsidRDefault="007B754E" w:rsidP="0035622B">
          <w:r>
            <w:fldChar w:fldCharType="begin"/>
          </w:r>
          <w:r w:rsidR="00C07536">
            <w:instrText>PAGE   \* MERGEFORMAT</w:instrText>
          </w:r>
          <w:r>
            <w:fldChar w:fldCharType="separate"/>
          </w:r>
          <w:r w:rsidR="00C07536" w:rsidRPr="0035622B">
            <w:t>2</w:t>
          </w:r>
          <w: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C07536" w:rsidRDefault="00C07536" w:rsidP="0035622B"/>
      </w:tc>
    </w:tr>
  </w:tbl>
  <w:p w:rsidR="00C07536" w:rsidRDefault="00C0753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82"/>
      <w:gridCol w:w="854"/>
    </w:tblGrid>
    <w:tr w:rsidR="00C07536" w:rsidTr="009575C0">
      <w:tc>
        <w:tcPr>
          <w:tcW w:w="4500" w:type="pct"/>
          <w:tcBorders>
            <w:top w:val="single" w:sz="4" w:space="0" w:color="000000" w:themeColor="text1"/>
          </w:tcBorders>
        </w:tcPr>
        <w:p w:rsidR="00C07536" w:rsidRDefault="00C07536" w:rsidP="0035622B"/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F7B3A"/>
        </w:tcPr>
        <w:p w:rsidR="00C07536" w:rsidRPr="0035622B" w:rsidRDefault="00C07536" w:rsidP="0035622B">
          <w:pPr>
            <w:pStyle w:val="jxf1"/>
          </w:pPr>
          <w:r>
            <w:tab/>
          </w:r>
          <w:r w:rsidR="007B754E">
            <w:fldChar w:fldCharType="begin"/>
          </w:r>
          <w:r>
            <w:instrText>PAGE   \* MERGEFORMAT</w:instrText>
          </w:r>
          <w:r w:rsidR="007B754E">
            <w:fldChar w:fldCharType="separate"/>
          </w:r>
          <w:r w:rsidR="002009EB" w:rsidRPr="002009EB">
            <w:rPr>
              <w:noProof/>
              <w:lang w:val="zh-CN"/>
            </w:rPr>
            <w:t>11</w:t>
          </w:r>
          <w:r w:rsidR="007B754E">
            <w:rPr>
              <w:noProof/>
              <w:lang w:val="zh-CN"/>
            </w:rPr>
            <w:fldChar w:fldCharType="end"/>
          </w:r>
        </w:p>
      </w:tc>
    </w:tr>
  </w:tbl>
  <w:p w:rsidR="00C07536" w:rsidRDefault="00C07536" w:rsidP="00BA5C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010" w:rsidRDefault="00B50010" w:rsidP="00236C13">
      <w:r>
        <w:separator/>
      </w:r>
    </w:p>
    <w:p w:rsidR="00B50010" w:rsidRDefault="00B50010"/>
    <w:p w:rsidR="00B50010" w:rsidRDefault="00B50010"/>
  </w:footnote>
  <w:footnote w:type="continuationSeparator" w:id="0">
    <w:p w:rsidR="00B50010" w:rsidRDefault="00B50010" w:rsidP="00236C13">
      <w:r>
        <w:continuationSeparator/>
      </w:r>
    </w:p>
    <w:p w:rsidR="00B50010" w:rsidRDefault="00B50010"/>
    <w:p w:rsidR="00B50010" w:rsidRDefault="00B5001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536" w:rsidRDefault="00C07536" w:rsidP="003C6548">
    <w:pPr>
      <w:ind w:firstLineChars="500" w:firstLine="1050"/>
    </w:pPr>
    <w:r w:rsidRPr="003C6548">
      <w:rPr>
        <w:noProof/>
      </w:rPr>
      <w:drawing>
        <wp:inline distT="0" distB="0" distL="0" distR="0">
          <wp:extent cx="3848100" cy="504825"/>
          <wp:effectExtent l="19050" t="0" r="0" b="0"/>
          <wp:docPr id="4" name="图片 1" descr="QQ图片2016022616153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6022616153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4810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50010">
      <w:rPr>
        <w:noProof/>
      </w:rPr>
      <w:pict>
        <v:rect id="矩形 4" o:spid="_x0000_s2051" style="position:absolute;left:0;text-align:left;margin-left:.3pt;margin-top:-23.15pt;width:414.95pt;height:32.6pt;z-index:251656189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" filled="f" stroked="f" strokeweight="2pt">
          <v:textbox>
            <w:txbxContent>
              <w:p w:rsidR="00C07536" w:rsidRPr="004C5393" w:rsidRDefault="00D56ADD" w:rsidP="00FA361B">
                <w:pPr>
                  <w:pStyle w:val="jxf0"/>
                </w:pPr>
                <w:r>
                  <w:fldChar w:fldCharType="begin"/>
                </w:r>
                <w:r>
                  <w:instrText xml:space="preserve"> STYLEREF  jx</w:instrText>
                </w:r>
                <w:r>
                  <w:instrText>一级标题</w:instrText>
                </w:r>
                <w:r>
                  <w:instrText xml:space="preserve">  \* MERGEFORMAT </w:instrText>
                </w:r>
                <w:r w:rsidR="00A177B5">
                  <w:fldChar w:fldCharType="separate"/>
                </w:r>
                <w:r w:rsidR="002009EB">
                  <w:rPr>
                    <w:rFonts w:hint="eastAsia"/>
                    <w:noProof/>
                  </w:rPr>
                  <w:t>顶部组件化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rect>
      </w:pict>
    </w:r>
    <w:r w:rsidR="00B5001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75" o:spid="_x0000_s2050" type="#_x0000_t202" style="position:absolute;left:0;text-align:left;margin-left:0;margin-top:0;width:415.3pt;height:30.55pt;z-index:251657214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" o:allowincell="f" filled="f" stroked="f">
          <v:textbox style="mso-fit-shape-to-text:t" inset=",0,,0">
            <w:txbxContent>
              <w:p w:rsidR="00C07536" w:rsidRPr="005551D3" w:rsidRDefault="00C07536" w:rsidP="005551D3"/>
            </w:txbxContent>
          </v:textbox>
          <w10:wrap anchorx="margin" anchory="margin"/>
        </v:shape>
      </w:pict>
    </w:r>
    <w:r w:rsidR="00B50010">
      <w:rPr>
        <w:noProof/>
      </w:rPr>
      <w:pict>
        <v:shape id="文本框 476" o:spid="_x0000_s2049" type="#_x0000_t202" style="position:absolute;left:0;text-align:left;margin-left:1974.4pt;margin-top:0;width:90pt;height:18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" o:allowincell="f" fillcolor="#0f7b3a" stroked="f">
          <v:textbox style="mso-fit-shape-to-text:t" inset=",0,,0">
            <w:txbxContent>
              <w:p w:rsidR="00C07536" w:rsidRPr="004C5393" w:rsidRDefault="00D56ADD" w:rsidP="00FA361B">
                <w:pPr>
                  <w:pStyle w:val="jxf"/>
                </w:pPr>
                <w:r>
                  <w:fldChar w:fldCharType="begin"/>
                </w:r>
                <w:r>
                  <w:instrText xml:space="preserve"> STYLEREF  jx</w:instrText>
                </w:r>
                <w:r>
                  <w:instrText>一级标题</w:instrText>
                </w:r>
                <w:r>
                  <w:instrText xml:space="preserve"> \n  \* MERGEFORMAT </w:instrText>
                </w:r>
                <w:r>
                  <w:fldChar w:fldCharType="separate"/>
                </w:r>
                <w:r w:rsidR="002009EB" w:rsidRPr="002009EB">
                  <w:rPr>
                    <w:rFonts w:hint="eastAsia"/>
                    <w:b w:val="0"/>
                    <w:bCs/>
                    <w:noProof/>
                  </w:rPr>
                  <w:t>任务</w:t>
                </w:r>
                <w:r w:rsidR="002009EB" w:rsidRPr="002009EB">
                  <w:rPr>
                    <w:rFonts w:hint="eastAsia"/>
                    <w:b w:val="0"/>
                    <w:bCs/>
                    <w:noProof/>
                  </w:rPr>
                  <w:t>1</w:t>
                </w:r>
                <w:r>
                  <w:rPr>
                    <w:b w:val="0"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65B6"/>
    <w:multiLevelType w:val="multilevel"/>
    <w:tmpl w:val="C9FE91F2"/>
    <w:styleLink w:val="jx"/>
    <w:lvl w:ilvl="0">
      <w:start w:val="1"/>
      <w:numFmt w:val="decimal"/>
      <w:suff w:val="space"/>
      <w:lvlText w:val="任务%1"/>
      <w:lvlJc w:val="left"/>
      <w:pPr>
        <w:ind w:left="0" w:firstLine="0"/>
      </w:pPr>
      <w:rPr>
        <w:rFonts w:ascii="Arial" w:eastAsia="微软雅黑" w:hAnsi="Arial"/>
        <w:b/>
        <w:i w:val="0"/>
        <w:sz w:val="52"/>
      </w:rPr>
    </w:lvl>
    <w:lvl w:ilvl="1">
      <w:start w:val="1"/>
      <w:numFmt w:val="decimal"/>
      <w:suff w:val="space"/>
      <w:lvlText w:val="%1.%2"/>
      <w:lvlJc w:val="left"/>
      <w:pPr>
        <w:ind w:left="1135" w:firstLine="0"/>
      </w:pPr>
      <w:rPr>
        <w:rFonts w:ascii="Arial" w:eastAsia="微软雅黑" w:hAnsi="Arial"/>
        <w:b/>
        <w:i w:val="0"/>
        <w:sz w:val="32"/>
      </w:rPr>
    </w:lvl>
    <w:lvl w:ilvl="2">
      <w:start w:val="1"/>
      <w:numFmt w:val="decimal"/>
      <w:isLgl/>
      <w:lvlText w:val="%3"/>
      <w:lvlJc w:val="left"/>
      <w:pPr>
        <w:ind w:left="0" w:firstLine="0"/>
      </w:pPr>
      <w:rPr>
        <w:rFonts w:ascii="Arial" w:eastAsia="宋体" w:hAnsi="Arial"/>
        <w:sz w:val="21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eastAsia="宋体" w:hint="eastAsia"/>
        <w:sz w:val="21"/>
      </w:rPr>
    </w:lvl>
    <w:lvl w:ilvl="4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">
    <w:nsid w:val="155E6CF8"/>
    <w:multiLevelType w:val="multilevel"/>
    <w:tmpl w:val="EAB48C12"/>
    <w:lvl w:ilvl="0">
      <w:start w:val="1"/>
      <w:numFmt w:val="decimal"/>
      <w:pStyle w:val="jx0"/>
      <w:suff w:val="space"/>
      <w:lvlText w:val="任务%1"/>
      <w:lvlJc w:val="left"/>
      <w:pPr>
        <w:ind w:left="3828" w:firstLine="0"/>
      </w:pPr>
      <w:rPr>
        <w:rFonts w:hint="eastAsia"/>
      </w:rPr>
    </w:lvl>
    <w:lvl w:ilvl="1">
      <w:start w:val="1"/>
      <w:numFmt w:val="decimal"/>
      <w:pStyle w:val="jx1"/>
      <w:suff w:val="space"/>
      <w:lvlText w:val="%1.%2"/>
      <w:lvlJc w:val="left"/>
      <w:pPr>
        <w:ind w:left="0" w:firstLine="0"/>
      </w:pPr>
      <w:rPr>
        <w:rFonts w:eastAsia="微软雅黑" w:hint="eastAsia"/>
        <w:b/>
        <w:sz w:val="32"/>
      </w:rPr>
    </w:lvl>
    <w:lvl w:ilvl="2">
      <w:start w:val="1"/>
      <w:numFmt w:val="decimal"/>
      <w:pStyle w:val="jx2"/>
      <w:suff w:val="space"/>
      <w:lvlText w:val="%3."/>
      <w:lvlJc w:val="right"/>
      <w:pPr>
        <w:ind w:left="0" w:firstLine="0"/>
      </w:pPr>
      <w:rPr>
        <w:rFonts w:eastAsia="微软雅黑" w:hint="eastAsia"/>
        <w:sz w:val="21"/>
      </w:rPr>
    </w:lvl>
    <w:lvl w:ilvl="3">
      <w:start w:val="1"/>
      <w:numFmt w:val="decimal"/>
      <w:pStyle w:val="jx3"/>
      <w:suff w:val="space"/>
      <w:lvlText w:val="(%4)"/>
      <w:lvlJc w:val="left"/>
      <w:pPr>
        <w:ind w:left="567" w:firstLine="0"/>
      </w:pPr>
      <w:rPr>
        <w:rFonts w:hint="eastAsia"/>
      </w:rPr>
    </w:lvl>
    <w:lvl w:ilvl="4">
      <w:start w:val="1"/>
      <w:numFmt w:val="bullet"/>
      <w:pStyle w:val="jx4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2D3F0D4C"/>
    <w:multiLevelType w:val="hybridMultilevel"/>
    <w:tmpl w:val="7D9064B4"/>
    <w:lvl w:ilvl="0" w:tplc="D1961E36">
      <w:start w:val="1"/>
      <w:numFmt w:val="decimal"/>
      <w:lvlText w:val="（%1）"/>
      <w:lvlJc w:val="left"/>
      <w:pPr>
        <w:ind w:left="1634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1754" w:hanging="420"/>
      </w:pPr>
    </w:lvl>
    <w:lvl w:ilvl="2" w:tplc="0409001B">
      <w:start w:val="1"/>
      <w:numFmt w:val="lowerRoman"/>
      <w:lvlText w:val="%3."/>
      <w:lvlJc w:val="right"/>
      <w:pPr>
        <w:ind w:left="2174" w:hanging="420"/>
      </w:pPr>
    </w:lvl>
    <w:lvl w:ilvl="3" w:tplc="0409000F">
      <w:start w:val="1"/>
      <w:numFmt w:val="decimal"/>
      <w:lvlText w:val="%4."/>
      <w:lvlJc w:val="left"/>
      <w:pPr>
        <w:ind w:left="2594" w:hanging="420"/>
      </w:pPr>
    </w:lvl>
    <w:lvl w:ilvl="4" w:tplc="04090019">
      <w:start w:val="1"/>
      <w:numFmt w:val="lowerLetter"/>
      <w:lvlText w:val="%5)"/>
      <w:lvlJc w:val="left"/>
      <w:pPr>
        <w:ind w:left="3014" w:hanging="420"/>
      </w:pPr>
    </w:lvl>
    <w:lvl w:ilvl="5" w:tplc="0409001B">
      <w:start w:val="1"/>
      <w:numFmt w:val="lowerRoman"/>
      <w:lvlText w:val="%6."/>
      <w:lvlJc w:val="right"/>
      <w:pPr>
        <w:ind w:left="3434" w:hanging="420"/>
      </w:pPr>
    </w:lvl>
    <w:lvl w:ilvl="6" w:tplc="0409000F">
      <w:start w:val="1"/>
      <w:numFmt w:val="decimal"/>
      <w:lvlText w:val="%7."/>
      <w:lvlJc w:val="left"/>
      <w:pPr>
        <w:ind w:left="3854" w:hanging="420"/>
      </w:pPr>
    </w:lvl>
    <w:lvl w:ilvl="7" w:tplc="04090019">
      <w:start w:val="1"/>
      <w:numFmt w:val="lowerLetter"/>
      <w:lvlText w:val="%8)"/>
      <w:lvlJc w:val="left"/>
      <w:pPr>
        <w:ind w:left="4274" w:hanging="420"/>
      </w:pPr>
    </w:lvl>
    <w:lvl w:ilvl="8" w:tplc="0409001B" w:tentative="1">
      <w:start w:val="1"/>
      <w:numFmt w:val="lowerRoman"/>
      <w:lvlText w:val="%9."/>
      <w:lvlJc w:val="right"/>
      <w:pPr>
        <w:ind w:left="4694" w:hanging="420"/>
      </w:pPr>
    </w:lvl>
  </w:abstractNum>
  <w:abstractNum w:abstractNumId="3">
    <w:nsid w:val="71063183"/>
    <w:multiLevelType w:val="multilevel"/>
    <w:tmpl w:val="192606A8"/>
    <w:lvl w:ilvl="0">
      <w:start w:val="2"/>
      <w:numFmt w:val="decimal"/>
      <w:lvlText w:val="任务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eastAsia="微软雅黑" w:hint="eastAsia"/>
        <w:b/>
        <w:sz w:val="32"/>
      </w:rPr>
    </w:lvl>
    <w:lvl w:ilvl="2">
      <w:start w:val="1"/>
      <w:numFmt w:val="decimal"/>
      <w:isLgl/>
      <w:lvlText w:val="%1.%2.%3."/>
      <w:lvlJc w:val="right"/>
      <w:pPr>
        <w:ind w:left="0" w:firstLine="0"/>
      </w:pPr>
      <w:rPr>
        <w:rFonts w:eastAsia="微软雅黑" w:hint="eastAsia"/>
        <w:sz w:val="21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7FF95934"/>
    <w:multiLevelType w:val="hybridMultilevel"/>
    <w:tmpl w:val="C9986446"/>
    <w:lvl w:ilvl="0" w:tplc="301E5870">
      <w:start w:val="1"/>
      <w:numFmt w:val="decimal"/>
      <w:lvlText w:val="%1、"/>
      <w:lvlJc w:val="left"/>
      <w:pPr>
        <w:ind w:left="786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proofState w:spelling="clean" w:grammar="clean"/>
  <w:attachedTemplate r:id="rId1"/>
  <w:documentProtection w:formatting="1" w:enforcement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3A56"/>
    <w:rsid w:val="00001280"/>
    <w:rsid w:val="00001B99"/>
    <w:rsid w:val="000044C7"/>
    <w:rsid w:val="000047FC"/>
    <w:rsid w:val="0001434F"/>
    <w:rsid w:val="00014BF2"/>
    <w:rsid w:val="00022947"/>
    <w:rsid w:val="0002386C"/>
    <w:rsid w:val="00026DC1"/>
    <w:rsid w:val="0004067C"/>
    <w:rsid w:val="00043AC8"/>
    <w:rsid w:val="00047CD8"/>
    <w:rsid w:val="000613AB"/>
    <w:rsid w:val="000663AE"/>
    <w:rsid w:val="000813D5"/>
    <w:rsid w:val="00082041"/>
    <w:rsid w:val="00082A90"/>
    <w:rsid w:val="00093FE5"/>
    <w:rsid w:val="000970D9"/>
    <w:rsid w:val="000A044B"/>
    <w:rsid w:val="000A055B"/>
    <w:rsid w:val="000A148E"/>
    <w:rsid w:val="000B05F6"/>
    <w:rsid w:val="000B0FAB"/>
    <w:rsid w:val="000B1874"/>
    <w:rsid w:val="000B2557"/>
    <w:rsid w:val="000B266E"/>
    <w:rsid w:val="000B5A37"/>
    <w:rsid w:val="000D64AE"/>
    <w:rsid w:val="00104B7A"/>
    <w:rsid w:val="0010679C"/>
    <w:rsid w:val="00110134"/>
    <w:rsid w:val="001136F2"/>
    <w:rsid w:val="00113FB8"/>
    <w:rsid w:val="00117343"/>
    <w:rsid w:val="00131090"/>
    <w:rsid w:val="0013112D"/>
    <w:rsid w:val="00132518"/>
    <w:rsid w:val="00135868"/>
    <w:rsid w:val="0013614B"/>
    <w:rsid w:val="00136E56"/>
    <w:rsid w:val="00137BB1"/>
    <w:rsid w:val="00141B5E"/>
    <w:rsid w:val="001475F8"/>
    <w:rsid w:val="00147707"/>
    <w:rsid w:val="00155D52"/>
    <w:rsid w:val="00163CF0"/>
    <w:rsid w:val="00166C1A"/>
    <w:rsid w:val="00166D03"/>
    <w:rsid w:val="00170462"/>
    <w:rsid w:val="0017085C"/>
    <w:rsid w:val="00175311"/>
    <w:rsid w:val="00181F22"/>
    <w:rsid w:val="00182E19"/>
    <w:rsid w:val="001965FC"/>
    <w:rsid w:val="00197EB6"/>
    <w:rsid w:val="001A1FA5"/>
    <w:rsid w:val="001A5F25"/>
    <w:rsid w:val="001A63B5"/>
    <w:rsid w:val="001A7D46"/>
    <w:rsid w:val="001B1642"/>
    <w:rsid w:val="001B2695"/>
    <w:rsid w:val="001C3611"/>
    <w:rsid w:val="001C72D0"/>
    <w:rsid w:val="001D019F"/>
    <w:rsid w:val="001D0520"/>
    <w:rsid w:val="001D31DA"/>
    <w:rsid w:val="001D5376"/>
    <w:rsid w:val="001D7354"/>
    <w:rsid w:val="001D7B74"/>
    <w:rsid w:val="001E111B"/>
    <w:rsid w:val="001E1196"/>
    <w:rsid w:val="001E37EA"/>
    <w:rsid w:val="001E3802"/>
    <w:rsid w:val="0020083E"/>
    <w:rsid w:val="002009EB"/>
    <w:rsid w:val="00202E0A"/>
    <w:rsid w:val="00203384"/>
    <w:rsid w:val="00205253"/>
    <w:rsid w:val="00217841"/>
    <w:rsid w:val="002178A8"/>
    <w:rsid w:val="0022529F"/>
    <w:rsid w:val="00234739"/>
    <w:rsid w:val="00236C13"/>
    <w:rsid w:val="00236F67"/>
    <w:rsid w:val="0024349C"/>
    <w:rsid w:val="00243E86"/>
    <w:rsid w:val="00247171"/>
    <w:rsid w:val="00251282"/>
    <w:rsid w:val="0025146D"/>
    <w:rsid w:val="00252389"/>
    <w:rsid w:val="002545B8"/>
    <w:rsid w:val="00260ABF"/>
    <w:rsid w:val="00276D4E"/>
    <w:rsid w:val="002771A8"/>
    <w:rsid w:val="00284B33"/>
    <w:rsid w:val="0029090E"/>
    <w:rsid w:val="00296481"/>
    <w:rsid w:val="00296501"/>
    <w:rsid w:val="002965CD"/>
    <w:rsid w:val="002B330D"/>
    <w:rsid w:val="002C2F4E"/>
    <w:rsid w:val="002D04E7"/>
    <w:rsid w:val="002E17B5"/>
    <w:rsid w:val="002F23C7"/>
    <w:rsid w:val="002F2FE8"/>
    <w:rsid w:val="002F5A87"/>
    <w:rsid w:val="0030207D"/>
    <w:rsid w:val="00305FDA"/>
    <w:rsid w:val="003104BB"/>
    <w:rsid w:val="00313668"/>
    <w:rsid w:val="00334A78"/>
    <w:rsid w:val="00336AD1"/>
    <w:rsid w:val="00337ABA"/>
    <w:rsid w:val="0034094A"/>
    <w:rsid w:val="003439D3"/>
    <w:rsid w:val="0034478C"/>
    <w:rsid w:val="003468CD"/>
    <w:rsid w:val="00347C0E"/>
    <w:rsid w:val="003529FE"/>
    <w:rsid w:val="00353D1D"/>
    <w:rsid w:val="0035622B"/>
    <w:rsid w:val="0036300E"/>
    <w:rsid w:val="0036500C"/>
    <w:rsid w:val="00376D49"/>
    <w:rsid w:val="00385028"/>
    <w:rsid w:val="0038744D"/>
    <w:rsid w:val="003878E1"/>
    <w:rsid w:val="003A3AE6"/>
    <w:rsid w:val="003A737E"/>
    <w:rsid w:val="003B5B7F"/>
    <w:rsid w:val="003B6E80"/>
    <w:rsid w:val="003C26F8"/>
    <w:rsid w:val="003C6548"/>
    <w:rsid w:val="003D2254"/>
    <w:rsid w:val="003D5985"/>
    <w:rsid w:val="003D7131"/>
    <w:rsid w:val="003D742C"/>
    <w:rsid w:val="003E4500"/>
    <w:rsid w:val="003E52A2"/>
    <w:rsid w:val="003F2766"/>
    <w:rsid w:val="003F6E7B"/>
    <w:rsid w:val="004022D5"/>
    <w:rsid w:val="00403DB9"/>
    <w:rsid w:val="004061C6"/>
    <w:rsid w:val="0041097A"/>
    <w:rsid w:val="00410F84"/>
    <w:rsid w:val="00411492"/>
    <w:rsid w:val="004136CC"/>
    <w:rsid w:val="0042027D"/>
    <w:rsid w:val="00423EEA"/>
    <w:rsid w:val="00425243"/>
    <w:rsid w:val="004256E2"/>
    <w:rsid w:val="00430966"/>
    <w:rsid w:val="0043196B"/>
    <w:rsid w:val="00432091"/>
    <w:rsid w:val="00432575"/>
    <w:rsid w:val="00443744"/>
    <w:rsid w:val="004504B1"/>
    <w:rsid w:val="00460FB2"/>
    <w:rsid w:val="00462EE8"/>
    <w:rsid w:val="00476249"/>
    <w:rsid w:val="004802AD"/>
    <w:rsid w:val="0048790C"/>
    <w:rsid w:val="004879CD"/>
    <w:rsid w:val="00492724"/>
    <w:rsid w:val="00495692"/>
    <w:rsid w:val="004A2D27"/>
    <w:rsid w:val="004A425B"/>
    <w:rsid w:val="004A4576"/>
    <w:rsid w:val="004A64A1"/>
    <w:rsid w:val="004A6FEA"/>
    <w:rsid w:val="004B4266"/>
    <w:rsid w:val="004C0C69"/>
    <w:rsid w:val="004C1A57"/>
    <w:rsid w:val="004C5393"/>
    <w:rsid w:val="004C5D2F"/>
    <w:rsid w:val="004C67E3"/>
    <w:rsid w:val="004D443C"/>
    <w:rsid w:val="004D5BF1"/>
    <w:rsid w:val="004D706E"/>
    <w:rsid w:val="004D7181"/>
    <w:rsid w:val="004E1977"/>
    <w:rsid w:val="004E49FE"/>
    <w:rsid w:val="004F22F2"/>
    <w:rsid w:val="004F7EE9"/>
    <w:rsid w:val="00504660"/>
    <w:rsid w:val="00511561"/>
    <w:rsid w:val="00511E37"/>
    <w:rsid w:val="00511FDE"/>
    <w:rsid w:val="005136ED"/>
    <w:rsid w:val="00516DE4"/>
    <w:rsid w:val="00522FA8"/>
    <w:rsid w:val="00530ED8"/>
    <w:rsid w:val="0053123B"/>
    <w:rsid w:val="00550A5B"/>
    <w:rsid w:val="005530D2"/>
    <w:rsid w:val="005551D3"/>
    <w:rsid w:val="005575A2"/>
    <w:rsid w:val="005601AA"/>
    <w:rsid w:val="00564316"/>
    <w:rsid w:val="00573F78"/>
    <w:rsid w:val="005804DF"/>
    <w:rsid w:val="0058212D"/>
    <w:rsid w:val="00583F8A"/>
    <w:rsid w:val="00586F89"/>
    <w:rsid w:val="00587637"/>
    <w:rsid w:val="00587C02"/>
    <w:rsid w:val="00590533"/>
    <w:rsid w:val="005927E2"/>
    <w:rsid w:val="00593464"/>
    <w:rsid w:val="005A2050"/>
    <w:rsid w:val="005A6F70"/>
    <w:rsid w:val="005B1130"/>
    <w:rsid w:val="005B1258"/>
    <w:rsid w:val="005B46EA"/>
    <w:rsid w:val="005B4A70"/>
    <w:rsid w:val="005B7324"/>
    <w:rsid w:val="005C22BE"/>
    <w:rsid w:val="005C3B62"/>
    <w:rsid w:val="005C65DE"/>
    <w:rsid w:val="005D505B"/>
    <w:rsid w:val="005D5173"/>
    <w:rsid w:val="005E559B"/>
    <w:rsid w:val="005F03FB"/>
    <w:rsid w:val="005F11B9"/>
    <w:rsid w:val="005F2E3E"/>
    <w:rsid w:val="005F47F6"/>
    <w:rsid w:val="005F4C66"/>
    <w:rsid w:val="006058A4"/>
    <w:rsid w:val="0060755E"/>
    <w:rsid w:val="00612318"/>
    <w:rsid w:val="00613838"/>
    <w:rsid w:val="00615410"/>
    <w:rsid w:val="006159EA"/>
    <w:rsid w:val="006211AA"/>
    <w:rsid w:val="006235A0"/>
    <w:rsid w:val="006257DD"/>
    <w:rsid w:val="0062742E"/>
    <w:rsid w:val="00632036"/>
    <w:rsid w:val="00634326"/>
    <w:rsid w:val="00643E85"/>
    <w:rsid w:val="006445AB"/>
    <w:rsid w:val="00651285"/>
    <w:rsid w:val="006527F7"/>
    <w:rsid w:val="00653A89"/>
    <w:rsid w:val="00656007"/>
    <w:rsid w:val="00657B54"/>
    <w:rsid w:val="00663EFC"/>
    <w:rsid w:val="006733EB"/>
    <w:rsid w:val="0068011C"/>
    <w:rsid w:val="00680999"/>
    <w:rsid w:val="0068673F"/>
    <w:rsid w:val="00690E92"/>
    <w:rsid w:val="006977F4"/>
    <w:rsid w:val="006A0854"/>
    <w:rsid w:val="006A0C77"/>
    <w:rsid w:val="006A4510"/>
    <w:rsid w:val="006A62A3"/>
    <w:rsid w:val="006A6785"/>
    <w:rsid w:val="006B1303"/>
    <w:rsid w:val="006B46C1"/>
    <w:rsid w:val="006B7009"/>
    <w:rsid w:val="006C11D8"/>
    <w:rsid w:val="006C626F"/>
    <w:rsid w:val="006D255C"/>
    <w:rsid w:val="006E2C7C"/>
    <w:rsid w:val="006E2F92"/>
    <w:rsid w:val="006E3062"/>
    <w:rsid w:val="006E7C16"/>
    <w:rsid w:val="006F2B90"/>
    <w:rsid w:val="006F324D"/>
    <w:rsid w:val="006F3BF5"/>
    <w:rsid w:val="0070318C"/>
    <w:rsid w:val="00704861"/>
    <w:rsid w:val="0071400D"/>
    <w:rsid w:val="0072034A"/>
    <w:rsid w:val="007214DD"/>
    <w:rsid w:val="007238B8"/>
    <w:rsid w:val="00727389"/>
    <w:rsid w:val="00727A06"/>
    <w:rsid w:val="0073441C"/>
    <w:rsid w:val="00735E42"/>
    <w:rsid w:val="0073776C"/>
    <w:rsid w:val="0074574B"/>
    <w:rsid w:val="00750459"/>
    <w:rsid w:val="00752CEE"/>
    <w:rsid w:val="007555F5"/>
    <w:rsid w:val="0076211E"/>
    <w:rsid w:val="007646C0"/>
    <w:rsid w:val="00764BBE"/>
    <w:rsid w:val="00767174"/>
    <w:rsid w:val="007703C9"/>
    <w:rsid w:val="007767D8"/>
    <w:rsid w:val="00777973"/>
    <w:rsid w:val="00781644"/>
    <w:rsid w:val="00787994"/>
    <w:rsid w:val="00790CFD"/>
    <w:rsid w:val="007942EB"/>
    <w:rsid w:val="007A48CD"/>
    <w:rsid w:val="007A648B"/>
    <w:rsid w:val="007B3981"/>
    <w:rsid w:val="007B6D7F"/>
    <w:rsid w:val="007B70B7"/>
    <w:rsid w:val="007B754E"/>
    <w:rsid w:val="007D37B4"/>
    <w:rsid w:val="007D61A3"/>
    <w:rsid w:val="007E4E23"/>
    <w:rsid w:val="007E5BE7"/>
    <w:rsid w:val="007E6005"/>
    <w:rsid w:val="007E6144"/>
    <w:rsid w:val="007F1A0C"/>
    <w:rsid w:val="008156BD"/>
    <w:rsid w:val="00821766"/>
    <w:rsid w:val="00827CC3"/>
    <w:rsid w:val="0083338B"/>
    <w:rsid w:val="00845D99"/>
    <w:rsid w:val="00846AB5"/>
    <w:rsid w:val="00850133"/>
    <w:rsid w:val="0085467C"/>
    <w:rsid w:val="00862FE0"/>
    <w:rsid w:val="00865451"/>
    <w:rsid w:val="008676E8"/>
    <w:rsid w:val="00887C2E"/>
    <w:rsid w:val="00891015"/>
    <w:rsid w:val="00891FF6"/>
    <w:rsid w:val="00892627"/>
    <w:rsid w:val="0089699F"/>
    <w:rsid w:val="008A39CD"/>
    <w:rsid w:val="008A4426"/>
    <w:rsid w:val="008B1138"/>
    <w:rsid w:val="008B1CDD"/>
    <w:rsid w:val="008B7DD5"/>
    <w:rsid w:val="008C0C7A"/>
    <w:rsid w:val="008C3E2E"/>
    <w:rsid w:val="008C408E"/>
    <w:rsid w:val="008D39BA"/>
    <w:rsid w:val="008E653A"/>
    <w:rsid w:val="008F24B7"/>
    <w:rsid w:val="008F316B"/>
    <w:rsid w:val="008F42C6"/>
    <w:rsid w:val="008F60CB"/>
    <w:rsid w:val="008F779A"/>
    <w:rsid w:val="0090043D"/>
    <w:rsid w:val="00903E3C"/>
    <w:rsid w:val="00907B27"/>
    <w:rsid w:val="009225AD"/>
    <w:rsid w:val="00923DE4"/>
    <w:rsid w:val="00925CC6"/>
    <w:rsid w:val="00926679"/>
    <w:rsid w:val="00927A8B"/>
    <w:rsid w:val="00936C37"/>
    <w:rsid w:val="0095161A"/>
    <w:rsid w:val="00952C93"/>
    <w:rsid w:val="009552D8"/>
    <w:rsid w:val="00955DF9"/>
    <w:rsid w:val="009575C0"/>
    <w:rsid w:val="00957ACF"/>
    <w:rsid w:val="00961538"/>
    <w:rsid w:val="00963A01"/>
    <w:rsid w:val="0096447E"/>
    <w:rsid w:val="00970B2C"/>
    <w:rsid w:val="00980510"/>
    <w:rsid w:val="00983FAD"/>
    <w:rsid w:val="00985473"/>
    <w:rsid w:val="00986B57"/>
    <w:rsid w:val="00986D99"/>
    <w:rsid w:val="00995353"/>
    <w:rsid w:val="00995501"/>
    <w:rsid w:val="009A4E70"/>
    <w:rsid w:val="009B1E93"/>
    <w:rsid w:val="009B58A4"/>
    <w:rsid w:val="009C21F8"/>
    <w:rsid w:val="009C5976"/>
    <w:rsid w:val="009D2882"/>
    <w:rsid w:val="009D2EB4"/>
    <w:rsid w:val="009D49F7"/>
    <w:rsid w:val="009E6869"/>
    <w:rsid w:val="009F11CE"/>
    <w:rsid w:val="009F2BC7"/>
    <w:rsid w:val="00A02ED1"/>
    <w:rsid w:val="00A05196"/>
    <w:rsid w:val="00A177B5"/>
    <w:rsid w:val="00A269D0"/>
    <w:rsid w:val="00A3598D"/>
    <w:rsid w:val="00A45BC0"/>
    <w:rsid w:val="00A45BC8"/>
    <w:rsid w:val="00A474C2"/>
    <w:rsid w:val="00A5165B"/>
    <w:rsid w:val="00A6425D"/>
    <w:rsid w:val="00A6462D"/>
    <w:rsid w:val="00A64DEC"/>
    <w:rsid w:val="00A6778D"/>
    <w:rsid w:val="00A70F1A"/>
    <w:rsid w:val="00A71870"/>
    <w:rsid w:val="00A827C2"/>
    <w:rsid w:val="00A86C40"/>
    <w:rsid w:val="00A902DB"/>
    <w:rsid w:val="00A94F03"/>
    <w:rsid w:val="00A97DAD"/>
    <w:rsid w:val="00AA11DB"/>
    <w:rsid w:val="00AA7CA6"/>
    <w:rsid w:val="00AB1D3E"/>
    <w:rsid w:val="00AC1A84"/>
    <w:rsid w:val="00AC4F48"/>
    <w:rsid w:val="00AC6DA5"/>
    <w:rsid w:val="00AC7B81"/>
    <w:rsid w:val="00AD1C05"/>
    <w:rsid w:val="00AD564C"/>
    <w:rsid w:val="00AE3924"/>
    <w:rsid w:val="00AE4042"/>
    <w:rsid w:val="00AF1B1D"/>
    <w:rsid w:val="00AF4567"/>
    <w:rsid w:val="00AF7153"/>
    <w:rsid w:val="00B04FF1"/>
    <w:rsid w:val="00B053D9"/>
    <w:rsid w:val="00B14F41"/>
    <w:rsid w:val="00B153D3"/>
    <w:rsid w:val="00B333AE"/>
    <w:rsid w:val="00B33F78"/>
    <w:rsid w:val="00B50010"/>
    <w:rsid w:val="00B50968"/>
    <w:rsid w:val="00B537CE"/>
    <w:rsid w:val="00B574F7"/>
    <w:rsid w:val="00B6428C"/>
    <w:rsid w:val="00B71747"/>
    <w:rsid w:val="00B81179"/>
    <w:rsid w:val="00B81A5F"/>
    <w:rsid w:val="00B8253C"/>
    <w:rsid w:val="00B82D50"/>
    <w:rsid w:val="00B84B88"/>
    <w:rsid w:val="00B85C4E"/>
    <w:rsid w:val="00B90FC3"/>
    <w:rsid w:val="00B91768"/>
    <w:rsid w:val="00B93B8D"/>
    <w:rsid w:val="00B94977"/>
    <w:rsid w:val="00B95A1A"/>
    <w:rsid w:val="00BA0233"/>
    <w:rsid w:val="00BA3E3A"/>
    <w:rsid w:val="00BA5C65"/>
    <w:rsid w:val="00BB23DE"/>
    <w:rsid w:val="00BB73B3"/>
    <w:rsid w:val="00BC1346"/>
    <w:rsid w:val="00BC290D"/>
    <w:rsid w:val="00BC40F4"/>
    <w:rsid w:val="00BC5007"/>
    <w:rsid w:val="00BD6DE7"/>
    <w:rsid w:val="00BE34E7"/>
    <w:rsid w:val="00BE7D73"/>
    <w:rsid w:val="00BF0E36"/>
    <w:rsid w:val="00BF1190"/>
    <w:rsid w:val="00BF2D30"/>
    <w:rsid w:val="00BF599D"/>
    <w:rsid w:val="00BF656C"/>
    <w:rsid w:val="00C041D4"/>
    <w:rsid w:val="00C07536"/>
    <w:rsid w:val="00C14521"/>
    <w:rsid w:val="00C17808"/>
    <w:rsid w:val="00C27B09"/>
    <w:rsid w:val="00C45A26"/>
    <w:rsid w:val="00C53C81"/>
    <w:rsid w:val="00C55DEE"/>
    <w:rsid w:val="00C658C8"/>
    <w:rsid w:val="00C67475"/>
    <w:rsid w:val="00C708D2"/>
    <w:rsid w:val="00C71CC9"/>
    <w:rsid w:val="00C83038"/>
    <w:rsid w:val="00C879EC"/>
    <w:rsid w:val="00C87F13"/>
    <w:rsid w:val="00C908D1"/>
    <w:rsid w:val="00C92331"/>
    <w:rsid w:val="00CA1A52"/>
    <w:rsid w:val="00CA2419"/>
    <w:rsid w:val="00CA27AF"/>
    <w:rsid w:val="00CA7AE3"/>
    <w:rsid w:val="00CB3EE0"/>
    <w:rsid w:val="00CC4544"/>
    <w:rsid w:val="00CC6AB1"/>
    <w:rsid w:val="00CC70CB"/>
    <w:rsid w:val="00CD5595"/>
    <w:rsid w:val="00CD6652"/>
    <w:rsid w:val="00CE332B"/>
    <w:rsid w:val="00CE4561"/>
    <w:rsid w:val="00CE4B6B"/>
    <w:rsid w:val="00CE75BD"/>
    <w:rsid w:val="00D06C7A"/>
    <w:rsid w:val="00D12E8E"/>
    <w:rsid w:val="00D22C4C"/>
    <w:rsid w:val="00D23778"/>
    <w:rsid w:val="00D23A56"/>
    <w:rsid w:val="00D308A0"/>
    <w:rsid w:val="00D34338"/>
    <w:rsid w:val="00D345BD"/>
    <w:rsid w:val="00D35275"/>
    <w:rsid w:val="00D36826"/>
    <w:rsid w:val="00D41058"/>
    <w:rsid w:val="00D41EB1"/>
    <w:rsid w:val="00D41FC9"/>
    <w:rsid w:val="00D47333"/>
    <w:rsid w:val="00D54BA8"/>
    <w:rsid w:val="00D56ADD"/>
    <w:rsid w:val="00D574DF"/>
    <w:rsid w:val="00D60016"/>
    <w:rsid w:val="00D60CD1"/>
    <w:rsid w:val="00D664A3"/>
    <w:rsid w:val="00D74FB6"/>
    <w:rsid w:val="00D83362"/>
    <w:rsid w:val="00D84B83"/>
    <w:rsid w:val="00D960C4"/>
    <w:rsid w:val="00DA0595"/>
    <w:rsid w:val="00DA0D05"/>
    <w:rsid w:val="00DA1743"/>
    <w:rsid w:val="00DB5BFF"/>
    <w:rsid w:val="00DB7653"/>
    <w:rsid w:val="00DB7BFC"/>
    <w:rsid w:val="00DD0601"/>
    <w:rsid w:val="00DD094B"/>
    <w:rsid w:val="00DD1281"/>
    <w:rsid w:val="00DD30E5"/>
    <w:rsid w:val="00DD5FBA"/>
    <w:rsid w:val="00DE4C56"/>
    <w:rsid w:val="00DE4F6A"/>
    <w:rsid w:val="00DF636D"/>
    <w:rsid w:val="00E02416"/>
    <w:rsid w:val="00E117BE"/>
    <w:rsid w:val="00E13B72"/>
    <w:rsid w:val="00E3460E"/>
    <w:rsid w:val="00E3482A"/>
    <w:rsid w:val="00E36F71"/>
    <w:rsid w:val="00E40450"/>
    <w:rsid w:val="00E44D1C"/>
    <w:rsid w:val="00E520AA"/>
    <w:rsid w:val="00E54803"/>
    <w:rsid w:val="00E60F81"/>
    <w:rsid w:val="00E64D66"/>
    <w:rsid w:val="00E74C53"/>
    <w:rsid w:val="00E750FF"/>
    <w:rsid w:val="00E80A45"/>
    <w:rsid w:val="00E96F1E"/>
    <w:rsid w:val="00EA26D1"/>
    <w:rsid w:val="00EA3F41"/>
    <w:rsid w:val="00EB05BD"/>
    <w:rsid w:val="00EC354A"/>
    <w:rsid w:val="00EC3E31"/>
    <w:rsid w:val="00EC6097"/>
    <w:rsid w:val="00EC71A0"/>
    <w:rsid w:val="00ED383F"/>
    <w:rsid w:val="00ED6796"/>
    <w:rsid w:val="00EF1359"/>
    <w:rsid w:val="00EF2AE1"/>
    <w:rsid w:val="00EF3191"/>
    <w:rsid w:val="00EF34E1"/>
    <w:rsid w:val="00EF3DE4"/>
    <w:rsid w:val="00EF5056"/>
    <w:rsid w:val="00F10B7B"/>
    <w:rsid w:val="00F2197E"/>
    <w:rsid w:val="00F226C5"/>
    <w:rsid w:val="00F422F3"/>
    <w:rsid w:val="00F456F4"/>
    <w:rsid w:val="00F46A48"/>
    <w:rsid w:val="00F52A6A"/>
    <w:rsid w:val="00F61927"/>
    <w:rsid w:val="00F63039"/>
    <w:rsid w:val="00F67C51"/>
    <w:rsid w:val="00F8141C"/>
    <w:rsid w:val="00F81FE3"/>
    <w:rsid w:val="00F84A06"/>
    <w:rsid w:val="00F84D34"/>
    <w:rsid w:val="00F85E7D"/>
    <w:rsid w:val="00F8635E"/>
    <w:rsid w:val="00F90BC3"/>
    <w:rsid w:val="00F9454E"/>
    <w:rsid w:val="00FA361B"/>
    <w:rsid w:val="00FA4977"/>
    <w:rsid w:val="00FA5655"/>
    <w:rsid w:val="00FB51B3"/>
    <w:rsid w:val="00FC09B6"/>
    <w:rsid w:val="00FC2907"/>
    <w:rsid w:val="00FD125C"/>
    <w:rsid w:val="00FD1DAF"/>
    <w:rsid w:val="00FE1BED"/>
    <w:rsid w:val="00FE1D93"/>
    <w:rsid w:val="00FE24C8"/>
    <w:rsid w:val="00FE59A9"/>
    <w:rsid w:val="00FE6EF1"/>
    <w:rsid w:val="00FF025B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D23A56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Char"/>
    <w:uiPriority w:val="9"/>
    <w:semiHidden/>
    <w:qFormat/>
    <w:locked/>
    <w:rsid w:val="00FD1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qFormat/>
    <w:locked/>
    <w:rsid w:val="004A42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qFormat/>
    <w:locked/>
    <w:rsid w:val="008910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x0">
    <w:name w:val="jx一级标题"/>
    <w:basedOn w:val="1"/>
    <w:link w:val="jxChar"/>
    <w:qFormat/>
    <w:rsid w:val="001D019F"/>
    <w:pPr>
      <w:numPr>
        <w:numId w:val="2"/>
      </w:numPr>
      <w:spacing w:before="0" w:after="0" w:line="480" w:lineRule="auto"/>
      <w:ind w:left="0"/>
    </w:pPr>
    <w:rPr>
      <w:rFonts w:ascii="Arial" w:eastAsia="微软雅黑" w:hAnsi="Arial"/>
      <w:sz w:val="52"/>
      <w:szCs w:val="52"/>
    </w:rPr>
  </w:style>
  <w:style w:type="paragraph" w:customStyle="1" w:styleId="jx5">
    <w:name w:val="jx表格正文"/>
    <w:basedOn w:val="a"/>
    <w:qFormat/>
    <w:rsid w:val="00163CF0"/>
    <w:pPr>
      <w:spacing w:line="360" w:lineRule="exact"/>
      <w:jc w:val="left"/>
    </w:pPr>
    <w:rPr>
      <w:rFonts w:ascii="Courier New" w:eastAsia="宋体" w:hAnsi="Courier New"/>
    </w:rPr>
  </w:style>
  <w:style w:type="character" w:customStyle="1" w:styleId="1Char">
    <w:name w:val="标题 1 Char"/>
    <w:basedOn w:val="a0"/>
    <w:link w:val="1"/>
    <w:uiPriority w:val="9"/>
    <w:semiHidden/>
    <w:rsid w:val="00923DE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locked/>
    <w:rsid w:val="00727A06"/>
    <w:rPr>
      <w:sz w:val="18"/>
      <w:szCs w:val="18"/>
    </w:rPr>
  </w:style>
  <w:style w:type="paragraph" w:customStyle="1" w:styleId="jx1">
    <w:name w:val="jx二级标题"/>
    <w:basedOn w:val="2"/>
    <w:link w:val="jxChar0"/>
    <w:qFormat/>
    <w:rsid w:val="00A97DAD"/>
    <w:pPr>
      <w:numPr>
        <w:ilvl w:val="1"/>
        <w:numId w:val="2"/>
      </w:numPr>
      <w:spacing w:before="0" w:after="0" w:line="480" w:lineRule="auto"/>
    </w:pPr>
    <w:rPr>
      <w:rFonts w:ascii="Arial" w:eastAsia="微软雅黑" w:hAnsi="Arial"/>
    </w:rPr>
  </w:style>
  <w:style w:type="paragraph" w:customStyle="1" w:styleId="jx6">
    <w:name w:val="jx正文"/>
    <w:basedOn w:val="a"/>
    <w:qFormat/>
    <w:rsid w:val="00163CF0"/>
    <w:pPr>
      <w:spacing w:beforeLines="50" w:line="360" w:lineRule="auto"/>
      <w:ind w:leftChars="200" w:left="200" w:firstLineChars="200" w:firstLine="200"/>
      <w:jc w:val="left"/>
    </w:pPr>
    <w:rPr>
      <w:rFonts w:ascii="Courier New" w:eastAsia="宋体" w:hAnsi="Courier New"/>
    </w:rPr>
  </w:style>
  <w:style w:type="character" w:customStyle="1" w:styleId="2Char">
    <w:name w:val="标题 2 Char"/>
    <w:basedOn w:val="a0"/>
    <w:link w:val="2"/>
    <w:uiPriority w:val="9"/>
    <w:semiHidden/>
    <w:rsid w:val="00923D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jx2">
    <w:name w:val="jx正文一级列表"/>
    <w:basedOn w:val="a"/>
    <w:qFormat/>
    <w:rsid w:val="00C92331"/>
    <w:pPr>
      <w:numPr>
        <w:ilvl w:val="2"/>
        <w:numId w:val="2"/>
      </w:numPr>
      <w:ind w:leftChars="100" w:left="100"/>
      <w:jc w:val="left"/>
    </w:pPr>
    <w:rPr>
      <w:rFonts w:ascii="Courier New" w:eastAsia="宋体" w:hAnsi="Courier New"/>
      <w:b/>
      <w:sz w:val="28"/>
    </w:rPr>
  </w:style>
  <w:style w:type="numbering" w:customStyle="1" w:styleId="jx">
    <w:name w:val="jx列表样式"/>
    <w:uiPriority w:val="99"/>
    <w:rsid w:val="001D019F"/>
    <w:pPr>
      <w:numPr>
        <w:numId w:val="1"/>
      </w:numPr>
    </w:pPr>
  </w:style>
  <w:style w:type="character" w:customStyle="1" w:styleId="3Char">
    <w:name w:val="标题 3 Char"/>
    <w:basedOn w:val="a0"/>
    <w:link w:val="3"/>
    <w:uiPriority w:val="9"/>
    <w:semiHidden/>
    <w:rsid w:val="00923DE4"/>
    <w:rPr>
      <w:b/>
      <w:bCs/>
      <w:sz w:val="32"/>
      <w:szCs w:val="32"/>
    </w:rPr>
  </w:style>
  <w:style w:type="paragraph" w:customStyle="1" w:styleId="jx3">
    <w:name w:val="jx正文二级列表"/>
    <w:basedOn w:val="a"/>
    <w:qFormat/>
    <w:rsid w:val="00C92331"/>
    <w:pPr>
      <w:numPr>
        <w:ilvl w:val="3"/>
        <w:numId w:val="2"/>
      </w:numPr>
      <w:ind w:leftChars="200" w:left="200"/>
      <w:jc w:val="left"/>
    </w:pPr>
    <w:rPr>
      <w:rFonts w:ascii="Courier New" w:eastAsia="宋体" w:hAnsi="Courier New"/>
    </w:rPr>
  </w:style>
  <w:style w:type="paragraph" w:customStyle="1" w:styleId="jx4">
    <w:name w:val="jx正文三级列表"/>
    <w:basedOn w:val="a"/>
    <w:qFormat/>
    <w:rsid w:val="00C92331"/>
    <w:pPr>
      <w:numPr>
        <w:ilvl w:val="4"/>
        <w:numId w:val="2"/>
      </w:numPr>
      <w:spacing w:line="480" w:lineRule="auto"/>
      <w:ind w:leftChars="200" w:left="200"/>
      <w:jc w:val="left"/>
    </w:pPr>
    <w:rPr>
      <w:rFonts w:ascii="Courier New" w:eastAsia="宋体" w:hAnsi="Courier New"/>
    </w:rPr>
  </w:style>
  <w:style w:type="paragraph" w:customStyle="1" w:styleId="jx7">
    <w:name w:val="jx表格标题"/>
    <w:basedOn w:val="a"/>
    <w:qFormat/>
    <w:rsid w:val="00163CF0"/>
    <w:pPr>
      <w:shd w:val="clear" w:color="auto" w:fill="A6A6A6" w:themeFill="background1" w:themeFillShade="A6"/>
      <w:spacing w:before="100" w:beforeAutospacing="1" w:after="100" w:afterAutospacing="1" w:line="360" w:lineRule="auto"/>
      <w:ind w:leftChars="-100" w:left="-210" w:rightChars="-100" w:right="-210"/>
      <w:contextualSpacing/>
      <w:jc w:val="center"/>
    </w:pPr>
    <w:rPr>
      <w:rFonts w:ascii="Courier New" w:eastAsia="宋体" w:hAnsi="Courier New"/>
      <w:b/>
      <w:kern w:val="24"/>
    </w:rPr>
  </w:style>
  <w:style w:type="paragraph" w:customStyle="1" w:styleId="jx8">
    <w:name w:val="jx配表"/>
    <w:basedOn w:val="a"/>
    <w:qFormat/>
    <w:rsid w:val="00AC4F48"/>
    <w:pPr>
      <w:spacing w:beforeLines="100" w:after="120" w:line="360" w:lineRule="auto"/>
      <w:jc w:val="center"/>
    </w:pPr>
    <w:rPr>
      <w:rFonts w:ascii="Courier New" w:eastAsia="楷体_GB2312" w:hAnsi="Courier New"/>
      <w:kern w:val="0"/>
      <w:lang w:val="zh-TW"/>
    </w:rPr>
  </w:style>
  <w:style w:type="paragraph" w:customStyle="1" w:styleId="jx9">
    <w:name w:val="jx配图"/>
    <w:basedOn w:val="a"/>
    <w:qFormat/>
    <w:rsid w:val="00AC4F48"/>
    <w:pPr>
      <w:spacing w:before="120" w:afterLines="100" w:line="360" w:lineRule="auto"/>
      <w:jc w:val="center"/>
    </w:pPr>
    <w:rPr>
      <w:rFonts w:ascii="Courier New" w:eastAsia="楷体_GB2312" w:hAnsi="Courier New"/>
      <w:kern w:val="0"/>
      <w:lang w:val="zh-TW"/>
    </w:rPr>
  </w:style>
  <w:style w:type="paragraph" w:customStyle="1" w:styleId="jxa">
    <w:name w:val="jx参考代码"/>
    <w:basedOn w:val="a"/>
    <w:link w:val="jxChar1"/>
    <w:qFormat/>
    <w:rsid w:val="0042027D"/>
    <w:pPr>
      <w:pBdr>
        <w:top w:val="dashDotStroked" w:sz="24" w:space="6" w:color="auto"/>
        <w:left w:val="dashDotStroked" w:sz="24" w:space="5" w:color="auto"/>
        <w:bottom w:val="dashDotStroked" w:sz="24" w:space="6" w:color="auto"/>
        <w:right w:val="dashDotStroked" w:sz="24" w:space="6" w:color="auto"/>
      </w:pBdr>
      <w:shd w:val="clear" w:color="auto" w:fill="F2F2F2" w:themeFill="background1" w:themeFillShade="F2"/>
      <w:jc w:val="left"/>
    </w:pPr>
    <w:rPr>
      <w:rFonts w:ascii="Consolas" w:hAnsi="Consolas" w:cs="宋体"/>
      <w:b/>
      <w:i/>
      <w:color w:val="002F8E"/>
      <w:kern w:val="0"/>
    </w:rPr>
  </w:style>
  <w:style w:type="paragraph" w:customStyle="1" w:styleId="jxb">
    <w:name w:val="jx注意与提示"/>
    <w:basedOn w:val="a"/>
    <w:link w:val="jxChar2"/>
    <w:qFormat/>
    <w:rsid w:val="00522FA8"/>
    <w:pPr>
      <w:pBdr>
        <w:top w:val="dotted" w:sz="4" w:space="6" w:color="auto"/>
        <w:left w:val="dotted" w:sz="4" w:space="6" w:color="auto"/>
        <w:bottom w:val="dotted" w:sz="4" w:space="6" w:color="auto"/>
        <w:right w:val="dotted" w:sz="4" w:space="6" w:color="auto"/>
      </w:pBdr>
      <w:spacing w:line="360" w:lineRule="auto"/>
    </w:pPr>
    <w:rPr>
      <w:rFonts w:ascii="Courier New" w:eastAsia="楷体" w:hAnsi="Courier New"/>
    </w:rPr>
  </w:style>
  <w:style w:type="paragraph" w:customStyle="1" w:styleId="jxc">
    <w:name w:val="jx段前段后"/>
    <w:basedOn w:val="a"/>
    <w:qFormat/>
    <w:rsid w:val="006235A0"/>
    <w:pPr>
      <w:spacing w:afterLines="100"/>
    </w:pPr>
  </w:style>
  <w:style w:type="character" w:customStyle="1" w:styleId="jxChar2">
    <w:name w:val="jx注意与提示 Char"/>
    <w:basedOn w:val="a0"/>
    <w:link w:val="jxb"/>
    <w:rsid w:val="00522FA8"/>
    <w:rPr>
      <w:rFonts w:ascii="Courier New" w:eastAsia="楷体" w:hAnsi="Courier New"/>
    </w:rPr>
  </w:style>
  <w:style w:type="character" w:customStyle="1" w:styleId="Char">
    <w:name w:val="批注框文本 Char"/>
    <w:basedOn w:val="a0"/>
    <w:link w:val="a3"/>
    <w:uiPriority w:val="99"/>
    <w:semiHidden/>
    <w:rsid w:val="00923DE4"/>
    <w:rPr>
      <w:sz w:val="18"/>
      <w:szCs w:val="18"/>
    </w:rPr>
  </w:style>
  <w:style w:type="paragraph" w:customStyle="1" w:styleId="jxd">
    <w:name w:val="jx扉页任务书标题"/>
    <w:qFormat/>
    <w:rsid w:val="00C17808"/>
    <w:pPr>
      <w:spacing w:before="480" w:after="600" w:line="360" w:lineRule="auto"/>
      <w:ind w:left="2835"/>
      <w:jc w:val="right"/>
    </w:pPr>
    <w:rPr>
      <w:rFonts w:eastAsia="华文隶书"/>
      <w:spacing w:val="100"/>
      <w:sz w:val="84"/>
    </w:rPr>
  </w:style>
  <w:style w:type="paragraph" w:customStyle="1" w:styleId="jxe">
    <w:name w:val="jx扉页副标题"/>
    <w:basedOn w:val="a"/>
    <w:qFormat/>
    <w:rsid w:val="00163CF0"/>
    <w:pPr>
      <w:spacing w:before="600" w:after="2160" w:line="360" w:lineRule="auto"/>
      <w:ind w:rightChars="300" w:right="630"/>
      <w:jc w:val="right"/>
    </w:pPr>
    <w:rPr>
      <w:rFonts w:ascii="Courier New" w:eastAsia="宋体" w:hAnsi="Courier New"/>
      <w:b/>
      <w:sz w:val="48"/>
    </w:rPr>
  </w:style>
  <w:style w:type="paragraph" w:customStyle="1" w:styleId="jxf">
    <w:name w:val="jx页眉索引"/>
    <w:basedOn w:val="a"/>
    <w:link w:val="jxChar3"/>
    <w:qFormat/>
    <w:rsid w:val="00FA361B"/>
    <w:rPr>
      <w:rFonts w:ascii="Arial Black" w:eastAsia="微软雅黑" w:hAnsi="Arial Black"/>
      <w:b/>
      <w:color w:val="FFFFFF" w:themeColor="background1"/>
    </w:rPr>
  </w:style>
  <w:style w:type="paragraph" w:customStyle="1" w:styleId="jxf0">
    <w:name w:val="jx页眉名称"/>
    <w:basedOn w:val="a"/>
    <w:link w:val="jxChar4"/>
    <w:qFormat/>
    <w:rsid w:val="003F6E7B"/>
    <w:pPr>
      <w:jc w:val="right"/>
    </w:pPr>
    <w:rPr>
      <w:rFonts w:ascii="Arial Black" w:eastAsia="微软雅黑" w:hAnsi="Arial Black"/>
      <w:b/>
      <w:color w:val="000000" w:themeColor="text1"/>
      <w:sz w:val="24"/>
    </w:rPr>
  </w:style>
  <w:style w:type="character" w:customStyle="1" w:styleId="jxChar3">
    <w:name w:val="jx页眉索引 Char"/>
    <w:basedOn w:val="a0"/>
    <w:link w:val="jxf"/>
    <w:rsid w:val="009575C0"/>
    <w:rPr>
      <w:rFonts w:ascii="Arial Black" w:eastAsia="微软雅黑" w:hAnsi="Arial Black"/>
      <w:b/>
      <w:color w:val="FFFFFF" w:themeColor="background1"/>
    </w:rPr>
  </w:style>
  <w:style w:type="character" w:customStyle="1" w:styleId="jxChar4">
    <w:name w:val="jx页眉名称 Char"/>
    <w:basedOn w:val="a0"/>
    <w:link w:val="jxf0"/>
    <w:rsid w:val="009575C0"/>
    <w:rPr>
      <w:rFonts w:ascii="Arial Black" w:eastAsia="微软雅黑" w:hAnsi="Arial Black"/>
      <w:b/>
      <w:color w:val="000000" w:themeColor="text1"/>
      <w:sz w:val="24"/>
    </w:rPr>
  </w:style>
  <w:style w:type="paragraph" w:customStyle="1" w:styleId="jxf1">
    <w:name w:val="jx页脚页码"/>
    <w:basedOn w:val="a"/>
    <w:link w:val="jxChar5"/>
    <w:qFormat/>
    <w:rsid w:val="009575C0"/>
    <w:pPr>
      <w:tabs>
        <w:tab w:val="center" w:pos="312"/>
      </w:tabs>
    </w:pPr>
    <w:rPr>
      <w:rFonts w:ascii="Arial Black" w:eastAsia="微软雅黑" w:hAnsi="Arial Black"/>
      <w:b/>
      <w:color w:val="FFFFFF" w:themeColor="background1"/>
    </w:rPr>
  </w:style>
  <w:style w:type="character" w:customStyle="1" w:styleId="jxChar">
    <w:name w:val="jx一级标题 Char"/>
    <w:basedOn w:val="1Char"/>
    <w:link w:val="jx0"/>
    <w:rsid w:val="001D019F"/>
    <w:rPr>
      <w:rFonts w:ascii="Arial" w:eastAsia="微软雅黑" w:hAnsi="Arial"/>
      <w:b/>
      <w:bCs/>
      <w:kern w:val="44"/>
      <w:sz w:val="52"/>
      <w:szCs w:val="52"/>
    </w:rPr>
  </w:style>
  <w:style w:type="character" w:customStyle="1" w:styleId="jxChar5">
    <w:name w:val="jx页脚页码 Char"/>
    <w:basedOn w:val="a0"/>
    <w:link w:val="jxf1"/>
    <w:rsid w:val="009575C0"/>
    <w:rPr>
      <w:rFonts w:ascii="Arial Black" w:eastAsia="微软雅黑" w:hAnsi="Arial Black"/>
      <w:b/>
      <w:color w:val="FFFFFF" w:themeColor="background1"/>
    </w:rPr>
  </w:style>
  <w:style w:type="character" w:customStyle="1" w:styleId="jxChar0">
    <w:name w:val="jx二级标题 Char"/>
    <w:basedOn w:val="2Char"/>
    <w:link w:val="jx1"/>
    <w:rsid w:val="00A97DAD"/>
    <w:rPr>
      <w:rFonts w:ascii="Arial" w:eastAsia="微软雅黑" w:hAnsi="Arial" w:cstheme="majorBidi"/>
      <w:b/>
      <w:bCs/>
      <w:sz w:val="32"/>
      <w:szCs w:val="32"/>
    </w:rPr>
  </w:style>
  <w:style w:type="paragraph" w:styleId="a4">
    <w:name w:val="annotation text"/>
    <w:basedOn w:val="a"/>
    <w:link w:val="Char0"/>
    <w:uiPriority w:val="99"/>
    <w:semiHidden/>
    <w:locked/>
    <w:rsid w:val="00C658C8"/>
    <w:pPr>
      <w:jc w:val="left"/>
    </w:pPr>
  </w:style>
  <w:style w:type="character" w:customStyle="1" w:styleId="Char0">
    <w:name w:val="批注文字 Char"/>
    <w:basedOn w:val="a0"/>
    <w:link w:val="a4"/>
    <w:uiPriority w:val="99"/>
    <w:semiHidden/>
    <w:rsid w:val="00923DE4"/>
  </w:style>
  <w:style w:type="character" w:styleId="a5">
    <w:name w:val="annotation reference"/>
    <w:basedOn w:val="a0"/>
    <w:uiPriority w:val="99"/>
    <w:semiHidden/>
    <w:locked/>
    <w:rsid w:val="00C658C8"/>
    <w:rPr>
      <w:sz w:val="21"/>
      <w:szCs w:val="21"/>
    </w:rPr>
  </w:style>
  <w:style w:type="paragraph" w:customStyle="1" w:styleId="jxf2">
    <w:name w:val="jx参考代码注释"/>
    <w:basedOn w:val="jxa"/>
    <w:link w:val="jxChar6"/>
    <w:qFormat/>
    <w:rsid w:val="0042027D"/>
    <w:rPr>
      <w:rFonts w:ascii="Courier New" w:eastAsia="宋体" w:hAnsi="Courier New"/>
      <w:i w:val="0"/>
      <w:color w:val="3F7F5F"/>
    </w:rPr>
  </w:style>
  <w:style w:type="character" w:customStyle="1" w:styleId="jxChar6">
    <w:name w:val="jx参考代码注释 Char"/>
    <w:basedOn w:val="a0"/>
    <w:link w:val="jxf2"/>
    <w:rsid w:val="0042027D"/>
    <w:rPr>
      <w:rFonts w:ascii="Courier New" w:eastAsia="宋体" w:hAnsi="Courier New" w:cs="宋体"/>
      <w:b/>
      <w:color w:val="3F7F5F"/>
      <w:kern w:val="0"/>
      <w:shd w:val="clear" w:color="auto" w:fill="F2F2F2" w:themeFill="background1" w:themeFillShade="F2"/>
    </w:rPr>
  </w:style>
  <w:style w:type="paragraph" w:styleId="a6">
    <w:name w:val="header"/>
    <w:basedOn w:val="a"/>
    <w:link w:val="Char1"/>
    <w:uiPriority w:val="99"/>
    <w:semiHidden/>
    <w:locked/>
    <w:rsid w:val="00D30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308A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locked/>
    <w:rsid w:val="00D30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308A0"/>
    <w:rPr>
      <w:sz w:val="18"/>
      <w:szCs w:val="18"/>
    </w:rPr>
  </w:style>
  <w:style w:type="character" w:customStyle="1" w:styleId="jxChar1">
    <w:name w:val="jx参考代码 Char"/>
    <w:basedOn w:val="a0"/>
    <w:link w:val="jxa"/>
    <w:rsid w:val="00F46A48"/>
    <w:rPr>
      <w:rFonts w:ascii="Consolas" w:hAnsi="Consolas" w:cs="宋体"/>
      <w:b/>
      <w:i/>
      <w:color w:val="002F8E"/>
      <w:kern w:val="0"/>
      <w:shd w:val="clear" w:color="auto" w:fill="F2F2F2" w:themeFill="background1" w:themeFillShade="F2"/>
    </w:rPr>
  </w:style>
  <w:style w:type="paragraph" w:styleId="a8">
    <w:name w:val="caption"/>
    <w:basedOn w:val="a"/>
    <w:next w:val="a"/>
    <w:uiPriority w:val="35"/>
    <w:semiHidden/>
    <w:qFormat/>
    <w:locked/>
    <w:rsid w:val="00B33F78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locked/>
    <w:rsid w:val="000B1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locked/>
    <w:rsid w:val="00D23A56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locked/>
    <w:rsid w:val="0073776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3776C"/>
    <w:rPr>
      <w:rFonts w:ascii="Courier New" w:hAnsi="Courier New" w:cs="Courier New"/>
      <w:sz w:val="20"/>
      <w:szCs w:val="20"/>
    </w:rPr>
  </w:style>
  <w:style w:type="paragraph" w:styleId="ab">
    <w:name w:val="annotation subject"/>
    <w:basedOn w:val="a4"/>
    <w:next w:val="a4"/>
    <w:link w:val="Char3"/>
    <w:uiPriority w:val="99"/>
    <w:semiHidden/>
    <w:unhideWhenUsed/>
    <w:locked/>
    <w:rsid w:val="006977F4"/>
    <w:rPr>
      <w:b/>
      <w:bCs/>
    </w:rPr>
  </w:style>
  <w:style w:type="character" w:customStyle="1" w:styleId="Char3">
    <w:name w:val="批注主题 Char"/>
    <w:basedOn w:val="Char0"/>
    <w:link w:val="ab"/>
    <w:uiPriority w:val="99"/>
    <w:semiHidden/>
    <w:rsid w:val="006977F4"/>
    <w:rPr>
      <w:b/>
      <w:bCs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jx0">
    <w:name w:val="jx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eicui\2\20140819_&#25945;&#24072;&#21442;&#32771;&#20219;&#21153;&#20070;&#27169;&#26495;_&#26446;&#23478;&#2145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68B7D-53CF-49B6-93BE-24B6F15E1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20140819_教师参考任务书模板_李家双.dotx</Template>
  <TotalTime>2133</TotalTime>
  <Pages>11</Pages>
  <Words>1710</Words>
  <Characters>9751</Characters>
  <Application>Microsoft Office Word</Application>
  <DocSecurity>0</DocSecurity>
  <Lines>81</Lines>
  <Paragraphs>22</Paragraphs>
  <ScaleCrop>false</ScaleCrop>
  <Company>Microsoft</Company>
  <LinksUpToDate>false</LinksUpToDate>
  <CharactersWithSpaces>11439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USER-</dc:creator>
  <cp:lastModifiedBy>Administrator</cp:lastModifiedBy>
  <cp:revision>482</cp:revision>
  <cp:lastPrinted>2016-04-20T08:22:00Z</cp:lastPrinted>
  <dcterms:created xsi:type="dcterms:W3CDTF">2014-08-28T11:14:00Z</dcterms:created>
  <dcterms:modified xsi:type="dcterms:W3CDTF">2017-04-27T09:41:00Z</dcterms:modified>
</cp:coreProperties>
</file>