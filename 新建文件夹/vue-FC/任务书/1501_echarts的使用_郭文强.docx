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E56" w:rsidRPr="00136E56" w:rsidRDefault="00F76828" w:rsidP="00260ABF">
      <w:pPr>
        <w:pStyle w:val="jx0"/>
      </w:pPr>
      <w:r>
        <w:rPr>
          <w:rFonts w:hint="eastAsia"/>
        </w:rPr>
        <w:t>首页中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内容</w:t>
      </w:r>
      <w:bookmarkStart w:id="0" w:name="_GoBack"/>
      <w:bookmarkEnd w:id="0"/>
    </w:p>
    <w:p w:rsidR="00643E85" w:rsidRDefault="00136E56" w:rsidP="001E1196">
      <w:pPr>
        <w:pStyle w:val="jx1"/>
      </w:pPr>
      <w:bookmarkStart w:id="1" w:name="_Toc393896433"/>
      <w:r w:rsidRPr="00D23A56">
        <w:rPr>
          <w:rFonts w:hint="eastAsia"/>
        </w:rPr>
        <w:t>预期效果</w:t>
      </w:r>
      <w:bookmarkEnd w:id="1"/>
    </w:p>
    <w:p w:rsidR="00260ABF" w:rsidRDefault="008D7F19" w:rsidP="00260ABF">
      <w:pPr>
        <w:pStyle w:val="jx9"/>
        <w:spacing w:after="312"/>
      </w:pPr>
      <w:r w:rsidRPr="008D7F19">
        <w:rPr>
          <w:noProof/>
          <w:lang w:val="en-US"/>
        </w:rPr>
        <w:drawing>
          <wp:inline distT="0" distB="0" distL="0" distR="0" wp14:anchorId="78080D37" wp14:editId="67EFDBFB">
            <wp:extent cx="5274310" cy="136069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BF" w:rsidRDefault="00260ABF" w:rsidP="006C626F">
      <w:pPr>
        <w:pStyle w:val="jx9"/>
        <w:spacing w:after="312"/>
      </w:pPr>
      <w:r>
        <w:rPr>
          <w:rFonts w:hint="eastAsia"/>
        </w:rPr>
        <w:t>图</w:t>
      </w:r>
      <w:r w:rsidR="008D7F19">
        <w:rPr>
          <w:rFonts w:hint="eastAsia"/>
        </w:rPr>
        <w:t>1-1 echarts</w:t>
      </w:r>
      <w:r w:rsidRPr="00260ABF">
        <w:rPr>
          <w:rFonts w:hint="eastAsia"/>
        </w:rPr>
        <w:t>效果图</w:t>
      </w:r>
    </w:p>
    <w:p w:rsidR="00957ACF" w:rsidRDefault="00136E56" w:rsidP="00957ACF">
      <w:pPr>
        <w:pStyle w:val="jx1"/>
      </w:pPr>
      <w:bookmarkStart w:id="2" w:name="_Toc393896449"/>
      <w:r>
        <w:rPr>
          <w:rFonts w:hint="eastAsia"/>
        </w:rPr>
        <w:t>掌握技能</w:t>
      </w:r>
      <w:bookmarkEnd w:id="2"/>
    </w:p>
    <w:p w:rsidR="00136E56" w:rsidRPr="00136E56" w:rsidRDefault="00136E56" w:rsidP="00136E56">
      <w:pPr>
        <w:pStyle w:val="jx8"/>
        <w:spacing w:before="312"/>
      </w:pPr>
      <w:r w:rsidRPr="00E40450">
        <w:rPr>
          <w:rFonts w:hint="eastAsia"/>
        </w:rPr>
        <w:t>表</w:t>
      </w:r>
      <w:r w:rsidRPr="00E40450">
        <w:rPr>
          <w:rFonts w:hint="eastAsia"/>
        </w:rPr>
        <w:t xml:space="preserve">1-1 </w:t>
      </w:r>
      <w:r w:rsidRPr="00E40450">
        <w:rPr>
          <w:rFonts w:hint="eastAsia"/>
        </w:rPr>
        <w:t>任务说明</w:t>
      </w:r>
    </w:p>
    <w:tbl>
      <w:tblPr>
        <w:tblpPr w:leftFromText="180" w:rightFromText="180" w:vertAnchor="text" w:horzAnchor="margin" w:tblpY="38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20"/>
        <w:gridCol w:w="1874"/>
        <w:gridCol w:w="5245"/>
      </w:tblGrid>
      <w:tr w:rsidR="00136E56" w:rsidTr="003878E1">
        <w:trPr>
          <w:trHeight w:val="416"/>
        </w:trPr>
        <w:tc>
          <w:tcPr>
            <w:tcW w:w="1920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任务名称</w:t>
            </w:r>
          </w:p>
        </w:tc>
        <w:tc>
          <w:tcPr>
            <w:tcW w:w="1874" w:type="dxa"/>
          </w:tcPr>
          <w:p w:rsidR="00136E56" w:rsidRPr="00136E56" w:rsidRDefault="00136E56" w:rsidP="00136E56">
            <w:pPr>
              <w:pStyle w:val="jx7"/>
            </w:pPr>
            <w:proofErr w:type="gramStart"/>
            <w:r w:rsidRPr="00D23A56">
              <w:rPr>
                <w:rFonts w:hint="eastAsia"/>
              </w:rPr>
              <w:t>子任务</w:t>
            </w:r>
            <w:proofErr w:type="gramEnd"/>
          </w:p>
        </w:tc>
        <w:tc>
          <w:tcPr>
            <w:tcW w:w="5245" w:type="dxa"/>
          </w:tcPr>
          <w:p w:rsidR="00136E56" w:rsidRPr="00136E56" w:rsidRDefault="00136E56" w:rsidP="00136E56">
            <w:pPr>
              <w:pStyle w:val="jx7"/>
            </w:pPr>
            <w:r w:rsidRPr="00D23A56">
              <w:rPr>
                <w:rFonts w:hint="eastAsia"/>
              </w:rPr>
              <w:t>任务内容</w:t>
            </w:r>
          </w:p>
        </w:tc>
      </w:tr>
      <w:tr w:rsidR="00A70F1A" w:rsidTr="00845D99">
        <w:trPr>
          <w:trHeight w:val="630"/>
        </w:trPr>
        <w:tc>
          <w:tcPr>
            <w:tcW w:w="1920" w:type="dxa"/>
            <w:vAlign w:val="center"/>
          </w:tcPr>
          <w:p w:rsidR="00A177B5" w:rsidRDefault="00C93F8F" w:rsidP="00A177B5">
            <w:pPr>
              <w:pStyle w:val="jx5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vue</w:t>
            </w:r>
            <w:proofErr w:type="spellEnd"/>
            <w:r>
              <w:rPr>
                <w:rFonts w:hint="eastAsia"/>
              </w:rPr>
              <w:t>中使用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 w:rsidR="00A177B5">
              <w:t xml:space="preserve"> </w:t>
            </w:r>
          </w:p>
          <w:p w:rsidR="00A70F1A" w:rsidRDefault="00A70F1A" w:rsidP="00347C0E">
            <w:pPr>
              <w:pStyle w:val="jx5"/>
            </w:pPr>
          </w:p>
        </w:tc>
        <w:tc>
          <w:tcPr>
            <w:tcW w:w="1874" w:type="dxa"/>
            <w:vAlign w:val="center"/>
          </w:tcPr>
          <w:p w:rsidR="00A70F1A" w:rsidRPr="00D23A56" w:rsidRDefault="00A70F1A" w:rsidP="00136E56">
            <w:pPr>
              <w:pStyle w:val="jx5"/>
            </w:pPr>
            <w:r>
              <w:rPr>
                <w:rFonts w:hint="eastAsia"/>
              </w:rPr>
              <w:t>1</w:t>
            </w:r>
          </w:p>
        </w:tc>
        <w:tc>
          <w:tcPr>
            <w:tcW w:w="5245" w:type="dxa"/>
          </w:tcPr>
          <w:p w:rsidR="00A177B5" w:rsidRDefault="00C93F8F" w:rsidP="00A177B5">
            <w:pPr>
              <w:pStyle w:val="jx5"/>
            </w:pPr>
            <w:r>
              <w:rPr>
                <w:rFonts w:hint="eastAsia"/>
              </w:rPr>
              <w:t>second</w:t>
            </w:r>
            <w:r w:rsidR="00A177B5">
              <w:rPr>
                <w:rFonts w:hint="eastAsia"/>
              </w:rPr>
              <w:t>组件</w:t>
            </w:r>
            <w:r>
              <w:rPr>
                <w:rFonts w:hint="eastAsia"/>
              </w:rPr>
              <w:t>内的</w:t>
            </w:r>
            <w:proofErr w:type="spellStart"/>
            <w:r>
              <w:rPr>
                <w:rFonts w:hint="eastAsia"/>
              </w:rPr>
              <w:t>echarts</w:t>
            </w:r>
            <w:proofErr w:type="spellEnd"/>
            <w:r>
              <w:rPr>
                <w:rFonts w:hint="eastAsia"/>
              </w:rPr>
              <w:t>相关的</w:t>
            </w:r>
            <w:proofErr w:type="gramStart"/>
            <w:r w:rsidR="00A177B5">
              <w:rPr>
                <w:rFonts w:hint="eastAsia"/>
              </w:rPr>
              <w:t>的</w:t>
            </w:r>
            <w:proofErr w:type="spellStart"/>
            <w:proofErr w:type="gramEnd"/>
            <w:r w:rsidR="00A177B5">
              <w:rPr>
                <w:rFonts w:hint="eastAsia"/>
              </w:rPr>
              <w:t>html,css,js</w:t>
            </w:r>
            <w:proofErr w:type="spellEnd"/>
          </w:p>
          <w:p w:rsidR="00A70F1A" w:rsidRDefault="00A70F1A" w:rsidP="00347C0E">
            <w:pPr>
              <w:pStyle w:val="jx5"/>
            </w:pPr>
          </w:p>
        </w:tc>
      </w:tr>
    </w:tbl>
    <w:p w:rsidR="00136E56" w:rsidRPr="00D23A56" w:rsidRDefault="00136E56" w:rsidP="00136E56">
      <w:pPr>
        <w:pStyle w:val="jx1"/>
      </w:pPr>
      <w:bookmarkStart w:id="3" w:name="_Toc393896450"/>
      <w:r>
        <w:rPr>
          <w:rFonts w:hint="eastAsia"/>
        </w:rPr>
        <w:t>任务分解</w:t>
      </w:r>
      <w:bookmarkEnd w:id="3"/>
    </w:p>
    <w:p w:rsidR="00587637" w:rsidRDefault="002009EB" w:rsidP="00001280">
      <w:pPr>
        <w:pStyle w:val="jx2"/>
        <w:ind w:left="210"/>
      </w:pPr>
      <w:r>
        <w:rPr>
          <w:rFonts w:hint="eastAsia"/>
        </w:rPr>
        <w:t>在当前项目的</w:t>
      </w:r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/component</w:t>
      </w:r>
      <w:r>
        <w:rPr>
          <w:rFonts w:hint="eastAsia"/>
        </w:rPr>
        <w:t>路径下创建</w:t>
      </w:r>
      <w:proofErr w:type="spellStart"/>
      <w:r w:rsidR="00C93F8F">
        <w:rPr>
          <w:rFonts w:hint="eastAsia"/>
        </w:rPr>
        <w:t>second</w:t>
      </w:r>
      <w:r>
        <w:rPr>
          <w:rFonts w:hint="eastAsia"/>
        </w:rPr>
        <w:t>.vue</w:t>
      </w:r>
      <w:proofErr w:type="spellEnd"/>
      <w:r>
        <w:rPr>
          <w:rFonts w:hint="eastAsia"/>
        </w:rPr>
        <w:t>文件</w:t>
      </w:r>
    </w:p>
    <w:p w:rsidR="00FB51B3" w:rsidRPr="00FB51B3" w:rsidRDefault="00FB51B3" w:rsidP="00FB51B3">
      <w:pPr>
        <w:pStyle w:val="jx2"/>
        <w:ind w:left="210"/>
      </w:pPr>
      <w:r w:rsidRPr="00FB51B3">
        <w:rPr>
          <w:rFonts w:hint="eastAsia"/>
        </w:rPr>
        <w:t>组件</w:t>
      </w:r>
      <w:r w:rsidR="002009EB">
        <w:rPr>
          <w:rFonts w:hint="eastAsia"/>
        </w:rPr>
        <w:t>代码如下：</w:t>
      </w:r>
    </w:p>
    <w:p w:rsidR="00C93F8F" w:rsidRPr="00C93F8F" w:rsidRDefault="00C93F8F" w:rsidP="00C93F8F">
      <w:pPr>
        <w:pStyle w:val="jxa"/>
      </w:pPr>
      <w:r w:rsidRPr="00C93F8F">
        <w:t>&lt;</w:t>
      </w:r>
      <w:proofErr w:type="gramStart"/>
      <w:r w:rsidRPr="00C93F8F">
        <w:t>template</w:t>
      </w:r>
      <w:proofErr w:type="gramEnd"/>
      <w:r w:rsidRPr="00C93F8F">
        <w:t>&gt;</w:t>
      </w:r>
    </w:p>
    <w:p w:rsidR="00C93F8F" w:rsidRPr="00C93F8F" w:rsidRDefault="00C93F8F" w:rsidP="00C93F8F">
      <w:pPr>
        <w:pStyle w:val="jxa"/>
      </w:pPr>
      <w:r w:rsidRPr="00C93F8F">
        <w:t xml:space="preserve">  &lt;</w:t>
      </w:r>
      <w:proofErr w:type="gramStart"/>
      <w:r w:rsidRPr="00C93F8F">
        <w:t>div</w:t>
      </w:r>
      <w:proofErr w:type="gramEnd"/>
      <w:r w:rsidRPr="00C93F8F">
        <w:t>&gt;</w:t>
      </w:r>
    </w:p>
    <w:p w:rsidR="00C93F8F" w:rsidRPr="00C93F8F" w:rsidRDefault="00C93F8F" w:rsidP="00C93F8F">
      <w:pPr>
        <w:pStyle w:val="jxa"/>
      </w:pPr>
      <w:r w:rsidRPr="00C93F8F">
        <w:t xml:space="preserve">        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</w:t>
      </w:r>
      <w:proofErr w:type="gramStart"/>
      <w:r w:rsidRPr="00C93F8F">
        <w:rPr>
          <w:rFonts w:hint="eastAsia"/>
        </w:rPr>
        <w:t>&lt;!--</w:t>
      </w:r>
      <w:proofErr w:type="gramEnd"/>
      <w:r w:rsidRPr="00C93F8F">
        <w:rPr>
          <w:rFonts w:hint="eastAsia"/>
        </w:rPr>
        <w:t xml:space="preserve"> </w:t>
      </w:r>
      <w:r w:rsidRPr="00C93F8F">
        <w:rPr>
          <w:rFonts w:hint="eastAsia"/>
        </w:rPr>
        <w:t>图表开始</w:t>
      </w:r>
      <w:r w:rsidRPr="00C93F8F">
        <w:rPr>
          <w:rFonts w:hint="eastAsia"/>
        </w:rPr>
        <w:t xml:space="preserve"> --&gt;</w:t>
      </w:r>
    </w:p>
    <w:p w:rsidR="00C93F8F" w:rsidRPr="00C93F8F" w:rsidRDefault="00C93F8F" w:rsidP="00C93F8F">
      <w:pPr>
        <w:pStyle w:val="jxa"/>
      </w:pPr>
      <w:r w:rsidRPr="00C93F8F">
        <w:t xml:space="preserve">                &lt;div class="</w:t>
      </w:r>
      <w:proofErr w:type="spellStart"/>
      <w:r w:rsidRPr="00C93F8F">
        <w:t>charts_wrap</w:t>
      </w:r>
      <w:proofErr w:type="spellEnd"/>
      <w:r w:rsidRPr="00C93F8F">
        <w:t>"&gt;</w:t>
      </w:r>
    </w:p>
    <w:p w:rsidR="00C93F8F" w:rsidRPr="00C93F8F" w:rsidRDefault="00C93F8F" w:rsidP="00C93F8F">
      <w:pPr>
        <w:pStyle w:val="jxa"/>
      </w:pPr>
      <w:r w:rsidRPr="00C93F8F">
        <w:t xml:space="preserve">                  &lt;div style="background</w:t>
      </w:r>
      <w:proofErr w:type="gramStart"/>
      <w:r w:rsidRPr="00C93F8F">
        <w:t>:#</w:t>
      </w:r>
      <w:proofErr w:type="spellStart"/>
      <w:proofErr w:type="gramEnd"/>
      <w:r w:rsidRPr="00C93F8F">
        <w:t>fff</w:t>
      </w:r>
      <w:proofErr w:type="spellEnd"/>
      <w:r w:rsidRPr="00C93F8F">
        <w:t>; padding-top:20px; height:340px;"&gt;</w:t>
      </w:r>
    </w:p>
    <w:p w:rsidR="00C93F8F" w:rsidRPr="00C93F8F" w:rsidRDefault="00C93F8F" w:rsidP="00C93F8F">
      <w:pPr>
        <w:pStyle w:val="jxa"/>
      </w:pPr>
      <w:r w:rsidRPr="00C93F8F">
        <w:t xml:space="preserve">                    &lt;div style="width</w:t>
      </w:r>
      <w:proofErr w:type="gramStart"/>
      <w:r w:rsidRPr="00C93F8F">
        <w:t>:400px</w:t>
      </w:r>
      <w:proofErr w:type="gramEnd"/>
      <w:r w:rsidRPr="00C93F8F">
        <w:t>; height:370px;" ref="chart01"&gt;&lt;/div&gt;</w:t>
      </w:r>
    </w:p>
    <w:p w:rsidR="00C93F8F" w:rsidRPr="00C93F8F" w:rsidRDefault="00C93F8F" w:rsidP="00C93F8F">
      <w:pPr>
        <w:pStyle w:val="jxa"/>
      </w:pPr>
      <w:r w:rsidRPr="00C93F8F">
        <w:t xml:space="preserve">                  &lt;/div&gt;</w:t>
      </w:r>
    </w:p>
    <w:p w:rsidR="00C93F8F" w:rsidRPr="00C93F8F" w:rsidRDefault="00C93F8F" w:rsidP="00C93F8F">
      <w:pPr>
        <w:pStyle w:val="jxa"/>
      </w:pPr>
      <w:r w:rsidRPr="00C93F8F">
        <w:lastRenderedPageBreak/>
        <w:t xml:space="preserve">                  &lt;div style="background</w:t>
      </w:r>
      <w:proofErr w:type="gramStart"/>
      <w:r w:rsidRPr="00C93F8F">
        <w:t>:#</w:t>
      </w:r>
      <w:proofErr w:type="spellStart"/>
      <w:proofErr w:type="gramEnd"/>
      <w:r w:rsidRPr="00C93F8F">
        <w:t>fff</w:t>
      </w:r>
      <w:proofErr w:type="spellEnd"/>
      <w:r w:rsidRPr="00C93F8F">
        <w:t>; padding-top:20px; height:340px;"&gt;</w:t>
      </w:r>
    </w:p>
    <w:p w:rsidR="00C93F8F" w:rsidRPr="00C93F8F" w:rsidRDefault="00C93F8F" w:rsidP="00C93F8F">
      <w:pPr>
        <w:pStyle w:val="jxa"/>
      </w:pPr>
      <w:r w:rsidRPr="00C93F8F">
        <w:t xml:space="preserve">                    &lt;div style="width</w:t>
      </w:r>
      <w:proofErr w:type="gramStart"/>
      <w:r w:rsidRPr="00C93F8F">
        <w:t>:530px</w:t>
      </w:r>
      <w:proofErr w:type="gramEnd"/>
      <w:r w:rsidRPr="00C93F8F">
        <w:t>; height:370px;" ref="chart02"&gt;&lt;/div&gt;</w:t>
      </w:r>
    </w:p>
    <w:p w:rsidR="00C93F8F" w:rsidRPr="00C93F8F" w:rsidRDefault="00C93F8F" w:rsidP="00C93F8F">
      <w:pPr>
        <w:pStyle w:val="jxa"/>
      </w:pPr>
      <w:r w:rsidRPr="00C93F8F">
        <w:t xml:space="preserve">                  &lt;/div&gt;</w:t>
      </w:r>
    </w:p>
    <w:p w:rsidR="00C93F8F" w:rsidRPr="00C93F8F" w:rsidRDefault="00C93F8F" w:rsidP="00C93F8F">
      <w:pPr>
        <w:pStyle w:val="jxa"/>
      </w:pPr>
      <w:r w:rsidRPr="00C93F8F">
        <w:t xml:space="preserve">                  &lt;div style="background</w:t>
      </w:r>
      <w:proofErr w:type="gramStart"/>
      <w:r w:rsidRPr="00C93F8F">
        <w:t>:#</w:t>
      </w:r>
      <w:proofErr w:type="spellStart"/>
      <w:proofErr w:type="gramEnd"/>
      <w:r w:rsidRPr="00C93F8F">
        <w:t>fff</w:t>
      </w:r>
      <w:proofErr w:type="spellEnd"/>
      <w:r w:rsidRPr="00C93F8F">
        <w:t>; padding-top:20px; height:340px;"&gt;</w:t>
      </w:r>
    </w:p>
    <w:p w:rsidR="00C93F8F" w:rsidRPr="00C93F8F" w:rsidRDefault="00C93F8F" w:rsidP="00C93F8F">
      <w:pPr>
        <w:pStyle w:val="jxa"/>
      </w:pPr>
      <w:r w:rsidRPr="00C93F8F">
        <w:t xml:space="preserve">                    &lt;div style="width</w:t>
      </w:r>
      <w:proofErr w:type="gramStart"/>
      <w:r w:rsidRPr="00C93F8F">
        <w:t>:580px</w:t>
      </w:r>
      <w:proofErr w:type="gramEnd"/>
      <w:r w:rsidRPr="00C93F8F">
        <w:t>; height:370px;" ref="chart03"&gt;&lt;/div&gt;</w:t>
      </w:r>
    </w:p>
    <w:p w:rsidR="00C93F8F" w:rsidRPr="00C93F8F" w:rsidRDefault="00C93F8F" w:rsidP="00C93F8F">
      <w:pPr>
        <w:pStyle w:val="jxa"/>
      </w:pPr>
      <w:r w:rsidRPr="00C93F8F">
        <w:t xml:space="preserve">                  &lt;/div&gt;</w:t>
      </w:r>
    </w:p>
    <w:p w:rsidR="00C93F8F" w:rsidRPr="00C93F8F" w:rsidRDefault="00C93F8F" w:rsidP="00C93F8F">
      <w:pPr>
        <w:pStyle w:val="jxa"/>
      </w:pPr>
      <w:r w:rsidRPr="00C93F8F">
        <w:t xml:space="preserve">                &lt;/div&gt;</w:t>
      </w:r>
    </w:p>
    <w:p w:rsidR="00C93F8F" w:rsidRPr="00C93F8F" w:rsidRDefault="00C93F8F" w:rsidP="00C93F8F">
      <w:pPr>
        <w:pStyle w:val="jxa"/>
      </w:pPr>
      <w:r w:rsidRPr="00C93F8F">
        <w:t xml:space="preserve">        &lt;/div&gt;</w:t>
      </w:r>
    </w:p>
    <w:p w:rsidR="00C93F8F" w:rsidRPr="00C93F8F" w:rsidRDefault="00C93F8F" w:rsidP="00C93F8F">
      <w:pPr>
        <w:pStyle w:val="jxa"/>
      </w:pPr>
      <w:r w:rsidRPr="00C93F8F">
        <w:t xml:space="preserve">  &lt;/div&gt;</w:t>
      </w:r>
    </w:p>
    <w:p w:rsidR="00C93F8F" w:rsidRPr="00C93F8F" w:rsidRDefault="00C93F8F" w:rsidP="00C93F8F">
      <w:pPr>
        <w:pStyle w:val="jxa"/>
      </w:pPr>
      <w:r w:rsidRPr="00C93F8F">
        <w:t>&lt;/template&gt;</w:t>
      </w:r>
    </w:p>
    <w:p w:rsidR="00C93F8F" w:rsidRPr="00C93F8F" w:rsidRDefault="00C93F8F" w:rsidP="00C93F8F">
      <w:pPr>
        <w:pStyle w:val="jxa"/>
      </w:pPr>
      <w:r w:rsidRPr="00C93F8F">
        <w:t>&lt;script type="text/</w:t>
      </w:r>
      <w:proofErr w:type="spellStart"/>
      <w:r w:rsidRPr="00C93F8F">
        <w:t>javascript</w:t>
      </w:r>
      <w:proofErr w:type="spellEnd"/>
      <w:r w:rsidRPr="00C93F8F">
        <w:t>"&gt;</w:t>
      </w:r>
    </w:p>
    <w:p w:rsidR="00C93F8F" w:rsidRDefault="00C93F8F" w:rsidP="00C93F8F">
      <w:pPr>
        <w:pStyle w:val="jxa"/>
      </w:pPr>
      <w:proofErr w:type="gramStart"/>
      <w:r w:rsidRPr="00C93F8F">
        <w:t>import</w:t>
      </w:r>
      <w:proofErr w:type="gramEnd"/>
      <w:r w:rsidRPr="00C93F8F">
        <w:t xml:space="preserve"> </w:t>
      </w:r>
      <w:proofErr w:type="spellStart"/>
      <w:r w:rsidRPr="00C93F8F">
        <w:t>echarts</w:t>
      </w:r>
      <w:proofErr w:type="spellEnd"/>
      <w:r w:rsidRPr="00C93F8F">
        <w:t xml:space="preserve"> from '</w:t>
      </w:r>
      <w:proofErr w:type="spellStart"/>
      <w:r w:rsidRPr="00C93F8F">
        <w:t>echarts</w:t>
      </w:r>
      <w:proofErr w:type="spellEnd"/>
      <w:r w:rsidRPr="00C93F8F">
        <w:t>';</w:t>
      </w:r>
    </w:p>
    <w:p w:rsidR="00C93F8F" w:rsidRPr="00C93F8F" w:rsidRDefault="00C93F8F" w:rsidP="00C93F8F">
      <w:pPr>
        <w:pStyle w:val="jxb"/>
      </w:pPr>
      <w:r>
        <w:rPr>
          <w:rFonts w:hint="eastAsia"/>
        </w:rPr>
        <w:t>这里引入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(</w:t>
      </w:r>
      <w:r>
        <w:rPr>
          <w:rFonts w:hint="eastAsia"/>
        </w:rPr>
        <w:t>因为我们是基于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构建的项目，所以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是用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命令安装的，在组建中使用可以直接用</w:t>
      </w:r>
      <w:r>
        <w:rPr>
          <w:rFonts w:hint="eastAsia"/>
        </w:rPr>
        <w:t>import</w:t>
      </w:r>
      <w:r>
        <w:rPr>
          <w:rFonts w:hint="eastAsia"/>
        </w:rPr>
        <w:t>的形式来用</w:t>
      </w:r>
      <w:r>
        <w:rPr>
          <w:rFonts w:hint="eastAsia"/>
        </w:rPr>
        <w:t>)</w:t>
      </w:r>
    </w:p>
    <w:p w:rsidR="00C93F8F" w:rsidRPr="00C93F8F" w:rsidRDefault="00C93F8F" w:rsidP="00C93F8F">
      <w:pPr>
        <w:pStyle w:val="jxa"/>
      </w:pPr>
      <w:proofErr w:type="gramStart"/>
      <w:r w:rsidRPr="00C93F8F">
        <w:t>export</w:t>
      </w:r>
      <w:proofErr w:type="gramEnd"/>
      <w:r w:rsidRPr="00C93F8F">
        <w:t xml:space="preserve"> default {</w:t>
      </w:r>
    </w:p>
    <w:p w:rsidR="00C93F8F" w:rsidRPr="00C93F8F" w:rsidRDefault="00C93F8F" w:rsidP="00C93F8F">
      <w:pPr>
        <w:pStyle w:val="jxa"/>
      </w:pPr>
      <w:r w:rsidRPr="00C93F8F">
        <w:t xml:space="preserve">      </w:t>
      </w:r>
      <w:proofErr w:type="gramStart"/>
      <w:r w:rsidRPr="00C93F8F">
        <w:t>data</w:t>
      </w:r>
      <w:proofErr w:type="gramEnd"/>
      <w:r w:rsidRPr="00C93F8F">
        <w:t xml:space="preserve"> () {</w:t>
      </w:r>
    </w:p>
    <w:p w:rsidR="00C93F8F" w:rsidRPr="00C93F8F" w:rsidRDefault="00C93F8F" w:rsidP="00C93F8F">
      <w:pPr>
        <w:pStyle w:val="jxa"/>
      </w:pPr>
      <w:r w:rsidRPr="00C93F8F">
        <w:t xml:space="preserve">        </w:t>
      </w:r>
      <w:proofErr w:type="gramStart"/>
      <w:r w:rsidRPr="00C93F8F">
        <w:t>return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t xml:space="preserve">          </w:t>
      </w:r>
      <w:proofErr w:type="spellStart"/>
      <w:r w:rsidRPr="00C93F8F">
        <w:t>input_</w:t>
      </w:r>
      <w:proofErr w:type="gramStart"/>
      <w:r w:rsidRPr="00C93F8F">
        <w:t>default</w:t>
      </w:r>
      <w:proofErr w:type="spellEnd"/>
      <w:r w:rsidRPr="00C93F8F">
        <w:t>:</w:t>
      </w:r>
      <w:proofErr w:type="gramEnd"/>
      <w:r w:rsidRPr="00C93F8F">
        <w:t>{}</w:t>
      </w:r>
    </w:p>
    <w:p w:rsidR="00C93F8F" w:rsidRPr="00C93F8F" w:rsidRDefault="00C93F8F" w:rsidP="00C93F8F">
      <w:pPr>
        <w:pStyle w:val="jxa"/>
      </w:pPr>
      <w:r w:rsidRPr="00C93F8F">
        <w:t xml:space="preserve">        }</w:t>
      </w:r>
    </w:p>
    <w:p w:rsidR="00C93F8F" w:rsidRPr="00C93F8F" w:rsidRDefault="00C93F8F" w:rsidP="00C93F8F">
      <w:pPr>
        <w:pStyle w:val="jxa"/>
      </w:pPr>
      <w:r w:rsidRPr="00C93F8F">
        <w:t xml:space="preserve">      },</w:t>
      </w:r>
    </w:p>
    <w:p w:rsidR="00C93F8F" w:rsidRPr="00C93F8F" w:rsidRDefault="00C93F8F" w:rsidP="00C93F8F">
      <w:pPr>
        <w:pStyle w:val="jxa"/>
      </w:pPr>
      <w:r w:rsidRPr="00C93F8F">
        <w:t xml:space="preserve">      </w:t>
      </w:r>
      <w:proofErr w:type="gramStart"/>
      <w:r w:rsidRPr="00C93F8F">
        <w:t>components:</w:t>
      </w:r>
      <w:proofErr w:type="gramEnd"/>
      <w:r w:rsidRPr="00C93F8F">
        <w:t>{</w:t>
      </w:r>
      <w:proofErr w:type="spellStart"/>
      <w:r w:rsidRPr="00C93F8F">
        <w:t>fcheader</w:t>
      </w:r>
      <w:proofErr w:type="spellEnd"/>
      <w:r w:rsidRPr="00C93F8F">
        <w:t>},</w:t>
      </w:r>
    </w:p>
    <w:p w:rsidR="00C93F8F" w:rsidRPr="00C93F8F" w:rsidRDefault="00C93F8F" w:rsidP="00C93F8F">
      <w:pPr>
        <w:pStyle w:val="jxa"/>
      </w:pPr>
      <w:r w:rsidRPr="00C93F8F">
        <w:t xml:space="preserve">      </w:t>
      </w:r>
      <w:proofErr w:type="spellStart"/>
      <w:proofErr w:type="gramStart"/>
      <w:r w:rsidRPr="00C93F8F">
        <w:t>mounted:</w:t>
      </w:r>
      <w:proofErr w:type="gramEnd"/>
      <w:r w:rsidRPr="00C93F8F">
        <w:t>function</w:t>
      </w:r>
      <w:proofErr w:type="spellEnd"/>
      <w:r w:rsidRPr="00C93F8F">
        <w:t>(){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document.body.setAttribute("style","background:url(./src/assets/images/body_bg.jpg) !important;min-width:1100px;font-family:'</w:t>
      </w:r>
      <w:r w:rsidRPr="00C93F8F">
        <w:rPr>
          <w:rFonts w:hint="eastAsia"/>
        </w:rPr>
        <w:t>宋体</w:t>
      </w:r>
      <w:r w:rsidRPr="00C93F8F">
        <w:rPr>
          <w:rFonts w:hint="eastAsia"/>
        </w:rPr>
        <w:t>';margin:0;padding:0");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</w:t>
      </w:r>
      <w:proofErr w:type="gramStart"/>
      <w:r w:rsidRPr="00C93F8F">
        <w:t>if(</w:t>
      </w:r>
      <w:proofErr w:type="spellStart"/>
      <w:proofErr w:type="gramEnd"/>
      <w:r w:rsidRPr="00C93F8F">
        <w:t>window.offsetWidth</w:t>
      </w:r>
      <w:proofErr w:type="spellEnd"/>
      <w:r w:rsidRPr="00C93F8F">
        <w:t xml:space="preserve"> &lt;= 1366){</w:t>
      </w:r>
    </w:p>
    <w:p w:rsidR="00C93F8F" w:rsidRPr="00C93F8F" w:rsidRDefault="00C93F8F" w:rsidP="00C93F8F">
      <w:pPr>
        <w:pStyle w:val="jxa"/>
      </w:pPr>
      <w:r w:rsidRPr="00C93F8F">
        <w:t xml:space="preserve">           this</w:t>
      </w:r>
      <w:proofErr w:type="gramStart"/>
      <w:r w:rsidRPr="00C93F8F">
        <w:t>.$</w:t>
      </w:r>
      <w:proofErr w:type="gramEnd"/>
      <w:r w:rsidRPr="00C93F8F">
        <w:t>refs.chart01.style.width='40%';</w:t>
      </w:r>
    </w:p>
    <w:p w:rsidR="00C93F8F" w:rsidRPr="00C93F8F" w:rsidRDefault="00C93F8F" w:rsidP="00C93F8F">
      <w:pPr>
        <w:pStyle w:val="jxa"/>
      </w:pPr>
      <w:r w:rsidRPr="00C93F8F">
        <w:t xml:space="preserve">            this</w:t>
      </w:r>
      <w:proofErr w:type="gramStart"/>
      <w:r w:rsidRPr="00C93F8F">
        <w:t>.$</w:t>
      </w:r>
      <w:proofErr w:type="gramEnd"/>
      <w:r w:rsidRPr="00C93F8F">
        <w:t>refs.chart02.style.width='40%';</w:t>
      </w:r>
    </w:p>
    <w:p w:rsidR="00C93F8F" w:rsidRPr="00C93F8F" w:rsidRDefault="00C93F8F" w:rsidP="00C93F8F">
      <w:pPr>
        <w:pStyle w:val="jxa"/>
      </w:pPr>
      <w:r w:rsidRPr="00C93F8F">
        <w:t xml:space="preserve">             this</w:t>
      </w:r>
      <w:proofErr w:type="gramStart"/>
      <w:r w:rsidRPr="00C93F8F">
        <w:t>.$</w:t>
      </w:r>
      <w:proofErr w:type="gramEnd"/>
      <w:r w:rsidRPr="00C93F8F">
        <w:t>refs.chart03.style.width='90%';</w:t>
      </w:r>
    </w:p>
    <w:p w:rsidR="00C93F8F" w:rsidRPr="00C93F8F" w:rsidRDefault="00C93F8F" w:rsidP="00C93F8F">
      <w:pPr>
        <w:pStyle w:val="jxa"/>
      </w:pPr>
      <w:r w:rsidRPr="00C93F8F">
        <w:t xml:space="preserve">          };</w:t>
      </w:r>
    </w:p>
    <w:p w:rsidR="00C93F8F" w:rsidRPr="00C93F8F" w:rsidRDefault="00C93F8F" w:rsidP="00C93F8F">
      <w:pPr>
        <w:pStyle w:val="jxa"/>
      </w:pPr>
      <w:r w:rsidRPr="00C93F8F">
        <w:t xml:space="preserve">          </w:t>
      </w:r>
      <w:proofErr w:type="spellStart"/>
      <w:proofErr w:type="gramStart"/>
      <w:r w:rsidRPr="00C93F8F">
        <w:t>var</w:t>
      </w:r>
      <w:proofErr w:type="spellEnd"/>
      <w:proofErr w:type="gramEnd"/>
      <w:r w:rsidRPr="00C93F8F">
        <w:t xml:space="preserve"> mychart01 = </w:t>
      </w:r>
      <w:proofErr w:type="spellStart"/>
      <w:r w:rsidRPr="00C93F8F">
        <w:t>echarts.init</w:t>
      </w:r>
      <w:proofErr w:type="spellEnd"/>
      <w:r w:rsidRPr="00C93F8F">
        <w:t>(this.$refs.chart01);</w:t>
      </w:r>
    </w:p>
    <w:p w:rsidR="00C93F8F" w:rsidRPr="00C93F8F" w:rsidRDefault="00C93F8F" w:rsidP="00C93F8F">
      <w:pPr>
        <w:pStyle w:val="jxa"/>
      </w:pPr>
      <w:r w:rsidRPr="00C93F8F">
        <w:t xml:space="preserve">          </w:t>
      </w:r>
      <w:proofErr w:type="gramStart"/>
      <w:r w:rsidRPr="00C93F8F">
        <w:t>mychart01.setOption(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title :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lastRenderedPageBreak/>
        <w:t xml:space="preserve">                  </w:t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  <w:t>text: '</w:t>
      </w:r>
      <w:r w:rsidRPr="00C93F8F">
        <w:rPr>
          <w:rFonts w:hint="eastAsia"/>
        </w:rPr>
        <w:t>学习人数比例</w:t>
      </w:r>
      <w:r w:rsidRPr="00C93F8F">
        <w:rPr>
          <w:rFonts w:hint="eastAsia"/>
        </w:rPr>
        <w:t>',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subtext</w:t>
      </w:r>
      <w:proofErr w:type="gramEnd"/>
      <w:r w:rsidRPr="00C93F8F">
        <w:t>: '  ',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x</w:t>
      </w:r>
      <w:proofErr w:type="gramEnd"/>
      <w:r w:rsidRPr="00C93F8F">
        <w:t>:'center',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spellStart"/>
      <w:proofErr w:type="gramStart"/>
      <w:r w:rsidRPr="00C93F8F">
        <w:t>textStyle</w:t>
      </w:r>
      <w:proofErr w:type="spellEnd"/>
      <w:r w:rsidRPr="00C93F8F">
        <w:t>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</w:t>
      </w:r>
      <w:proofErr w:type="gramStart"/>
      <w:r w:rsidRPr="00C93F8F">
        <w:t>color</w:t>
      </w:r>
      <w:proofErr w:type="gramEnd"/>
      <w:r w:rsidRPr="00C93F8F">
        <w:t>:'#008ACD'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}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tooltip :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formatter</w:t>
      </w:r>
      <w:proofErr w:type="gramEnd"/>
      <w:r w:rsidRPr="00C93F8F">
        <w:t>: "{a} &lt;</w:t>
      </w:r>
      <w:proofErr w:type="spellStart"/>
      <w:r w:rsidRPr="00C93F8F">
        <w:t>br</w:t>
      </w:r>
      <w:proofErr w:type="spellEnd"/>
      <w:r w:rsidRPr="00C93F8F">
        <w:t>/&gt;{b} : {c}%"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series :</w:t>
      </w:r>
      <w:proofErr w:type="gramEnd"/>
      <w:r w:rsidRPr="00C93F8F">
        <w:t xml:space="preserve"> [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{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   </w:t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  <w:t>name:'</w:t>
      </w:r>
      <w:r w:rsidRPr="00C93F8F">
        <w:rPr>
          <w:rFonts w:hint="eastAsia"/>
        </w:rPr>
        <w:t>学习人数比例</w:t>
      </w:r>
      <w:r w:rsidRPr="00C93F8F">
        <w:rPr>
          <w:rFonts w:hint="eastAsia"/>
        </w:rPr>
        <w:t>',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spellStart"/>
      <w:proofErr w:type="gramStart"/>
      <w:r w:rsidRPr="00C93F8F">
        <w:t>type</w:t>
      </w:r>
      <w:proofErr w:type="gramEnd"/>
      <w:r w:rsidRPr="00C93F8F">
        <w:t>:'gauge</w:t>
      </w:r>
      <w:proofErr w:type="spellEnd"/>
      <w:r w:rsidRPr="00C93F8F">
        <w:t>',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spellStart"/>
      <w:proofErr w:type="gramStart"/>
      <w:r w:rsidRPr="00C93F8F">
        <w:t>axisLine</w:t>
      </w:r>
      <w:proofErr w:type="spellEnd"/>
      <w:r w:rsidRPr="00C93F8F">
        <w:t>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</w:t>
      </w:r>
      <w:proofErr w:type="spellStart"/>
      <w:proofErr w:type="gramStart"/>
      <w:r w:rsidRPr="00C93F8F">
        <w:t>show:</w:t>
      </w:r>
      <w:proofErr w:type="gramEnd"/>
      <w:r w:rsidRPr="00C93F8F">
        <w:t>true</w:t>
      </w:r>
      <w:proofErr w:type="spellEnd"/>
      <w:r w:rsidRPr="00C93F8F">
        <w:t>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</w:t>
      </w:r>
      <w:proofErr w:type="spellStart"/>
      <w:proofErr w:type="gramStart"/>
      <w:r w:rsidRPr="00C93F8F">
        <w:t>lineStyle</w:t>
      </w:r>
      <w:proofErr w:type="spellEnd"/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</w:t>
      </w:r>
      <w:proofErr w:type="gramStart"/>
      <w:r w:rsidRPr="00C93F8F">
        <w:t>color</w:t>
      </w:r>
      <w:proofErr w:type="gramEnd"/>
      <w:r w:rsidRPr="00C93F8F">
        <w:t>: [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    [0.2, '#2EC7C9'],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    [0.8, '#5AB1EF'],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    [1, '#D87A80']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</w:t>
      </w:r>
      <w:proofErr w:type="gramStart"/>
      <w:r w:rsidRPr="00C93F8F">
        <w:t>width:</w:t>
      </w:r>
      <w:proofErr w:type="gramEnd"/>
      <w:r w:rsidRPr="00C93F8F">
        <w:t>10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}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spellStart"/>
      <w:proofErr w:type="gramStart"/>
      <w:r w:rsidRPr="00C93F8F">
        <w:t>axisTick</w:t>
      </w:r>
      <w:proofErr w:type="spellEnd"/>
      <w:r w:rsidRPr="00C93F8F">
        <w:t>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</w:t>
      </w:r>
      <w:proofErr w:type="spellStart"/>
      <w:proofErr w:type="gramStart"/>
      <w:r w:rsidRPr="00C93F8F">
        <w:t>show:</w:t>
      </w:r>
      <w:proofErr w:type="gramEnd"/>
      <w:r w:rsidRPr="00C93F8F">
        <w:t>true</w:t>
      </w:r>
      <w:proofErr w:type="spellEnd"/>
      <w:r w:rsidRPr="00C93F8F">
        <w:t>,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</w:t>
      </w:r>
      <w:proofErr w:type="gramStart"/>
      <w:r w:rsidRPr="00C93F8F">
        <w:t>length:</w:t>
      </w:r>
      <w:proofErr w:type="gramEnd"/>
      <w:r w:rsidRPr="00C93F8F">
        <w:t>8,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</w:t>
      </w:r>
      <w:proofErr w:type="spellStart"/>
      <w:proofErr w:type="gramStart"/>
      <w:r w:rsidRPr="00C93F8F">
        <w:t>lineStyle</w:t>
      </w:r>
      <w:proofErr w:type="spellEnd"/>
      <w:r w:rsidRPr="00C93F8F">
        <w:t>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    </w:t>
      </w:r>
      <w:proofErr w:type="gramStart"/>
      <w:r w:rsidRPr="00C93F8F">
        <w:t>color</w:t>
      </w:r>
      <w:proofErr w:type="gramEnd"/>
      <w:r w:rsidRPr="00C93F8F">
        <w:t>: [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  [0.2, '#2EC7C9'],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  [0.8, '#5AB1EF'],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    [1, '#D87A80']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  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    </w:t>
      </w:r>
      <w:proofErr w:type="gramStart"/>
      <w:r w:rsidRPr="00C93F8F">
        <w:t>width:</w:t>
      </w:r>
      <w:proofErr w:type="gramEnd"/>
      <w:r w:rsidRPr="00C93F8F">
        <w:t>1,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    </w:t>
      </w:r>
      <w:proofErr w:type="spellStart"/>
      <w:proofErr w:type="gramStart"/>
      <w:r w:rsidRPr="00C93F8F">
        <w:t>type</w:t>
      </w:r>
      <w:proofErr w:type="gramEnd"/>
      <w:r w:rsidRPr="00C93F8F">
        <w:t>:'solid</w:t>
      </w:r>
      <w:proofErr w:type="spellEnd"/>
      <w:r w:rsidRPr="00C93F8F">
        <w:t>'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}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lastRenderedPageBreak/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detail :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formatter:</w:t>
      </w:r>
      <w:proofErr w:type="gramEnd"/>
      <w:r w:rsidRPr="00C93F8F">
        <w:t>'{value}%'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   </w:t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  <w:t>data:[{value: 80, name: '</w:t>
      </w:r>
      <w:r w:rsidRPr="00C93F8F">
        <w:rPr>
          <w:rFonts w:hint="eastAsia"/>
        </w:rPr>
        <w:t>比例</w:t>
      </w:r>
      <w:r w:rsidRPr="00C93F8F">
        <w:rPr>
          <w:rFonts w:hint="eastAsia"/>
        </w:rPr>
        <w:t>'}]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}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</w:r>
      <w:r w:rsidRPr="00C93F8F">
        <w:tab/>
        <w:t>]</w:t>
      </w:r>
    </w:p>
    <w:p w:rsidR="00C93F8F" w:rsidRPr="00C93F8F" w:rsidRDefault="00C93F8F" w:rsidP="00C93F8F">
      <w:pPr>
        <w:pStyle w:val="jxa"/>
      </w:pPr>
      <w:r w:rsidRPr="00C93F8F">
        <w:t xml:space="preserve">                  </w:t>
      </w:r>
      <w:r w:rsidRPr="00C93F8F">
        <w:tab/>
      </w:r>
      <w:r w:rsidRPr="00C93F8F">
        <w:tab/>
      </w:r>
      <w:r w:rsidRPr="00C93F8F">
        <w:tab/>
        <w:t>});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    </w:t>
      </w:r>
      <w:proofErr w:type="spellStart"/>
      <w:proofErr w:type="gramStart"/>
      <w:r w:rsidRPr="00C93F8F">
        <w:t>var</w:t>
      </w:r>
      <w:proofErr w:type="spellEnd"/>
      <w:proofErr w:type="gramEnd"/>
      <w:r w:rsidRPr="00C93F8F">
        <w:t xml:space="preserve"> mychart02 = </w:t>
      </w:r>
      <w:proofErr w:type="spellStart"/>
      <w:r w:rsidRPr="00C93F8F">
        <w:t>echarts.init</w:t>
      </w:r>
      <w:proofErr w:type="spellEnd"/>
      <w:r w:rsidRPr="00C93F8F">
        <w:t>(this.$refs.chart02);</w:t>
      </w:r>
    </w:p>
    <w:p w:rsidR="00C93F8F" w:rsidRPr="00C93F8F" w:rsidRDefault="00C93F8F" w:rsidP="00C93F8F">
      <w:pPr>
        <w:pStyle w:val="jxa"/>
      </w:pPr>
      <w:r w:rsidRPr="00C93F8F">
        <w:t xml:space="preserve">           </w:t>
      </w:r>
      <w:proofErr w:type="gramStart"/>
      <w:r w:rsidRPr="00C93F8F">
        <w:t>mychart02.setOption(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title :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                         text: '</w:t>
      </w:r>
      <w:r w:rsidRPr="00C93F8F">
        <w:rPr>
          <w:rFonts w:hint="eastAsia"/>
        </w:rPr>
        <w:t>考试通过率</w:t>
      </w:r>
      <w:r w:rsidRPr="00C93F8F">
        <w:rPr>
          <w:rFonts w:hint="eastAsia"/>
        </w:rPr>
        <w:t>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subtext</w:t>
      </w:r>
      <w:proofErr w:type="gramEnd"/>
      <w:r w:rsidRPr="00C93F8F">
        <w:t>: '  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x</w:t>
      </w:r>
      <w:proofErr w:type="gramEnd"/>
      <w:r w:rsidRPr="00C93F8F">
        <w:t>:'center',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spellStart"/>
      <w:proofErr w:type="gramStart"/>
      <w:r w:rsidRPr="00C93F8F">
        <w:t>textStyle</w:t>
      </w:r>
      <w:proofErr w:type="spellEnd"/>
      <w:r w:rsidRPr="00C93F8F">
        <w:t>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</w:t>
      </w:r>
      <w:proofErr w:type="gramStart"/>
      <w:r w:rsidRPr="00C93F8F">
        <w:t>color</w:t>
      </w:r>
      <w:proofErr w:type="gramEnd"/>
      <w:r w:rsidRPr="00C93F8F">
        <w:t>:'#008ACD'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}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},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tooltip :</w:t>
      </w:r>
      <w:proofErr w:type="gramEnd"/>
      <w:r w:rsidRPr="00C93F8F">
        <w:t xml:space="preserve">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trigger</w:t>
      </w:r>
      <w:proofErr w:type="gramEnd"/>
      <w:r w:rsidRPr="00C93F8F">
        <w:t>: 'item',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formatter</w:t>
      </w:r>
      <w:proofErr w:type="gramEnd"/>
      <w:r w:rsidRPr="00C93F8F">
        <w:t>: "{a} &lt;</w:t>
      </w:r>
      <w:proofErr w:type="spellStart"/>
      <w:r w:rsidRPr="00C93F8F">
        <w:t>br</w:t>
      </w:r>
      <w:proofErr w:type="spellEnd"/>
      <w:r w:rsidRPr="00C93F8F">
        <w:t>/&gt;{b} : {c} ({d}%)"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},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color</w:t>
      </w:r>
      <w:proofErr w:type="gramEnd"/>
      <w:r w:rsidRPr="00C93F8F">
        <w:t>:['#B6A2DE','#57D2D3'],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series :</w:t>
      </w:r>
      <w:proofErr w:type="gramEnd"/>
      <w:r w:rsidRPr="00C93F8F">
        <w:t xml:space="preserve"> [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{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                             name:'</w:t>
      </w:r>
      <w:r w:rsidRPr="00C93F8F">
        <w:rPr>
          <w:rFonts w:hint="eastAsia"/>
        </w:rPr>
        <w:t>访问来源</w:t>
      </w:r>
      <w:r w:rsidRPr="00C93F8F">
        <w:rPr>
          <w:rFonts w:hint="eastAsia"/>
        </w:rPr>
        <w:t>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</w:t>
      </w:r>
      <w:proofErr w:type="spellStart"/>
      <w:proofErr w:type="gramStart"/>
      <w:r w:rsidRPr="00C93F8F">
        <w:t>type</w:t>
      </w:r>
      <w:proofErr w:type="gramEnd"/>
      <w:r w:rsidRPr="00C93F8F">
        <w:t>:'pie</w:t>
      </w:r>
      <w:proofErr w:type="spellEnd"/>
      <w:r w:rsidRPr="00C93F8F">
        <w:t>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</w:t>
      </w:r>
      <w:proofErr w:type="gramStart"/>
      <w:r w:rsidRPr="00C93F8F">
        <w:t>radius :</w:t>
      </w:r>
      <w:proofErr w:type="gramEnd"/>
      <w:r w:rsidRPr="00C93F8F">
        <w:t xml:space="preserve"> ['0','55%'],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</w:t>
      </w:r>
      <w:proofErr w:type="gramStart"/>
      <w:r w:rsidRPr="00C93F8F">
        <w:t>center</w:t>
      </w:r>
      <w:proofErr w:type="gramEnd"/>
      <w:r w:rsidRPr="00C93F8F">
        <w:t>: ['50%', '50%'],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</w:t>
      </w:r>
      <w:proofErr w:type="gramStart"/>
      <w:r w:rsidRPr="00C93F8F">
        <w:t>data</w:t>
      </w:r>
      <w:proofErr w:type="gramEnd"/>
      <w:r w:rsidRPr="00C93F8F">
        <w:t>:[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                                 {value:335, name:'</w:t>
      </w:r>
      <w:r w:rsidRPr="00C93F8F">
        <w:rPr>
          <w:rFonts w:hint="eastAsia"/>
        </w:rPr>
        <w:t>已通过</w:t>
      </w:r>
      <w:r w:rsidRPr="00C93F8F">
        <w:rPr>
          <w:rFonts w:hint="eastAsia"/>
        </w:rPr>
        <w:t>'},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 xml:space="preserve">                                                {value:310, name:'</w:t>
      </w:r>
      <w:r w:rsidRPr="00C93F8F">
        <w:rPr>
          <w:rFonts w:hint="eastAsia"/>
        </w:rPr>
        <w:t>未通过</w:t>
      </w:r>
      <w:r w:rsidRPr="00C93F8F">
        <w:rPr>
          <w:rFonts w:hint="eastAsia"/>
        </w:rPr>
        <w:t>'}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  ]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                       }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]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});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     </w:t>
      </w:r>
      <w:proofErr w:type="spellStart"/>
      <w:proofErr w:type="gramStart"/>
      <w:r w:rsidRPr="00C93F8F">
        <w:t>var</w:t>
      </w:r>
      <w:proofErr w:type="spellEnd"/>
      <w:proofErr w:type="gramEnd"/>
      <w:r w:rsidRPr="00C93F8F">
        <w:t xml:space="preserve"> mychart03 = </w:t>
      </w:r>
      <w:proofErr w:type="spellStart"/>
      <w:r w:rsidRPr="00C93F8F">
        <w:t>echarts.init</w:t>
      </w:r>
      <w:proofErr w:type="spellEnd"/>
      <w:r w:rsidRPr="00C93F8F">
        <w:t>(this.$refs.chart03);</w:t>
      </w:r>
    </w:p>
    <w:p w:rsidR="00C93F8F" w:rsidRPr="00C93F8F" w:rsidRDefault="00C93F8F" w:rsidP="00C93F8F">
      <w:pPr>
        <w:pStyle w:val="jxa"/>
      </w:pPr>
      <w:r w:rsidRPr="00C93F8F">
        <w:t xml:space="preserve">                       </w:t>
      </w:r>
      <w:proofErr w:type="gramStart"/>
      <w:r w:rsidRPr="00C93F8F">
        <w:t>mychart03.setOption({</w:t>
      </w:r>
      <w:proofErr w:type="gramEnd"/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title</w:t>
      </w:r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x</w:t>
      </w:r>
      <w:proofErr w:type="gramEnd"/>
      <w:r w:rsidRPr="00C93F8F">
        <w:t>: 'center',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  <w:t>text: '</w:t>
      </w:r>
      <w:r w:rsidRPr="00C93F8F">
        <w:rPr>
          <w:rFonts w:hint="eastAsia"/>
        </w:rPr>
        <w:t>时间、课程、新增课程输</w:t>
      </w:r>
      <w:r w:rsidRPr="00C93F8F">
        <w:rPr>
          <w:rFonts w:hint="eastAsia"/>
        </w:rPr>
        <w:t>',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subtext</w:t>
      </w:r>
      <w:proofErr w:type="gramEnd"/>
      <w:r w:rsidRPr="00C93F8F">
        <w:t>: ' '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,</w:t>
      </w:r>
    </w:p>
    <w:p w:rsidR="00C93F8F" w:rsidRPr="00C93F8F" w:rsidRDefault="00C93F8F" w:rsidP="00C93F8F">
      <w:pPr>
        <w:pStyle w:val="jxa"/>
      </w:pPr>
      <w:r w:rsidRPr="00C93F8F">
        <w:t xml:space="preserve">                    </w:t>
      </w:r>
      <w:proofErr w:type="spellStart"/>
      <w:proofErr w:type="gramStart"/>
      <w:r w:rsidRPr="00C93F8F">
        <w:t>textStyle</w:t>
      </w:r>
      <w:proofErr w:type="spellEnd"/>
      <w:r w:rsidRPr="00C93F8F">
        <w:t>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  <w:r w:rsidRPr="00C93F8F">
        <w:t xml:space="preserve">                        </w:t>
      </w:r>
      <w:proofErr w:type="gramStart"/>
      <w:r w:rsidRPr="00C93F8F">
        <w:t>color</w:t>
      </w:r>
      <w:proofErr w:type="gramEnd"/>
      <w:r w:rsidRPr="00C93F8F">
        <w:t>:'#008ACD'</w:t>
      </w:r>
    </w:p>
    <w:p w:rsidR="00C93F8F" w:rsidRPr="00C93F8F" w:rsidRDefault="00C93F8F" w:rsidP="00C93F8F">
      <w:pPr>
        <w:pStyle w:val="jxa"/>
      </w:pPr>
      <w:r w:rsidRPr="00C93F8F">
        <w:t xml:space="preserve">                    }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tooltip</w:t>
      </w:r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trigger</w:t>
      </w:r>
      <w:proofErr w:type="gramEnd"/>
      <w:r w:rsidRPr="00C93F8F">
        <w:t>: 'item'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calculable</w:t>
      </w:r>
      <w:proofErr w:type="gramEnd"/>
      <w:r w:rsidRPr="00C93F8F">
        <w:t>: true,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grid</w:t>
      </w:r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spellStart"/>
      <w:proofErr w:type="gramStart"/>
      <w:r w:rsidRPr="00C93F8F">
        <w:t>borderWidth</w:t>
      </w:r>
      <w:proofErr w:type="spellEnd"/>
      <w:proofErr w:type="gramEnd"/>
      <w:r w:rsidRPr="00C93F8F">
        <w:t>: 0,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y</w:t>
      </w:r>
      <w:proofErr w:type="gramEnd"/>
      <w:r w:rsidRPr="00C93F8F">
        <w:t>: 80,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y2: 60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>},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spellStart"/>
      <w:proofErr w:type="gramStart"/>
      <w:r w:rsidRPr="00C93F8F">
        <w:t>xAxis</w:t>
      </w:r>
      <w:proofErr w:type="spellEnd"/>
      <w:proofErr w:type="gramEnd"/>
      <w:r w:rsidRPr="00C93F8F">
        <w:t>: [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{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type</w:t>
      </w:r>
      <w:proofErr w:type="gramEnd"/>
      <w:r w:rsidRPr="00C93F8F">
        <w:t>: 'category',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show</w:t>
      </w:r>
      <w:proofErr w:type="gramEnd"/>
      <w:r w:rsidRPr="00C93F8F">
        <w:t>: false,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</w:r>
      <w:r w:rsidRPr="00C93F8F">
        <w:rPr>
          <w:rFonts w:hint="eastAsia"/>
        </w:rPr>
        <w:tab/>
        <w:t>data: ['</w:t>
      </w:r>
      <w:r w:rsidRPr="00C93F8F">
        <w:rPr>
          <w:rFonts w:hint="eastAsia"/>
        </w:rPr>
        <w:t>学习时间</w:t>
      </w:r>
      <w:r w:rsidRPr="00C93F8F">
        <w:rPr>
          <w:rFonts w:hint="eastAsia"/>
        </w:rPr>
        <w:t>', '</w:t>
      </w:r>
      <w:r w:rsidRPr="00C93F8F">
        <w:rPr>
          <w:rFonts w:hint="eastAsia"/>
        </w:rPr>
        <w:t>总课程数</w:t>
      </w:r>
      <w:r w:rsidRPr="00C93F8F">
        <w:rPr>
          <w:rFonts w:hint="eastAsia"/>
        </w:rPr>
        <w:t>', '</w:t>
      </w:r>
      <w:r w:rsidRPr="00C93F8F">
        <w:rPr>
          <w:rFonts w:hint="eastAsia"/>
        </w:rPr>
        <w:t>新增课程数</w:t>
      </w:r>
      <w:r w:rsidRPr="00C93F8F">
        <w:rPr>
          <w:rFonts w:hint="eastAsia"/>
        </w:rPr>
        <w:t>']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}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>],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spellStart"/>
      <w:proofErr w:type="gramStart"/>
      <w:r w:rsidRPr="00C93F8F">
        <w:t>yAxis</w:t>
      </w:r>
      <w:proofErr w:type="spellEnd"/>
      <w:proofErr w:type="gramEnd"/>
      <w:r w:rsidRPr="00C93F8F">
        <w:t>: [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{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type</w:t>
      </w:r>
      <w:proofErr w:type="gramEnd"/>
      <w:r w:rsidRPr="00C93F8F">
        <w:t>: 'value',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show</w:t>
      </w:r>
      <w:proofErr w:type="gramEnd"/>
      <w:r w:rsidRPr="00C93F8F">
        <w:t>: false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r w:rsidRPr="00C93F8F">
        <w:tab/>
        <w:t>}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>],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</w:r>
      <w:proofErr w:type="gramStart"/>
      <w:r w:rsidRPr="00C93F8F">
        <w:t>series</w:t>
      </w:r>
      <w:proofErr w:type="gramEnd"/>
      <w:r w:rsidRPr="00C93F8F">
        <w:t>: [</w:t>
      </w:r>
    </w:p>
    <w:p w:rsidR="00C93F8F" w:rsidRPr="00C93F8F" w:rsidRDefault="00C93F8F" w:rsidP="00C93F8F">
      <w:pPr>
        <w:pStyle w:val="jxa"/>
      </w:pPr>
      <w:r w:rsidRPr="00C93F8F">
        <w:t xml:space="preserve">                       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</w:t>
      </w:r>
      <w:proofErr w:type="gramStart"/>
      <w:r w:rsidRPr="00C93F8F">
        <w:t>name</w:t>
      </w:r>
      <w:proofErr w:type="gramEnd"/>
      <w:r w:rsidRPr="00C93F8F">
        <w:t>: '',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</w:t>
      </w:r>
      <w:proofErr w:type="gramStart"/>
      <w:r w:rsidRPr="00C93F8F">
        <w:t>type</w:t>
      </w:r>
      <w:proofErr w:type="gramEnd"/>
      <w:r w:rsidRPr="00C93F8F">
        <w:t>: 'bar',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</w:t>
      </w:r>
      <w:proofErr w:type="spellStart"/>
      <w:proofErr w:type="gramStart"/>
      <w:r w:rsidRPr="00C93F8F">
        <w:t>itemStyle</w:t>
      </w:r>
      <w:proofErr w:type="spellEnd"/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</w:t>
      </w:r>
      <w:proofErr w:type="gramStart"/>
      <w:r w:rsidRPr="00C93F8F">
        <w:t>normal</w:t>
      </w:r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color</w:t>
      </w:r>
      <w:proofErr w:type="gramEnd"/>
      <w:r w:rsidRPr="00C93F8F">
        <w:t>: function(</w:t>
      </w:r>
      <w:proofErr w:type="spellStart"/>
      <w:r w:rsidRPr="00C93F8F">
        <w:t>params</w:t>
      </w:r>
      <w:proofErr w:type="spellEnd"/>
      <w:r w:rsidRPr="00C93F8F">
        <w:t>)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// build a color map as your need.</w:t>
      </w:r>
    </w:p>
    <w:p w:rsidR="00C93F8F" w:rsidRPr="00C93F8F" w:rsidRDefault="00C93F8F" w:rsidP="00C93F8F">
      <w:pPr>
        <w:pStyle w:val="jxa"/>
      </w:pPr>
      <w:r w:rsidRPr="00C93F8F">
        <w:lastRenderedPageBreak/>
        <w:t xml:space="preserve">                                        </w:t>
      </w:r>
      <w:proofErr w:type="spellStart"/>
      <w:proofErr w:type="gramStart"/>
      <w:r w:rsidRPr="00C93F8F">
        <w:t>var</w:t>
      </w:r>
      <w:proofErr w:type="spellEnd"/>
      <w:proofErr w:type="gramEnd"/>
      <w:r w:rsidRPr="00C93F8F">
        <w:t xml:space="preserve"> </w:t>
      </w:r>
      <w:proofErr w:type="spellStart"/>
      <w:r w:rsidRPr="00C93F8F">
        <w:t>colorList</w:t>
      </w:r>
      <w:proofErr w:type="spellEnd"/>
      <w:r w:rsidRPr="00C93F8F">
        <w:t xml:space="preserve"> = [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  '#C1232B','#B5C334','#F0805A'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];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return</w:t>
      </w:r>
      <w:proofErr w:type="gramEnd"/>
      <w:r w:rsidRPr="00C93F8F">
        <w:t xml:space="preserve"> </w:t>
      </w:r>
      <w:proofErr w:type="spellStart"/>
      <w:r w:rsidRPr="00C93F8F">
        <w:t>colorList</w:t>
      </w:r>
      <w:proofErr w:type="spellEnd"/>
      <w:r w:rsidRPr="00C93F8F">
        <w:t>[</w:t>
      </w:r>
      <w:proofErr w:type="spellStart"/>
      <w:r w:rsidRPr="00C93F8F">
        <w:t>params.dataIndex</w:t>
      </w:r>
      <w:proofErr w:type="spellEnd"/>
      <w:r w:rsidRPr="00C93F8F">
        <w:t>]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},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barBorderRadius:</w:t>
      </w:r>
      <w:proofErr w:type="gramEnd"/>
      <w:r w:rsidRPr="00C93F8F">
        <w:t>5,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</w:t>
      </w:r>
      <w:proofErr w:type="gramStart"/>
      <w:r w:rsidRPr="00C93F8F">
        <w:t>label</w:t>
      </w:r>
      <w:proofErr w:type="gramEnd"/>
      <w:r w:rsidRPr="00C93F8F">
        <w:t>: {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show</w:t>
      </w:r>
      <w:proofErr w:type="gramEnd"/>
      <w:r w:rsidRPr="00C93F8F">
        <w:t>: true,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position</w:t>
      </w:r>
      <w:proofErr w:type="gramEnd"/>
      <w:r w:rsidRPr="00C93F8F">
        <w:t>: 'top',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    </w:t>
      </w:r>
      <w:proofErr w:type="gramStart"/>
      <w:r w:rsidRPr="00C93F8F">
        <w:t>formatter</w:t>
      </w:r>
      <w:proofErr w:type="gramEnd"/>
      <w:r w:rsidRPr="00C93F8F">
        <w:t>: '{b}\n{c}'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    }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    }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},</w:t>
      </w:r>
    </w:p>
    <w:p w:rsidR="00C93F8F" w:rsidRPr="00C93F8F" w:rsidRDefault="00C93F8F" w:rsidP="00C93F8F">
      <w:pPr>
        <w:pStyle w:val="jxa"/>
      </w:pPr>
      <w:r w:rsidRPr="00C93F8F">
        <w:t xml:space="preserve">                            </w:t>
      </w:r>
      <w:proofErr w:type="gramStart"/>
      <w:r w:rsidRPr="00C93F8F">
        <w:t>data</w:t>
      </w:r>
      <w:proofErr w:type="gramEnd"/>
      <w:r w:rsidRPr="00C93F8F">
        <w:t>: [12,21,10]</w:t>
      </w:r>
    </w:p>
    <w:p w:rsidR="00C93F8F" w:rsidRPr="00C93F8F" w:rsidRDefault="00C93F8F" w:rsidP="00C93F8F">
      <w:pPr>
        <w:pStyle w:val="jxa"/>
      </w:pPr>
      <w:r w:rsidRPr="00C93F8F">
        <w:t xml:space="preserve">                        }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 xml:space="preserve">    ]</w:t>
      </w:r>
    </w:p>
    <w:p w:rsidR="00C93F8F" w:rsidRPr="00C93F8F" w:rsidRDefault="00C93F8F" w:rsidP="00C93F8F">
      <w:pPr>
        <w:pStyle w:val="jxa"/>
      </w:pPr>
      <w:r w:rsidRPr="00C93F8F">
        <w:tab/>
      </w:r>
      <w:r w:rsidRPr="00C93F8F">
        <w:tab/>
      </w:r>
      <w:r w:rsidRPr="00C93F8F">
        <w:tab/>
      </w:r>
      <w:r w:rsidRPr="00C93F8F">
        <w:tab/>
        <w:t>});</w:t>
      </w:r>
    </w:p>
    <w:p w:rsidR="00C93F8F" w:rsidRPr="00C93F8F" w:rsidRDefault="00C93F8F" w:rsidP="00C93F8F">
      <w:pPr>
        <w:pStyle w:val="jxa"/>
      </w:pPr>
    </w:p>
    <w:p w:rsidR="00C93F8F" w:rsidRDefault="00C93F8F" w:rsidP="00C93F8F">
      <w:pPr>
        <w:pStyle w:val="jxa"/>
      </w:pPr>
      <w:r w:rsidRPr="00C93F8F">
        <w:t xml:space="preserve">      },</w:t>
      </w:r>
    </w:p>
    <w:p w:rsidR="00C93F8F" w:rsidRPr="00C93F8F" w:rsidRDefault="00C93F8F" w:rsidP="00C93F8F">
      <w:pPr>
        <w:pStyle w:val="jxb"/>
      </w:pPr>
      <w:proofErr w:type="spellStart"/>
      <w:r>
        <w:t>E</w:t>
      </w:r>
      <w:r>
        <w:rPr>
          <w:rFonts w:hint="eastAsia"/>
        </w:rPr>
        <w:t>charts</w:t>
      </w:r>
      <w:proofErr w:type="spellEnd"/>
      <w:r>
        <w:rPr>
          <w:rFonts w:hint="eastAsia"/>
        </w:rPr>
        <w:t>的初始化和绘制工作在</w:t>
      </w:r>
      <w:r>
        <w:rPr>
          <w:rFonts w:hint="eastAsia"/>
        </w:rPr>
        <w:t>mounted</w:t>
      </w:r>
      <w:r>
        <w:rPr>
          <w:rFonts w:hint="eastAsia"/>
        </w:rPr>
        <w:t>钩子里完成</w:t>
      </w:r>
    </w:p>
    <w:p w:rsidR="00C93F8F" w:rsidRPr="00C93F8F" w:rsidRDefault="00C93F8F" w:rsidP="00C93F8F">
      <w:pPr>
        <w:pStyle w:val="jxa"/>
      </w:pPr>
      <w:r w:rsidRPr="00C93F8F">
        <w:t xml:space="preserve">      </w:t>
      </w:r>
      <w:proofErr w:type="gramStart"/>
      <w:r w:rsidRPr="00C93F8F">
        <w:t>methods:</w:t>
      </w:r>
      <w:proofErr w:type="gramEnd"/>
      <w:r w:rsidRPr="00C93F8F">
        <w:t>{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 w:rsidRPr="00C93F8F">
        <w:t xml:space="preserve">       }</w:t>
      </w:r>
    </w:p>
    <w:p w:rsidR="00C93F8F" w:rsidRPr="00C93F8F" w:rsidRDefault="00C93F8F" w:rsidP="00C93F8F">
      <w:pPr>
        <w:pStyle w:val="jxa"/>
      </w:pPr>
      <w:r w:rsidRPr="00C93F8F">
        <w:t>}</w:t>
      </w:r>
    </w:p>
    <w:p w:rsidR="00C93F8F" w:rsidRPr="00C93F8F" w:rsidRDefault="00C93F8F" w:rsidP="00C93F8F">
      <w:pPr>
        <w:pStyle w:val="jxa"/>
      </w:pPr>
      <w:r w:rsidRPr="00C93F8F">
        <w:t>&lt;/script&gt;</w:t>
      </w:r>
    </w:p>
    <w:p w:rsidR="00C93F8F" w:rsidRPr="00C93F8F" w:rsidRDefault="00C93F8F" w:rsidP="00C93F8F">
      <w:pPr>
        <w:pStyle w:val="jxa"/>
      </w:pPr>
    </w:p>
    <w:p w:rsidR="00C93F8F" w:rsidRPr="00C93F8F" w:rsidRDefault="00C93F8F" w:rsidP="00C93F8F">
      <w:pPr>
        <w:pStyle w:val="jxa"/>
      </w:pPr>
      <w:r>
        <w:t>&lt;</w:t>
      </w:r>
      <w:proofErr w:type="gramStart"/>
      <w:r>
        <w:t>style</w:t>
      </w:r>
      <w:proofErr w:type="gramEnd"/>
      <w:r>
        <w:t>&gt;</w:t>
      </w:r>
    </w:p>
    <w:p w:rsidR="00C93F8F" w:rsidRPr="00C93F8F" w:rsidRDefault="00C93F8F" w:rsidP="00C93F8F">
      <w:pPr>
        <w:pStyle w:val="jxa"/>
      </w:pPr>
      <w:r w:rsidRPr="00C93F8F">
        <w:rPr>
          <w:rFonts w:hint="eastAsia"/>
        </w:rPr>
        <w:t>/*</w:t>
      </w:r>
      <w:r w:rsidRPr="00C93F8F">
        <w:rPr>
          <w:rFonts w:hint="eastAsia"/>
        </w:rPr>
        <w:t>图表</w:t>
      </w:r>
      <w:r w:rsidRPr="00C93F8F">
        <w:rPr>
          <w:rFonts w:hint="eastAsia"/>
        </w:rPr>
        <w:t>*/</w:t>
      </w:r>
    </w:p>
    <w:p w:rsidR="00C93F8F" w:rsidRPr="00C93F8F" w:rsidRDefault="00C93F8F" w:rsidP="00C93F8F">
      <w:pPr>
        <w:pStyle w:val="jxa"/>
      </w:pPr>
      <w:r w:rsidRPr="00C93F8F">
        <w:t>.</w:t>
      </w:r>
      <w:proofErr w:type="spellStart"/>
      <w:r w:rsidRPr="00C93F8F">
        <w:t>charts_</w:t>
      </w:r>
      <w:proofErr w:type="gramStart"/>
      <w:r w:rsidRPr="00C93F8F">
        <w:t>wrap</w:t>
      </w:r>
      <w:proofErr w:type="spellEnd"/>
      <w:r w:rsidRPr="00C93F8F">
        <w:t>{</w:t>
      </w:r>
      <w:proofErr w:type="gramEnd"/>
    </w:p>
    <w:p w:rsidR="00C93F8F" w:rsidRPr="00C93F8F" w:rsidRDefault="00C93F8F" w:rsidP="00C93F8F">
      <w:pPr>
        <w:pStyle w:val="jxa"/>
      </w:pPr>
      <w:r w:rsidRPr="00C93F8F">
        <w:tab/>
      </w:r>
      <w:proofErr w:type="gramStart"/>
      <w:r w:rsidRPr="00C93F8F">
        <w:t>margin-left:</w:t>
      </w:r>
      <w:proofErr w:type="gramEnd"/>
      <w:r w:rsidRPr="00C93F8F">
        <w:t>4%;</w:t>
      </w:r>
    </w:p>
    <w:p w:rsidR="00C93F8F" w:rsidRPr="00C93F8F" w:rsidRDefault="00C93F8F" w:rsidP="00C93F8F">
      <w:pPr>
        <w:pStyle w:val="jxa"/>
      </w:pPr>
      <w:r w:rsidRPr="00C93F8F">
        <w:tab/>
      </w:r>
      <w:proofErr w:type="gramStart"/>
      <w:r w:rsidRPr="00C93F8F">
        <w:t>margin-right:</w:t>
      </w:r>
      <w:proofErr w:type="gramEnd"/>
      <w:r w:rsidRPr="00C93F8F">
        <w:t>4%;</w:t>
      </w:r>
    </w:p>
    <w:p w:rsidR="00C93F8F" w:rsidRPr="00C93F8F" w:rsidRDefault="00C93F8F" w:rsidP="00C93F8F">
      <w:pPr>
        <w:pStyle w:val="jxa"/>
      </w:pPr>
      <w:r w:rsidRPr="00C93F8F">
        <w:tab/>
      </w:r>
      <w:proofErr w:type="spellStart"/>
      <w:proofErr w:type="gramStart"/>
      <w:r w:rsidRPr="00C93F8F">
        <w:t>background:</w:t>
      </w:r>
      <w:proofErr w:type="gramEnd"/>
      <w:r w:rsidRPr="00C93F8F">
        <w:t>url</w:t>
      </w:r>
      <w:proofErr w:type="spellEnd"/>
      <w:r w:rsidRPr="00C93F8F">
        <w:t>(../assets/images/white_opacity_bg.png);</w:t>
      </w:r>
    </w:p>
    <w:p w:rsidR="00C93F8F" w:rsidRPr="00C93F8F" w:rsidRDefault="00C93F8F" w:rsidP="00C93F8F">
      <w:pPr>
        <w:pStyle w:val="jxa"/>
      </w:pPr>
      <w:r w:rsidRPr="00C93F8F">
        <w:tab/>
      </w:r>
      <w:proofErr w:type="gramStart"/>
      <w:r w:rsidRPr="00C93F8F">
        <w:t>padding-top:</w:t>
      </w:r>
      <w:proofErr w:type="gramEnd"/>
      <w:r w:rsidRPr="00C93F8F">
        <w:t>50px;</w:t>
      </w:r>
    </w:p>
    <w:p w:rsidR="00C93F8F" w:rsidRPr="00C93F8F" w:rsidRDefault="00C93F8F" w:rsidP="00C93F8F">
      <w:pPr>
        <w:pStyle w:val="jxa"/>
      </w:pPr>
      <w:r w:rsidRPr="00C93F8F">
        <w:tab/>
      </w:r>
      <w:proofErr w:type="spellStart"/>
      <w:proofErr w:type="gramStart"/>
      <w:r w:rsidRPr="00C93F8F">
        <w:t>overflow:</w:t>
      </w:r>
      <w:proofErr w:type="gramEnd"/>
      <w:r w:rsidRPr="00C93F8F">
        <w:t>hidden</w:t>
      </w:r>
      <w:proofErr w:type="spellEnd"/>
      <w:r w:rsidRPr="00C93F8F">
        <w:t>;</w:t>
      </w:r>
    </w:p>
    <w:p w:rsidR="00C93F8F" w:rsidRPr="00C93F8F" w:rsidRDefault="00C93F8F" w:rsidP="00C93F8F">
      <w:pPr>
        <w:pStyle w:val="jxa"/>
      </w:pPr>
      <w:r w:rsidRPr="00C93F8F">
        <w:t>}</w:t>
      </w:r>
    </w:p>
    <w:p w:rsidR="00C93F8F" w:rsidRPr="00C93F8F" w:rsidRDefault="00C93F8F" w:rsidP="00C93F8F">
      <w:pPr>
        <w:pStyle w:val="jxa"/>
      </w:pPr>
      <w:r w:rsidRPr="00C93F8F">
        <w:t>.</w:t>
      </w:r>
      <w:proofErr w:type="spellStart"/>
      <w:r w:rsidRPr="00C93F8F">
        <w:t>charts_wrap</w:t>
      </w:r>
      <w:proofErr w:type="spellEnd"/>
      <w:r w:rsidRPr="00C93F8F">
        <w:t xml:space="preserve"> &gt; </w:t>
      </w:r>
      <w:proofErr w:type="gramStart"/>
      <w:r w:rsidRPr="00C93F8F">
        <w:t>div{</w:t>
      </w:r>
      <w:proofErr w:type="gramEnd"/>
    </w:p>
    <w:p w:rsidR="00C93F8F" w:rsidRPr="00C93F8F" w:rsidRDefault="00C93F8F" w:rsidP="00C93F8F">
      <w:pPr>
        <w:pStyle w:val="jxa"/>
      </w:pPr>
      <w:r w:rsidRPr="00C93F8F">
        <w:tab/>
      </w:r>
      <w:proofErr w:type="spellStart"/>
      <w:proofErr w:type="gramStart"/>
      <w:r w:rsidRPr="00C93F8F">
        <w:t>float:</w:t>
      </w:r>
      <w:proofErr w:type="gramEnd"/>
      <w:r w:rsidRPr="00C93F8F">
        <w:t>left</w:t>
      </w:r>
      <w:proofErr w:type="spellEnd"/>
      <w:r w:rsidRPr="00C93F8F">
        <w:t>;</w:t>
      </w:r>
    </w:p>
    <w:p w:rsidR="00C93F8F" w:rsidRPr="00C93F8F" w:rsidRDefault="00C93F8F" w:rsidP="00C93F8F">
      <w:pPr>
        <w:pStyle w:val="jxa"/>
      </w:pPr>
      <w:r w:rsidRPr="00C93F8F">
        <w:tab/>
      </w:r>
      <w:proofErr w:type="gramStart"/>
      <w:r w:rsidRPr="00C93F8F">
        <w:t>margin-left:</w:t>
      </w:r>
      <w:proofErr w:type="gramEnd"/>
      <w:r w:rsidRPr="00C93F8F">
        <w:t>4%;</w:t>
      </w:r>
    </w:p>
    <w:p w:rsidR="00C93F8F" w:rsidRPr="00C93F8F" w:rsidRDefault="00C93F8F" w:rsidP="00C93F8F">
      <w:pPr>
        <w:pStyle w:val="jxa"/>
      </w:pPr>
      <w:r w:rsidRPr="00C93F8F">
        <w:tab/>
      </w:r>
      <w:proofErr w:type="spellStart"/>
      <w:proofErr w:type="gramStart"/>
      <w:r w:rsidRPr="00C93F8F">
        <w:t>overflow:</w:t>
      </w:r>
      <w:proofErr w:type="gramEnd"/>
      <w:r w:rsidRPr="00C93F8F">
        <w:t>hidden</w:t>
      </w:r>
      <w:proofErr w:type="spellEnd"/>
      <w:r w:rsidRPr="00C93F8F">
        <w:t>;</w:t>
      </w:r>
    </w:p>
    <w:p w:rsidR="00C93F8F" w:rsidRPr="00C93F8F" w:rsidRDefault="00C93F8F" w:rsidP="00C93F8F">
      <w:pPr>
        <w:pStyle w:val="jxa"/>
      </w:pPr>
      <w:r w:rsidRPr="00C93F8F">
        <w:lastRenderedPageBreak/>
        <w:tab/>
      </w:r>
      <w:proofErr w:type="gramStart"/>
      <w:r w:rsidRPr="00C93F8F">
        <w:t>margin-bottom:</w:t>
      </w:r>
      <w:proofErr w:type="gramEnd"/>
      <w:r w:rsidRPr="00C93F8F">
        <w:t>50px;</w:t>
      </w:r>
    </w:p>
    <w:p w:rsidR="00C93F8F" w:rsidRPr="00C93F8F" w:rsidRDefault="00C93F8F" w:rsidP="00C93F8F">
      <w:pPr>
        <w:pStyle w:val="jxa"/>
      </w:pPr>
      <w:r w:rsidRPr="00C93F8F">
        <w:t>}</w:t>
      </w:r>
    </w:p>
    <w:p w:rsidR="00C93F8F" w:rsidRPr="00C93F8F" w:rsidRDefault="00C93F8F" w:rsidP="00C93F8F">
      <w:pPr>
        <w:pStyle w:val="jxa"/>
      </w:pPr>
    </w:p>
    <w:p w:rsidR="00FB51B3" w:rsidRPr="003D2254" w:rsidRDefault="00C93F8F" w:rsidP="00C93F8F">
      <w:pPr>
        <w:pStyle w:val="jxa"/>
      </w:pPr>
      <w:r w:rsidRPr="00C93F8F">
        <w:t>&lt;/style&gt;</w:t>
      </w:r>
    </w:p>
    <w:p w:rsidR="003D2254" w:rsidRDefault="00C93F8F" w:rsidP="00C93F8F">
      <w:pPr>
        <w:pStyle w:val="jxb"/>
      </w:pPr>
      <w:r>
        <w:rPr>
          <w:rFonts w:hint="eastAsia"/>
        </w:rPr>
        <w:t>图表所做的一些样式调整</w:t>
      </w:r>
    </w:p>
    <w:p w:rsidR="00AC7B81" w:rsidRDefault="00AC7B81" w:rsidP="003A737E">
      <w:pPr>
        <w:pStyle w:val="jx3"/>
        <w:numPr>
          <w:ilvl w:val="0"/>
          <w:numId w:val="0"/>
        </w:numPr>
      </w:pPr>
    </w:p>
    <w:p w:rsidR="00136E56" w:rsidRPr="00D23A56" w:rsidRDefault="00136E56" w:rsidP="00136E56">
      <w:pPr>
        <w:pStyle w:val="jx1"/>
      </w:pPr>
      <w:r w:rsidRPr="00D23A56">
        <w:rPr>
          <w:rFonts w:hint="eastAsia"/>
        </w:rPr>
        <w:t>参考资料</w:t>
      </w:r>
    </w:p>
    <w:p w:rsidR="00887C2E" w:rsidRPr="00136E56" w:rsidRDefault="00BC290D" w:rsidP="002D04E7">
      <w:pPr>
        <w:pStyle w:val="jx6"/>
        <w:spacing w:before="156"/>
        <w:ind w:left="420" w:firstLine="420"/>
      </w:pPr>
      <w:r>
        <w:rPr>
          <w:rFonts w:hint="eastAsia"/>
        </w:rPr>
        <w:t>无</w:t>
      </w:r>
      <w:r>
        <w:rPr>
          <w:rFonts w:hint="eastAsia"/>
        </w:rPr>
        <w:t xml:space="preserve"> </w:t>
      </w:r>
    </w:p>
    <w:p w:rsidR="00136E56" w:rsidRPr="00D23A56" w:rsidRDefault="00136E56" w:rsidP="00136E56">
      <w:pPr>
        <w:pStyle w:val="jx1"/>
      </w:pPr>
      <w:bookmarkStart w:id="4" w:name="_Toc393896452"/>
      <w:r w:rsidRPr="00D23A56">
        <w:rPr>
          <w:rFonts w:hint="eastAsia"/>
        </w:rPr>
        <w:t>扩展练习</w:t>
      </w:r>
      <w:bookmarkEnd w:id="4"/>
    </w:p>
    <w:p w:rsidR="001A1FA5" w:rsidRPr="00136E56" w:rsidRDefault="00136E56" w:rsidP="00BC40F4">
      <w:pPr>
        <w:pStyle w:val="jx6"/>
        <w:spacing w:before="156"/>
        <w:ind w:left="420" w:firstLine="420"/>
      </w:pPr>
      <w:r w:rsidRPr="00D23A56">
        <w:rPr>
          <w:rFonts w:hint="eastAsia"/>
        </w:rPr>
        <w:t>教师自行补充</w:t>
      </w:r>
    </w:p>
    <w:sectPr w:rsidR="001A1FA5" w:rsidRPr="00136E56" w:rsidSect="003F6E7B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0D5" w:rsidRDefault="004A60D5" w:rsidP="00236C13">
      <w:r>
        <w:separator/>
      </w:r>
    </w:p>
    <w:p w:rsidR="004A60D5" w:rsidRDefault="004A60D5"/>
    <w:p w:rsidR="004A60D5" w:rsidRDefault="004A60D5"/>
  </w:endnote>
  <w:endnote w:type="continuationSeparator" w:id="0">
    <w:p w:rsidR="004A60D5" w:rsidRDefault="004A60D5" w:rsidP="00236C13">
      <w:r>
        <w:continuationSeparator/>
      </w:r>
    </w:p>
    <w:p w:rsidR="004A60D5" w:rsidRDefault="004A60D5"/>
    <w:p w:rsidR="004A60D5" w:rsidRDefault="004A60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4"/>
      <w:gridCol w:w="7682"/>
    </w:tblGrid>
    <w:tr w:rsidR="00C07536" w:rsidTr="003F6E7B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76923C" w:themeFill="accent3" w:themeFillShade="BF"/>
        </w:tcPr>
        <w:p w:rsidR="00C07536" w:rsidRPr="0035622B" w:rsidRDefault="007B754E" w:rsidP="0035622B">
          <w:r>
            <w:fldChar w:fldCharType="begin"/>
          </w:r>
          <w:r w:rsidR="00C07536">
            <w:instrText>PAGE   \* MERGEFORMAT</w:instrText>
          </w:r>
          <w:r>
            <w:fldChar w:fldCharType="separate"/>
          </w:r>
          <w:r w:rsidR="00C07536" w:rsidRPr="0035622B">
            <w:t>2</w:t>
          </w:r>
          <w: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C07536" w:rsidRDefault="00C07536" w:rsidP="0035622B"/>
      </w:tc>
    </w:tr>
  </w:tbl>
  <w:p w:rsidR="00C07536" w:rsidRDefault="00C0753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82"/>
      <w:gridCol w:w="854"/>
    </w:tblGrid>
    <w:tr w:rsidR="00C07536" w:rsidTr="009575C0">
      <w:tc>
        <w:tcPr>
          <w:tcW w:w="4500" w:type="pct"/>
          <w:tcBorders>
            <w:top w:val="single" w:sz="4" w:space="0" w:color="000000" w:themeColor="text1"/>
          </w:tcBorders>
        </w:tcPr>
        <w:p w:rsidR="00C07536" w:rsidRDefault="00C07536" w:rsidP="0035622B"/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F7B3A"/>
        </w:tcPr>
        <w:p w:rsidR="00C07536" w:rsidRPr="0035622B" w:rsidRDefault="00C07536" w:rsidP="0035622B">
          <w:pPr>
            <w:pStyle w:val="jxf1"/>
          </w:pPr>
          <w:r>
            <w:tab/>
          </w:r>
          <w:r w:rsidR="007B754E">
            <w:fldChar w:fldCharType="begin"/>
          </w:r>
          <w:r>
            <w:instrText>PAGE   \* MERGEFORMAT</w:instrText>
          </w:r>
          <w:r w:rsidR="007B754E">
            <w:fldChar w:fldCharType="separate"/>
          </w:r>
          <w:r w:rsidR="00F76828" w:rsidRPr="00F76828">
            <w:rPr>
              <w:noProof/>
              <w:lang w:val="zh-CN"/>
            </w:rPr>
            <w:t>1</w:t>
          </w:r>
          <w:r w:rsidR="007B754E">
            <w:rPr>
              <w:noProof/>
              <w:lang w:val="zh-CN"/>
            </w:rPr>
            <w:fldChar w:fldCharType="end"/>
          </w:r>
        </w:p>
      </w:tc>
    </w:tr>
  </w:tbl>
  <w:p w:rsidR="00C07536" w:rsidRDefault="00C07536" w:rsidP="00BA5C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0D5" w:rsidRDefault="004A60D5" w:rsidP="00236C13">
      <w:r>
        <w:separator/>
      </w:r>
    </w:p>
    <w:p w:rsidR="004A60D5" w:rsidRDefault="004A60D5"/>
    <w:p w:rsidR="004A60D5" w:rsidRDefault="004A60D5"/>
  </w:footnote>
  <w:footnote w:type="continuationSeparator" w:id="0">
    <w:p w:rsidR="004A60D5" w:rsidRDefault="004A60D5" w:rsidP="00236C13">
      <w:r>
        <w:continuationSeparator/>
      </w:r>
    </w:p>
    <w:p w:rsidR="004A60D5" w:rsidRDefault="004A60D5"/>
    <w:p w:rsidR="004A60D5" w:rsidRDefault="004A60D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536" w:rsidRDefault="00C07536" w:rsidP="003C6548">
    <w:pPr>
      <w:ind w:firstLineChars="500" w:firstLine="1050"/>
    </w:pPr>
    <w:r w:rsidRPr="003C6548">
      <w:rPr>
        <w:noProof/>
      </w:rPr>
      <w:drawing>
        <wp:inline distT="0" distB="0" distL="0" distR="0">
          <wp:extent cx="3848100" cy="504825"/>
          <wp:effectExtent l="19050" t="0" r="0" b="0"/>
          <wp:docPr id="4" name="图片 1" descr="QQ图片2016022616153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6022616153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48100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A60D5">
      <w:rPr>
        <w:noProof/>
      </w:rPr>
      <w:pict>
        <v:rect id="矩形 4" o:spid="_x0000_s2051" style="position:absolute;left:0;text-align:left;margin-left:.3pt;margin-top:-23.15pt;width:414.95pt;height:32.6pt;z-index:251656189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" filled="f" stroked="f" strokeweight="2pt">
          <v:textbox>
            <w:txbxContent>
              <w:p w:rsidR="00C07536" w:rsidRPr="004C5393" w:rsidRDefault="00D56ADD" w:rsidP="00FA361B">
                <w:pPr>
                  <w:pStyle w:val="jxf0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 \* MERGEFORMAT </w:instrText>
                </w:r>
                <w:r w:rsidR="00F76828">
                  <w:fldChar w:fldCharType="separate"/>
                </w:r>
                <w:r w:rsidR="00F76828">
                  <w:rPr>
                    <w:rFonts w:hint="eastAsia"/>
                    <w:noProof/>
                  </w:rPr>
                  <w:t>首页中</w:t>
                </w:r>
                <w:r w:rsidR="00F76828">
                  <w:rPr>
                    <w:rFonts w:hint="eastAsia"/>
                    <w:noProof/>
                  </w:rPr>
                  <w:t>echarts</w:t>
                </w:r>
                <w:r w:rsidR="00F76828">
                  <w:rPr>
                    <w:rFonts w:hint="eastAsia"/>
                    <w:noProof/>
                  </w:rPr>
                  <w:t>内容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</v:rect>
      </w:pict>
    </w:r>
    <w:r w:rsidR="004A60D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75" o:spid="_x0000_s2050" type="#_x0000_t202" style="position:absolute;left:0;text-align:left;margin-left:0;margin-top:0;width:415.3pt;height:30.55pt;z-index:251657214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" o:allowincell="f" filled="f" stroked="f">
          <v:textbox style="mso-fit-shape-to-text:t" inset=",0,,0">
            <w:txbxContent>
              <w:p w:rsidR="00C07536" w:rsidRPr="005551D3" w:rsidRDefault="00C07536" w:rsidP="005551D3"/>
            </w:txbxContent>
          </v:textbox>
          <w10:wrap anchorx="margin" anchory="margin"/>
        </v:shape>
      </w:pict>
    </w:r>
    <w:r w:rsidR="004A60D5">
      <w:rPr>
        <w:noProof/>
      </w:rPr>
      <w:pict>
        <v:shape id="文本框 476" o:spid="_x0000_s2049" type="#_x0000_t202" style="position:absolute;left:0;text-align:left;margin-left:2052pt;margin-top:0;width:90pt;height:18pt;z-index:251659264;visibility:visible;mso-width-percent:100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" o:allowincell="f" fillcolor="#0f7b3a" stroked="f">
          <v:textbox style="mso-fit-shape-to-text:t" inset=",0,,0">
            <w:txbxContent>
              <w:p w:rsidR="00C07536" w:rsidRPr="004C5393" w:rsidRDefault="00D56ADD" w:rsidP="00FA361B">
                <w:pPr>
                  <w:pStyle w:val="jxf"/>
                </w:pPr>
                <w:r>
                  <w:fldChar w:fldCharType="begin"/>
                </w:r>
                <w:r>
                  <w:instrText xml:space="preserve"> STYLEREF  jx</w:instrText>
                </w:r>
                <w:r>
                  <w:instrText>一级标题</w:instrText>
                </w:r>
                <w:r>
                  <w:instrText xml:space="preserve"> \n  \* MERGEFORMAT </w:instrText>
                </w:r>
                <w:r>
                  <w:fldChar w:fldCharType="separate"/>
                </w:r>
                <w:r w:rsidR="00F76828" w:rsidRPr="00F76828">
                  <w:rPr>
                    <w:rFonts w:hint="eastAsia"/>
                    <w:b w:val="0"/>
                    <w:bCs/>
                    <w:noProof/>
                  </w:rPr>
                  <w:t>任务</w:t>
                </w:r>
                <w:r w:rsidR="00F76828" w:rsidRPr="00F76828">
                  <w:rPr>
                    <w:rFonts w:hint="eastAsia"/>
                    <w:b w:val="0"/>
                    <w:bCs/>
                    <w:noProof/>
                  </w:rPr>
                  <w:t>1</w:t>
                </w:r>
                <w:r>
                  <w:rPr>
                    <w:b w:val="0"/>
                    <w:bCs/>
                    <w:noProof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465B6"/>
    <w:multiLevelType w:val="multilevel"/>
    <w:tmpl w:val="C9FE91F2"/>
    <w:styleLink w:val="jx"/>
    <w:lvl w:ilvl="0">
      <w:start w:val="1"/>
      <w:numFmt w:val="decimal"/>
      <w:suff w:val="space"/>
      <w:lvlText w:val="任务%1"/>
      <w:lvlJc w:val="left"/>
      <w:pPr>
        <w:ind w:left="0" w:firstLine="0"/>
      </w:pPr>
      <w:rPr>
        <w:rFonts w:ascii="Arial" w:eastAsia="微软雅黑" w:hAnsi="Arial"/>
        <w:b/>
        <w:i w:val="0"/>
        <w:sz w:val="52"/>
      </w:rPr>
    </w:lvl>
    <w:lvl w:ilvl="1">
      <w:start w:val="1"/>
      <w:numFmt w:val="decimal"/>
      <w:suff w:val="space"/>
      <w:lvlText w:val="%1.%2"/>
      <w:lvlJc w:val="left"/>
      <w:pPr>
        <w:ind w:left="1135" w:firstLine="0"/>
      </w:pPr>
      <w:rPr>
        <w:rFonts w:ascii="Arial" w:eastAsia="微软雅黑" w:hAnsi="Arial"/>
        <w:b/>
        <w:i w:val="0"/>
        <w:sz w:val="32"/>
      </w:rPr>
    </w:lvl>
    <w:lvl w:ilvl="2">
      <w:start w:val="1"/>
      <w:numFmt w:val="decimal"/>
      <w:isLgl/>
      <w:lvlText w:val="%3"/>
      <w:lvlJc w:val="left"/>
      <w:pPr>
        <w:ind w:left="0" w:firstLine="0"/>
      </w:pPr>
      <w:rPr>
        <w:rFonts w:ascii="Arial" w:eastAsia="宋体" w:hAnsi="Arial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eastAsia="宋体" w:hint="eastAsia"/>
        <w:sz w:val="21"/>
      </w:rPr>
    </w:lvl>
    <w:lvl w:ilvl="4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">
    <w:nsid w:val="155E6CF8"/>
    <w:multiLevelType w:val="multilevel"/>
    <w:tmpl w:val="EAB48C12"/>
    <w:lvl w:ilvl="0">
      <w:start w:val="1"/>
      <w:numFmt w:val="decimal"/>
      <w:pStyle w:val="jx0"/>
      <w:suff w:val="space"/>
      <w:lvlText w:val="任务%1"/>
      <w:lvlJc w:val="left"/>
      <w:pPr>
        <w:ind w:left="3828" w:firstLine="0"/>
      </w:pPr>
      <w:rPr>
        <w:rFonts w:hint="eastAsia"/>
      </w:rPr>
    </w:lvl>
    <w:lvl w:ilvl="1">
      <w:start w:val="1"/>
      <w:numFmt w:val="decimal"/>
      <w:pStyle w:val="jx1"/>
      <w:suff w:val="space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pStyle w:val="jx2"/>
      <w:suff w:val="space"/>
      <w:lvlText w:val="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pStyle w:val="jx3"/>
      <w:suff w:val="space"/>
      <w:lvlText w:val="(%4)"/>
      <w:lvlJc w:val="left"/>
      <w:pPr>
        <w:ind w:left="567" w:firstLine="0"/>
      </w:pPr>
      <w:rPr>
        <w:rFonts w:hint="eastAsia"/>
      </w:rPr>
    </w:lvl>
    <w:lvl w:ilvl="4">
      <w:start w:val="1"/>
      <w:numFmt w:val="bullet"/>
      <w:pStyle w:val="jx4"/>
      <w:suff w:val="space"/>
      <w:lvlText w:val=""/>
      <w:lvlJc w:val="left"/>
      <w:pPr>
        <w:ind w:left="0" w:firstLine="0"/>
      </w:pPr>
      <w:rPr>
        <w:rFonts w:ascii="Wingdings" w:hAnsi="Wingdings"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2D3F0D4C"/>
    <w:multiLevelType w:val="hybridMultilevel"/>
    <w:tmpl w:val="7D9064B4"/>
    <w:lvl w:ilvl="0" w:tplc="D1961E36">
      <w:start w:val="1"/>
      <w:numFmt w:val="decimal"/>
      <w:lvlText w:val="（%1）"/>
      <w:lvlJc w:val="left"/>
      <w:pPr>
        <w:ind w:left="1634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>
      <w:start w:val="1"/>
      <w:numFmt w:val="lowerLetter"/>
      <w:lvlText w:val="%2)"/>
      <w:lvlJc w:val="left"/>
      <w:pPr>
        <w:ind w:left="1754" w:hanging="420"/>
      </w:pPr>
    </w:lvl>
    <w:lvl w:ilvl="2" w:tplc="0409001B">
      <w:start w:val="1"/>
      <w:numFmt w:val="lowerRoman"/>
      <w:lvlText w:val="%3."/>
      <w:lvlJc w:val="right"/>
      <w:pPr>
        <w:ind w:left="2174" w:hanging="420"/>
      </w:pPr>
    </w:lvl>
    <w:lvl w:ilvl="3" w:tplc="0409000F">
      <w:start w:val="1"/>
      <w:numFmt w:val="decimal"/>
      <w:lvlText w:val="%4."/>
      <w:lvlJc w:val="left"/>
      <w:pPr>
        <w:ind w:left="2594" w:hanging="420"/>
      </w:pPr>
    </w:lvl>
    <w:lvl w:ilvl="4" w:tplc="04090019">
      <w:start w:val="1"/>
      <w:numFmt w:val="lowerLetter"/>
      <w:lvlText w:val="%5)"/>
      <w:lvlJc w:val="left"/>
      <w:pPr>
        <w:ind w:left="3014" w:hanging="420"/>
      </w:pPr>
    </w:lvl>
    <w:lvl w:ilvl="5" w:tplc="0409001B">
      <w:start w:val="1"/>
      <w:numFmt w:val="lowerRoman"/>
      <w:lvlText w:val="%6."/>
      <w:lvlJc w:val="right"/>
      <w:pPr>
        <w:ind w:left="3434" w:hanging="420"/>
      </w:pPr>
    </w:lvl>
    <w:lvl w:ilvl="6" w:tplc="0409000F">
      <w:start w:val="1"/>
      <w:numFmt w:val="decimal"/>
      <w:lvlText w:val="%7."/>
      <w:lvlJc w:val="left"/>
      <w:pPr>
        <w:ind w:left="3854" w:hanging="420"/>
      </w:pPr>
    </w:lvl>
    <w:lvl w:ilvl="7" w:tplc="04090019">
      <w:start w:val="1"/>
      <w:numFmt w:val="lowerLetter"/>
      <w:lvlText w:val="%8)"/>
      <w:lvlJc w:val="left"/>
      <w:pPr>
        <w:ind w:left="4274" w:hanging="420"/>
      </w:pPr>
    </w:lvl>
    <w:lvl w:ilvl="8" w:tplc="0409001B" w:tentative="1">
      <w:start w:val="1"/>
      <w:numFmt w:val="lowerRoman"/>
      <w:lvlText w:val="%9."/>
      <w:lvlJc w:val="right"/>
      <w:pPr>
        <w:ind w:left="4694" w:hanging="420"/>
      </w:pPr>
    </w:lvl>
  </w:abstractNum>
  <w:abstractNum w:abstractNumId="3">
    <w:nsid w:val="71063183"/>
    <w:multiLevelType w:val="multilevel"/>
    <w:tmpl w:val="192606A8"/>
    <w:lvl w:ilvl="0">
      <w:start w:val="2"/>
      <w:numFmt w:val="decimal"/>
      <w:lvlText w:val="任务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eastAsia="微软雅黑" w:hint="eastAsia"/>
        <w:b/>
        <w:sz w:val="32"/>
      </w:rPr>
    </w:lvl>
    <w:lvl w:ilvl="2">
      <w:start w:val="1"/>
      <w:numFmt w:val="decimal"/>
      <w:isLgl/>
      <w:lvlText w:val="%1.%2.%3."/>
      <w:lvlJc w:val="right"/>
      <w:pPr>
        <w:ind w:left="0" w:firstLine="0"/>
      </w:pPr>
      <w:rPr>
        <w:rFonts w:eastAsia="微软雅黑" w:hint="eastAsia"/>
        <w:sz w:val="21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4">
    <w:nsid w:val="7FF95934"/>
    <w:multiLevelType w:val="hybridMultilevel"/>
    <w:tmpl w:val="C9986446"/>
    <w:lvl w:ilvl="0" w:tplc="301E5870">
      <w:start w:val="1"/>
      <w:numFmt w:val="decimal"/>
      <w:lvlText w:val="%1、"/>
      <w:lvlJc w:val="left"/>
      <w:pPr>
        <w:ind w:left="786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attachedTemplate r:id="rId1"/>
  <w:documentProtection w:formatting="1" w:enforcement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3A56"/>
    <w:rsid w:val="00001280"/>
    <w:rsid w:val="00001B99"/>
    <w:rsid w:val="000044C7"/>
    <w:rsid w:val="000047FC"/>
    <w:rsid w:val="0001434F"/>
    <w:rsid w:val="00014BF2"/>
    <w:rsid w:val="00022947"/>
    <w:rsid w:val="0002386C"/>
    <w:rsid w:val="00026DC1"/>
    <w:rsid w:val="0004067C"/>
    <w:rsid w:val="00043AC8"/>
    <w:rsid w:val="00047CD8"/>
    <w:rsid w:val="000613AB"/>
    <w:rsid w:val="000663AE"/>
    <w:rsid w:val="000813D5"/>
    <w:rsid w:val="00082041"/>
    <w:rsid w:val="00082A90"/>
    <w:rsid w:val="00093FE5"/>
    <w:rsid w:val="000970D9"/>
    <w:rsid w:val="000A044B"/>
    <w:rsid w:val="000A055B"/>
    <w:rsid w:val="000A148E"/>
    <w:rsid w:val="000B05F6"/>
    <w:rsid w:val="000B0FAB"/>
    <w:rsid w:val="000B1874"/>
    <w:rsid w:val="000B2557"/>
    <w:rsid w:val="000B266E"/>
    <w:rsid w:val="000B5A37"/>
    <w:rsid w:val="000D64AE"/>
    <w:rsid w:val="00104B7A"/>
    <w:rsid w:val="0010679C"/>
    <w:rsid w:val="00110134"/>
    <w:rsid w:val="001136F2"/>
    <w:rsid w:val="00113FB8"/>
    <w:rsid w:val="00117343"/>
    <w:rsid w:val="00131090"/>
    <w:rsid w:val="0013112D"/>
    <w:rsid w:val="00132518"/>
    <w:rsid w:val="00135868"/>
    <w:rsid w:val="0013614B"/>
    <w:rsid w:val="00136E56"/>
    <w:rsid w:val="00137BB1"/>
    <w:rsid w:val="00141B5E"/>
    <w:rsid w:val="001475F8"/>
    <w:rsid w:val="00147707"/>
    <w:rsid w:val="00155D52"/>
    <w:rsid w:val="00163CF0"/>
    <w:rsid w:val="00166C1A"/>
    <w:rsid w:val="00166D03"/>
    <w:rsid w:val="00170462"/>
    <w:rsid w:val="0017085C"/>
    <w:rsid w:val="00175311"/>
    <w:rsid w:val="00181F22"/>
    <w:rsid w:val="00182E19"/>
    <w:rsid w:val="001965FC"/>
    <w:rsid w:val="00197EB6"/>
    <w:rsid w:val="001A1FA5"/>
    <w:rsid w:val="001A5F25"/>
    <w:rsid w:val="001A63B5"/>
    <w:rsid w:val="001A7D46"/>
    <w:rsid w:val="001B1642"/>
    <w:rsid w:val="001B2695"/>
    <w:rsid w:val="001C3611"/>
    <w:rsid w:val="001C72D0"/>
    <w:rsid w:val="001D019F"/>
    <w:rsid w:val="001D0520"/>
    <w:rsid w:val="001D31DA"/>
    <w:rsid w:val="001D5376"/>
    <w:rsid w:val="001D7354"/>
    <w:rsid w:val="001D7B74"/>
    <w:rsid w:val="001E111B"/>
    <w:rsid w:val="001E1196"/>
    <w:rsid w:val="001E37EA"/>
    <w:rsid w:val="001E3802"/>
    <w:rsid w:val="0020083E"/>
    <w:rsid w:val="002009EB"/>
    <w:rsid w:val="00202E0A"/>
    <w:rsid w:val="00203384"/>
    <w:rsid w:val="00205253"/>
    <w:rsid w:val="00217841"/>
    <w:rsid w:val="002178A8"/>
    <w:rsid w:val="0022529F"/>
    <w:rsid w:val="00234739"/>
    <w:rsid w:val="00236C13"/>
    <w:rsid w:val="00236F67"/>
    <w:rsid w:val="0024349C"/>
    <w:rsid w:val="00243E86"/>
    <w:rsid w:val="00247171"/>
    <w:rsid w:val="00251282"/>
    <w:rsid w:val="0025146D"/>
    <w:rsid w:val="00252389"/>
    <w:rsid w:val="002545B8"/>
    <w:rsid w:val="00260ABF"/>
    <w:rsid w:val="00276D4E"/>
    <w:rsid w:val="002771A8"/>
    <w:rsid w:val="00284B33"/>
    <w:rsid w:val="0029090E"/>
    <w:rsid w:val="00296481"/>
    <w:rsid w:val="00296501"/>
    <w:rsid w:val="002965CD"/>
    <w:rsid w:val="002B330D"/>
    <w:rsid w:val="002C2F4E"/>
    <w:rsid w:val="002D04E7"/>
    <w:rsid w:val="002E17B5"/>
    <w:rsid w:val="002F23C7"/>
    <w:rsid w:val="002F2FE8"/>
    <w:rsid w:val="002F5A87"/>
    <w:rsid w:val="0030207D"/>
    <w:rsid w:val="00305FDA"/>
    <w:rsid w:val="003104BB"/>
    <w:rsid w:val="00313668"/>
    <w:rsid w:val="00334A78"/>
    <w:rsid w:val="00336AD1"/>
    <w:rsid w:val="00337ABA"/>
    <w:rsid w:val="0034094A"/>
    <w:rsid w:val="003439D3"/>
    <w:rsid w:val="0034478C"/>
    <w:rsid w:val="003468CD"/>
    <w:rsid w:val="00347C0E"/>
    <w:rsid w:val="003529FE"/>
    <w:rsid w:val="00353D1D"/>
    <w:rsid w:val="0035622B"/>
    <w:rsid w:val="0036300E"/>
    <w:rsid w:val="0036500C"/>
    <w:rsid w:val="00376D49"/>
    <w:rsid w:val="00385028"/>
    <w:rsid w:val="0038744D"/>
    <w:rsid w:val="003878E1"/>
    <w:rsid w:val="003A3AE6"/>
    <w:rsid w:val="003A737E"/>
    <w:rsid w:val="003B5B7F"/>
    <w:rsid w:val="003B6E80"/>
    <w:rsid w:val="003C26F8"/>
    <w:rsid w:val="003C6548"/>
    <w:rsid w:val="003D2254"/>
    <w:rsid w:val="003D5985"/>
    <w:rsid w:val="003D7131"/>
    <w:rsid w:val="003D742C"/>
    <w:rsid w:val="003E4500"/>
    <w:rsid w:val="003E52A2"/>
    <w:rsid w:val="003F2766"/>
    <w:rsid w:val="003F6E7B"/>
    <w:rsid w:val="004022D5"/>
    <w:rsid w:val="00403DB9"/>
    <w:rsid w:val="004061C6"/>
    <w:rsid w:val="0041097A"/>
    <w:rsid w:val="00410F84"/>
    <w:rsid w:val="00411492"/>
    <w:rsid w:val="004136CC"/>
    <w:rsid w:val="0042027D"/>
    <w:rsid w:val="00423EEA"/>
    <w:rsid w:val="00425243"/>
    <w:rsid w:val="004256E2"/>
    <w:rsid w:val="00430966"/>
    <w:rsid w:val="0043196B"/>
    <w:rsid w:val="00432091"/>
    <w:rsid w:val="00432575"/>
    <w:rsid w:val="00443744"/>
    <w:rsid w:val="004504B1"/>
    <w:rsid w:val="00460FB2"/>
    <w:rsid w:val="00462EE8"/>
    <w:rsid w:val="00476249"/>
    <w:rsid w:val="004802AD"/>
    <w:rsid w:val="0048790C"/>
    <w:rsid w:val="004879CD"/>
    <w:rsid w:val="00492724"/>
    <w:rsid w:val="00495692"/>
    <w:rsid w:val="004A2D27"/>
    <w:rsid w:val="004A425B"/>
    <w:rsid w:val="004A4576"/>
    <w:rsid w:val="004A60D5"/>
    <w:rsid w:val="004A64A1"/>
    <w:rsid w:val="004A6FEA"/>
    <w:rsid w:val="004B4266"/>
    <w:rsid w:val="004C0C69"/>
    <w:rsid w:val="004C1A57"/>
    <w:rsid w:val="004C5393"/>
    <w:rsid w:val="004C5D2F"/>
    <w:rsid w:val="004C67E3"/>
    <w:rsid w:val="004D443C"/>
    <w:rsid w:val="004D5BF1"/>
    <w:rsid w:val="004D706E"/>
    <w:rsid w:val="004D7181"/>
    <w:rsid w:val="004E1977"/>
    <w:rsid w:val="004E49FE"/>
    <w:rsid w:val="004F22F2"/>
    <w:rsid w:val="004F7EE9"/>
    <w:rsid w:val="00504660"/>
    <w:rsid w:val="00511561"/>
    <w:rsid w:val="00511E37"/>
    <w:rsid w:val="00511FDE"/>
    <w:rsid w:val="005136ED"/>
    <w:rsid w:val="00516DE4"/>
    <w:rsid w:val="00522FA8"/>
    <w:rsid w:val="00530ED8"/>
    <w:rsid w:val="0053123B"/>
    <w:rsid w:val="00550A5B"/>
    <w:rsid w:val="005530D2"/>
    <w:rsid w:val="005551D3"/>
    <w:rsid w:val="005575A2"/>
    <w:rsid w:val="005601AA"/>
    <w:rsid w:val="00564316"/>
    <w:rsid w:val="00573F78"/>
    <w:rsid w:val="005804DF"/>
    <w:rsid w:val="0058212D"/>
    <w:rsid w:val="00583F8A"/>
    <w:rsid w:val="00586F89"/>
    <w:rsid w:val="00587637"/>
    <w:rsid w:val="00587C02"/>
    <w:rsid w:val="00590533"/>
    <w:rsid w:val="005927E2"/>
    <w:rsid w:val="00593464"/>
    <w:rsid w:val="005A2050"/>
    <w:rsid w:val="005A6F70"/>
    <w:rsid w:val="005B1130"/>
    <w:rsid w:val="005B1258"/>
    <w:rsid w:val="005B46EA"/>
    <w:rsid w:val="005B4A70"/>
    <w:rsid w:val="005B7324"/>
    <w:rsid w:val="005C22BE"/>
    <w:rsid w:val="005C3B62"/>
    <w:rsid w:val="005C65DE"/>
    <w:rsid w:val="005D505B"/>
    <w:rsid w:val="005D5173"/>
    <w:rsid w:val="005E559B"/>
    <w:rsid w:val="005F03FB"/>
    <w:rsid w:val="005F11B9"/>
    <w:rsid w:val="005F2E3E"/>
    <w:rsid w:val="005F47F6"/>
    <w:rsid w:val="005F4C66"/>
    <w:rsid w:val="006058A4"/>
    <w:rsid w:val="0060755E"/>
    <w:rsid w:val="00612318"/>
    <w:rsid w:val="00613838"/>
    <w:rsid w:val="00615410"/>
    <w:rsid w:val="006159EA"/>
    <w:rsid w:val="006211AA"/>
    <w:rsid w:val="006235A0"/>
    <w:rsid w:val="006257DD"/>
    <w:rsid w:val="0062742E"/>
    <w:rsid w:val="00632036"/>
    <w:rsid w:val="00634326"/>
    <w:rsid w:val="00643E85"/>
    <w:rsid w:val="006445AB"/>
    <w:rsid w:val="00651285"/>
    <w:rsid w:val="006527F7"/>
    <w:rsid w:val="00653A89"/>
    <w:rsid w:val="00656007"/>
    <w:rsid w:val="00657B54"/>
    <w:rsid w:val="00663EFC"/>
    <w:rsid w:val="006733EB"/>
    <w:rsid w:val="0068011C"/>
    <w:rsid w:val="00680999"/>
    <w:rsid w:val="0068673F"/>
    <w:rsid w:val="00690E92"/>
    <w:rsid w:val="006977F4"/>
    <w:rsid w:val="006A0854"/>
    <w:rsid w:val="006A0C77"/>
    <w:rsid w:val="006A4510"/>
    <w:rsid w:val="006A62A3"/>
    <w:rsid w:val="006A6785"/>
    <w:rsid w:val="006B1303"/>
    <w:rsid w:val="006B46C1"/>
    <w:rsid w:val="006B7009"/>
    <w:rsid w:val="006C11D8"/>
    <w:rsid w:val="006C626F"/>
    <w:rsid w:val="006D255C"/>
    <w:rsid w:val="006E2C7C"/>
    <w:rsid w:val="006E2F92"/>
    <w:rsid w:val="006E3062"/>
    <w:rsid w:val="006E7C16"/>
    <w:rsid w:val="006F2B90"/>
    <w:rsid w:val="006F324D"/>
    <w:rsid w:val="006F3BF5"/>
    <w:rsid w:val="0070318C"/>
    <w:rsid w:val="00704861"/>
    <w:rsid w:val="0071400D"/>
    <w:rsid w:val="0072034A"/>
    <w:rsid w:val="007214DD"/>
    <w:rsid w:val="007238B8"/>
    <w:rsid w:val="00727389"/>
    <w:rsid w:val="00727A06"/>
    <w:rsid w:val="0073441C"/>
    <w:rsid w:val="00735E42"/>
    <w:rsid w:val="0073776C"/>
    <w:rsid w:val="0074574B"/>
    <w:rsid w:val="00750459"/>
    <w:rsid w:val="00752CEE"/>
    <w:rsid w:val="007555F5"/>
    <w:rsid w:val="0076211E"/>
    <w:rsid w:val="007646C0"/>
    <w:rsid w:val="00764BBE"/>
    <w:rsid w:val="00767174"/>
    <w:rsid w:val="007703C9"/>
    <w:rsid w:val="007767D8"/>
    <w:rsid w:val="00777973"/>
    <w:rsid w:val="00781644"/>
    <w:rsid w:val="00787994"/>
    <w:rsid w:val="00790CFD"/>
    <w:rsid w:val="007942EB"/>
    <w:rsid w:val="007A48CD"/>
    <w:rsid w:val="007A648B"/>
    <w:rsid w:val="007B3981"/>
    <w:rsid w:val="007B6D7F"/>
    <w:rsid w:val="007B70B7"/>
    <w:rsid w:val="007B754E"/>
    <w:rsid w:val="007D37B4"/>
    <w:rsid w:val="007D61A3"/>
    <w:rsid w:val="007E4E23"/>
    <w:rsid w:val="007E5BE7"/>
    <w:rsid w:val="007E6005"/>
    <w:rsid w:val="007E6144"/>
    <w:rsid w:val="007F1A0C"/>
    <w:rsid w:val="008156BD"/>
    <w:rsid w:val="00821766"/>
    <w:rsid w:val="00827CC3"/>
    <w:rsid w:val="0083338B"/>
    <w:rsid w:val="00845D99"/>
    <w:rsid w:val="00846AB5"/>
    <w:rsid w:val="00850133"/>
    <w:rsid w:val="0085467C"/>
    <w:rsid w:val="00862FE0"/>
    <w:rsid w:val="00865451"/>
    <w:rsid w:val="008676E8"/>
    <w:rsid w:val="00887C2E"/>
    <w:rsid w:val="00891015"/>
    <w:rsid w:val="00891FF6"/>
    <w:rsid w:val="00892627"/>
    <w:rsid w:val="0089699F"/>
    <w:rsid w:val="008A39CD"/>
    <w:rsid w:val="008A4426"/>
    <w:rsid w:val="008B1138"/>
    <w:rsid w:val="008B1CDD"/>
    <w:rsid w:val="008B7DD5"/>
    <w:rsid w:val="008C0C7A"/>
    <w:rsid w:val="008C3E2E"/>
    <w:rsid w:val="008C408E"/>
    <w:rsid w:val="008D39BA"/>
    <w:rsid w:val="008D7F19"/>
    <w:rsid w:val="008E653A"/>
    <w:rsid w:val="008F24B7"/>
    <w:rsid w:val="008F316B"/>
    <w:rsid w:val="008F42C6"/>
    <w:rsid w:val="008F60CB"/>
    <w:rsid w:val="008F779A"/>
    <w:rsid w:val="0090043D"/>
    <w:rsid w:val="00903E3C"/>
    <w:rsid w:val="00907B27"/>
    <w:rsid w:val="009225AD"/>
    <w:rsid w:val="00923DE4"/>
    <w:rsid w:val="00925CC6"/>
    <w:rsid w:val="00926679"/>
    <w:rsid w:val="00927A8B"/>
    <w:rsid w:val="00936C37"/>
    <w:rsid w:val="0095161A"/>
    <w:rsid w:val="00952C93"/>
    <w:rsid w:val="009552D8"/>
    <w:rsid w:val="00955DF9"/>
    <w:rsid w:val="009575C0"/>
    <w:rsid w:val="00957ACF"/>
    <w:rsid w:val="00961538"/>
    <w:rsid w:val="00963A01"/>
    <w:rsid w:val="0096447E"/>
    <w:rsid w:val="00970B2C"/>
    <w:rsid w:val="00980510"/>
    <w:rsid w:val="00983FAD"/>
    <w:rsid w:val="00985473"/>
    <w:rsid w:val="00986B57"/>
    <w:rsid w:val="00986D99"/>
    <w:rsid w:val="00995353"/>
    <w:rsid w:val="00995501"/>
    <w:rsid w:val="009A4E70"/>
    <w:rsid w:val="009B1E93"/>
    <w:rsid w:val="009B58A4"/>
    <w:rsid w:val="009C21F8"/>
    <w:rsid w:val="009C5976"/>
    <w:rsid w:val="009D2584"/>
    <w:rsid w:val="009D2882"/>
    <w:rsid w:val="009D2EB4"/>
    <w:rsid w:val="009D49F7"/>
    <w:rsid w:val="009E6869"/>
    <w:rsid w:val="009F11CE"/>
    <w:rsid w:val="009F2BC7"/>
    <w:rsid w:val="00A02ED1"/>
    <w:rsid w:val="00A05196"/>
    <w:rsid w:val="00A177B5"/>
    <w:rsid w:val="00A269D0"/>
    <w:rsid w:val="00A3598D"/>
    <w:rsid w:val="00A45BC0"/>
    <w:rsid w:val="00A45BC8"/>
    <w:rsid w:val="00A474C2"/>
    <w:rsid w:val="00A5165B"/>
    <w:rsid w:val="00A6425D"/>
    <w:rsid w:val="00A6462D"/>
    <w:rsid w:val="00A64DEC"/>
    <w:rsid w:val="00A6778D"/>
    <w:rsid w:val="00A70F1A"/>
    <w:rsid w:val="00A71870"/>
    <w:rsid w:val="00A827C2"/>
    <w:rsid w:val="00A86C40"/>
    <w:rsid w:val="00A902DB"/>
    <w:rsid w:val="00A94F03"/>
    <w:rsid w:val="00A97DAD"/>
    <w:rsid w:val="00AA11DB"/>
    <w:rsid w:val="00AA7CA6"/>
    <w:rsid w:val="00AB1D3E"/>
    <w:rsid w:val="00AC1A84"/>
    <w:rsid w:val="00AC4F48"/>
    <w:rsid w:val="00AC6DA5"/>
    <w:rsid w:val="00AC7B81"/>
    <w:rsid w:val="00AD1C05"/>
    <w:rsid w:val="00AD564C"/>
    <w:rsid w:val="00AE3924"/>
    <w:rsid w:val="00AE4042"/>
    <w:rsid w:val="00AF1B1D"/>
    <w:rsid w:val="00AF4567"/>
    <w:rsid w:val="00AF7153"/>
    <w:rsid w:val="00B04FF1"/>
    <w:rsid w:val="00B053D9"/>
    <w:rsid w:val="00B14F41"/>
    <w:rsid w:val="00B153D3"/>
    <w:rsid w:val="00B333AE"/>
    <w:rsid w:val="00B33F78"/>
    <w:rsid w:val="00B50010"/>
    <w:rsid w:val="00B50968"/>
    <w:rsid w:val="00B537CE"/>
    <w:rsid w:val="00B574F7"/>
    <w:rsid w:val="00B6428C"/>
    <w:rsid w:val="00B71747"/>
    <w:rsid w:val="00B81179"/>
    <w:rsid w:val="00B81A5F"/>
    <w:rsid w:val="00B8253C"/>
    <w:rsid w:val="00B82D50"/>
    <w:rsid w:val="00B84B88"/>
    <w:rsid w:val="00B85C4E"/>
    <w:rsid w:val="00B90FC3"/>
    <w:rsid w:val="00B91768"/>
    <w:rsid w:val="00B93B8D"/>
    <w:rsid w:val="00B94977"/>
    <w:rsid w:val="00B95A1A"/>
    <w:rsid w:val="00BA0233"/>
    <w:rsid w:val="00BA3E3A"/>
    <w:rsid w:val="00BA5C65"/>
    <w:rsid w:val="00BB23DE"/>
    <w:rsid w:val="00BB73B3"/>
    <w:rsid w:val="00BC1346"/>
    <w:rsid w:val="00BC290D"/>
    <w:rsid w:val="00BC40F4"/>
    <w:rsid w:val="00BC5007"/>
    <w:rsid w:val="00BD6DE7"/>
    <w:rsid w:val="00BE34E7"/>
    <w:rsid w:val="00BE7D73"/>
    <w:rsid w:val="00BF0E36"/>
    <w:rsid w:val="00BF1190"/>
    <w:rsid w:val="00BF2D30"/>
    <w:rsid w:val="00BF599D"/>
    <w:rsid w:val="00BF656C"/>
    <w:rsid w:val="00C041D4"/>
    <w:rsid w:val="00C07536"/>
    <w:rsid w:val="00C14521"/>
    <w:rsid w:val="00C17808"/>
    <w:rsid w:val="00C27B09"/>
    <w:rsid w:val="00C45A26"/>
    <w:rsid w:val="00C53C81"/>
    <w:rsid w:val="00C55DEE"/>
    <w:rsid w:val="00C658C8"/>
    <w:rsid w:val="00C67475"/>
    <w:rsid w:val="00C708D2"/>
    <w:rsid w:val="00C71CC9"/>
    <w:rsid w:val="00C83038"/>
    <w:rsid w:val="00C879EC"/>
    <w:rsid w:val="00C87F13"/>
    <w:rsid w:val="00C908D1"/>
    <w:rsid w:val="00C92331"/>
    <w:rsid w:val="00C93F8F"/>
    <w:rsid w:val="00CA1A52"/>
    <w:rsid w:val="00CA2419"/>
    <w:rsid w:val="00CA27AF"/>
    <w:rsid w:val="00CA7AE3"/>
    <w:rsid w:val="00CB3EE0"/>
    <w:rsid w:val="00CC4544"/>
    <w:rsid w:val="00CC6AB1"/>
    <w:rsid w:val="00CC70CB"/>
    <w:rsid w:val="00CD5595"/>
    <w:rsid w:val="00CD6652"/>
    <w:rsid w:val="00CE332B"/>
    <w:rsid w:val="00CE4561"/>
    <w:rsid w:val="00CE4B6B"/>
    <w:rsid w:val="00CE75BD"/>
    <w:rsid w:val="00D06C7A"/>
    <w:rsid w:val="00D12E8E"/>
    <w:rsid w:val="00D22C4C"/>
    <w:rsid w:val="00D23778"/>
    <w:rsid w:val="00D23A56"/>
    <w:rsid w:val="00D308A0"/>
    <w:rsid w:val="00D34338"/>
    <w:rsid w:val="00D345BD"/>
    <w:rsid w:val="00D35275"/>
    <w:rsid w:val="00D36826"/>
    <w:rsid w:val="00D41058"/>
    <w:rsid w:val="00D41EB1"/>
    <w:rsid w:val="00D41FC9"/>
    <w:rsid w:val="00D47333"/>
    <w:rsid w:val="00D54BA8"/>
    <w:rsid w:val="00D56ADD"/>
    <w:rsid w:val="00D574DF"/>
    <w:rsid w:val="00D60016"/>
    <w:rsid w:val="00D60CD1"/>
    <w:rsid w:val="00D664A3"/>
    <w:rsid w:val="00D74FB6"/>
    <w:rsid w:val="00D83362"/>
    <w:rsid w:val="00D84B83"/>
    <w:rsid w:val="00D960C4"/>
    <w:rsid w:val="00DA0595"/>
    <w:rsid w:val="00DA0D05"/>
    <w:rsid w:val="00DA1743"/>
    <w:rsid w:val="00DB5BFF"/>
    <w:rsid w:val="00DB7653"/>
    <w:rsid w:val="00DB7BFC"/>
    <w:rsid w:val="00DD0601"/>
    <w:rsid w:val="00DD094B"/>
    <w:rsid w:val="00DD1281"/>
    <w:rsid w:val="00DD30E5"/>
    <w:rsid w:val="00DD5FBA"/>
    <w:rsid w:val="00DE4C56"/>
    <w:rsid w:val="00DE4F6A"/>
    <w:rsid w:val="00DF636D"/>
    <w:rsid w:val="00E02416"/>
    <w:rsid w:val="00E117BE"/>
    <w:rsid w:val="00E13B72"/>
    <w:rsid w:val="00E3460E"/>
    <w:rsid w:val="00E3482A"/>
    <w:rsid w:val="00E36F71"/>
    <w:rsid w:val="00E40450"/>
    <w:rsid w:val="00E44D1C"/>
    <w:rsid w:val="00E520AA"/>
    <w:rsid w:val="00E54803"/>
    <w:rsid w:val="00E60F81"/>
    <w:rsid w:val="00E64D66"/>
    <w:rsid w:val="00E74C53"/>
    <w:rsid w:val="00E750FF"/>
    <w:rsid w:val="00E80A45"/>
    <w:rsid w:val="00E96F1E"/>
    <w:rsid w:val="00EA26D1"/>
    <w:rsid w:val="00EA3F41"/>
    <w:rsid w:val="00EB05BD"/>
    <w:rsid w:val="00EC354A"/>
    <w:rsid w:val="00EC3E31"/>
    <w:rsid w:val="00EC6097"/>
    <w:rsid w:val="00EC71A0"/>
    <w:rsid w:val="00ED383F"/>
    <w:rsid w:val="00ED6796"/>
    <w:rsid w:val="00EF1359"/>
    <w:rsid w:val="00EF2AE1"/>
    <w:rsid w:val="00EF3191"/>
    <w:rsid w:val="00EF34E1"/>
    <w:rsid w:val="00EF3DE4"/>
    <w:rsid w:val="00EF5056"/>
    <w:rsid w:val="00F10B7B"/>
    <w:rsid w:val="00F2197E"/>
    <w:rsid w:val="00F226C5"/>
    <w:rsid w:val="00F422F3"/>
    <w:rsid w:val="00F456F4"/>
    <w:rsid w:val="00F46A48"/>
    <w:rsid w:val="00F52A6A"/>
    <w:rsid w:val="00F61927"/>
    <w:rsid w:val="00F63039"/>
    <w:rsid w:val="00F67C51"/>
    <w:rsid w:val="00F76828"/>
    <w:rsid w:val="00F8141C"/>
    <w:rsid w:val="00F81FE3"/>
    <w:rsid w:val="00F84A06"/>
    <w:rsid w:val="00F84D34"/>
    <w:rsid w:val="00F85E7D"/>
    <w:rsid w:val="00F8635E"/>
    <w:rsid w:val="00F90BC3"/>
    <w:rsid w:val="00F9454E"/>
    <w:rsid w:val="00FA361B"/>
    <w:rsid w:val="00FA4977"/>
    <w:rsid w:val="00FA5655"/>
    <w:rsid w:val="00FB51B3"/>
    <w:rsid w:val="00FC09B6"/>
    <w:rsid w:val="00FC2907"/>
    <w:rsid w:val="00FD125C"/>
    <w:rsid w:val="00FD1DAF"/>
    <w:rsid w:val="00FE1BED"/>
    <w:rsid w:val="00FE1D93"/>
    <w:rsid w:val="00FE24C8"/>
    <w:rsid w:val="00FE59A9"/>
    <w:rsid w:val="00FE6EF1"/>
    <w:rsid w:val="00FF025B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nhideWhenUsed="0"/>
    <w:lsdException w:name="List 4" w:unhideWhenUsed="0"/>
    <w:lsdException w:name="List 5" w:unhideWhenUsed="0"/>
    <w:lsdException w:name="Title" w:semiHidden="0" w:uiPriority="10" w:unhideWhenUsed="0" w:qFormat="1"/>
    <w:lsdException w:name="Default Paragraph Font" w:locked="0" w:uiPriority="1"/>
    <w:lsdException w:name="Subtitle" w:semiHidden="0" w:uiPriority="11" w:unhideWhenUsed="0" w:qFormat="1"/>
    <w:lsdException w:name="Salutation" w:unhideWhenUsed="0"/>
    <w:lsdException w:name="Date" w:unhideWhenUsed="0"/>
    <w:lsdException w:name="Body Text First Indent" w:unhideWhenUsed="0"/>
    <w:lsdException w:name="Strong" w:semiHidden="0" w:uiPriority="22" w:unhideWhenUsed="0" w:qFormat="1"/>
    <w:lsdException w:name="Emphasis" w:semiHidden="0" w:uiPriority="20" w:unhideWhenUsed="0"/>
    <w:lsdException w:name="HTML Top of Form" w:locked="0"/>
    <w:lsdException w:name="HTML Bottom of Form" w:locked="0"/>
    <w:lsdException w:name="Normal Table" w:locked="0"/>
    <w:lsdException w:name="No Lis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rsid w:val="00D23A56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Char"/>
    <w:uiPriority w:val="9"/>
    <w:semiHidden/>
    <w:qFormat/>
    <w:locked/>
    <w:rsid w:val="00FD12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qFormat/>
    <w:locked/>
    <w:rsid w:val="004A42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qFormat/>
    <w:locked/>
    <w:rsid w:val="00891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x0">
    <w:name w:val="jx一级标题"/>
    <w:basedOn w:val="1"/>
    <w:link w:val="jxChar"/>
    <w:qFormat/>
    <w:rsid w:val="001D019F"/>
    <w:pPr>
      <w:numPr>
        <w:numId w:val="2"/>
      </w:numPr>
      <w:spacing w:before="0" w:after="0" w:line="480" w:lineRule="auto"/>
      <w:ind w:left="0"/>
    </w:pPr>
    <w:rPr>
      <w:rFonts w:ascii="Arial" w:eastAsia="微软雅黑" w:hAnsi="Arial"/>
      <w:sz w:val="52"/>
      <w:szCs w:val="52"/>
    </w:rPr>
  </w:style>
  <w:style w:type="paragraph" w:customStyle="1" w:styleId="jx5">
    <w:name w:val="jx表格正文"/>
    <w:basedOn w:val="a"/>
    <w:qFormat/>
    <w:rsid w:val="00163CF0"/>
    <w:pPr>
      <w:spacing w:line="360" w:lineRule="exact"/>
      <w:jc w:val="left"/>
    </w:pPr>
    <w:rPr>
      <w:rFonts w:ascii="Courier New" w:eastAsia="宋体" w:hAnsi="Courier New"/>
    </w:rPr>
  </w:style>
  <w:style w:type="character" w:customStyle="1" w:styleId="1Char">
    <w:name w:val="标题 1 Char"/>
    <w:basedOn w:val="a0"/>
    <w:link w:val="1"/>
    <w:uiPriority w:val="9"/>
    <w:semiHidden/>
    <w:rsid w:val="00923DE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locked/>
    <w:rsid w:val="00727A06"/>
    <w:rPr>
      <w:sz w:val="18"/>
      <w:szCs w:val="18"/>
    </w:rPr>
  </w:style>
  <w:style w:type="paragraph" w:customStyle="1" w:styleId="jx1">
    <w:name w:val="jx二级标题"/>
    <w:basedOn w:val="2"/>
    <w:link w:val="jxChar0"/>
    <w:qFormat/>
    <w:rsid w:val="00A97DAD"/>
    <w:pPr>
      <w:numPr>
        <w:ilvl w:val="1"/>
        <w:numId w:val="2"/>
      </w:numPr>
      <w:spacing w:before="0" w:after="0" w:line="480" w:lineRule="auto"/>
    </w:pPr>
    <w:rPr>
      <w:rFonts w:ascii="Arial" w:eastAsia="微软雅黑" w:hAnsi="Arial"/>
    </w:rPr>
  </w:style>
  <w:style w:type="paragraph" w:customStyle="1" w:styleId="jx6">
    <w:name w:val="jx正文"/>
    <w:basedOn w:val="a"/>
    <w:qFormat/>
    <w:rsid w:val="00163CF0"/>
    <w:pPr>
      <w:spacing w:beforeLines="50" w:line="360" w:lineRule="auto"/>
      <w:ind w:leftChars="200" w:left="200" w:firstLineChars="200" w:firstLine="200"/>
      <w:jc w:val="left"/>
    </w:pPr>
    <w:rPr>
      <w:rFonts w:ascii="Courier New" w:eastAsia="宋体" w:hAnsi="Courier New"/>
    </w:rPr>
  </w:style>
  <w:style w:type="character" w:customStyle="1" w:styleId="2Char">
    <w:name w:val="标题 2 Char"/>
    <w:basedOn w:val="a0"/>
    <w:link w:val="2"/>
    <w:uiPriority w:val="9"/>
    <w:semiHidden/>
    <w:rsid w:val="00923D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x2">
    <w:name w:val="jx正文一级列表"/>
    <w:basedOn w:val="a"/>
    <w:qFormat/>
    <w:rsid w:val="00C92331"/>
    <w:pPr>
      <w:numPr>
        <w:ilvl w:val="2"/>
        <w:numId w:val="2"/>
      </w:numPr>
      <w:ind w:leftChars="100" w:left="100"/>
      <w:jc w:val="left"/>
    </w:pPr>
    <w:rPr>
      <w:rFonts w:ascii="Courier New" w:eastAsia="宋体" w:hAnsi="Courier New"/>
      <w:b/>
      <w:sz w:val="28"/>
    </w:rPr>
  </w:style>
  <w:style w:type="numbering" w:customStyle="1" w:styleId="jx">
    <w:name w:val="jx列表样式"/>
    <w:uiPriority w:val="99"/>
    <w:rsid w:val="001D019F"/>
    <w:pPr>
      <w:numPr>
        <w:numId w:val="1"/>
      </w:numPr>
    </w:pPr>
  </w:style>
  <w:style w:type="character" w:customStyle="1" w:styleId="3Char">
    <w:name w:val="标题 3 Char"/>
    <w:basedOn w:val="a0"/>
    <w:link w:val="3"/>
    <w:uiPriority w:val="9"/>
    <w:semiHidden/>
    <w:rsid w:val="00923DE4"/>
    <w:rPr>
      <w:b/>
      <w:bCs/>
      <w:sz w:val="32"/>
      <w:szCs w:val="32"/>
    </w:rPr>
  </w:style>
  <w:style w:type="paragraph" w:customStyle="1" w:styleId="jx3">
    <w:name w:val="jx正文二级列表"/>
    <w:basedOn w:val="a"/>
    <w:qFormat/>
    <w:rsid w:val="00C92331"/>
    <w:pPr>
      <w:numPr>
        <w:ilvl w:val="3"/>
        <w:numId w:val="2"/>
      </w:numPr>
      <w:ind w:leftChars="200" w:left="200"/>
      <w:jc w:val="left"/>
    </w:pPr>
    <w:rPr>
      <w:rFonts w:ascii="Courier New" w:eastAsia="宋体" w:hAnsi="Courier New"/>
    </w:rPr>
  </w:style>
  <w:style w:type="paragraph" w:customStyle="1" w:styleId="jx4">
    <w:name w:val="jx正文三级列表"/>
    <w:basedOn w:val="a"/>
    <w:qFormat/>
    <w:rsid w:val="00C92331"/>
    <w:pPr>
      <w:numPr>
        <w:ilvl w:val="4"/>
        <w:numId w:val="2"/>
      </w:numPr>
      <w:spacing w:line="480" w:lineRule="auto"/>
      <w:ind w:leftChars="200" w:left="200"/>
      <w:jc w:val="left"/>
    </w:pPr>
    <w:rPr>
      <w:rFonts w:ascii="Courier New" w:eastAsia="宋体" w:hAnsi="Courier New"/>
    </w:rPr>
  </w:style>
  <w:style w:type="paragraph" w:customStyle="1" w:styleId="jx7">
    <w:name w:val="jx表格标题"/>
    <w:basedOn w:val="a"/>
    <w:qFormat/>
    <w:rsid w:val="00163CF0"/>
    <w:pPr>
      <w:shd w:val="clear" w:color="auto" w:fill="A6A6A6" w:themeFill="background1" w:themeFillShade="A6"/>
      <w:spacing w:before="100" w:beforeAutospacing="1" w:after="100" w:afterAutospacing="1" w:line="360" w:lineRule="auto"/>
      <w:ind w:leftChars="-100" w:left="-210" w:rightChars="-100" w:right="-210"/>
      <w:contextualSpacing/>
      <w:jc w:val="center"/>
    </w:pPr>
    <w:rPr>
      <w:rFonts w:ascii="Courier New" w:eastAsia="宋体" w:hAnsi="Courier New"/>
      <w:b/>
      <w:kern w:val="24"/>
    </w:rPr>
  </w:style>
  <w:style w:type="paragraph" w:customStyle="1" w:styleId="jx8">
    <w:name w:val="jx配表"/>
    <w:basedOn w:val="a"/>
    <w:qFormat/>
    <w:rsid w:val="00AC4F48"/>
    <w:pPr>
      <w:spacing w:beforeLines="100" w:after="12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9">
    <w:name w:val="jx配图"/>
    <w:basedOn w:val="a"/>
    <w:qFormat/>
    <w:rsid w:val="00AC4F48"/>
    <w:pPr>
      <w:spacing w:before="120" w:afterLines="100" w:line="360" w:lineRule="auto"/>
      <w:jc w:val="center"/>
    </w:pPr>
    <w:rPr>
      <w:rFonts w:ascii="Courier New" w:eastAsia="楷体_GB2312" w:hAnsi="Courier New"/>
      <w:kern w:val="0"/>
      <w:lang w:val="zh-TW"/>
    </w:rPr>
  </w:style>
  <w:style w:type="paragraph" w:customStyle="1" w:styleId="jxa">
    <w:name w:val="jx参考代码"/>
    <w:basedOn w:val="a"/>
    <w:link w:val="jxChar1"/>
    <w:qFormat/>
    <w:rsid w:val="0042027D"/>
    <w:pPr>
      <w:pBdr>
        <w:top w:val="dashDotStroked" w:sz="24" w:space="6" w:color="auto"/>
        <w:left w:val="dashDotStroked" w:sz="24" w:space="5" w:color="auto"/>
        <w:bottom w:val="dashDotStroked" w:sz="24" w:space="6" w:color="auto"/>
        <w:right w:val="dashDotStroked" w:sz="24" w:space="6" w:color="auto"/>
      </w:pBdr>
      <w:shd w:val="clear" w:color="auto" w:fill="F2F2F2" w:themeFill="background1" w:themeFillShade="F2"/>
      <w:jc w:val="left"/>
    </w:pPr>
    <w:rPr>
      <w:rFonts w:ascii="Consolas" w:hAnsi="Consolas" w:cs="宋体"/>
      <w:b/>
      <w:i/>
      <w:color w:val="002F8E"/>
      <w:kern w:val="0"/>
    </w:rPr>
  </w:style>
  <w:style w:type="paragraph" w:customStyle="1" w:styleId="jxb">
    <w:name w:val="jx注意与提示"/>
    <w:basedOn w:val="a"/>
    <w:link w:val="jxChar2"/>
    <w:qFormat/>
    <w:rsid w:val="00522FA8"/>
    <w:pPr>
      <w:pBdr>
        <w:top w:val="dotted" w:sz="4" w:space="6" w:color="auto"/>
        <w:left w:val="dotted" w:sz="4" w:space="6" w:color="auto"/>
        <w:bottom w:val="dotted" w:sz="4" w:space="6" w:color="auto"/>
        <w:right w:val="dotted" w:sz="4" w:space="6" w:color="auto"/>
      </w:pBdr>
      <w:spacing w:line="360" w:lineRule="auto"/>
    </w:pPr>
    <w:rPr>
      <w:rFonts w:ascii="Courier New" w:eastAsia="楷体" w:hAnsi="Courier New"/>
    </w:rPr>
  </w:style>
  <w:style w:type="paragraph" w:customStyle="1" w:styleId="jxc">
    <w:name w:val="jx段前段后"/>
    <w:basedOn w:val="a"/>
    <w:qFormat/>
    <w:rsid w:val="006235A0"/>
    <w:pPr>
      <w:spacing w:afterLines="100"/>
    </w:pPr>
  </w:style>
  <w:style w:type="character" w:customStyle="1" w:styleId="jxChar2">
    <w:name w:val="jx注意与提示 Char"/>
    <w:basedOn w:val="a0"/>
    <w:link w:val="jxb"/>
    <w:rsid w:val="00522FA8"/>
    <w:rPr>
      <w:rFonts w:ascii="Courier New" w:eastAsia="楷体" w:hAnsi="Courier New"/>
    </w:rPr>
  </w:style>
  <w:style w:type="character" w:customStyle="1" w:styleId="Char">
    <w:name w:val="批注框文本 Char"/>
    <w:basedOn w:val="a0"/>
    <w:link w:val="a3"/>
    <w:uiPriority w:val="99"/>
    <w:semiHidden/>
    <w:rsid w:val="00923DE4"/>
    <w:rPr>
      <w:sz w:val="18"/>
      <w:szCs w:val="18"/>
    </w:rPr>
  </w:style>
  <w:style w:type="paragraph" w:customStyle="1" w:styleId="jxd">
    <w:name w:val="jx扉页任务书标题"/>
    <w:qFormat/>
    <w:rsid w:val="00C17808"/>
    <w:pPr>
      <w:spacing w:before="480" w:after="600" w:line="360" w:lineRule="auto"/>
      <w:ind w:left="2835"/>
      <w:jc w:val="right"/>
    </w:pPr>
    <w:rPr>
      <w:rFonts w:eastAsia="华文隶书"/>
      <w:spacing w:val="100"/>
      <w:sz w:val="84"/>
    </w:rPr>
  </w:style>
  <w:style w:type="paragraph" w:customStyle="1" w:styleId="jxe">
    <w:name w:val="jx扉页副标题"/>
    <w:basedOn w:val="a"/>
    <w:qFormat/>
    <w:rsid w:val="00163CF0"/>
    <w:pPr>
      <w:spacing w:before="600" w:after="2160" w:line="360" w:lineRule="auto"/>
      <w:ind w:rightChars="300" w:right="630"/>
      <w:jc w:val="right"/>
    </w:pPr>
    <w:rPr>
      <w:rFonts w:ascii="Courier New" w:eastAsia="宋体" w:hAnsi="Courier New"/>
      <w:b/>
      <w:sz w:val="48"/>
    </w:rPr>
  </w:style>
  <w:style w:type="paragraph" w:customStyle="1" w:styleId="jxf">
    <w:name w:val="jx页眉索引"/>
    <w:basedOn w:val="a"/>
    <w:link w:val="jxChar3"/>
    <w:qFormat/>
    <w:rsid w:val="00FA361B"/>
    <w:rPr>
      <w:rFonts w:ascii="Arial Black" w:eastAsia="微软雅黑" w:hAnsi="Arial Black"/>
      <w:b/>
      <w:color w:val="FFFFFF" w:themeColor="background1"/>
    </w:rPr>
  </w:style>
  <w:style w:type="paragraph" w:customStyle="1" w:styleId="jxf0">
    <w:name w:val="jx页眉名称"/>
    <w:basedOn w:val="a"/>
    <w:link w:val="jxChar4"/>
    <w:qFormat/>
    <w:rsid w:val="003F6E7B"/>
    <w:pPr>
      <w:jc w:val="right"/>
    </w:pPr>
    <w:rPr>
      <w:rFonts w:ascii="Arial Black" w:eastAsia="微软雅黑" w:hAnsi="Arial Black"/>
      <w:b/>
      <w:color w:val="000000" w:themeColor="text1"/>
      <w:sz w:val="24"/>
    </w:rPr>
  </w:style>
  <w:style w:type="character" w:customStyle="1" w:styleId="jxChar3">
    <w:name w:val="jx页眉索引 Char"/>
    <w:basedOn w:val="a0"/>
    <w:link w:val="jxf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4">
    <w:name w:val="jx页眉名称 Char"/>
    <w:basedOn w:val="a0"/>
    <w:link w:val="jxf0"/>
    <w:rsid w:val="009575C0"/>
    <w:rPr>
      <w:rFonts w:ascii="Arial Black" w:eastAsia="微软雅黑" w:hAnsi="Arial Black"/>
      <w:b/>
      <w:color w:val="000000" w:themeColor="text1"/>
      <w:sz w:val="24"/>
    </w:rPr>
  </w:style>
  <w:style w:type="paragraph" w:customStyle="1" w:styleId="jxf1">
    <w:name w:val="jx页脚页码"/>
    <w:basedOn w:val="a"/>
    <w:link w:val="jxChar5"/>
    <w:qFormat/>
    <w:rsid w:val="009575C0"/>
    <w:pPr>
      <w:tabs>
        <w:tab w:val="center" w:pos="312"/>
      </w:tabs>
    </w:pPr>
    <w:rPr>
      <w:rFonts w:ascii="Arial Black" w:eastAsia="微软雅黑" w:hAnsi="Arial Black"/>
      <w:b/>
      <w:color w:val="FFFFFF" w:themeColor="background1"/>
    </w:rPr>
  </w:style>
  <w:style w:type="character" w:customStyle="1" w:styleId="jxChar">
    <w:name w:val="jx一级标题 Char"/>
    <w:basedOn w:val="1Char"/>
    <w:link w:val="jx0"/>
    <w:rsid w:val="001D019F"/>
    <w:rPr>
      <w:rFonts w:ascii="Arial" w:eastAsia="微软雅黑" w:hAnsi="Arial"/>
      <w:b/>
      <w:bCs/>
      <w:kern w:val="44"/>
      <w:sz w:val="52"/>
      <w:szCs w:val="52"/>
    </w:rPr>
  </w:style>
  <w:style w:type="character" w:customStyle="1" w:styleId="jxChar5">
    <w:name w:val="jx页脚页码 Char"/>
    <w:basedOn w:val="a0"/>
    <w:link w:val="jxf1"/>
    <w:rsid w:val="009575C0"/>
    <w:rPr>
      <w:rFonts w:ascii="Arial Black" w:eastAsia="微软雅黑" w:hAnsi="Arial Black"/>
      <w:b/>
      <w:color w:val="FFFFFF" w:themeColor="background1"/>
    </w:rPr>
  </w:style>
  <w:style w:type="character" w:customStyle="1" w:styleId="jxChar0">
    <w:name w:val="jx二级标题 Char"/>
    <w:basedOn w:val="2Char"/>
    <w:link w:val="jx1"/>
    <w:rsid w:val="00A97DAD"/>
    <w:rPr>
      <w:rFonts w:ascii="Arial" w:eastAsia="微软雅黑" w:hAnsi="Arial" w:cstheme="majorBidi"/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locked/>
    <w:rsid w:val="00C658C8"/>
    <w:pPr>
      <w:jc w:val="left"/>
    </w:pPr>
  </w:style>
  <w:style w:type="character" w:customStyle="1" w:styleId="Char0">
    <w:name w:val="批注文字 Char"/>
    <w:basedOn w:val="a0"/>
    <w:link w:val="a4"/>
    <w:uiPriority w:val="99"/>
    <w:semiHidden/>
    <w:rsid w:val="00923DE4"/>
  </w:style>
  <w:style w:type="character" w:styleId="a5">
    <w:name w:val="annotation reference"/>
    <w:basedOn w:val="a0"/>
    <w:uiPriority w:val="99"/>
    <w:semiHidden/>
    <w:locked/>
    <w:rsid w:val="00C658C8"/>
    <w:rPr>
      <w:sz w:val="21"/>
      <w:szCs w:val="21"/>
    </w:rPr>
  </w:style>
  <w:style w:type="paragraph" w:customStyle="1" w:styleId="jxf2">
    <w:name w:val="jx参考代码注释"/>
    <w:basedOn w:val="jxa"/>
    <w:link w:val="jxChar6"/>
    <w:qFormat/>
    <w:rsid w:val="0042027D"/>
    <w:rPr>
      <w:rFonts w:ascii="Courier New" w:eastAsia="宋体" w:hAnsi="Courier New"/>
      <w:i w:val="0"/>
      <w:color w:val="3F7F5F"/>
    </w:rPr>
  </w:style>
  <w:style w:type="character" w:customStyle="1" w:styleId="jxChar6">
    <w:name w:val="jx参考代码注释 Char"/>
    <w:basedOn w:val="a0"/>
    <w:link w:val="jxf2"/>
    <w:rsid w:val="0042027D"/>
    <w:rPr>
      <w:rFonts w:ascii="Courier New" w:eastAsia="宋体" w:hAnsi="Courier New" w:cs="宋体"/>
      <w:b/>
      <w:color w:val="3F7F5F"/>
      <w:kern w:val="0"/>
      <w:shd w:val="clear" w:color="auto" w:fill="F2F2F2" w:themeFill="background1" w:themeFillShade="F2"/>
    </w:rPr>
  </w:style>
  <w:style w:type="paragraph" w:styleId="a6">
    <w:name w:val="header"/>
    <w:basedOn w:val="a"/>
    <w:link w:val="Char1"/>
    <w:uiPriority w:val="99"/>
    <w:semiHidden/>
    <w:locked/>
    <w:rsid w:val="00D30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D308A0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locked/>
    <w:rsid w:val="00D30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D308A0"/>
    <w:rPr>
      <w:sz w:val="18"/>
      <w:szCs w:val="18"/>
    </w:rPr>
  </w:style>
  <w:style w:type="character" w:customStyle="1" w:styleId="jxChar1">
    <w:name w:val="jx参考代码 Char"/>
    <w:basedOn w:val="a0"/>
    <w:link w:val="jxa"/>
    <w:rsid w:val="00F46A48"/>
    <w:rPr>
      <w:rFonts w:ascii="Consolas" w:hAnsi="Consolas" w:cs="宋体"/>
      <w:b/>
      <w:i/>
      <w:color w:val="002F8E"/>
      <w:kern w:val="0"/>
      <w:shd w:val="clear" w:color="auto" w:fill="F2F2F2" w:themeFill="background1" w:themeFillShade="F2"/>
    </w:rPr>
  </w:style>
  <w:style w:type="paragraph" w:styleId="a8">
    <w:name w:val="caption"/>
    <w:basedOn w:val="a"/>
    <w:next w:val="a"/>
    <w:uiPriority w:val="35"/>
    <w:semiHidden/>
    <w:qFormat/>
    <w:locked/>
    <w:rsid w:val="00B33F78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59"/>
    <w:locked/>
    <w:rsid w:val="000B1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semiHidden/>
    <w:locked/>
    <w:rsid w:val="00D23A56"/>
    <w:rPr>
      <w:rFonts w:ascii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locked/>
    <w:rsid w:val="0073776C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73776C"/>
    <w:rPr>
      <w:rFonts w:ascii="Courier New" w:hAnsi="Courier New" w:cs="Courier New"/>
      <w:sz w:val="20"/>
      <w:szCs w:val="20"/>
    </w:rPr>
  </w:style>
  <w:style w:type="paragraph" w:styleId="ab">
    <w:name w:val="annotation subject"/>
    <w:basedOn w:val="a4"/>
    <w:next w:val="a4"/>
    <w:link w:val="Char3"/>
    <w:uiPriority w:val="99"/>
    <w:semiHidden/>
    <w:unhideWhenUsed/>
    <w:locked/>
    <w:rsid w:val="006977F4"/>
    <w:rPr>
      <w:b/>
      <w:bCs/>
    </w:rPr>
  </w:style>
  <w:style w:type="character" w:customStyle="1" w:styleId="Char3">
    <w:name w:val="批注主题 Char"/>
    <w:basedOn w:val="Char0"/>
    <w:link w:val="ab"/>
    <w:uiPriority w:val="99"/>
    <w:semiHidden/>
    <w:rsid w:val="006977F4"/>
    <w:rPr>
      <w:b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jx0">
    <w:name w:val="jx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eicui\2\20140819_&#25945;&#24072;&#21442;&#32771;&#20219;&#21153;&#20070;&#27169;&#26495;_&#26446;&#23478;&#2145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292CC-7BFD-4199-A167-CCE908FC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20140819_教师参考任务书模板_李家双.dotx</Template>
  <TotalTime>2146</TotalTime>
  <Pages>7</Pages>
  <Words>1082</Words>
  <Characters>6173</Characters>
  <Application>Microsoft Office Word</Application>
  <DocSecurity>0</DocSecurity>
  <Lines>51</Lines>
  <Paragraphs>14</Paragraphs>
  <ScaleCrop>false</ScaleCrop>
  <Company>Microsoft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USER-</dc:creator>
  <cp:lastModifiedBy>Administrator</cp:lastModifiedBy>
  <cp:revision>485</cp:revision>
  <cp:lastPrinted>2016-04-20T08:22:00Z</cp:lastPrinted>
  <dcterms:created xsi:type="dcterms:W3CDTF">2014-08-28T11:14:00Z</dcterms:created>
  <dcterms:modified xsi:type="dcterms:W3CDTF">2017-04-28T09:37:00Z</dcterms:modified>
</cp:coreProperties>
</file>