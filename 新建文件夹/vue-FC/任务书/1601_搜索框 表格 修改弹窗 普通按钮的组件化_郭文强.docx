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56" w:rsidRPr="00136E56" w:rsidRDefault="00B21FC5" w:rsidP="00260ABF">
      <w:pPr>
        <w:pStyle w:val="jx0"/>
      </w:pPr>
      <w:r>
        <w:rPr>
          <w:rFonts w:hint="eastAsia"/>
        </w:rPr>
        <w:t>搜索框组件</w:t>
      </w:r>
    </w:p>
    <w:p w:rsidR="00643E85" w:rsidRDefault="00136E56" w:rsidP="001E1196">
      <w:pPr>
        <w:pStyle w:val="jx1"/>
      </w:pPr>
      <w:bookmarkStart w:id="0" w:name="_Toc393896433"/>
      <w:r w:rsidRPr="00D23A56">
        <w:rPr>
          <w:rFonts w:hint="eastAsia"/>
        </w:rPr>
        <w:t>预期效果</w:t>
      </w:r>
      <w:bookmarkEnd w:id="0"/>
    </w:p>
    <w:p w:rsidR="00260ABF" w:rsidRDefault="00B21FC5" w:rsidP="00260ABF">
      <w:pPr>
        <w:pStyle w:val="jx9"/>
        <w:spacing w:after="312"/>
      </w:pPr>
      <w:r w:rsidRPr="00B21FC5">
        <w:drawing>
          <wp:inline distT="0" distB="0" distL="0" distR="0" wp14:anchorId="627409DA" wp14:editId="18AAD1FB">
            <wp:extent cx="4904762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BF" w:rsidRDefault="00260ABF" w:rsidP="006C626F">
      <w:pPr>
        <w:pStyle w:val="jx9"/>
        <w:spacing w:after="312"/>
      </w:pPr>
      <w:r>
        <w:rPr>
          <w:rFonts w:hint="eastAsia"/>
        </w:rPr>
        <w:t>图</w:t>
      </w:r>
      <w:r w:rsidRPr="00260ABF">
        <w:rPr>
          <w:rFonts w:hint="eastAsia"/>
        </w:rPr>
        <w:t xml:space="preserve">1-1 </w:t>
      </w:r>
      <w:r w:rsidR="00B21FC5">
        <w:rPr>
          <w:rFonts w:hint="eastAsia"/>
        </w:rPr>
        <w:t>搜索框</w:t>
      </w:r>
      <w:r w:rsidRPr="00260ABF">
        <w:rPr>
          <w:rFonts w:hint="eastAsia"/>
        </w:rPr>
        <w:t>效果图</w:t>
      </w:r>
    </w:p>
    <w:p w:rsidR="00643E85" w:rsidRDefault="00B21FC5" w:rsidP="006C626F">
      <w:pPr>
        <w:pStyle w:val="jx9"/>
        <w:spacing w:after="312"/>
      </w:pPr>
      <w:r w:rsidRPr="00B21FC5">
        <w:drawing>
          <wp:inline distT="0" distB="0" distL="0" distR="0" wp14:anchorId="13A8E55E" wp14:editId="51740D35">
            <wp:extent cx="857143" cy="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33" w:rsidRDefault="00D47333" w:rsidP="00BE7D73">
      <w:pPr>
        <w:pStyle w:val="jx9"/>
        <w:spacing w:after="312"/>
        <w:rPr>
          <w:rFonts w:hint="eastAsia"/>
        </w:rPr>
      </w:pPr>
      <w:r>
        <w:rPr>
          <w:rFonts w:hint="eastAsia"/>
        </w:rPr>
        <w:t>图</w:t>
      </w:r>
      <w:r w:rsidR="00260ABF">
        <w:rPr>
          <w:rFonts w:hint="eastAsia"/>
        </w:rPr>
        <w:t>1-</w:t>
      </w:r>
      <w:r w:rsidR="00260ABF">
        <w:t>2</w:t>
      </w:r>
      <w:r>
        <w:rPr>
          <w:rFonts w:hint="eastAsia"/>
        </w:rPr>
        <w:t xml:space="preserve"> </w:t>
      </w:r>
      <w:r w:rsidR="00B21FC5">
        <w:rPr>
          <w:rFonts w:hint="eastAsia"/>
        </w:rPr>
        <w:t>普通按钮</w:t>
      </w:r>
      <w:r w:rsidR="00643E85">
        <w:rPr>
          <w:rFonts w:hint="eastAsia"/>
        </w:rPr>
        <w:t>效果</w:t>
      </w:r>
      <w:r>
        <w:rPr>
          <w:rFonts w:hint="eastAsia"/>
        </w:rPr>
        <w:t>图</w:t>
      </w:r>
      <w:r w:rsidR="00B21FC5">
        <w:rPr>
          <w:rFonts w:hint="eastAsia"/>
        </w:rPr>
        <w:t>（颜色和文本可改变）</w:t>
      </w:r>
    </w:p>
    <w:p w:rsidR="00B21FC5" w:rsidRDefault="00B21FC5" w:rsidP="00BE7D73">
      <w:pPr>
        <w:pStyle w:val="jx9"/>
        <w:spacing w:after="312"/>
        <w:rPr>
          <w:rFonts w:hint="eastAsia"/>
        </w:rPr>
      </w:pPr>
      <w:r w:rsidRPr="00B21FC5">
        <w:drawing>
          <wp:inline distT="0" distB="0" distL="0" distR="0" wp14:anchorId="43610899" wp14:editId="7C93B796">
            <wp:extent cx="5274310" cy="11458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C5" w:rsidRDefault="00B21FC5" w:rsidP="00BE7D73">
      <w:pPr>
        <w:pStyle w:val="jx9"/>
        <w:spacing w:after="3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表格效果图（表头，操作按钮绑定方法随给定数据而改变）</w:t>
      </w:r>
    </w:p>
    <w:p w:rsidR="00B21FC5" w:rsidRDefault="00B21FC5" w:rsidP="00BE7D73">
      <w:pPr>
        <w:pStyle w:val="jx9"/>
        <w:spacing w:after="312"/>
        <w:rPr>
          <w:rFonts w:hint="eastAsia"/>
        </w:rPr>
      </w:pPr>
      <w:r w:rsidRPr="00B21FC5">
        <w:drawing>
          <wp:inline distT="0" distB="0" distL="0" distR="0" wp14:anchorId="4E1DCF77" wp14:editId="68ACD927">
            <wp:extent cx="4638096" cy="20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C5" w:rsidRDefault="00B21FC5" w:rsidP="00BE7D73">
      <w:pPr>
        <w:pStyle w:val="jx9"/>
        <w:spacing w:after="312"/>
        <w:rPr>
          <w:lang w:eastAsia="zh-TW"/>
        </w:rPr>
      </w:pPr>
      <w:r>
        <w:rPr>
          <w:rFonts w:hint="eastAsia"/>
        </w:rPr>
        <w:t>图</w:t>
      </w:r>
      <w:r>
        <w:rPr>
          <w:rFonts w:hint="eastAsia"/>
        </w:rPr>
        <w:t xml:space="preserve"> 1-4 </w:t>
      </w:r>
      <w:r>
        <w:rPr>
          <w:rFonts w:hint="eastAsia"/>
        </w:rPr>
        <w:t>弹窗效果图（可变宽高，可变内容）</w:t>
      </w:r>
    </w:p>
    <w:p w:rsidR="00957ACF" w:rsidRDefault="00136E56" w:rsidP="00957ACF">
      <w:pPr>
        <w:pStyle w:val="jx1"/>
      </w:pPr>
      <w:bookmarkStart w:id="1" w:name="_Toc393896449"/>
      <w:r>
        <w:rPr>
          <w:rFonts w:hint="eastAsia"/>
        </w:rPr>
        <w:lastRenderedPageBreak/>
        <w:t>掌握技能</w:t>
      </w:r>
      <w:bookmarkEnd w:id="1"/>
    </w:p>
    <w:p w:rsidR="00136E56" w:rsidRPr="00136E56" w:rsidRDefault="00136E56" w:rsidP="00136E56">
      <w:pPr>
        <w:pStyle w:val="jx8"/>
        <w:spacing w:before="312"/>
      </w:pPr>
      <w:r w:rsidRPr="00E40450">
        <w:rPr>
          <w:rFonts w:hint="eastAsia"/>
        </w:rPr>
        <w:t>表</w:t>
      </w:r>
      <w:r w:rsidRPr="00E40450">
        <w:rPr>
          <w:rFonts w:hint="eastAsia"/>
        </w:rPr>
        <w:t xml:space="preserve">1-1 </w:t>
      </w:r>
      <w:r w:rsidRPr="00E40450">
        <w:rPr>
          <w:rFonts w:hint="eastAsia"/>
        </w:rPr>
        <w:t>任务说明</w:t>
      </w:r>
    </w:p>
    <w:tbl>
      <w:tblPr>
        <w:tblpPr w:leftFromText="180" w:rightFromText="180" w:vertAnchor="text" w:horzAnchor="margin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1813"/>
        <w:gridCol w:w="5119"/>
      </w:tblGrid>
      <w:tr w:rsidR="00136E56" w:rsidTr="003878E1">
        <w:trPr>
          <w:trHeight w:val="416"/>
        </w:trPr>
        <w:tc>
          <w:tcPr>
            <w:tcW w:w="1920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任务名称</w:t>
            </w:r>
          </w:p>
        </w:tc>
        <w:tc>
          <w:tcPr>
            <w:tcW w:w="1874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子任务</w:t>
            </w:r>
          </w:p>
        </w:tc>
        <w:tc>
          <w:tcPr>
            <w:tcW w:w="5245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任务内容</w:t>
            </w:r>
          </w:p>
        </w:tc>
      </w:tr>
      <w:tr w:rsidR="009274F8" w:rsidTr="00845D99">
        <w:trPr>
          <w:trHeight w:val="630"/>
        </w:trPr>
        <w:tc>
          <w:tcPr>
            <w:tcW w:w="1920" w:type="dxa"/>
            <w:vAlign w:val="center"/>
          </w:tcPr>
          <w:p w:rsidR="009274F8" w:rsidRDefault="009274F8" w:rsidP="00B21FC5">
            <w:pPr>
              <w:pStyle w:val="jx5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ue-router,vuex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874" w:type="dxa"/>
            <w:vAlign w:val="center"/>
          </w:tcPr>
          <w:p w:rsidR="009274F8" w:rsidRDefault="009274F8" w:rsidP="00136E56">
            <w:pPr>
              <w:pStyle w:val="jx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9274F8" w:rsidRDefault="00EB5226" w:rsidP="00347C0E">
            <w:pPr>
              <w:pStyle w:val="jx5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ue-router,vuex</w:t>
            </w:r>
            <w:r>
              <w:rPr>
                <w:rFonts w:hint="eastAsia"/>
              </w:rPr>
              <w:t>的引入和使用</w:t>
            </w:r>
          </w:p>
        </w:tc>
      </w:tr>
      <w:tr w:rsidR="009274F8" w:rsidTr="00845D99">
        <w:trPr>
          <w:trHeight w:val="630"/>
        </w:trPr>
        <w:tc>
          <w:tcPr>
            <w:tcW w:w="1920" w:type="dxa"/>
            <w:vAlign w:val="center"/>
          </w:tcPr>
          <w:p w:rsidR="009274F8" w:rsidRDefault="009274F8" w:rsidP="00B21FC5">
            <w:pPr>
              <w:pStyle w:val="jx5"/>
              <w:rPr>
                <w:rFonts w:hint="eastAsia"/>
              </w:rPr>
            </w:pPr>
            <w:r>
              <w:rPr>
                <w:rFonts w:hint="eastAsia"/>
              </w:rPr>
              <w:t>背景组件的开发</w:t>
            </w:r>
          </w:p>
        </w:tc>
        <w:tc>
          <w:tcPr>
            <w:tcW w:w="1874" w:type="dxa"/>
            <w:vAlign w:val="center"/>
          </w:tcPr>
          <w:p w:rsidR="009274F8" w:rsidRDefault="009274F8" w:rsidP="00136E56">
            <w:pPr>
              <w:pStyle w:val="jx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9274F8" w:rsidRDefault="00EB5226" w:rsidP="00347C0E">
            <w:pPr>
              <w:pStyle w:val="jx5"/>
              <w:rPr>
                <w:rFonts w:hint="eastAsia"/>
              </w:rPr>
            </w:pP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html,css,js</w:t>
            </w:r>
            <w:bookmarkStart w:id="2" w:name="_GoBack"/>
            <w:bookmarkEnd w:id="2"/>
          </w:p>
        </w:tc>
      </w:tr>
      <w:tr w:rsidR="00A70F1A" w:rsidTr="00845D99">
        <w:trPr>
          <w:trHeight w:val="630"/>
        </w:trPr>
        <w:tc>
          <w:tcPr>
            <w:tcW w:w="1920" w:type="dxa"/>
            <w:vAlign w:val="center"/>
          </w:tcPr>
          <w:p w:rsidR="00B21FC5" w:rsidRDefault="00B21FC5" w:rsidP="00B21FC5">
            <w:pPr>
              <w:pStyle w:val="jx5"/>
            </w:pPr>
            <w:r>
              <w:rPr>
                <w:rFonts w:hint="eastAsia"/>
              </w:rPr>
              <w:t>搜索框组件</w:t>
            </w:r>
            <w:r>
              <w:t xml:space="preserve"> </w:t>
            </w:r>
          </w:p>
          <w:p w:rsidR="00A70F1A" w:rsidRDefault="00A70F1A" w:rsidP="00347C0E">
            <w:pPr>
              <w:pStyle w:val="jx5"/>
            </w:pPr>
          </w:p>
        </w:tc>
        <w:tc>
          <w:tcPr>
            <w:tcW w:w="1874" w:type="dxa"/>
            <w:vAlign w:val="center"/>
          </w:tcPr>
          <w:p w:rsidR="00A70F1A" w:rsidRPr="00D23A56" w:rsidRDefault="009274F8" w:rsidP="00136E56">
            <w:pPr>
              <w:pStyle w:val="jx5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A70F1A" w:rsidRDefault="00B21FC5" w:rsidP="00347C0E">
            <w:pPr>
              <w:pStyle w:val="jx5"/>
            </w:pP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html,css,js</w:t>
            </w:r>
          </w:p>
        </w:tc>
      </w:tr>
      <w:tr w:rsidR="00136E56" w:rsidTr="00845D99">
        <w:trPr>
          <w:trHeight w:val="630"/>
        </w:trPr>
        <w:tc>
          <w:tcPr>
            <w:tcW w:w="1920" w:type="dxa"/>
            <w:vAlign w:val="center"/>
          </w:tcPr>
          <w:p w:rsidR="00136E56" w:rsidRPr="00136E56" w:rsidRDefault="00B21FC5" w:rsidP="00347C0E">
            <w:pPr>
              <w:pStyle w:val="jx5"/>
            </w:pPr>
            <w:r>
              <w:rPr>
                <w:rFonts w:hint="eastAsia"/>
              </w:rPr>
              <w:t>普通按钮组件</w:t>
            </w:r>
          </w:p>
        </w:tc>
        <w:tc>
          <w:tcPr>
            <w:tcW w:w="1874" w:type="dxa"/>
            <w:vAlign w:val="center"/>
          </w:tcPr>
          <w:p w:rsidR="00136E56" w:rsidRPr="00136E56" w:rsidRDefault="009274F8" w:rsidP="00136E56">
            <w:pPr>
              <w:pStyle w:val="jx5"/>
            </w:pPr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136E56" w:rsidRPr="00136E56" w:rsidRDefault="00B21FC5" w:rsidP="00347C0E">
            <w:pPr>
              <w:pStyle w:val="jx5"/>
            </w:pPr>
            <w:r>
              <w:rPr>
                <w:rFonts w:hint="eastAsia"/>
              </w:rPr>
              <w:t>组件</w:t>
            </w:r>
            <w:r w:rsidRPr="00B21FC5">
              <w:rPr>
                <w:rFonts w:hint="eastAsia"/>
              </w:rPr>
              <w:t>的</w:t>
            </w:r>
            <w:r w:rsidRPr="00B21FC5">
              <w:rPr>
                <w:rFonts w:hint="eastAsia"/>
              </w:rPr>
              <w:t>html,css,js</w:t>
            </w:r>
          </w:p>
        </w:tc>
      </w:tr>
      <w:tr w:rsidR="006C626F" w:rsidTr="00845D99">
        <w:trPr>
          <w:trHeight w:val="630"/>
        </w:trPr>
        <w:tc>
          <w:tcPr>
            <w:tcW w:w="1920" w:type="dxa"/>
            <w:vAlign w:val="center"/>
          </w:tcPr>
          <w:p w:rsidR="006C626F" w:rsidRDefault="00B21FC5" w:rsidP="00347C0E">
            <w:pPr>
              <w:pStyle w:val="jx5"/>
            </w:pPr>
            <w:r>
              <w:rPr>
                <w:rFonts w:hint="eastAsia"/>
              </w:rPr>
              <w:t>表格组件</w:t>
            </w:r>
          </w:p>
        </w:tc>
        <w:tc>
          <w:tcPr>
            <w:tcW w:w="1874" w:type="dxa"/>
            <w:vAlign w:val="center"/>
          </w:tcPr>
          <w:p w:rsidR="006C626F" w:rsidRPr="00D23A56" w:rsidRDefault="009274F8" w:rsidP="00136E56">
            <w:pPr>
              <w:pStyle w:val="jx5"/>
            </w:pPr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:rsidR="006C626F" w:rsidRDefault="00B21FC5" w:rsidP="006D255C">
            <w:pPr>
              <w:pStyle w:val="jx5"/>
            </w:pPr>
            <w:r>
              <w:rPr>
                <w:rFonts w:hint="eastAsia"/>
              </w:rPr>
              <w:t>组件</w:t>
            </w:r>
            <w:r w:rsidRPr="00B21FC5">
              <w:rPr>
                <w:rFonts w:hint="eastAsia"/>
              </w:rPr>
              <w:t>的</w:t>
            </w:r>
            <w:r w:rsidRPr="00B21FC5">
              <w:rPr>
                <w:rFonts w:hint="eastAsia"/>
              </w:rPr>
              <w:t>html,css,js</w:t>
            </w:r>
          </w:p>
        </w:tc>
      </w:tr>
      <w:tr w:rsidR="006C626F" w:rsidTr="00845D99">
        <w:trPr>
          <w:trHeight w:val="630"/>
        </w:trPr>
        <w:tc>
          <w:tcPr>
            <w:tcW w:w="1920" w:type="dxa"/>
            <w:vAlign w:val="center"/>
          </w:tcPr>
          <w:p w:rsidR="006C626F" w:rsidRDefault="00B21FC5" w:rsidP="00A6425D">
            <w:pPr>
              <w:pStyle w:val="jx5"/>
            </w:pPr>
            <w:r>
              <w:rPr>
                <w:rFonts w:hint="eastAsia"/>
              </w:rPr>
              <w:t>弹窗</w:t>
            </w:r>
            <w:r w:rsidR="00A70F1A">
              <w:rPr>
                <w:rFonts w:hint="eastAsia"/>
              </w:rPr>
              <w:t>组件</w:t>
            </w:r>
          </w:p>
        </w:tc>
        <w:tc>
          <w:tcPr>
            <w:tcW w:w="1874" w:type="dxa"/>
            <w:vAlign w:val="center"/>
          </w:tcPr>
          <w:p w:rsidR="006C626F" w:rsidRPr="00D23A56" w:rsidRDefault="009274F8" w:rsidP="00136E56">
            <w:pPr>
              <w:pStyle w:val="jx5"/>
            </w:pPr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:rsidR="006C626F" w:rsidRDefault="00B21FC5" w:rsidP="00A6425D">
            <w:pPr>
              <w:pStyle w:val="jx5"/>
            </w:pPr>
            <w:r>
              <w:rPr>
                <w:rFonts w:hint="eastAsia"/>
              </w:rPr>
              <w:t>组件</w:t>
            </w:r>
            <w:r w:rsidRPr="00B21FC5">
              <w:rPr>
                <w:rFonts w:hint="eastAsia"/>
              </w:rPr>
              <w:t>的</w:t>
            </w:r>
            <w:r w:rsidRPr="00B21FC5">
              <w:rPr>
                <w:rFonts w:hint="eastAsia"/>
              </w:rPr>
              <w:t>html,css,js</w:t>
            </w:r>
          </w:p>
        </w:tc>
      </w:tr>
    </w:tbl>
    <w:p w:rsidR="00136E56" w:rsidRPr="00D23A56" w:rsidRDefault="00136E56" w:rsidP="00136E56">
      <w:pPr>
        <w:pStyle w:val="jx1"/>
      </w:pPr>
      <w:bookmarkStart w:id="3" w:name="_Toc393896450"/>
      <w:r>
        <w:rPr>
          <w:rFonts w:hint="eastAsia"/>
        </w:rPr>
        <w:t>任务分解</w:t>
      </w:r>
      <w:bookmarkEnd w:id="3"/>
    </w:p>
    <w:p w:rsidR="00587637" w:rsidRDefault="00A70F1A" w:rsidP="00001280">
      <w:pPr>
        <w:pStyle w:val="jx2"/>
        <w:ind w:left="210"/>
      </w:pPr>
      <w:r>
        <w:rPr>
          <w:rFonts w:hint="eastAsia"/>
        </w:rPr>
        <w:t>vue-router,vuex</w:t>
      </w:r>
      <w:r>
        <w:rPr>
          <w:rFonts w:hint="eastAsia"/>
        </w:rPr>
        <w:t>的引入</w:t>
      </w:r>
    </w:p>
    <w:p w:rsidR="00FE1D93" w:rsidRDefault="00ED383F" w:rsidP="00FE1D93">
      <w:pPr>
        <w:pStyle w:val="jx3"/>
        <w:ind w:left="420"/>
      </w:pPr>
      <w:r>
        <w:rPr>
          <w:rFonts w:hint="eastAsia"/>
        </w:rPr>
        <w:t>在</w:t>
      </w:r>
      <w:r w:rsidR="00A70F1A">
        <w:rPr>
          <w:rFonts w:hint="eastAsia"/>
        </w:rPr>
        <w:t>当前项目目录下执行以下命令</w:t>
      </w:r>
      <w:r w:rsidR="00347C0E">
        <w:rPr>
          <w:rFonts w:hint="eastAsia"/>
        </w:rPr>
        <w:t>：</w:t>
      </w:r>
    </w:p>
    <w:p w:rsidR="00DB5BFF" w:rsidRPr="00FE1D93" w:rsidRDefault="00DB5BFF" w:rsidP="00DB5BFF">
      <w:pPr>
        <w:pStyle w:val="jx3"/>
        <w:numPr>
          <w:ilvl w:val="0"/>
          <w:numId w:val="0"/>
        </w:numPr>
        <w:ind w:left="420"/>
      </w:pPr>
    </w:p>
    <w:p w:rsidR="00E13B72" w:rsidRPr="00A70F1A" w:rsidRDefault="00A70F1A" w:rsidP="00E13B72">
      <w:pPr>
        <w:pStyle w:val="jxa"/>
      </w:pPr>
      <w:r w:rsidRPr="00A70F1A">
        <w:t>npm install vue-router</w:t>
      </w:r>
      <w:r w:rsidR="00FE1BED" w:rsidRPr="00FE1BED">
        <w:br/>
      </w:r>
      <w:r>
        <w:rPr>
          <w:rFonts w:hint="eastAsia"/>
        </w:rPr>
        <w:t>npm install vuex</w:t>
      </w:r>
    </w:p>
    <w:p w:rsidR="00634326" w:rsidRDefault="00A70F1A" w:rsidP="00A70F1A">
      <w:pPr>
        <w:pStyle w:val="jxb"/>
      </w:pPr>
      <w:r>
        <w:rPr>
          <w:rFonts w:hint="eastAsia"/>
        </w:rPr>
        <w:t>如安装失败</w:t>
      </w:r>
      <w:r w:rsidR="00DB5BFF">
        <w:rPr>
          <w:rFonts w:hint="eastAsia"/>
        </w:rPr>
        <w:t>请检查源和</w:t>
      </w:r>
      <w:r w:rsidR="00DB5BFF">
        <w:rPr>
          <w:rFonts w:hint="eastAsia"/>
        </w:rPr>
        <w:t>node.js</w:t>
      </w:r>
      <w:r w:rsidR="00DB5BFF">
        <w:rPr>
          <w:rFonts w:hint="eastAsia"/>
        </w:rPr>
        <w:t>，</w:t>
      </w:r>
      <w:r w:rsidR="00DB5BFF">
        <w:rPr>
          <w:rFonts w:hint="eastAsia"/>
        </w:rPr>
        <w:t>npm</w:t>
      </w:r>
      <w:r w:rsidR="00DB5BFF">
        <w:rPr>
          <w:rFonts w:hint="eastAsia"/>
        </w:rPr>
        <w:t>版本</w:t>
      </w:r>
    </w:p>
    <w:p w:rsidR="00DB5BFF" w:rsidRDefault="00DB5BFF" w:rsidP="00DB5BFF">
      <w:pPr>
        <w:pStyle w:val="jx3"/>
        <w:ind w:left="420"/>
      </w:pPr>
      <w:r w:rsidRPr="00DB5BFF">
        <w:rPr>
          <w:rFonts w:hint="eastAsia"/>
        </w:rPr>
        <w:t>vue-router</w:t>
      </w:r>
      <w:r>
        <w:rPr>
          <w:rFonts w:hint="eastAsia"/>
        </w:rPr>
        <w:t>的使用：</w:t>
      </w:r>
    </w:p>
    <w:p w:rsidR="00DB5BFF" w:rsidRDefault="00DB5BFF" w:rsidP="00DB5BFF">
      <w:pPr>
        <w:pStyle w:val="jxa"/>
      </w:pPr>
      <w:r>
        <w:rPr>
          <w:rFonts w:hint="eastAsia"/>
        </w:rPr>
        <w:t>//main.js</w:t>
      </w:r>
    </w:p>
    <w:p w:rsidR="00DB5BFF" w:rsidRPr="00DB5BFF" w:rsidRDefault="00DB5BFF" w:rsidP="00DB5BFF">
      <w:pPr>
        <w:pStyle w:val="jxa"/>
      </w:pPr>
      <w:r w:rsidRPr="00DB5BFF">
        <w:t>import Vue from 'vue';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>//</w:t>
      </w:r>
      <w:r w:rsidRPr="00DB5BFF">
        <w:rPr>
          <w:rFonts w:hint="eastAsia"/>
        </w:rPr>
        <w:t>路由</w:t>
      </w:r>
    </w:p>
    <w:p w:rsidR="00DB5BFF" w:rsidRPr="00DB5BFF" w:rsidRDefault="00DB5BFF" w:rsidP="00DB5BFF">
      <w:pPr>
        <w:pStyle w:val="jxa"/>
      </w:pPr>
      <w:r w:rsidRPr="00DB5BFF">
        <w:t>import VueRouter from "vue-router";</w:t>
      </w:r>
    </w:p>
    <w:p w:rsidR="00DB5BFF" w:rsidRPr="00DB5BFF" w:rsidRDefault="008C408E" w:rsidP="00DB5BFF">
      <w:pPr>
        <w:pStyle w:val="jxa"/>
      </w:pPr>
      <w:r>
        <w:t>Vue.use(VueRouter);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 xml:space="preserve">// </w:t>
      </w:r>
      <w:r w:rsidRPr="00DB5BFF">
        <w:rPr>
          <w:rFonts w:hint="eastAsia"/>
        </w:rPr>
        <w:t>定义组件</w:t>
      </w:r>
      <w:r w:rsidRPr="00DB5BFF">
        <w:rPr>
          <w:rFonts w:hint="eastAsia"/>
        </w:rPr>
        <w:t xml:space="preserve">, </w:t>
      </w:r>
      <w:r w:rsidRPr="00DB5BFF">
        <w:rPr>
          <w:rFonts w:hint="eastAsia"/>
        </w:rPr>
        <w:t>也可以像教程之前教的方法从别的文件引入</w:t>
      </w:r>
    </w:p>
    <w:p w:rsidR="00DB5BFF" w:rsidRPr="00DB5BFF" w:rsidRDefault="00DB5BFF" w:rsidP="00DB5BFF">
      <w:pPr>
        <w:pStyle w:val="jxa"/>
      </w:pPr>
      <w:r w:rsidRPr="00DB5BFF">
        <w:t>import login from './component/login_component.vue';</w:t>
      </w:r>
    </w:p>
    <w:p w:rsidR="00DB5BFF" w:rsidRPr="00DB5BFF" w:rsidRDefault="00DB5BFF" w:rsidP="00DB5BFF">
      <w:pPr>
        <w:pStyle w:val="jxa"/>
      </w:pPr>
      <w:r w:rsidRPr="00DB5BFF">
        <w:t>import second from './component/second.vue';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 xml:space="preserve">// </w:t>
      </w:r>
      <w:r w:rsidRPr="00DB5BFF">
        <w:rPr>
          <w:rFonts w:hint="eastAsia"/>
        </w:rPr>
        <w:t>创建一个路由器实例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 xml:space="preserve">// </w:t>
      </w:r>
      <w:r w:rsidRPr="00DB5BFF">
        <w:rPr>
          <w:rFonts w:hint="eastAsia"/>
        </w:rPr>
        <w:t>并且配置路由规则</w:t>
      </w:r>
    </w:p>
    <w:p w:rsidR="00DB5BFF" w:rsidRPr="00DB5BFF" w:rsidRDefault="00DB5BFF" w:rsidP="00DB5BFF">
      <w:pPr>
        <w:pStyle w:val="jxa"/>
      </w:pPr>
      <w:r w:rsidRPr="00DB5BFF">
        <w:lastRenderedPageBreak/>
        <w:t>const router = new VueRouter({</w:t>
      </w:r>
    </w:p>
    <w:p w:rsidR="00DB5BFF" w:rsidRPr="00DB5BFF" w:rsidRDefault="00DB5BFF" w:rsidP="00DB5BFF">
      <w:pPr>
        <w:pStyle w:val="jxa"/>
      </w:pPr>
      <w:r w:rsidRPr="00DB5BFF">
        <w:t xml:space="preserve">    mode: 'history',</w:t>
      </w:r>
    </w:p>
    <w:p w:rsidR="00DB5BFF" w:rsidRPr="00DB5BFF" w:rsidRDefault="00DB5BFF" w:rsidP="00DB5BFF">
      <w:pPr>
        <w:pStyle w:val="jxa"/>
      </w:pPr>
      <w:r w:rsidRPr="00DB5BFF">
        <w:t xml:space="preserve">    base: __dirname+"/",</w:t>
      </w:r>
    </w:p>
    <w:p w:rsidR="00DB5BFF" w:rsidRPr="00DB5BFF" w:rsidRDefault="00DB5BFF" w:rsidP="00DB5BFF">
      <w:pPr>
        <w:pStyle w:val="jxa"/>
      </w:pPr>
      <w:r w:rsidRPr="00DB5BFF">
        <w:t xml:space="preserve">    routes: [</w:t>
      </w:r>
    </w:p>
    <w:p w:rsidR="00DB5BFF" w:rsidRPr="00DB5BFF" w:rsidRDefault="00DB5BFF" w:rsidP="00DB5BFF">
      <w:pPr>
        <w:pStyle w:val="jxa"/>
      </w:pPr>
      <w:r w:rsidRPr="00DB5BFF">
        <w:t xml:space="preserve">        {</w:t>
      </w:r>
    </w:p>
    <w:p w:rsidR="00DB5BFF" w:rsidRPr="00DB5BFF" w:rsidRDefault="00DB5BFF" w:rsidP="00DB5BFF">
      <w:pPr>
        <w:pStyle w:val="jxa"/>
      </w:pPr>
      <w:r w:rsidRPr="00DB5BFF">
        <w:t xml:space="preserve">            path: '/',</w:t>
      </w:r>
    </w:p>
    <w:p w:rsidR="00DB5BFF" w:rsidRPr="00DB5BFF" w:rsidRDefault="00DB5BFF" w:rsidP="00DB5BFF">
      <w:pPr>
        <w:pStyle w:val="jxa"/>
      </w:pPr>
      <w:r w:rsidRPr="00DB5BFF">
        <w:t xml:space="preserve">            component: login</w:t>
      </w:r>
    </w:p>
    <w:p w:rsidR="00DB5BFF" w:rsidRPr="00DB5BFF" w:rsidRDefault="00DB5BFF" w:rsidP="00DB5BFF">
      <w:pPr>
        <w:pStyle w:val="jxa"/>
      </w:pPr>
      <w:r w:rsidRPr="00DB5BFF">
        <w:t xml:space="preserve">        },</w:t>
      </w:r>
    </w:p>
    <w:p w:rsidR="00DB5BFF" w:rsidRPr="00DB5BFF" w:rsidRDefault="00DB5BFF" w:rsidP="00DB5BFF">
      <w:pPr>
        <w:pStyle w:val="jxa"/>
      </w:pPr>
      <w:r w:rsidRPr="00DB5BFF">
        <w:t xml:space="preserve">        {</w:t>
      </w:r>
    </w:p>
    <w:p w:rsidR="00DB5BFF" w:rsidRPr="00DB5BFF" w:rsidRDefault="00DB5BFF" w:rsidP="00DB5BFF">
      <w:pPr>
        <w:pStyle w:val="jxa"/>
      </w:pPr>
      <w:r w:rsidRPr="00DB5BFF">
        <w:t xml:space="preserve">            path: '/second',</w:t>
      </w:r>
    </w:p>
    <w:p w:rsidR="00DB5BFF" w:rsidRPr="00DB5BFF" w:rsidRDefault="00DB5BFF" w:rsidP="00DB5BFF">
      <w:pPr>
        <w:pStyle w:val="jxa"/>
      </w:pPr>
      <w:r w:rsidRPr="00DB5BFF">
        <w:t xml:space="preserve">            component: second</w:t>
      </w:r>
    </w:p>
    <w:p w:rsidR="00DB5BFF" w:rsidRPr="00DB5BFF" w:rsidRDefault="00DB5BFF" w:rsidP="008C408E">
      <w:pPr>
        <w:pStyle w:val="jxa"/>
      </w:pPr>
      <w:r w:rsidRPr="00DB5BFF">
        <w:t xml:space="preserve">        }</w:t>
      </w:r>
    </w:p>
    <w:p w:rsidR="00DB5BFF" w:rsidRPr="00DB5BFF" w:rsidRDefault="00DB5BFF" w:rsidP="008C408E">
      <w:pPr>
        <w:pStyle w:val="jxa"/>
      </w:pPr>
      <w:r w:rsidRPr="00DB5BFF">
        <w:t xml:space="preserve">    </w:t>
      </w:r>
    </w:p>
    <w:p w:rsidR="00DB5BFF" w:rsidRPr="00DB5BFF" w:rsidRDefault="00DB5BFF" w:rsidP="00DB5BFF">
      <w:pPr>
        <w:pStyle w:val="jxa"/>
      </w:pPr>
      <w:r w:rsidRPr="00DB5BFF">
        <w:t xml:space="preserve">    ]</w:t>
      </w:r>
    </w:p>
    <w:p w:rsidR="00DB5BFF" w:rsidRPr="00DB5BFF" w:rsidRDefault="00DB5BFF" w:rsidP="00DB5BFF">
      <w:pPr>
        <w:pStyle w:val="jxa"/>
      </w:pPr>
      <w:r w:rsidRPr="00DB5BFF">
        <w:t>});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 xml:space="preserve">// </w:t>
      </w:r>
      <w:r w:rsidRPr="00DB5BFF">
        <w:rPr>
          <w:rFonts w:hint="eastAsia"/>
        </w:rPr>
        <w:t>现在我们可以启动应用了！</w:t>
      </w:r>
    </w:p>
    <w:p w:rsidR="00DB5BFF" w:rsidRPr="00DB5BFF" w:rsidRDefault="00DB5BFF" w:rsidP="00DB5BFF">
      <w:pPr>
        <w:pStyle w:val="jxa"/>
      </w:pPr>
      <w:r w:rsidRPr="00DB5BFF">
        <w:rPr>
          <w:rFonts w:hint="eastAsia"/>
        </w:rPr>
        <w:t xml:space="preserve">// </w:t>
      </w:r>
      <w:r w:rsidRPr="00DB5BFF">
        <w:rPr>
          <w:rFonts w:hint="eastAsia"/>
        </w:rPr>
        <w:t>路由器会创建一个</w:t>
      </w:r>
      <w:r w:rsidRPr="00DB5BFF">
        <w:rPr>
          <w:rFonts w:hint="eastAsia"/>
        </w:rPr>
        <w:t xml:space="preserve"> App </w:t>
      </w:r>
      <w:r w:rsidRPr="00DB5BFF">
        <w:rPr>
          <w:rFonts w:hint="eastAsia"/>
        </w:rPr>
        <w:t>实例，并且挂载到选择符</w:t>
      </w:r>
      <w:r w:rsidRPr="00DB5BFF">
        <w:rPr>
          <w:rFonts w:hint="eastAsia"/>
        </w:rPr>
        <w:t xml:space="preserve"> #app </w:t>
      </w:r>
      <w:r w:rsidRPr="00DB5BFF">
        <w:rPr>
          <w:rFonts w:hint="eastAsia"/>
        </w:rPr>
        <w:t>匹配的元素上。</w:t>
      </w:r>
    </w:p>
    <w:p w:rsidR="00DB5BFF" w:rsidRPr="00DB5BFF" w:rsidRDefault="00DB5BFF" w:rsidP="00DB5BFF">
      <w:pPr>
        <w:pStyle w:val="jxa"/>
      </w:pPr>
      <w:r w:rsidRPr="00DB5BFF">
        <w:t>const app = new Vue({</w:t>
      </w:r>
    </w:p>
    <w:p w:rsidR="00DB5BFF" w:rsidRPr="00DB5BFF" w:rsidRDefault="00DB5BFF" w:rsidP="00DB5BFF">
      <w:pPr>
        <w:pStyle w:val="jxa"/>
      </w:pPr>
      <w:r>
        <w:t xml:space="preserve">    router:router</w:t>
      </w:r>
      <w:r w:rsidRPr="00DB5BFF">
        <w:t xml:space="preserve"> </w:t>
      </w:r>
    </w:p>
    <w:p w:rsidR="00DB5BFF" w:rsidRDefault="00DB5BFF" w:rsidP="00DB5BFF">
      <w:pPr>
        <w:pStyle w:val="jxa"/>
      </w:pPr>
      <w:r w:rsidRPr="00DB5BFF">
        <w:t>}).$mount('#app')</w:t>
      </w: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</w:p>
    <w:p w:rsidR="008C408E" w:rsidRDefault="008C408E" w:rsidP="00DB5BFF">
      <w:pPr>
        <w:pStyle w:val="jxa"/>
      </w:pPr>
      <w:r>
        <w:rPr>
          <w:rFonts w:hint="eastAsia"/>
        </w:rPr>
        <w:t>//index.html</w:t>
      </w:r>
      <w:r>
        <w:rPr>
          <w:rFonts w:hint="eastAsia"/>
        </w:rPr>
        <w:t>文件更改</w:t>
      </w:r>
    </w:p>
    <w:p w:rsidR="008C408E" w:rsidRPr="008C408E" w:rsidRDefault="008C408E" w:rsidP="008C408E">
      <w:pPr>
        <w:pStyle w:val="jxa"/>
      </w:pPr>
      <w:r w:rsidRPr="008C408E">
        <w:t>&lt;!DOCTYPE html&gt;</w:t>
      </w:r>
    </w:p>
    <w:p w:rsidR="008C408E" w:rsidRPr="008C408E" w:rsidRDefault="008C408E" w:rsidP="008C408E">
      <w:pPr>
        <w:pStyle w:val="jxa"/>
      </w:pPr>
      <w:r w:rsidRPr="008C408E">
        <w:t>&lt;html lang="en"&gt;</w:t>
      </w:r>
    </w:p>
    <w:p w:rsidR="008C408E" w:rsidRPr="008C408E" w:rsidRDefault="008C408E" w:rsidP="008C408E">
      <w:pPr>
        <w:pStyle w:val="jxa"/>
      </w:pPr>
      <w:r w:rsidRPr="008C408E">
        <w:t xml:space="preserve">  &lt;head&gt;</w:t>
      </w:r>
    </w:p>
    <w:p w:rsidR="008C408E" w:rsidRPr="008C408E" w:rsidRDefault="008C408E" w:rsidP="008C408E">
      <w:pPr>
        <w:pStyle w:val="jxa"/>
      </w:pPr>
      <w:r w:rsidRPr="008C408E">
        <w:t xml:space="preserve">    &lt;meta charset="utf-8"&gt;</w:t>
      </w:r>
    </w:p>
    <w:p w:rsidR="008C408E" w:rsidRPr="008C408E" w:rsidRDefault="008C408E" w:rsidP="008C408E">
      <w:pPr>
        <w:pStyle w:val="jxa"/>
      </w:pPr>
      <w:r>
        <w:t xml:space="preserve">    &lt;title&gt;vuefcxy&lt;/title&gt;</w:t>
      </w:r>
    </w:p>
    <w:p w:rsidR="008C408E" w:rsidRPr="008C408E" w:rsidRDefault="008C408E" w:rsidP="008C408E">
      <w:pPr>
        <w:pStyle w:val="jxa"/>
      </w:pPr>
      <w:r w:rsidRPr="008C408E">
        <w:t xml:space="preserve">    &lt;style&gt;</w:t>
      </w:r>
    </w:p>
    <w:p w:rsidR="008C408E" w:rsidRDefault="008C408E" w:rsidP="008C408E">
      <w:pPr>
        <w:pStyle w:val="jxa"/>
      </w:pPr>
      <w:r w:rsidRPr="008C408E">
        <w:t xml:space="preserve">      body {</w:t>
      </w:r>
    </w:p>
    <w:p w:rsidR="008C408E" w:rsidRPr="008C408E" w:rsidRDefault="008C408E" w:rsidP="008C408E">
      <w:pPr>
        <w:pStyle w:val="jxa"/>
      </w:pPr>
      <w:r w:rsidRPr="008C408E">
        <w:t xml:space="preserve">        margin:0;</w:t>
      </w:r>
    </w:p>
    <w:p w:rsidR="008C408E" w:rsidRPr="008C408E" w:rsidRDefault="008C408E" w:rsidP="008C408E">
      <w:pPr>
        <w:pStyle w:val="jxa"/>
      </w:pPr>
      <w:r w:rsidRPr="008C408E">
        <w:t xml:space="preserve">        padding:10px;</w:t>
      </w:r>
    </w:p>
    <w:p w:rsidR="008C408E" w:rsidRPr="008C408E" w:rsidRDefault="008C408E" w:rsidP="008C408E">
      <w:pPr>
        <w:pStyle w:val="jxa"/>
      </w:pPr>
      <w:r w:rsidRPr="008C408E">
        <w:t xml:space="preserve">        background:#F5F5F5;</w:t>
      </w:r>
    </w:p>
    <w:p w:rsidR="008C408E" w:rsidRPr="008C408E" w:rsidRDefault="008C408E" w:rsidP="008C408E">
      <w:pPr>
        <w:pStyle w:val="jxa"/>
      </w:pPr>
      <w:r w:rsidRPr="008C408E">
        <w:t xml:space="preserve">      }</w:t>
      </w:r>
    </w:p>
    <w:p w:rsidR="008C408E" w:rsidRPr="008C408E" w:rsidRDefault="008C408E" w:rsidP="008C408E">
      <w:pPr>
        <w:pStyle w:val="jxa"/>
      </w:pPr>
      <w:r w:rsidRPr="008C408E">
        <w:t xml:space="preserve">    &lt;/style&gt;</w:t>
      </w:r>
    </w:p>
    <w:p w:rsidR="008C408E" w:rsidRPr="008C408E" w:rsidRDefault="008C408E" w:rsidP="008C408E">
      <w:pPr>
        <w:pStyle w:val="jxa"/>
      </w:pPr>
      <w:r w:rsidRPr="008C408E">
        <w:t xml:space="preserve">  &lt;/head&gt;</w:t>
      </w:r>
    </w:p>
    <w:p w:rsidR="008C408E" w:rsidRPr="008C408E" w:rsidRDefault="008C408E" w:rsidP="008C408E">
      <w:pPr>
        <w:pStyle w:val="jxa"/>
      </w:pPr>
      <w:r w:rsidRPr="008C408E">
        <w:t xml:space="preserve">  &lt;body&gt;</w:t>
      </w:r>
    </w:p>
    <w:p w:rsidR="008C408E" w:rsidRPr="008C408E" w:rsidRDefault="008C408E" w:rsidP="008C408E">
      <w:pPr>
        <w:pStyle w:val="jxa"/>
      </w:pPr>
    </w:p>
    <w:p w:rsidR="008C408E" w:rsidRPr="008C408E" w:rsidRDefault="008C408E" w:rsidP="008C408E">
      <w:pPr>
        <w:pStyle w:val="jxa"/>
      </w:pPr>
      <w:r w:rsidRPr="008C408E">
        <w:t xml:space="preserve">    &lt;div id="app"&gt;</w:t>
      </w:r>
    </w:p>
    <w:p w:rsidR="008C408E" w:rsidRPr="008C408E" w:rsidRDefault="008C408E" w:rsidP="008C408E">
      <w:pPr>
        <w:pStyle w:val="jxa"/>
      </w:pPr>
    </w:p>
    <w:p w:rsidR="008C408E" w:rsidRPr="008C408E" w:rsidRDefault="008C408E" w:rsidP="008C408E">
      <w:pPr>
        <w:pStyle w:val="jxa"/>
      </w:pPr>
      <w:r w:rsidRPr="008C408E">
        <w:t xml:space="preserve">      &lt;div&gt;</w:t>
      </w:r>
    </w:p>
    <w:p w:rsidR="008C408E" w:rsidRPr="008C408E" w:rsidRDefault="008C408E" w:rsidP="008C408E">
      <w:pPr>
        <w:pStyle w:val="jxa"/>
      </w:pPr>
      <w:r w:rsidRPr="008C408E">
        <w:rPr>
          <w:rFonts w:hint="eastAsia"/>
        </w:rPr>
        <w:t xml:space="preserve">        &lt;!-- 4</w:t>
      </w:r>
      <w:r w:rsidRPr="008C408E">
        <w:rPr>
          <w:rFonts w:hint="eastAsia"/>
        </w:rPr>
        <w:t>、</w:t>
      </w:r>
      <w:r w:rsidRPr="008C408E">
        <w:rPr>
          <w:rFonts w:hint="eastAsia"/>
        </w:rPr>
        <w:t>&lt;router-link&gt;</w:t>
      </w:r>
      <w:r w:rsidRPr="008C408E">
        <w:rPr>
          <w:rFonts w:hint="eastAsia"/>
        </w:rPr>
        <w:t>默认会被渲染成一个</w:t>
      </w:r>
      <w:r w:rsidRPr="008C408E">
        <w:rPr>
          <w:rFonts w:hint="eastAsia"/>
        </w:rPr>
        <w:t xml:space="preserve"> `&lt;a&gt;` </w:t>
      </w:r>
      <w:r w:rsidRPr="008C408E">
        <w:rPr>
          <w:rFonts w:hint="eastAsia"/>
        </w:rPr>
        <w:t>标签</w:t>
      </w:r>
      <w:r w:rsidRPr="008C408E">
        <w:rPr>
          <w:rFonts w:hint="eastAsia"/>
        </w:rPr>
        <w:t xml:space="preserve"> ,to</w:t>
      </w:r>
      <w:r w:rsidRPr="008C408E">
        <w:rPr>
          <w:rFonts w:hint="eastAsia"/>
        </w:rPr>
        <w:t>指令跳转到指定路径</w:t>
      </w:r>
      <w:r w:rsidRPr="008C408E">
        <w:rPr>
          <w:rFonts w:hint="eastAsia"/>
        </w:rPr>
        <w:t xml:space="preserve"> --&gt;</w:t>
      </w:r>
    </w:p>
    <w:p w:rsidR="008C408E" w:rsidRPr="008C408E" w:rsidRDefault="008C408E" w:rsidP="008C408E">
      <w:pPr>
        <w:pStyle w:val="jxa"/>
      </w:pPr>
      <w:r w:rsidRPr="008C408E">
        <w:t xml:space="preserve">        &lt;router-link to="/first"&gt;&lt;/router-link&gt;</w:t>
      </w:r>
    </w:p>
    <w:p w:rsidR="008C408E" w:rsidRPr="008C408E" w:rsidRDefault="008C408E" w:rsidP="008C408E">
      <w:pPr>
        <w:pStyle w:val="jxa"/>
      </w:pPr>
      <w:r w:rsidRPr="008C408E">
        <w:t xml:space="preserve">        &lt;router-link to="/second"&gt;&lt;/router-</w:t>
      </w:r>
      <w:r>
        <w:t>link&gt;</w:t>
      </w:r>
    </w:p>
    <w:p w:rsidR="008C408E" w:rsidRPr="008C408E" w:rsidRDefault="008C408E" w:rsidP="008C408E">
      <w:pPr>
        <w:pStyle w:val="jxa"/>
      </w:pPr>
      <w:r w:rsidRPr="008C408E">
        <w:t xml:space="preserve">      &lt;/div&gt;</w:t>
      </w:r>
    </w:p>
    <w:p w:rsidR="008C408E" w:rsidRPr="008C408E" w:rsidRDefault="008C408E" w:rsidP="008C408E">
      <w:pPr>
        <w:pStyle w:val="jxa"/>
      </w:pPr>
    </w:p>
    <w:p w:rsidR="008C408E" w:rsidRPr="008C408E" w:rsidRDefault="008C408E" w:rsidP="008C408E">
      <w:pPr>
        <w:pStyle w:val="jxa"/>
      </w:pPr>
      <w:r w:rsidRPr="008C408E">
        <w:rPr>
          <w:rFonts w:hint="eastAsia"/>
        </w:rPr>
        <w:t xml:space="preserve">      &lt;!--&amp;lt;!&amp;ndash; 5</w:t>
      </w:r>
      <w:r w:rsidRPr="008C408E">
        <w:rPr>
          <w:rFonts w:hint="eastAsia"/>
        </w:rPr>
        <w:t>、在页面上使用</w:t>
      </w:r>
      <w:r w:rsidRPr="008C408E">
        <w:rPr>
          <w:rFonts w:hint="eastAsia"/>
        </w:rPr>
        <w:t>&lt;router-view&gt;&lt;/router-view&gt;</w:t>
      </w:r>
      <w:r w:rsidRPr="008C408E">
        <w:rPr>
          <w:rFonts w:hint="eastAsia"/>
        </w:rPr>
        <w:t>标签，用于渲染匹配的组件</w:t>
      </w:r>
      <w:r w:rsidRPr="008C408E">
        <w:rPr>
          <w:rFonts w:hint="eastAsia"/>
        </w:rPr>
        <w:t xml:space="preserve"> &amp;ndash;&amp;gt;--&gt;</w:t>
      </w:r>
    </w:p>
    <w:p w:rsidR="008C408E" w:rsidRPr="008C408E" w:rsidRDefault="008C408E" w:rsidP="008C408E">
      <w:pPr>
        <w:pStyle w:val="jxa"/>
      </w:pPr>
      <w:r w:rsidRPr="008C408E">
        <w:t xml:space="preserve">      &lt;router-view&gt;&lt;/router-view&gt;</w:t>
      </w:r>
    </w:p>
    <w:p w:rsidR="008C408E" w:rsidRPr="008C408E" w:rsidRDefault="008C408E" w:rsidP="008C408E">
      <w:pPr>
        <w:pStyle w:val="jxa"/>
      </w:pPr>
      <w:r>
        <w:t xml:space="preserve">    &lt;/div&gt;</w:t>
      </w:r>
    </w:p>
    <w:p w:rsidR="008C408E" w:rsidRPr="008C408E" w:rsidRDefault="008C408E" w:rsidP="008C408E">
      <w:pPr>
        <w:pStyle w:val="jxa"/>
      </w:pPr>
      <w:r w:rsidRPr="008C408E">
        <w:t xml:space="preserve">    &lt;script src="/dist/build.js"&gt;</w:t>
      </w:r>
    </w:p>
    <w:p w:rsidR="008C408E" w:rsidRPr="008C408E" w:rsidRDefault="008C408E" w:rsidP="008C408E">
      <w:pPr>
        <w:pStyle w:val="jxa"/>
      </w:pPr>
      <w:r>
        <w:t xml:space="preserve">    &lt;/script&gt;</w:t>
      </w:r>
    </w:p>
    <w:p w:rsidR="008C408E" w:rsidRPr="008C408E" w:rsidRDefault="008C408E" w:rsidP="008C408E">
      <w:pPr>
        <w:pStyle w:val="jxa"/>
      </w:pPr>
      <w:r w:rsidRPr="008C408E">
        <w:t xml:space="preserve">  &lt;/body&gt;</w:t>
      </w:r>
    </w:p>
    <w:p w:rsidR="008C408E" w:rsidRPr="008C408E" w:rsidRDefault="008C408E" w:rsidP="008C408E">
      <w:pPr>
        <w:pStyle w:val="jxa"/>
      </w:pPr>
      <w:r w:rsidRPr="008C408E">
        <w:t>&lt;/html&gt;</w:t>
      </w:r>
    </w:p>
    <w:p w:rsidR="00CC6AB1" w:rsidRPr="00CC6AB1" w:rsidRDefault="00CC6AB1" w:rsidP="00CC6AB1">
      <w:pPr>
        <w:pStyle w:val="jx3"/>
        <w:ind w:left="420"/>
      </w:pPr>
      <w:r>
        <w:rPr>
          <w:rFonts w:hint="eastAsia"/>
        </w:rPr>
        <w:t>vuex</w:t>
      </w:r>
      <w:r w:rsidRPr="00CC6AB1">
        <w:rPr>
          <w:rFonts w:hint="eastAsia"/>
        </w:rPr>
        <w:t>的使用：</w:t>
      </w:r>
    </w:p>
    <w:p w:rsidR="00CC6AB1" w:rsidRDefault="00CC6AB1" w:rsidP="00CC6AB1">
      <w:pPr>
        <w:pStyle w:val="jxa"/>
      </w:pPr>
      <w:r>
        <w:rPr>
          <w:rFonts w:hint="eastAsia"/>
        </w:rPr>
        <w:t>项目</w:t>
      </w:r>
      <w:r>
        <w:rPr>
          <w:rFonts w:hint="eastAsia"/>
        </w:rPr>
        <w:t>src</w:t>
      </w:r>
      <w:r>
        <w:rPr>
          <w:rFonts w:hint="eastAsia"/>
        </w:rPr>
        <w:t>目录下新建</w:t>
      </w:r>
      <w:r>
        <w:rPr>
          <w:rFonts w:hint="eastAsia"/>
        </w:rPr>
        <w:t>vuex</w:t>
      </w:r>
      <w:r>
        <w:rPr>
          <w:rFonts w:hint="eastAsia"/>
        </w:rPr>
        <w:t>文件夹，</w:t>
      </w:r>
      <w:r>
        <w:rPr>
          <w:rFonts w:hint="eastAsia"/>
        </w:rPr>
        <w:t>vuex</w:t>
      </w:r>
      <w:r>
        <w:rPr>
          <w:rFonts w:hint="eastAsia"/>
        </w:rPr>
        <w:t>内新建</w:t>
      </w:r>
      <w:r>
        <w:rPr>
          <w:rFonts w:hint="eastAsia"/>
        </w:rPr>
        <w:t>store.js</w:t>
      </w:r>
      <w:r>
        <w:rPr>
          <w:rFonts w:hint="eastAsia"/>
        </w:rPr>
        <w:t>文件，内容如下：</w:t>
      </w:r>
    </w:p>
    <w:p w:rsidR="00CC6AB1" w:rsidRPr="00CC6AB1" w:rsidRDefault="00CC6AB1" w:rsidP="00CC6AB1">
      <w:pPr>
        <w:pStyle w:val="jxa"/>
      </w:pPr>
      <w:r w:rsidRPr="00CC6AB1">
        <w:t>import Vue from 'vue';</w:t>
      </w:r>
    </w:p>
    <w:p w:rsidR="00CC6AB1" w:rsidRPr="00CC6AB1" w:rsidRDefault="00CC6AB1" w:rsidP="00CC6AB1">
      <w:pPr>
        <w:pStyle w:val="jxa"/>
      </w:pPr>
      <w:r w:rsidRPr="00CC6AB1">
        <w:t>import Vuex from 'vuex'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告诉</w:t>
      </w:r>
      <w:r w:rsidRPr="00CC6AB1">
        <w:rPr>
          <w:rFonts w:hint="eastAsia"/>
        </w:rPr>
        <w:t xml:space="preserve"> vue </w:t>
      </w:r>
      <w:r w:rsidRPr="00CC6AB1">
        <w:rPr>
          <w:rFonts w:hint="eastAsia"/>
        </w:rPr>
        <w:t>“使用”</w:t>
      </w:r>
      <w:r w:rsidRPr="00CC6AB1">
        <w:rPr>
          <w:rFonts w:hint="eastAsia"/>
        </w:rPr>
        <w:t xml:space="preserve"> vuex</w:t>
      </w:r>
    </w:p>
    <w:p w:rsidR="00CC6AB1" w:rsidRPr="00CC6AB1" w:rsidRDefault="00CC6AB1" w:rsidP="00CC6AB1">
      <w:pPr>
        <w:pStyle w:val="jxa"/>
      </w:pPr>
      <w:r w:rsidRPr="00CC6AB1">
        <w:t>Vue.use(Vuex);</w:t>
      </w:r>
    </w:p>
    <w:p w:rsidR="00CC6AB1" w:rsidRPr="00CC6AB1" w:rsidRDefault="00CC6AB1" w:rsidP="00CC6AB1">
      <w:pPr>
        <w:pStyle w:val="jxa"/>
      </w:pPr>
      <w:r w:rsidRPr="00CC6AB1">
        <w:t>const state = {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    // </w:t>
      </w:r>
      <w:r w:rsidRPr="00CC6AB1">
        <w:rPr>
          <w:rFonts w:hint="eastAsia"/>
        </w:rPr>
        <w:t>应用启动时，</w:t>
      </w:r>
      <w:r>
        <w:rPr>
          <w:rFonts w:hint="eastAsia"/>
        </w:rPr>
        <w:t>配置项目中使用到的</w:t>
      </w:r>
      <w:r>
        <w:rPr>
          <w:rFonts w:hint="eastAsia"/>
        </w:rPr>
        <w:t>url</w:t>
      </w:r>
      <w:r>
        <w:rPr>
          <w:rFonts w:hint="eastAsia"/>
        </w:rPr>
        <w:t>的前缀</w:t>
      </w:r>
    </w:p>
    <w:p w:rsidR="00CC6AB1" w:rsidRPr="00CC6AB1" w:rsidRDefault="00CC6AB1" w:rsidP="00CC6AB1">
      <w:pPr>
        <w:pStyle w:val="jxa"/>
      </w:pPr>
      <w:r w:rsidRPr="00CC6AB1">
        <w:t xml:space="preserve">    url:{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        </w:t>
      </w:r>
      <w:r>
        <w:rPr>
          <w:rFonts w:hint="eastAsia"/>
        </w:rPr>
        <w:t>BASEURL:'http://127.0.0.1:3000'</w:t>
      </w:r>
      <w:r w:rsidRPr="00CC6AB1">
        <w:rPr>
          <w:rFonts w:hint="eastAsia"/>
        </w:rPr>
        <w:t>//</w:t>
      </w:r>
      <w:r w:rsidRPr="00CC6AB1">
        <w:rPr>
          <w:rFonts w:hint="eastAsia"/>
        </w:rPr>
        <w:t>服务器</w:t>
      </w:r>
      <w:r w:rsidRPr="00CC6AB1">
        <w:rPr>
          <w:rFonts w:hint="eastAsia"/>
        </w:rPr>
        <w:t>IP</w:t>
      </w:r>
      <w:r w:rsidRPr="00CC6AB1">
        <w:rPr>
          <w:rFonts w:hint="eastAsia"/>
        </w:rPr>
        <w:t>和端口</w:t>
      </w:r>
    </w:p>
    <w:p w:rsidR="00CC6AB1" w:rsidRPr="00CC6AB1" w:rsidRDefault="00CC6AB1" w:rsidP="00CC6AB1">
      <w:pPr>
        <w:pStyle w:val="jxa"/>
      </w:pPr>
      <w:r w:rsidRPr="00CC6AB1">
        <w:t xml:space="preserve">    }</w:t>
      </w:r>
    </w:p>
    <w:p w:rsidR="00CC6AB1" w:rsidRPr="00CC6AB1" w:rsidRDefault="00CC6AB1" w:rsidP="00CC6AB1">
      <w:pPr>
        <w:pStyle w:val="jxa"/>
      </w:pPr>
      <w:r w:rsidRPr="00CC6AB1">
        <w:t>}</w:t>
      </w:r>
    </w:p>
    <w:p w:rsidR="00CC6AB1" w:rsidRPr="00CC6AB1" w:rsidRDefault="00CC6AB1" w:rsidP="00CC6AB1">
      <w:pPr>
        <w:pStyle w:val="jxa"/>
      </w:pPr>
    </w:p>
    <w:p w:rsidR="00CC6AB1" w:rsidRPr="00CC6AB1" w:rsidRDefault="00CC6AB1" w:rsidP="00CC6AB1">
      <w:pPr>
        <w:pStyle w:val="jxa"/>
      </w:pPr>
      <w:r w:rsidRPr="00CC6AB1">
        <w:t>const mutations = {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    // mutation </w:t>
      </w:r>
      <w:r w:rsidRPr="00CC6AB1">
        <w:rPr>
          <w:rFonts w:hint="eastAsia"/>
        </w:rPr>
        <w:t>的第一个参数是当前的</w:t>
      </w:r>
      <w:r w:rsidRPr="00CC6AB1">
        <w:rPr>
          <w:rFonts w:hint="eastAsia"/>
        </w:rPr>
        <w:t xml:space="preserve"> state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    // </w:t>
      </w:r>
      <w:r w:rsidRPr="00CC6AB1">
        <w:rPr>
          <w:rFonts w:hint="eastAsia"/>
        </w:rPr>
        <w:t>你可以在函数里修改</w:t>
      </w:r>
      <w:r w:rsidRPr="00CC6AB1">
        <w:rPr>
          <w:rFonts w:hint="eastAsia"/>
        </w:rPr>
        <w:t xml:space="preserve"> state</w:t>
      </w:r>
    </w:p>
    <w:p w:rsidR="00CC6AB1" w:rsidRDefault="00CC6AB1" w:rsidP="00CC6AB1">
      <w:pPr>
        <w:pStyle w:val="jxa"/>
      </w:pPr>
      <w:r w:rsidRPr="00CC6AB1">
        <w:rPr>
          <w:rFonts w:hint="eastAsia"/>
        </w:rPr>
        <w:t xml:space="preserve">    //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BASEURL</w:t>
      </w:r>
    </w:p>
    <w:p w:rsidR="00CC6AB1" w:rsidRPr="00CC6AB1" w:rsidRDefault="00CC6AB1" w:rsidP="00CC6AB1">
      <w:pPr>
        <w:pStyle w:val="jxa"/>
      </w:pPr>
      <w:r>
        <w:t xml:space="preserve">    </w:t>
      </w:r>
      <w:r>
        <w:rPr>
          <w:rFonts w:hint="eastAsia"/>
        </w:rPr>
        <w:t>UPDATAEBASEURL</w:t>
      </w:r>
      <w:r>
        <w:t>:function(state,</w:t>
      </w:r>
      <w:r>
        <w:rPr>
          <w:rFonts w:hint="eastAsia"/>
        </w:rPr>
        <w:t>value</w:t>
      </w:r>
      <w:r w:rsidRPr="00CC6AB1">
        <w:t>){</w:t>
      </w:r>
    </w:p>
    <w:p w:rsidR="00CC6AB1" w:rsidRPr="00CC6AB1" w:rsidRDefault="00CC6AB1" w:rsidP="00CC6AB1">
      <w:pPr>
        <w:pStyle w:val="jxa"/>
      </w:pPr>
      <w:r w:rsidRPr="00CC6AB1">
        <w:t xml:space="preserve">        state.url</w:t>
      </w:r>
      <w:r>
        <w:rPr>
          <w:rFonts w:hint="eastAsia"/>
        </w:rPr>
        <w:t>.BASEURL</w:t>
      </w:r>
      <w:r w:rsidRPr="00CC6AB1">
        <w:t>=value;</w:t>
      </w:r>
    </w:p>
    <w:p w:rsidR="00CC6AB1" w:rsidRPr="00CC6AB1" w:rsidRDefault="00CC6AB1" w:rsidP="00CC6AB1">
      <w:pPr>
        <w:pStyle w:val="jxa"/>
      </w:pPr>
      <w:r w:rsidRPr="00CC6AB1">
        <w:t xml:space="preserve">    }</w:t>
      </w:r>
    </w:p>
    <w:p w:rsidR="00CC6AB1" w:rsidRPr="00CC6AB1" w:rsidRDefault="00CC6AB1" w:rsidP="00CC6AB1">
      <w:pPr>
        <w:pStyle w:val="jxa"/>
      </w:pPr>
      <w:r w:rsidRPr="00CC6AB1">
        <w:t>}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整合初始状态和变更函数，我们就得到了我们所需的</w:t>
      </w:r>
      <w:r w:rsidRPr="00CC6AB1">
        <w:rPr>
          <w:rFonts w:hint="eastAsia"/>
        </w:rPr>
        <w:t xml:space="preserve"> store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至此，这个</w:t>
      </w:r>
      <w:r w:rsidRPr="00CC6AB1">
        <w:rPr>
          <w:rFonts w:hint="eastAsia"/>
        </w:rPr>
        <w:t xml:space="preserve"> store </w:t>
      </w:r>
      <w:r w:rsidRPr="00CC6AB1">
        <w:rPr>
          <w:rFonts w:hint="eastAsia"/>
        </w:rPr>
        <w:t>就可以连接到我们的应用中</w:t>
      </w:r>
    </w:p>
    <w:p w:rsidR="00CC6AB1" w:rsidRPr="00CC6AB1" w:rsidRDefault="00CC6AB1" w:rsidP="00CC6AB1">
      <w:pPr>
        <w:pStyle w:val="jxa"/>
      </w:pPr>
      <w:r w:rsidRPr="00CC6AB1">
        <w:lastRenderedPageBreak/>
        <w:t>export default new Vuex.Store({</w:t>
      </w:r>
    </w:p>
    <w:p w:rsidR="00CC6AB1" w:rsidRPr="00CC6AB1" w:rsidRDefault="00CC6AB1" w:rsidP="00CC6AB1">
      <w:pPr>
        <w:pStyle w:val="jxa"/>
      </w:pPr>
      <w:r w:rsidRPr="00CC6AB1">
        <w:t xml:space="preserve">    state,</w:t>
      </w:r>
    </w:p>
    <w:p w:rsidR="00CC6AB1" w:rsidRPr="00CC6AB1" w:rsidRDefault="00CC6AB1" w:rsidP="00CC6AB1">
      <w:pPr>
        <w:pStyle w:val="jxa"/>
      </w:pPr>
      <w:r w:rsidRPr="00CC6AB1">
        <w:t xml:space="preserve">    mutations</w:t>
      </w:r>
    </w:p>
    <w:p w:rsidR="00CC6AB1" w:rsidRDefault="00CC6AB1" w:rsidP="00CC6AB1">
      <w:pPr>
        <w:pStyle w:val="jxa"/>
      </w:pPr>
      <w:r w:rsidRPr="00CC6AB1">
        <w:t>})</w:t>
      </w:r>
    </w:p>
    <w:p w:rsidR="00CC6AB1" w:rsidRDefault="00CC6AB1" w:rsidP="00CC6AB1">
      <w:pPr>
        <w:pStyle w:val="jxa"/>
      </w:pPr>
    </w:p>
    <w:p w:rsidR="00CC6AB1" w:rsidRDefault="00CC6AB1" w:rsidP="00CC6AB1">
      <w:pPr>
        <w:pStyle w:val="jxa"/>
      </w:pPr>
    </w:p>
    <w:p w:rsidR="00CC6AB1" w:rsidRDefault="00CC6AB1" w:rsidP="00CC6AB1">
      <w:pPr>
        <w:pStyle w:val="jxa"/>
      </w:pPr>
    </w:p>
    <w:p w:rsidR="00DB5BFF" w:rsidRDefault="00CC6AB1" w:rsidP="00CC6AB1">
      <w:pPr>
        <w:pStyle w:val="jxa"/>
      </w:pPr>
      <w:r>
        <w:rPr>
          <w:rFonts w:hint="eastAsia"/>
        </w:rPr>
        <w:t>//main.js</w:t>
      </w:r>
      <w:r>
        <w:rPr>
          <w:rFonts w:hint="eastAsia"/>
        </w:rPr>
        <w:t>更改</w:t>
      </w:r>
    </w:p>
    <w:p w:rsidR="00CC6AB1" w:rsidRDefault="00CC6AB1" w:rsidP="00CC6AB1">
      <w:pPr>
        <w:pStyle w:val="jxa"/>
      </w:pPr>
      <w:r w:rsidRPr="00CC6AB1">
        <w:t>import Vue from 'vue';</w:t>
      </w:r>
    </w:p>
    <w:p w:rsidR="00CC6AB1" w:rsidRPr="00CC6AB1" w:rsidRDefault="00CC6AB1" w:rsidP="00CC6AB1">
      <w:pPr>
        <w:pStyle w:val="jxa"/>
      </w:pPr>
      <w:r>
        <w:rPr>
          <w:rFonts w:hint="eastAsia"/>
        </w:rPr>
        <w:t>//vuex</w:t>
      </w:r>
    </w:p>
    <w:p w:rsidR="00CC6AB1" w:rsidRPr="00CC6AB1" w:rsidRDefault="00CC6AB1" w:rsidP="00CC6AB1">
      <w:pPr>
        <w:pStyle w:val="jxa"/>
      </w:pPr>
      <w:r w:rsidRPr="00CC6AB1">
        <w:t>import Vuex from 'vuex';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>//</w:t>
      </w:r>
      <w:r w:rsidRPr="00CC6AB1">
        <w:rPr>
          <w:rFonts w:hint="eastAsia"/>
        </w:rPr>
        <w:t>路由</w:t>
      </w:r>
    </w:p>
    <w:p w:rsidR="00CC6AB1" w:rsidRPr="00CC6AB1" w:rsidRDefault="00CC6AB1" w:rsidP="00CC6AB1">
      <w:pPr>
        <w:pStyle w:val="jxa"/>
      </w:pPr>
      <w:r w:rsidRPr="00CC6AB1">
        <w:t>import VueRouter from "vue-router";</w:t>
      </w:r>
    </w:p>
    <w:p w:rsidR="00CC6AB1" w:rsidRPr="00CC6AB1" w:rsidRDefault="00CC6AB1" w:rsidP="00CC6AB1">
      <w:pPr>
        <w:pStyle w:val="jxa"/>
      </w:pPr>
      <w:r w:rsidRPr="00CC6AB1">
        <w:t>Vue.use(Vuex);</w:t>
      </w:r>
    </w:p>
    <w:p w:rsidR="00CC6AB1" w:rsidRPr="00CC6AB1" w:rsidRDefault="00CC6AB1" w:rsidP="00CC6AB1">
      <w:pPr>
        <w:pStyle w:val="jxa"/>
      </w:pPr>
      <w:r w:rsidRPr="00CC6AB1">
        <w:t>Vue.use(VueRouter);</w:t>
      </w:r>
    </w:p>
    <w:p w:rsidR="00CC6AB1" w:rsidRPr="00CC6AB1" w:rsidRDefault="00CC6AB1" w:rsidP="00CC6AB1">
      <w:pPr>
        <w:pStyle w:val="jxa"/>
      </w:pPr>
      <w:r w:rsidRPr="00CC6AB1">
        <w:t>;</w:t>
      </w:r>
    </w:p>
    <w:p w:rsidR="00CC6AB1" w:rsidRPr="00CC6AB1" w:rsidRDefault="00CC6AB1" w:rsidP="00CC6AB1">
      <w:pPr>
        <w:pStyle w:val="jxa"/>
      </w:pP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定义组件</w:t>
      </w:r>
      <w:r w:rsidRPr="00CC6AB1">
        <w:rPr>
          <w:rFonts w:hint="eastAsia"/>
        </w:rPr>
        <w:t xml:space="preserve">, </w:t>
      </w:r>
      <w:r w:rsidRPr="00CC6AB1">
        <w:rPr>
          <w:rFonts w:hint="eastAsia"/>
        </w:rPr>
        <w:t>也可以像教程之前教的方法从别的文件引入</w:t>
      </w:r>
    </w:p>
    <w:p w:rsidR="00CC6AB1" w:rsidRPr="00CC6AB1" w:rsidRDefault="00CC6AB1" w:rsidP="00CC6AB1">
      <w:pPr>
        <w:pStyle w:val="jxa"/>
      </w:pPr>
      <w:r w:rsidRPr="00CC6AB1">
        <w:t>import login from './component/login_component.vue';</w:t>
      </w:r>
    </w:p>
    <w:p w:rsidR="00CC6AB1" w:rsidRPr="00CC6AB1" w:rsidRDefault="00CC6AB1" w:rsidP="00CC6AB1">
      <w:pPr>
        <w:pStyle w:val="jxa"/>
      </w:pPr>
      <w:r w:rsidRPr="00CC6AB1">
        <w:t>import second from './component/second.vue';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创建一个路由器实例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并且配置路由规则</w:t>
      </w:r>
    </w:p>
    <w:p w:rsidR="00CC6AB1" w:rsidRPr="00CC6AB1" w:rsidRDefault="00CC6AB1" w:rsidP="00CC6AB1">
      <w:pPr>
        <w:pStyle w:val="jxa"/>
      </w:pPr>
      <w:r w:rsidRPr="00CC6AB1">
        <w:t>const router = new VueRouter({</w:t>
      </w:r>
    </w:p>
    <w:p w:rsidR="00CC6AB1" w:rsidRPr="00CC6AB1" w:rsidRDefault="00CC6AB1" w:rsidP="00CC6AB1">
      <w:pPr>
        <w:pStyle w:val="jxa"/>
      </w:pPr>
      <w:r w:rsidRPr="00CC6AB1">
        <w:t xml:space="preserve">    mode: 'history',</w:t>
      </w:r>
    </w:p>
    <w:p w:rsidR="00CC6AB1" w:rsidRPr="00CC6AB1" w:rsidRDefault="00CC6AB1" w:rsidP="00CC6AB1">
      <w:pPr>
        <w:pStyle w:val="jxa"/>
      </w:pPr>
      <w:r w:rsidRPr="00CC6AB1">
        <w:t xml:space="preserve">    base: __dirname+"/",</w:t>
      </w:r>
    </w:p>
    <w:p w:rsidR="00CC6AB1" w:rsidRPr="00CC6AB1" w:rsidRDefault="00CC6AB1" w:rsidP="00CC6AB1">
      <w:pPr>
        <w:pStyle w:val="jxa"/>
      </w:pPr>
      <w:r w:rsidRPr="00CC6AB1">
        <w:t xml:space="preserve">    routes: [</w:t>
      </w:r>
    </w:p>
    <w:p w:rsidR="00CC6AB1" w:rsidRPr="00CC6AB1" w:rsidRDefault="00CC6AB1" w:rsidP="00CC6AB1">
      <w:pPr>
        <w:pStyle w:val="jxa"/>
      </w:pPr>
      <w:r w:rsidRPr="00CC6AB1">
        <w:t xml:space="preserve">        {</w:t>
      </w:r>
    </w:p>
    <w:p w:rsidR="00CC6AB1" w:rsidRPr="00CC6AB1" w:rsidRDefault="00CC6AB1" w:rsidP="00CC6AB1">
      <w:pPr>
        <w:pStyle w:val="jxa"/>
      </w:pPr>
      <w:r w:rsidRPr="00CC6AB1">
        <w:t xml:space="preserve">            path: '/',</w:t>
      </w:r>
    </w:p>
    <w:p w:rsidR="00CC6AB1" w:rsidRPr="00CC6AB1" w:rsidRDefault="00CC6AB1" w:rsidP="00CC6AB1">
      <w:pPr>
        <w:pStyle w:val="jxa"/>
      </w:pPr>
      <w:r w:rsidRPr="00CC6AB1">
        <w:t xml:space="preserve">            component: login</w:t>
      </w:r>
    </w:p>
    <w:p w:rsidR="00CC6AB1" w:rsidRPr="00CC6AB1" w:rsidRDefault="00CC6AB1" w:rsidP="00CC6AB1">
      <w:pPr>
        <w:pStyle w:val="jxa"/>
      </w:pPr>
      <w:r w:rsidRPr="00CC6AB1">
        <w:t xml:space="preserve">        },</w:t>
      </w:r>
    </w:p>
    <w:p w:rsidR="00CC6AB1" w:rsidRPr="00CC6AB1" w:rsidRDefault="00CC6AB1" w:rsidP="00CC6AB1">
      <w:pPr>
        <w:pStyle w:val="jxa"/>
      </w:pPr>
      <w:r w:rsidRPr="00CC6AB1">
        <w:t xml:space="preserve">        {</w:t>
      </w:r>
    </w:p>
    <w:p w:rsidR="00CC6AB1" w:rsidRPr="00CC6AB1" w:rsidRDefault="00CC6AB1" w:rsidP="00CC6AB1">
      <w:pPr>
        <w:pStyle w:val="jxa"/>
      </w:pPr>
      <w:r w:rsidRPr="00CC6AB1">
        <w:t xml:space="preserve">            path: '/second',</w:t>
      </w:r>
    </w:p>
    <w:p w:rsidR="00CC6AB1" w:rsidRPr="00CC6AB1" w:rsidRDefault="00CC6AB1" w:rsidP="00CC6AB1">
      <w:pPr>
        <w:pStyle w:val="jxa"/>
      </w:pPr>
      <w:r w:rsidRPr="00CC6AB1">
        <w:t xml:space="preserve">            component: second</w:t>
      </w:r>
    </w:p>
    <w:p w:rsidR="00CC6AB1" w:rsidRPr="00CC6AB1" w:rsidRDefault="00CC6AB1" w:rsidP="00CC6AB1">
      <w:pPr>
        <w:pStyle w:val="jxa"/>
      </w:pPr>
      <w:r w:rsidRPr="00CC6AB1">
        <w:t xml:space="preserve">        }</w:t>
      </w:r>
    </w:p>
    <w:p w:rsidR="00CC6AB1" w:rsidRPr="00CC6AB1" w:rsidRDefault="00CC6AB1" w:rsidP="00CC6AB1">
      <w:pPr>
        <w:pStyle w:val="jxa"/>
      </w:pPr>
      <w:r w:rsidRPr="00CC6AB1">
        <w:t xml:space="preserve">    ]</w:t>
      </w:r>
    </w:p>
    <w:p w:rsidR="00CC6AB1" w:rsidRPr="00CC6AB1" w:rsidRDefault="00CC6AB1" w:rsidP="00CC6AB1">
      <w:pPr>
        <w:pStyle w:val="jxa"/>
      </w:pPr>
      <w:r w:rsidRPr="00CC6AB1">
        <w:t>});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现在我们可以启动应用了！</w:t>
      </w:r>
    </w:p>
    <w:p w:rsidR="00CC6AB1" w:rsidRPr="00CC6AB1" w:rsidRDefault="00CC6AB1" w:rsidP="00CC6AB1">
      <w:pPr>
        <w:pStyle w:val="jxa"/>
      </w:pPr>
      <w:r w:rsidRPr="00CC6AB1">
        <w:rPr>
          <w:rFonts w:hint="eastAsia"/>
        </w:rPr>
        <w:t xml:space="preserve">// </w:t>
      </w:r>
      <w:r w:rsidRPr="00CC6AB1">
        <w:rPr>
          <w:rFonts w:hint="eastAsia"/>
        </w:rPr>
        <w:t>路由器会创建一个</w:t>
      </w:r>
      <w:r w:rsidRPr="00CC6AB1">
        <w:rPr>
          <w:rFonts w:hint="eastAsia"/>
        </w:rPr>
        <w:t xml:space="preserve"> App </w:t>
      </w:r>
      <w:r w:rsidRPr="00CC6AB1">
        <w:rPr>
          <w:rFonts w:hint="eastAsia"/>
        </w:rPr>
        <w:t>实例，并且挂载到选择符</w:t>
      </w:r>
      <w:r w:rsidRPr="00CC6AB1">
        <w:rPr>
          <w:rFonts w:hint="eastAsia"/>
        </w:rPr>
        <w:t xml:space="preserve"> #app </w:t>
      </w:r>
      <w:r w:rsidRPr="00CC6AB1">
        <w:rPr>
          <w:rFonts w:hint="eastAsia"/>
        </w:rPr>
        <w:t>匹配的元素上。</w:t>
      </w:r>
    </w:p>
    <w:p w:rsidR="00CC6AB1" w:rsidRPr="00CC6AB1" w:rsidRDefault="00CC6AB1" w:rsidP="00CC6AB1">
      <w:pPr>
        <w:pStyle w:val="jxa"/>
      </w:pPr>
      <w:r w:rsidRPr="00CC6AB1">
        <w:t>const app = new Vue({</w:t>
      </w:r>
    </w:p>
    <w:p w:rsidR="00CC6AB1" w:rsidRPr="00CC6AB1" w:rsidRDefault="00CC6AB1" w:rsidP="00CC6AB1">
      <w:pPr>
        <w:pStyle w:val="jxa"/>
      </w:pPr>
      <w:r w:rsidRPr="00CC6AB1">
        <w:t xml:space="preserve">    router:router,</w:t>
      </w:r>
    </w:p>
    <w:p w:rsidR="00CC6AB1" w:rsidRPr="00CC6AB1" w:rsidRDefault="00CC6AB1" w:rsidP="00CC6AB1">
      <w:pPr>
        <w:pStyle w:val="jxa"/>
      </w:pPr>
      <w:r w:rsidRPr="00CC6AB1">
        <w:t xml:space="preserve">    store</w:t>
      </w:r>
    </w:p>
    <w:p w:rsidR="00CC6AB1" w:rsidRPr="00CC6AB1" w:rsidRDefault="00CC6AB1" w:rsidP="00CC6AB1">
      <w:pPr>
        <w:pStyle w:val="jxa"/>
      </w:pPr>
      <w:r w:rsidRPr="00CC6AB1">
        <w:lastRenderedPageBreak/>
        <w:t>}).$mount('#app')</w:t>
      </w:r>
    </w:p>
    <w:p w:rsidR="00F84A06" w:rsidRDefault="00F84A06" w:rsidP="00BC06C2">
      <w:pPr>
        <w:pStyle w:val="jx3"/>
        <w:numPr>
          <w:ilvl w:val="0"/>
          <w:numId w:val="0"/>
        </w:numPr>
      </w:pPr>
    </w:p>
    <w:p w:rsidR="006C626F" w:rsidRDefault="00FB51B3" w:rsidP="006C626F">
      <w:pPr>
        <w:pStyle w:val="jx2"/>
        <w:ind w:left="210"/>
      </w:pPr>
      <w:r>
        <w:rPr>
          <w:rFonts w:hint="eastAsia"/>
        </w:rPr>
        <w:t>背景</w:t>
      </w:r>
      <w:r>
        <w:rPr>
          <w:rFonts w:hint="eastAsia"/>
        </w:rPr>
        <w:t>canvas</w:t>
      </w:r>
      <w:r>
        <w:rPr>
          <w:rFonts w:hint="eastAsia"/>
        </w:rPr>
        <w:t>组件</w:t>
      </w:r>
    </w:p>
    <w:p w:rsidR="00781644" w:rsidRDefault="00781644" w:rsidP="00781644">
      <w:pPr>
        <w:pStyle w:val="jx6"/>
        <w:spacing w:before="156"/>
        <w:ind w:leftChars="95" w:left="199" w:firstLineChars="95" w:firstLine="199"/>
      </w:pPr>
      <w:r w:rsidRPr="00781644">
        <w:rPr>
          <w:rFonts w:hint="eastAsia"/>
        </w:rPr>
        <w:t>在当前项目下的</w:t>
      </w:r>
      <w:r w:rsidRPr="00781644">
        <w:rPr>
          <w:rFonts w:hint="eastAsia"/>
        </w:rPr>
        <w:t>/src/component</w:t>
      </w:r>
      <w:r w:rsidRPr="00781644">
        <w:rPr>
          <w:rFonts w:hint="eastAsia"/>
        </w:rPr>
        <w:t>目录下创建</w:t>
      </w:r>
      <w:r>
        <w:rPr>
          <w:rFonts w:hint="eastAsia"/>
        </w:rPr>
        <w:t>bgCanvas</w:t>
      </w:r>
      <w:r w:rsidRPr="00781644">
        <w:rPr>
          <w:rFonts w:hint="eastAsia"/>
        </w:rPr>
        <w:t>.vue</w:t>
      </w:r>
      <w:r w:rsidRPr="00781644">
        <w:rPr>
          <w:rFonts w:hint="eastAsia"/>
        </w:rPr>
        <w:t>文件，内容如下：</w:t>
      </w:r>
    </w:p>
    <w:p w:rsidR="00FB51B3" w:rsidRPr="00FB51B3" w:rsidRDefault="00FB51B3" w:rsidP="00FB51B3">
      <w:pPr>
        <w:pStyle w:val="jxa"/>
      </w:pPr>
      <w:r w:rsidRPr="00FB51B3">
        <w:t>&lt;template&gt;</w:t>
      </w:r>
    </w:p>
    <w:p w:rsidR="00FB51B3" w:rsidRPr="00FB51B3" w:rsidRDefault="00FB51B3" w:rsidP="00FB51B3">
      <w:pPr>
        <w:pStyle w:val="jxa"/>
      </w:pPr>
      <w:r w:rsidRPr="00FB51B3">
        <w:t xml:space="preserve">        &lt;canvas class="bgCanvas" width="100%" height="100%"&gt;&lt;/canvas&gt;</w:t>
      </w:r>
    </w:p>
    <w:p w:rsidR="00FB51B3" w:rsidRPr="00FB51B3" w:rsidRDefault="00FB51B3" w:rsidP="00FB51B3">
      <w:pPr>
        <w:pStyle w:val="jxa"/>
      </w:pPr>
      <w:r w:rsidRPr="00FB51B3">
        <w:t>&lt;/template&gt;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>&lt;script&gt;</w:t>
      </w:r>
    </w:p>
    <w:p w:rsidR="00FB51B3" w:rsidRPr="00FB51B3" w:rsidRDefault="00FB51B3" w:rsidP="00FB51B3">
      <w:pPr>
        <w:pStyle w:val="jxa"/>
      </w:pPr>
      <w:r w:rsidRPr="00FB51B3">
        <w:t>export default {</w:t>
      </w:r>
    </w:p>
    <w:p w:rsidR="00FB51B3" w:rsidRPr="00FB51B3" w:rsidRDefault="00FB51B3" w:rsidP="00FB51B3">
      <w:pPr>
        <w:pStyle w:val="jxa"/>
      </w:pPr>
      <w:r w:rsidRPr="00FB51B3">
        <w:t xml:space="preserve">  name: 'login',</w:t>
      </w:r>
    </w:p>
    <w:p w:rsidR="00FB51B3" w:rsidRPr="00FB51B3" w:rsidRDefault="00FB51B3" w:rsidP="00FB51B3">
      <w:pPr>
        <w:pStyle w:val="jxa"/>
      </w:pPr>
      <w:r w:rsidRPr="00FB51B3">
        <w:t xml:space="preserve">  data () {</w:t>
      </w:r>
    </w:p>
    <w:p w:rsidR="00FB51B3" w:rsidRPr="00FB51B3" w:rsidRDefault="00FB51B3" w:rsidP="00FB51B3">
      <w:pPr>
        <w:pStyle w:val="jxa"/>
      </w:pPr>
      <w:r w:rsidRPr="00FB51B3">
        <w:t xml:space="preserve">    return {</w:t>
      </w:r>
    </w:p>
    <w:p w:rsidR="00FB51B3" w:rsidRPr="00FB51B3" w:rsidRDefault="00FB51B3" w:rsidP="00FB51B3">
      <w:pPr>
        <w:pStyle w:val="jxa"/>
      </w:pPr>
      <w:r w:rsidRPr="00FB51B3">
        <w:t xml:space="preserve">      msg: ""</w:t>
      </w:r>
    </w:p>
    <w:p w:rsidR="00FB51B3" w:rsidRPr="00FB51B3" w:rsidRDefault="00FB51B3" w:rsidP="00FB51B3">
      <w:pPr>
        <w:pStyle w:val="jxa"/>
      </w:pPr>
      <w:r w:rsidRPr="00FB51B3">
        <w:t xml:space="preserve">    }</w:t>
      </w:r>
    </w:p>
    <w:p w:rsidR="00FB51B3" w:rsidRPr="00FB51B3" w:rsidRDefault="00FB51B3" w:rsidP="00FB51B3">
      <w:pPr>
        <w:pStyle w:val="jxa"/>
      </w:pPr>
      <w:r w:rsidRPr="00FB51B3">
        <w:t xml:space="preserve">  },</w:t>
      </w:r>
    </w:p>
    <w:p w:rsidR="00FB51B3" w:rsidRPr="00FB51B3" w:rsidRDefault="00FB51B3" w:rsidP="00FB51B3">
      <w:pPr>
        <w:pStyle w:val="jxa"/>
      </w:pPr>
      <w:r w:rsidRPr="00FB51B3">
        <w:t xml:space="preserve">  mounted:function(){</w:t>
      </w:r>
    </w:p>
    <w:p w:rsidR="00FB51B3" w:rsidRPr="00FB51B3" w:rsidRDefault="00FB51B3" w:rsidP="00FB51B3">
      <w:pPr>
        <w:pStyle w:val="jxa"/>
      </w:pPr>
      <w:r w:rsidRPr="00FB51B3">
        <w:t xml:space="preserve">        var canvas = document.getElementsByClassName('bgCanvas')[0],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ctx = canvas.getContext('2d')</w:t>
      </w:r>
    </w:p>
    <w:p w:rsidR="00FB51B3" w:rsidRPr="00FB51B3" w:rsidRDefault="00FB51B3" w:rsidP="00FB51B3">
      <w:pPr>
        <w:pStyle w:val="jxa"/>
      </w:pPr>
      <w:r w:rsidRPr="00FB51B3">
        <w:t xml:space="preserve">          canvas.width = window.innerWidth;</w:t>
      </w:r>
    </w:p>
    <w:p w:rsidR="00FB51B3" w:rsidRPr="00FB51B3" w:rsidRDefault="00FB51B3" w:rsidP="00FB51B3">
      <w:pPr>
        <w:pStyle w:val="jxa"/>
      </w:pPr>
      <w:r w:rsidRPr="00FB51B3">
        <w:t xml:space="preserve">          canvas.height = window.innerHeight;</w:t>
      </w:r>
    </w:p>
    <w:p w:rsidR="00FB51B3" w:rsidRPr="00FB51B3" w:rsidRDefault="00FB51B3" w:rsidP="00FB51B3">
      <w:pPr>
        <w:pStyle w:val="jxa"/>
      </w:pPr>
      <w:r w:rsidRPr="00FB51B3">
        <w:t xml:space="preserve">          ctx.lineWidth = .3;</w:t>
      </w:r>
    </w:p>
    <w:p w:rsidR="00FB51B3" w:rsidRPr="00FB51B3" w:rsidRDefault="00FB51B3" w:rsidP="00FB51B3">
      <w:pPr>
        <w:pStyle w:val="jxa"/>
      </w:pPr>
      <w:r w:rsidRPr="00FB51B3">
        <w:t xml:space="preserve">          ctx.strokeStyle = (new Color(150)).style;</w:t>
      </w:r>
    </w:p>
    <w:p w:rsidR="00FB51B3" w:rsidRPr="00FB51B3" w:rsidRDefault="00FB51B3" w:rsidP="00FB51B3">
      <w:pPr>
        <w:pStyle w:val="jxa"/>
      </w:pPr>
      <w:r w:rsidRPr="00FB51B3">
        <w:t xml:space="preserve">          var dotsNomber = 400;</w:t>
      </w:r>
    </w:p>
    <w:p w:rsidR="00FB51B3" w:rsidRPr="00FB51B3" w:rsidRDefault="00FB51B3" w:rsidP="00FB51B3">
      <w:pPr>
        <w:pStyle w:val="jxa"/>
      </w:pPr>
      <w:r w:rsidRPr="00FB51B3">
        <w:t xml:space="preserve">          if(canvas.width &lt; 1400){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dotsNomber = 200;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var mousePosition =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x: 30 * canvas.width / 100,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y: 30 * canvas.height / 100</w:t>
      </w:r>
    </w:p>
    <w:p w:rsidR="00FB51B3" w:rsidRPr="00FB51B3" w:rsidRDefault="00FB51B3" w:rsidP="00FB51B3">
      <w:pPr>
        <w:pStyle w:val="jxa"/>
      </w:pPr>
      <w:r w:rsidRPr="00FB51B3">
        <w:t xml:space="preserve">          };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var dots =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nb: dotsNomber,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distance: 100,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d_radius: 150,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array: []</w:t>
      </w:r>
    </w:p>
    <w:p w:rsidR="00FB51B3" w:rsidRPr="00FB51B3" w:rsidRDefault="00FB51B3" w:rsidP="00FB51B3">
      <w:pPr>
        <w:pStyle w:val="jxa"/>
      </w:pPr>
      <w:r w:rsidRPr="00FB51B3">
        <w:t xml:space="preserve">          };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colorValue(min)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return Math.floor(Math.random() * 255 + min);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createColorStyle(r,g,b)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return 'rgba(' + r + ',' + g + ',' + b + ', 0.8)';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mixComponents(comp1, weight1, comp2, weight2)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return (comp1 * weight1 + comp2 * weight2) / (weight1 + weight2);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averageColorStyles(dot1, dot2)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var color1 = dot1.color,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color2 = dot2.color;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var r = mixComponents(color1.r, dot1.radius, color2.r, dot2.radius),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g = mixComponents(color1.g, dot1.radius, color2.g, dot2.radius),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b = mixComponents(color1.b, dot1.radius, color2.b, dot2.radius);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return createColorStyle(Math.floor(r), Math.floor(g), Math.floor(b));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Color(min)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min = min || 0;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this.r = colorValue(min);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this.g = colorValue(min);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this.b = colorValue(min);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this.style = createColorStyle(this.r, this.g, this.b);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Dot(){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this.x = Math.random() * canvas.width;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this.y = Math.random() * canvas.height;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this.vx = -.5 + Math.random();</w:t>
      </w:r>
    </w:p>
    <w:p w:rsidR="00FB51B3" w:rsidRPr="00FB51B3" w:rsidRDefault="00FB51B3" w:rsidP="00FB51B3">
      <w:pPr>
        <w:pStyle w:val="jxa"/>
      </w:pPr>
      <w:r w:rsidRPr="00FB51B3">
        <w:lastRenderedPageBreak/>
        <w:t xml:space="preserve">        </w:t>
      </w:r>
      <w:r w:rsidRPr="00FB51B3">
        <w:tab/>
        <w:t>this.vy = -.5 + Math.random();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this.radius = Math.random() * 2;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this.color = new Color();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//console.log(this);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Dot.prototype =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draw: function(){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ctx.beginPath();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ctx.fillStyle = this.color.style;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ctx.arc(this.x, this.y, this.radius, 0, Math.PI * 2, false);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ctx.fill();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  };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createDots(){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for(var i = 0; i &lt; dots.nb; i++){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dots.array.push(new Dot());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moveDots()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for(var i = 0; i &lt; dots.nb; i++){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var dot = dots.array[i];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if(dot.y &lt; 0 || dot.y &gt; canvas.height){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dot.vx = dot.vx;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dot.vy = - dot.vy;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}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else if(dot.x &lt; 0 || dot.x &gt; canvas.width){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dot.vx = - dot.vx;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dot.vy = dot.vy;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}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dot.x += dot.vx;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dot.y += dot.vy;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lastRenderedPageBreak/>
        <w:t xml:space="preserve">          function connectDots()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for(var i = 0; i &lt; dots.nb; i++){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for(var j = 0; j &lt; dots.nb; j++){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var i_dot = dots.array[i];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var j_dot = dots.array[j];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if((i_dot.x - j_dot.x) &lt; dots.distance &amp;&amp; (i_dot.y - j_dot.y) &lt; dots.distance &amp;&amp; (i_dot.x - j_dot.x) &gt; - dots.distance &amp;&amp; (i_dot.y - j_dot.y) &gt; - dots.distance){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 xml:space="preserve">  if((i_dot.x - mousePosition.x) &lt; dots.d_radius &amp;&amp; (i_dot.y - mousePosition.y) &lt; dots.d_radius &amp;&amp; (i_dot.x - mousePosition.x) &gt; - dots.d_radius &amp;&amp; (i_dot.y - mousePosition.y) &gt; - dots.d_radius){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ctx.beginPath();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ctx.strokeStyle = averageColorStyles(i_dot, j_dot);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ctx.moveTo(i_dot.x, i_dot.y);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ctx.lineTo(j_dot.x, j_dot.y);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ctx.stroke();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</w:r>
      <w:r w:rsidRPr="00FB51B3">
        <w:tab/>
        <w:t>ctx.closePath();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 xml:space="preserve">  }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}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drawDots()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for(var i = 0; i &lt; dots.nb; i++){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var dot = dots.array[i];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 xml:space="preserve">  dot.draw();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}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function animateDots() {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ctx.clearRect(0, 0, canvas.width, canvas.height);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moveDots();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connectDots();</w:t>
      </w: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drawDots();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</w:t>
      </w:r>
      <w:r w:rsidRPr="00FB51B3">
        <w:tab/>
        <w:t>requestAnimationFrame(animateDots);</w:t>
      </w:r>
    </w:p>
    <w:p w:rsidR="00FB51B3" w:rsidRPr="00FB51B3" w:rsidRDefault="00FB51B3" w:rsidP="00FB51B3">
      <w:pPr>
        <w:pStyle w:val="jxa"/>
      </w:pPr>
      <w:r w:rsidRPr="00FB51B3">
        <w:t xml:space="preserve">          }</w:t>
      </w:r>
    </w:p>
    <w:p w:rsidR="00FB51B3" w:rsidRPr="00FB51B3" w:rsidRDefault="00FB51B3" w:rsidP="00FB51B3">
      <w:pPr>
        <w:pStyle w:val="jxa"/>
      </w:pPr>
      <w:r w:rsidRPr="00FB51B3">
        <w:t xml:space="preserve">           canvas.onmousemove=function(e){</w:t>
      </w:r>
    </w:p>
    <w:p w:rsidR="00FB51B3" w:rsidRPr="00FB51B3" w:rsidRDefault="00FB51B3" w:rsidP="00FB51B3">
      <w:pPr>
        <w:pStyle w:val="jxa"/>
      </w:pPr>
      <w:r w:rsidRPr="00FB51B3">
        <w:t xml:space="preserve">                    mousePosition.x = e.pageX;</w:t>
      </w:r>
    </w:p>
    <w:p w:rsidR="00FB51B3" w:rsidRPr="00FB51B3" w:rsidRDefault="00FB51B3" w:rsidP="00FB51B3">
      <w:pPr>
        <w:pStyle w:val="jxa"/>
      </w:pPr>
      <w:r w:rsidRPr="00FB51B3">
        <w:t xml:space="preserve">                    mousePosition.y = e.pageY;</w:t>
      </w:r>
    </w:p>
    <w:p w:rsidR="00FB51B3" w:rsidRPr="00FB51B3" w:rsidRDefault="00FB51B3" w:rsidP="00FB51B3">
      <w:pPr>
        <w:pStyle w:val="jxa"/>
      </w:pPr>
      <w:r w:rsidRPr="00FB51B3">
        <w:lastRenderedPageBreak/>
        <w:t xml:space="preserve">                    }</w:t>
      </w:r>
    </w:p>
    <w:p w:rsidR="00FB51B3" w:rsidRPr="00FB51B3" w:rsidRDefault="00FB51B3" w:rsidP="00FB51B3">
      <w:pPr>
        <w:pStyle w:val="jxa"/>
      </w:pPr>
      <w:r w:rsidRPr="00FB51B3">
        <w:t xml:space="preserve">            canvas.onmouseleave= function(e){</w:t>
      </w:r>
    </w:p>
    <w:p w:rsidR="00FB51B3" w:rsidRPr="00FB51B3" w:rsidRDefault="00FB51B3" w:rsidP="00FB51B3">
      <w:pPr>
        <w:pStyle w:val="jxa"/>
      </w:pPr>
      <w:r w:rsidRPr="00FB51B3">
        <w:t xml:space="preserve">                mousePosition.x = canvas.width / 3;</w:t>
      </w:r>
    </w:p>
    <w:p w:rsidR="00FB51B3" w:rsidRPr="00FB51B3" w:rsidRDefault="00FB51B3" w:rsidP="00FB51B3">
      <w:pPr>
        <w:pStyle w:val="jxa"/>
      </w:pPr>
      <w:r w:rsidRPr="00FB51B3">
        <w:t xml:space="preserve">                mousePosition.y = canvas.height / 3;</w:t>
      </w:r>
    </w:p>
    <w:p w:rsidR="00FB51B3" w:rsidRPr="00FB51B3" w:rsidRDefault="00FB51B3" w:rsidP="00FB51B3">
      <w:pPr>
        <w:pStyle w:val="jxa"/>
      </w:pPr>
      <w:r w:rsidRPr="00FB51B3">
        <w:t xml:space="preserve">               }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      createDots();</w:t>
      </w:r>
    </w:p>
    <w:p w:rsidR="00FB51B3" w:rsidRPr="00FB51B3" w:rsidRDefault="00FB51B3" w:rsidP="00FB51B3">
      <w:pPr>
        <w:pStyle w:val="jxa"/>
      </w:pPr>
      <w:r w:rsidRPr="00FB51B3">
        <w:t xml:space="preserve">          requestAnimationFrame(animateDots);</w:t>
      </w:r>
    </w:p>
    <w:p w:rsidR="00FB51B3" w:rsidRPr="00FB51B3" w:rsidRDefault="00FB51B3" w:rsidP="00FB51B3">
      <w:pPr>
        <w:pStyle w:val="jxa"/>
      </w:pPr>
      <w:r w:rsidRPr="00FB51B3">
        <w:t xml:space="preserve">  },</w:t>
      </w:r>
    </w:p>
    <w:p w:rsidR="00FB51B3" w:rsidRPr="00FB51B3" w:rsidRDefault="00FB51B3" w:rsidP="00FB51B3">
      <w:pPr>
        <w:pStyle w:val="jxa"/>
      </w:pPr>
      <w:r w:rsidRPr="00FB51B3">
        <w:t xml:space="preserve">  computed: {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},</w:t>
      </w:r>
    </w:p>
    <w:p w:rsidR="00FB51B3" w:rsidRPr="00FB51B3" w:rsidRDefault="00FB51B3" w:rsidP="00FB51B3">
      <w:pPr>
        <w:pStyle w:val="jxa"/>
      </w:pPr>
      <w:r w:rsidRPr="00FB51B3">
        <w:t xml:space="preserve">    methods:{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 xml:space="preserve">    },</w:t>
      </w:r>
    </w:p>
    <w:p w:rsidR="00FB51B3" w:rsidRPr="00FB51B3" w:rsidRDefault="00FB51B3" w:rsidP="00FB51B3">
      <w:pPr>
        <w:pStyle w:val="jxa"/>
      </w:pPr>
      <w:r w:rsidRPr="00FB51B3">
        <w:t xml:space="preserve">   components: {}</w:t>
      </w:r>
    </w:p>
    <w:p w:rsidR="00FB51B3" w:rsidRPr="00FB51B3" w:rsidRDefault="00FB51B3" w:rsidP="00FB51B3">
      <w:pPr>
        <w:pStyle w:val="jxa"/>
      </w:pPr>
      <w:r w:rsidRPr="00FB51B3">
        <w:t>};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>&lt;/script&gt;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  <w:r w:rsidRPr="00FB51B3">
        <w:t>&lt;style&gt;</w:t>
      </w:r>
    </w:p>
    <w:p w:rsidR="00FB51B3" w:rsidRPr="00FB51B3" w:rsidRDefault="00FB51B3" w:rsidP="00FB51B3">
      <w:pPr>
        <w:pStyle w:val="jxa"/>
      </w:pPr>
    </w:p>
    <w:p w:rsidR="00FB51B3" w:rsidRPr="00FB51B3" w:rsidRDefault="00FB51B3" w:rsidP="00FB51B3">
      <w:pPr>
        <w:pStyle w:val="jxa"/>
      </w:pPr>
    </w:p>
    <w:p w:rsidR="00FB51B3" w:rsidRPr="007E6144" w:rsidRDefault="00FB51B3" w:rsidP="00FB51B3">
      <w:pPr>
        <w:pStyle w:val="jxa"/>
      </w:pPr>
      <w:r w:rsidRPr="00FB51B3">
        <w:t>&lt;/style&gt;</w:t>
      </w:r>
    </w:p>
    <w:p w:rsidR="0076211E" w:rsidRDefault="0076211E" w:rsidP="0076211E">
      <w:pPr>
        <w:pStyle w:val="jx3"/>
        <w:numPr>
          <w:ilvl w:val="0"/>
          <w:numId w:val="0"/>
        </w:numPr>
        <w:ind w:left="420"/>
      </w:pPr>
    </w:p>
    <w:p w:rsidR="00AC7B81" w:rsidRDefault="00BC06C2" w:rsidP="00BC06C2">
      <w:pPr>
        <w:pStyle w:val="jx2"/>
        <w:ind w:left="210"/>
        <w:rPr>
          <w:rFonts w:hint="eastAsia"/>
        </w:rPr>
      </w:pPr>
      <w:r>
        <w:rPr>
          <w:rFonts w:hint="eastAsia"/>
        </w:rPr>
        <w:t>搜索框组件</w:t>
      </w:r>
    </w:p>
    <w:p w:rsidR="00BC06C2" w:rsidRDefault="00BC06C2" w:rsidP="00BC06C2">
      <w:pPr>
        <w:pStyle w:val="jx3"/>
        <w:ind w:left="420"/>
        <w:rPr>
          <w:rFonts w:hint="eastAsia"/>
        </w:rPr>
      </w:pPr>
      <w:r w:rsidRPr="00BC06C2">
        <w:rPr>
          <w:rFonts w:hint="eastAsia"/>
        </w:rPr>
        <w:t>在当前项目下的</w:t>
      </w:r>
      <w:r w:rsidRPr="00BC06C2">
        <w:rPr>
          <w:rFonts w:hint="eastAsia"/>
        </w:rPr>
        <w:t>/src/component</w:t>
      </w:r>
      <w:r w:rsidRPr="00BC06C2">
        <w:rPr>
          <w:rFonts w:hint="eastAsia"/>
        </w:rPr>
        <w:t>目录下创建</w:t>
      </w:r>
      <w:r>
        <w:rPr>
          <w:rFonts w:hint="eastAsia"/>
        </w:rPr>
        <w:t>input_default</w:t>
      </w:r>
      <w:r w:rsidRPr="00BC06C2">
        <w:rPr>
          <w:rFonts w:hint="eastAsia"/>
        </w:rPr>
        <w:t>.vue</w:t>
      </w:r>
      <w:r w:rsidRPr="00BC06C2">
        <w:rPr>
          <w:rFonts w:hint="eastAsia"/>
        </w:rPr>
        <w:t>文件，内容如下：</w:t>
      </w:r>
    </w:p>
    <w:p w:rsidR="00BC06C2" w:rsidRPr="00BC06C2" w:rsidRDefault="00BC06C2" w:rsidP="00BC06C2">
      <w:pPr>
        <w:pStyle w:val="jxa"/>
      </w:pPr>
      <w:r w:rsidRPr="00BC06C2">
        <w:t>&lt;template&gt;</w:t>
      </w:r>
    </w:p>
    <w:p w:rsidR="00BC06C2" w:rsidRPr="00BC06C2" w:rsidRDefault="00BC06C2" w:rsidP="00BC06C2">
      <w:pPr>
        <w:pStyle w:val="jxa"/>
      </w:pPr>
      <w:r w:rsidRPr="00BC06C2">
        <w:t xml:space="preserve">  &lt;input v-bind:style="input_default" v-bind:value="defaultObj.defaultStr.value" v-on:focus="fs" v-on:keyup="inp" v-on:blur="bl"&gt;</w:t>
      </w:r>
    </w:p>
    <w:p w:rsidR="00BC06C2" w:rsidRPr="00BC06C2" w:rsidRDefault="00BC06C2" w:rsidP="00BC06C2">
      <w:pPr>
        <w:pStyle w:val="jxa"/>
      </w:pPr>
      <w:r w:rsidRPr="00BC06C2">
        <w:t>&lt;/template&gt;</w:t>
      </w:r>
    </w:p>
    <w:p w:rsidR="00BC06C2" w:rsidRPr="00BC06C2" w:rsidRDefault="00BC06C2" w:rsidP="00BC06C2">
      <w:pPr>
        <w:pStyle w:val="jxa"/>
      </w:pPr>
      <w:r w:rsidRPr="00BC06C2">
        <w:t>&lt;script type="text/javascript"&gt;</w:t>
      </w:r>
    </w:p>
    <w:p w:rsidR="00BC06C2" w:rsidRPr="00BC06C2" w:rsidRDefault="00BC06C2" w:rsidP="00BC06C2">
      <w:pPr>
        <w:pStyle w:val="jxa"/>
      </w:pPr>
      <w:r w:rsidRPr="00BC06C2">
        <w:t>import store from '../vuex/store.js';</w:t>
      </w:r>
    </w:p>
    <w:p w:rsidR="00BC06C2" w:rsidRPr="00BC06C2" w:rsidRDefault="00BC06C2" w:rsidP="00BC06C2">
      <w:pPr>
        <w:pStyle w:val="jxa"/>
      </w:pPr>
      <w:r w:rsidRPr="00BC06C2">
        <w:t xml:space="preserve"> var arr = [];</w:t>
      </w:r>
    </w:p>
    <w:p w:rsidR="00BC06C2" w:rsidRPr="00BC06C2" w:rsidRDefault="00BC06C2" w:rsidP="00BC06C2">
      <w:pPr>
        <w:pStyle w:val="jxa"/>
      </w:pPr>
      <w:r w:rsidRPr="00BC06C2">
        <w:lastRenderedPageBreak/>
        <w:t>export default {</w:t>
      </w:r>
    </w:p>
    <w:p w:rsidR="00BC06C2" w:rsidRPr="00BC06C2" w:rsidRDefault="00BC06C2" w:rsidP="00BC06C2">
      <w:pPr>
        <w:pStyle w:val="jxa"/>
      </w:pPr>
      <w:r w:rsidRPr="00BC06C2">
        <w:t xml:space="preserve">      data () {</w:t>
      </w:r>
    </w:p>
    <w:p w:rsidR="00BC06C2" w:rsidRPr="00BC06C2" w:rsidRDefault="00BC06C2" w:rsidP="00BC06C2">
      <w:pPr>
        <w:pStyle w:val="jxa"/>
      </w:pPr>
      <w:r w:rsidRPr="00BC06C2">
        <w:t xml:space="preserve">        return {</w:t>
      </w:r>
    </w:p>
    <w:p w:rsidR="00BC06C2" w:rsidRPr="00BC06C2" w:rsidRDefault="00BC06C2" w:rsidP="00BC06C2">
      <w:pPr>
        <w:pStyle w:val="jxa"/>
      </w:pPr>
      <w:r w:rsidRPr="00BC06C2">
        <w:t xml:space="preserve">          input_default:{}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props:['width','height','defaultObj'],</w:t>
      </w:r>
    </w:p>
    <w:p w:rsidR="00BC06C2" w:rsidRPr="00BC06C2" w:rsidRDefault="00BC06C2" w:rsidP="00BC06C2">
      <w:pPr>
        <w:pStyle w:val="jxa"/>
      </w:pPr>
      <w:r w:rsidRPr="00BC06C2">
        <w:t xml:space="preserve">      mounted:function(){</w:t>
      </w:r>
    </w:p>
    <w:p w:rsidR="00BC06C2" w:rsidRPr="00BC06C2" w:rsidRDefault="00BC06C2" w:rsidP="00BC06C2">
      <w:pPr>
        <w:pStyle w:val="jxa"/>
      </w:pPr>
      <w:r w:rsidRPr="00BC06C2">
        <w:t xml:space="preserve">        this.input_default={</w:t>
      </w:r>
    </w:p>
    <w:p w:rsidR="00BC06C2" w:rsidRPr="00BC06C2" w:rsidRDefault="00BC06C2" w:rsidP="00BC06C2">
      <w:pPr>
        <w:pStyle w:val="jxa"/>
      </w:pPr>
      <w:r w:rsidRPr="00BC06C2">
        <w:t xml:space="preserve">            'display':'inline-block',</w:t>
      </w:r>
    </w:p>
    <w:p w:rsidR="00BC06C2" w:rsidRPr="00BC06C2" w:rsidRDefault="00BC06C2" w:rsidP="00BC06C2">
      <w:pPr>
        <w:pStyle w:val="jxa"/>
      </w:pPr>
      <w:r w:rsidRPr="00BC06C2">
        <w:t xml:space="preserve">            'width':this.width?typeof this.width==="number"?this.width+"px":this.width?this.width:"100%":0,</w:t>
      </w:r>
    </w:p>
    <w:p w:rsidR="00BC06C2" w:rsidRPr="00BC06C2" w:rsidRDefault="00BC06C2" w:rsidP="00BC06C2">
      <w:pPr>
        <w:pStyle w:val="jxa"/>
      </w:pPr>
      <w:r w:rsidRPr="00BC06C2">
        <w:t xml:space="preserve">            'height':this.height?this.height:"30px",</w:t>
      </w:r>
    </w:p>
    <w:p w:rsidR="00BC06C2" w:rsidRPr="00BC06C2" w:rsidRDefault="00BC06C2" w:rsidP="00BC06C2">
      <w:pPr>
        <w:pStyle w:val="jxa"/>
      </w:pPr>
      <w:r w:rsidRPr="00BC06C2">
        <w:t xml:space="preserve">            'border':'1px solid #C0C0C0'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methods:{</w:t>
      </w:r>
    </w:p>
    <w:p w:rsidR="00BC06C2" w:rsidRPr="00BC06C2" w:rsidRDefault="00BC06C2" w:rsidP="00BC06C2">
      <w:pPr>
        <w:pStyle w:val="jxa"/>
      </w:pPr>
      <w:r w:rsidRPr="00BC06C2">
        <w:t xml:space="preserve">            fs: function(event) {</w:t>
      </w:r>
    </w:p>
    <w:p w:rsidR="00BC06C2" w:rsidRPr="00BC06C2" w:rsidRDefault="00BC06C2" w:rsidP="00BC06C2">
      <w:pPr>
        <w:pStyle w:val="jxa"/>
      </w:pPr>
      <w:r w:rsidRPr="00BC06C2">
        <w:t xml:space="preserve">                if(this.defaultObj&amp;&amp;this.defaultObj.fs){</w:t>
      </w:r>
    </w:p>
    <w:p w:rsidR="00BC06C2" w:rsidRPr="00BC06C2" w:rsidRDefault="00BC06C2" w:rsidP="00BC06C2">
      <w:pPr>
        <w:pStyle w:val="jxa"/>
      </w:pPr>
      <w:r w:rsidRPr="00BC06C2">
        <w:t xml:space="preserve">                    try{</w:t>
      </w:r>
    </w:p>
    <w:p w:rsidR="00BC06C2" w:rsidRPr="00BC06C2" w:rsidRDefault="00BC06C2" w:rsidP="00BC06C2">
      <w:pPr>
        <w:pStyle w:val="jxa"/>
      </w:pPr>
      <w:r w:rsidRPr="00BC06C2">
        <w:t xml:space="preserve">                    this.defaultObj.fs(event);</w:t>
      </w:r>
    </w:p>
    <w:p w:rsidR="00BC06C2" w:rsidRPr="00BC06C2" w:rsidRDefault="00BC06C2" w:rsidP="00BC06C2">
      <w:pPr>
        <w:pStyle w:val="jxa"/>
      </w:pPr>
      <w:r w:rsidRPr="00BC06C2">
        <w:t xml:space="preserve">                    }catch(e){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  if(e==="</w:t>
      </w:r>
      <w:r w:rsidRPr="00BC06C2">
        <w:rPr>
          <w:rFonts w:hint="eastAsia"/>
        </w:rPr>
        <w:t>跳出函数</w:t>
      </w:r>
      <w:r w:rsidRPr="00BC06C2">
        <w:rPr>
          <w:rFonts w:hint="eastAsia"/>
        </w:rPr>
        <w:t>"){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event.target.blur();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return false</w:t>
      </w:r>
    </w:p>
    <w:p w:rsidR="00BC06C2" w:rsidRPr="00BC06C2" w:rsidRDefault="00BC06C2" w:rsidP="00BC06C2">
      <w:pPr>
        <w:pStyle w:val="jxa"/>
      </w:pPr>
      <w:r w:rsidRPr="00BC06C2">
        <w:t xml:space="preserve">            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}else{</w:t>
      </w:r>
    </w:p>
    <w:p w:rsidR="00BC06C2" w:rsidRPr="00BC06C2" w:rsidRDefault="00BC06C2" w:rsidP="00BC06C2">
      <w:pPr>
        <w:pStyle w:val="jxa"/>
      </w:pPr>
      <w:r w:rsidRPr="00BC06C2">
        <w:t xml:space="preserve">                    return false;</w:t>
      </w:r>
    </w:p>
    <w:p w:rsidR="00BC06C2" w:rsidRPr="00BC06C2" w:rsidRDefault="00BC06C2" w:rsidP="00BC06C2">
      <w:pPr>
        <w:pStyle w:val="jxa"/>
      </w:pPr>
      <w:r w:rsidRPr="00BC06C2">
        <w:t xml:space="preserve"> 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    if(this.defaultObj&amp;&amp;this.defaultObj.defaultStr&amp;&amp;event.target.value===this.defaultObj.defaultStr.value){</w:t>
      </w:r>
    </w:p>
    <w:p w:rsidR="00BC06C2" w:rsidRPr="00BC06C2" w:rsidRDefault="00BC06C2" w:rsidP="00BC06C2">
      <w:pPr>
        <w:pStyle w:val="jxa"/>
      </w:pPr>
      <w:r w:rsidRPr="00BC06C2">
        <w:t xml:space="preserve">                    event.target.value="";</w:t>
      </w:r>
    </w:p>
    <w:p w:rsidR="00BC06C2" w:rsidRPr="00BC06C2" w:rsidRDefault="00BC06C2" w:rsidP="00BC06C2">
      <w:pPr>
        <w:pStyle w:val="jxa"/>
      </w:pPr>
      <w:r w:rsidRPr="00BC06C2">
        <w:t xml:space="preserve">    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},</w:t>
      </w:r>
    </w:p>
    <w:p w:rsidR="00BC06C2" w:rsidRPr="00BC06C2" w:rsidRDefault="00BC06C2" w:rsidP="00BC06C2">
      <w:pPr>
        <w:pStyle w:val="jxa"/>
      </w:pPr>
      <w:r w:rsidRPr="00BC06C2">
        <w:t xml:space="preserve">            inp:function(){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 if(this.defaultObj&amp;&amp;this.defaultObj.inp){</w:t>
      </w:r>
    </w:p>
    <w:p w:rsidR="00BC06C2" w:rsidRPr="00BC06C2" w:rsidRDefault="00BC06C2" w:rsidP="00BC06C2">
      <w:pPr>
        <w:pStyle w:val="jxa"/>
      </w:pPr>
      <w:r w:rsidRPr="00BC06C2">
        <w:t xml:space="preserve">                    this.defaultObj.inp();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    }else{</w:t>
      </w:r>
    </w:p>
    <w:p w:rsidR="00BC06C2" w:rsidRPr="00BC06C2" w:rsidRDefault="00BC06C2" w:rsidP="00BC06C2">
      <w:pPr>
        <w:pStyle w:val="jxa"/>
      </w:pPr>
      <w:r w:rsidRPr="00BC06C2">
        <w:t xml:space="preserve">                    return;</w:t>
      </w:r>
    </w:p>
    <w:p w:rsidR="00BC06C2" w:rsidRPr="00BC06C2" w:rsidRDefault="00BC06C2" w:rsidP="00BC06C2">
      <w:pPr>
        <w:pStyle w:val="jxa"/>
      </w:pPr>
      <w:r w:rsidRPr="00BC06C2">
        <w:t xml:space="preserve"> 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},</w:t>
      </w:r>
    </w:p>
    <w:p w:rsidR="00BC06C2" w:rsidRPr="00BC06C2" w:rsidRDefault="00BC06C2" w:rsidP="00BC06C2">
      <w:pPr>
        <w:pStyle w:val="jxa"/>
      </w:pPr>
      <w:r w:rsidRPr="00BC06C2">
        <w:t xml:space="preserve">            bl:function(event){</w:t>
      </w:r>
    </w:p>
    <w:p w:rsidR="00BC06C2" w:rsidRPr="00BC06C2" w:rsidRDefault="00BC06C2" w:rsidP="00BC06C2">
      <w:pPr>
        <w:pStyle w:val="jxa"/>
      </w:pPr>
      <w:r w:rsidRPr="00BC06C2">
        <w:t xml:space="preserve">                if(this.defaultObj&amp;&amp;this.defaultObj.bl){</w:t>
      </w:r>
    </w:p>
    <w:p w:rsidR="00BC06C2" w:rsidRPr="00BC06C2" w:rsidRDefault="00BC06C2" w:rsidP="00BC06C2">
      <w:pPr>
        <w:pStyle w:val="jxa"/>
      </w:pPr>
      <w:r w:rsidRPr="00BC06C2">
        <w:t xml:space="preserve">                   this.defaultObj.bl(event);</w:t>
      </w:r>
    </w:p>
    <w:p w:rsidR="00BC06C2" w:rsidRPr="00BC06C2" w:rsidRDefault="00BC06C2" w:rsidP="00BC06C2">
      <w:pPr>
        <w:pStyle w:val="jxa"/>
      </w:pPr>
      <w:r w:rsidRPr="00BC06C2">
        <w:t xml:space="preserve">               }else{</w:t>
      </w:r>
    </w:p>
    <w:p w:rsidR="00BC06C2" w:rsidRPr="00BC06C2" w:rsidRDefault="00BC06C2" w:rsidP="00BC06C2">
      <w:pPr>
        <w:pStyle w:val="jxa"/>
      </w:pPr>
      <w:r w:rsidRPr="00BC06C2">
        <w:t xml:space="preserve">                   return;</w:t>
      </w:r>
    </w:p>
    <w:p w:rsidR="00BC06C2" w:rsidRPr="00BC06C2" w:rsidRDefault="00BC06C2" w:rsidP="00BC06C2">
      <w:pPr>
        <w:pStyle w:val="jxa"/>
      </w:pPr>
      <w:r w:rsidRPr="00BC06C2">
        <w:t xml:space="preserve">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}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&lt;/script&gt;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>&lt;style&gt;</w:t>
      </w:r>
    </w:p>
    <w:p w:rsidR="00BC06C2" w:rsidRPr="00BC06C2" w:rsidRDefault="00BC06C2" w:rsidP="00BC06C2">
      <w:pPr>
        <w:pStyle w:val="jxa"/>
      </w:pPr>
    </w:p>
    <w:p w:rsidR="00BC06C2" w:rsidRDefault="00BC06C2" w:rsidP="00BC06C2">
      <w:pPr>
        <w:pStyle w:val="jxa"/>
        <w:rPr>
          <w:rFonts w:hint="eastAsia"/>
        </w:rPr>
      </w:pPr>
      <w:r w:rsidRPr="00BC06C2">
        <w:t>&lt;/style&gt;</w:t>
      </w:r>
    </w:p>
    <w:p w:rsidR="00BC06C2" w:rsidRDefault="00BC06C2" w:rsidP="00BC06C2">
      <w:pPr>
        <w:pStyle w:val="jx2"/>
        <w:ind w:left="210"/>
        <w:rPr>
          <w:rFonts w:hint="eastAsia"/>
        </w:rPr>
      </w:pPr>
      <w:r>
        <w:rPr>
          <w:rFonts w:hint="eastAsia"/>
        </w:rPr>
        <w:t>普通按钮组件</w:t>
      </w:r>
    </w:p>
    <w:p w:rsidR="00BC06C2" w:rsidRPr="00BC06C2" w:rsidRDefault="00BC06C2" w:rsidP="00BC06C2">
      <w:pPr>
        <w:pStyle w:val="jx3"/>
        <w:ind w:left="420"/>
        <w:rPr>
          <w:rFonts w:hint="eastAsia"/>
        </w:rPr>
      </w:pPr>
      <w:r w:rsidRPr="00BC06C2">
        <w:rPr>
          <w:rFonts w:hint="eastAsia"/>
        </w:rPr>
        <w:t>在当前项目下的</w:t>
      </w:r>
      <w:r w:rsidRPr="00BC06C2">
        <w:rPr>
          <w:rFonts w:hint="eastAsia"/>
        </w:rPr>
        <w:t>/src/component</w:t>
      </w:r>
      <w:r w:rsidRPr="00BC06C2">
        <w:rPr>
          <w:rFonts w:hint="eastAsia"/>
        </w:rPr>
        <w:t>目录下创建</w:t>
      </w:r>
      <w:r>
        <w:rPr>
          <w:rFonts w:hint="eastAsia"/>
        </w:rPr>
        <w:t>btn</w:t>
      </w:r>
      <w:r w:rsidRPr="00BC06C2">
        <w:rPr>
          <w:rFonts w:hint="eastAsia"/>
        </w:rPr>
        <w:t>.vue</w:t>
      </w:r>
      <w:r w:rsidRPr="00BC06C2">
        <w:rPr>
          <w:rFonts w:hint="eastAsia"/>
        </w:rPr>
        <w:t>文件，内容如下：</w:t>
      </w:r>
    </w:p>
    <w:p w:rsidR="00BC06C2" w:rsidRPr="00BC06C2" w:rsidRDefault="00BC06C2" w:rsidP="00BC06C2">
      <w:pPr>
        <w:pStyle w:val="jxa"/>
      </w:pPr>
      <w:r w:rsidRPr="00BC06C2">
        <w:t>&lt;template&gt;</w:t>
      </w:r>
    </w:p>
    <w:p w:rsidR="00BC06C2" w:rsidRPr="00BC06C2" w:rsidRDefault="00BC06C2" w:rsidP="00BC06C2">
      <w:pPr>
        <w:pStyle w:val="jxa"/>
      </w:pPr>
      <w:r w:rsidRPr="00BC06C2">
        <w:t xml:space="preserve">  &lt;button class="btn_class" v-bind:style="props_class" v-text="btn_text" v-on:click="btn_click()"&gt;&lt;/button&gt;</w:t>
      </w:r>
    </w:p>
    <w:p w:rsidR="00BC06C2" w:rsidRPr="00BC06C2" w:rsidRDefault="00BC06C2" w:rsidP="00BC06C2">
      <w:pPr>
        <w:pStyle w:val="jxa"/>
      </w:pPr>
      <w:r w:rsidRPr="00BC06C2">
        <w:t>&lt;/template&gt;</w:t>
      </w:r>
    </w:p>
    <w:p w:rsidR="00BC06C2" w:rsidRPr="00BC06C2" w:rsidRDefault="00BC06C2" w:rsidP="00BC06C2">
      <w:pPr>
        <w:pStyle w:val="jxa"/>
      </w:pPr>
      <w:r w:rsidRPr="00BC06C2">
        <w:t>&lt;script type="text/javascript"&gt;</w:t>
      </w:r>
    </w:p>
    <w:p w:rsidR="00BC06C2" w:rsidRPr="00BC06C2" w:rsidRDefault="00BC06C2" w:rsidP="00BC06C2">
      <w:pPr>
        <w:pStyle w:val="jxa"/>
      </w:pPr>
      <w:r w:rsidRPr="00BC06C2">
        <w:t>import store from '../vuex/store.js';</w:t>
      </w:r>
    </w:p>
    <w:p w:rsidR="00BC06C2" w:rsidRPr="00BC06C2" w:rsidRDefault="00BC06C2" w:rsidP="00BC06C2">
      <w:pPr>
        <w:pStyle w:val="jxa"/>
      </w:pPr>
      <w:r w:rsidRPr="00BC06C2">
        <w:t xml:space="preserve"> var arr = [];</w:t>
      </w:r>
    </w:p>
    <w:p w:rsidR="00BC06C2" w:rsidRPr="00BC06C2" w:rsidRDefault="00BC06C2" w:rsidP="00BC06C2">
      <w:pPr>
        <w:pStyle w:val="jxa"/>
      </w:pPr>
      <w:r w:rsidRPr="00BC06C2">
        <w:t>export default {</w:t>
      </w:r>
    </w:p>
    <w:p w:rsidR="00BC06C2" w:rsidRPr="00BC06C2" w:rsidRDefault="00BC06C2" w:rsidP="00BC06C2">
      <w:pPr>
        <w:pStyle w:val="jxa"/>
      </w:pPr>
      <w:r w:rsidRPr="00BC06C2">
        <w:t xml:space="preserve">    store:store,</w:t>
      </w:r>
    </w:p>
    <w:p w:rsidR="00BC06C2" w:rsidRPr="00BC06C2" w:rsidRDefault="00BC06C2" w:rsidP="00BC06C2">
      <w:pPr>
        <w:pStyle w:val="jxa"/>
      </w:pPr>
      <w:r w:rsidRPr="00BC06C2">
        <w:t xml:space="preserve">     name: 'input_default',</w:t>
      </w:r>
    </w:p>
    <w:p w:rsidR="00BC06C2" w:rsidRPr="00BC06C2" w:rsidRDefault="00BC06C2" w:rsidP="00BC06C2">
      <w:pPr>
        <w:pStyle w:val="jxa"/>
      </w:pPr>
      <w:r w:rsidRPr="00BC06C2">
        <w:t xml:space="preserve">      props:['props_btn_data_obj'],</w:t>
      </w:r>
    </w:p>
    <w:p w:rsidR="00BC06C2" w:rsidRPr="00BC06C2" w:rsidRDefault="00BC06C2" w:rsidP="00BC06C2">
      <w:pPr>
        <w:pStyle w:val="jxa"/>
      </w:pPr>
      <w:r w:rsidRPr="00BC06C2">
        <w:t xml:space="preserve">      data () {</w:t>
      </w:r>
    </w:p>
    <w:p w:rsidR="00BC06C2" w:rsidRPr="00BC06C2" w:rsidRDefault="00BC06C2" w:rsidP="00BC06C2">
      <w:pPr>
        <w:pStyle w:val="jxa"/>
      </w:pPr>
      <w:r w:rsidRPr="00BC06C2">
        <w:t xml:space="preserve">        return {</w:t>
      </w:r>
    </w:p>
    <w:p w:rsidR="00BC06C2" w:rsidRPr="00BC06C2" w:rsidRDefault="00BC06C2" w:rsidP="00BC06C2">
      <w:pPr>
        <w:pStyle w:val="jxa"/>
      </w:pPr>
      <w:r w:rsidRPr="00BC06C2">
        <w:t xml:space="preserve">          props_class:{},</w:t>
      </w:r>
    </w:p>
    <w:p w:rsidR="00BC06C2" w:rsidRPr="00BC06C2" w:rsidRDefault="00BC06C2" w:rsidP="00BC06C2">
      <w:pPr>
        <w:pStyle w:val="jxa"/>
      </w:pPr>
      <w:r w:rsidRPr="00BC06C2">
        <w:t xml:space="preserve">          btn_text:""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mounted:function(){</w:t>
      </w:r>
    </w:p>
    <w:p w:rsidR="00BC06C2" w:rsidRPr="00BC06C2" w:rsidRDefault="00BC06C2" w:rsidP="00BC06C2">
      <w:pPr>
        <w:pStyle w:val="jxa"/>
      </w:pPr>
      <w:r w:rsidRPr="00BC06C2">
        <w:t xml:space="preserve">        this.props_class={</w:t>
      </w:r>
    </w:p>
    <w:p w:rsidR="00BC06C2" w:rsidRPr="00BC06C2" w:rsidRDefault="00BC06C2" w:rsidP="00BC06C2">
      <w:pPr>
        <w:pStyle w:val="jxa"/>
      </w:pPr>
      <w:r w:rsidRPr="00BC06C2">
        <w:t xml:space="preserve">            'background':this.props_btn_data_obj.background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};</w:t>
      </w:r>
    </w:p>
    <w:p w:rsidR="00BC06C2" w:rsidRPr="00BC06C2" w:rsidRDefault="00BC06C2" w:rsidP="00BC06C2">
      <w:pPr>
        <w:pStyle w:val="jxa"/>
      </w:pPr>
      <w:r w:rsidRPr="00BC06C2">
        <w:t xml:space="preserve">        this.btn_text=this.props_btn_data_obj.btn_text;</w:t>
      </w: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methods:{</w:t>
      </w:r>
    </w:p>
    <w:p w:rsidR="00BC06C2" w:rsidRPr="00BC06C2" w:rsidRDefault="00BC06C2" w:rsidP="00BC06C2">
      <w:pPr>
        <w:pStyle w:val="jxa"/>
      </w:pPr>
      <w:r w:rsidRPr="00BC06C2">
        <w:t xml:space="preserve">            btn_click: function() 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if(this.props_btn_data_obj&amp;&amp;this.props_btn_data_obj.btn_click){</w:t>
      </w:r>
    </w:p>
    <w:p w:rsidR="00BC06C2" w:rsidRPr="00BC06C2" w:rsidRDefault="00BC06C2" w:rsidP="00BC06C2">
      <w:pPr>
        <w:pStyle w:val="jxa"/>
      </w:pPr>
      <w:r w:rsidRPr="00BC06C2">
        <w:t xml:space="preserve">                    this.props_btn_data_obj.btn_click();</w:t>
      </w:r>
    </w:p>
    <w:p w:rsidR="00BC06C2" w:rsidRPr="00BC06C2" w:rsidRDefault="00BC06C2" w:rsidP="00BC06C2">
      <w:pPr>
        <w:pStyle w:val="jxa"/>
      </w:pPr>
      <w:r w:rsidRPr="00BC06C2">
        <w:t xml:space="preserve">                }else{</w:t>
      </w:r>
    </w:p>
    <w:p w:rsidR="00BC06C2" w:rsidRPr="00BC06C2" w:rsidRDefault="00BC06C2" w:rsidP="00BC06C2">
      <w:pPr>
        <w:pStyle w:val="jxa"/>
      </w:pPr>
      <w:r w:rsidRPr="00BC06C2">
        <w:t xml:space="preserve">                    return false;</w:t>
      </w:r>
    </w:p>
    <w:p w:rsidR="00BC06C2" w:rsidRPr="00BC06C2" w:rsidRDefault="00BC06C2" w:rsidP="00BC06C2">
      <w:pPr>
        <w:pStyle w:val="jxa"/>
      </w:pPr>
      <w:r w:rsidRPr="00BC06C2">
        <w:t xml:space="preserve">    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}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&lt;/script&gt;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>&lt;style&gt;</w:t>
      </w:r>
    </w:p>
    <w:p w:rsidR="00BC06C2" w:rsidRPr="00BC06C2" w:rsidRDefault="00BC06C2" w:rsidP="00BC06C2">
      <w:pPr>
        <w:pStyle w:val="jxa"/>
      </w:pPr>
      <w:r w:rsidRPr="00BC06C2">
        <w:t xml:space="preserve">    .btn_class{</w:t>
      </w:r>
    </w:p>
    <w:p w:rsidR="00BC06C2" w:rsidRPr="00BC06C2" w:rsidRDefault="00BC06C2" w:rsidP="00BC06C2">
      <w:pPr>
        <w:pStyle w:val="jxa"/>
      </w:pPr>
      <w:r w:rsidRPr="00BC06C2">
        <w:t xml:space="preserve">        width:80px;</w:t>
      </w:r>
    </w:p>
    <w:p w:rsidR="00BC06C2" w:rsidRPr="00BC06C2" w:rsidRDefault="00BC06C2" w:rsidP="00BC06C2">
      <w:pPr>
        <w:pStyle w:val="jxa"/>
      </w:pPr>
      <w:r w:rsidRPr="00BC06C2">
        <w:t xml:space="preserve">        height:32px;</w:t>
      </w:r>
    </w:p>
    <w:p w:rsidR="00BC06C2" w:rsidRPr="00BC06C2" w:rsidRDefault="00BC06C2" w:rsidP="00BC06C2">
      <w:pPr>
        <w:pStyle w:val="jxa"/>
      </w:pPr>
      <w:r w:rsidRPr="00BC06C2">
        <w:t xml:space="preserve">        margin:0;</w:t>
      </w:r>
    </w:p>
    <w:p w:rsidR="00BC06C2" w:rsidRPr="00BC06C2" w:rsidRDefault="00BC06C2" w:rsidP="00BC06C2">
      <w:pPr>
        <w:pStyle w:val="jxa"/>
      </w:pPr>
      <w:r w:rsidRPr="00BC06C2">
        <w:t xml:space="preserve">        padding:0;</w:t>
      </w:r>
    </w:p>
    <w:p w:rsidR="00BC06C2" w:rsidRPr="00BC06C2" w:rsidRDefault="00BC06C2" w:rsidP="00BC06C2">
      <w:pPr>
        <w:pStyle w:val="jxa"/>
      </w:pPr>
      <w:r w:rsidRPr="00BC06C2">
        <w:t xml:space="preserve">        border:none;</w:t>
      </w:r>
    </w:p>
    <w:p w:rsidR="00BC06C2" w:rsidRPr="00BC06C2" w:rsidRDefault="00BC06C2" w:rsidP="00BC06C2">
      <w:pPr>
        <w:pStyle w:val="jxa"/>
      </w:pPr>
      <w:r w:rsidRPr="00BC06C2">
        <w:t xml:space="preserve">        cursor:pointer;</w:t>
      </w:r>
    </w:p>
    <w:p w:rsidR="00BC06C2" w:rsidRPr="00BC06C2" w:rsidRDefault="00BC06C2" w:rsidP="00BC06C2">
      <w:pPr>
        <w:pStyle w:val="jxa"/>
      </w:pPr>
      <w:r w:rsidRPr="00BC06C2">
        <w:t xml:space="preserve">        color:#fff;</w:t>
      </w:r>
    </w:p>
    <w:p w:rsidR="00BC06C2" w:rsidRPr="00BC06C2" w:rsidRDefault="00BC06C2" w:rsidP="00BC06C2">
      <w:pPr>
        <w:pStyle w:val="jxa"/>
      </w:pPr>
      <w:r w:rsidRPr="00BC06C2">
        <w:t xml:space="preserve">        margin-right:10px;</w:t>
      </w:r>
    </w:p>
    <w:p w:rsidR="00BC06C2" w:rsidRPr="00BC06C2" w:rsidRDefault="00BC06C2" w:rsidP="00BC06C2">
      <w:pPr>
        <w:pStyle w:val="jxa"/>
      </w:pPr>
      <w:r w:rsidRPr="00BC06C2">
        <w:t xml:space="preserve">    }</w:t>
      </w:r>
    </w:p>
    <w:p w:rsidR="00BC06C2" w:rsidRDefault="00BC06C2" w:rsidP="00BC06C2">
      <w:pPr>
        <w:pStyle w:val="jxa"/>
        <w:rPr>
          <w:rFonts w:hint="eastAsia"/>
        </w:rPr>
      </w:pPr>
      <w:r w:rsidRPr="00BC06C2">
        <w:t>&lt;/style&gt;</w:t>
      </w:r>
    </w:p>
    <w:p w:rsidR="00BC06C2" w:rsidRDefault="00BC06C2" w:rsidP="00BC06C2">
      <w:pPr>
        <w:pStyle w:val="jx2"/>
        <w:ind w:left="210"/>
        <w:rPr>
          <w:rFonts w:hint="eastAsia"/>
        </w:rPr>
      </w:pPr>
      <w:r>
        <w:rPr>
          <w:rFonts w:hint="eastAsia"/>
        </w:rPr>
        <w:t>表格组件</w:t>
      </w:r>
    </w:p>
    <w:p w:rsidR="00BC06C2" w:rsidRDefault="00BC06C2" w:rsidP="00BC06C2">
      <w:pPr>
        <w:pStyle w:val="jx3"/>
        <w:ind w:left="420"/>
        <w:rPr>
          <w:rFonts w:hint="eastAsia"/>
        </w:rPr>
      </w:pPr>
      <w:r w:rsidRPr="00BC06C2">
        <w:rPr>
          <w:rFonts w:hint="eastAsia"/>
        </w:rPr>
        <w:t>在当前项目下的</w:t>
      </w:r>
      <w:r w:rsidRPr="00BC06C2">
        <w:rPr>
          <w:rFonts w:hint="eastAsia"/>
        </w:rPr>
        <w:t>/src/component</w:t>
      </w:r>
      <w:r w:rsidRPr="00BC06C2">
        <w:rPr>
          <w:rFonts w:hint="eastAsia"/>
        </w:rPr>
        <w:t>目录下创建</w:t>
      </w:r>
      <w:r>
        <w:rPr>
          <w:rFonts w:hint="eastAsia"/>
        </w:rPr>
        <w:t>tableList</w:t>
      </w:r>
      <w:r w:rsidRPr="00BC06C2">
        <w:rPr>
          <w:rFonts w:hint="eastAsia"/>
        </w:rPr>
        <w:t>.vue</w:t>
      </w:r>
      <w:r w:rsidRPr="00BC06C2">
        <w:rPr>
          <w:rFonts w:hint="eastAsia"/>
        </w:rPr>
        <w:t>文件，内容如下</w:t>
      </w:r>
    </w:p>
    <w:p w:rsidR="00BC06C2" w:rsidRPr="00BC06C2" w:rsidRDefault="00BC06C2" w:rsidP="00BC06C2">
      <w:pPr>
        <w:pStyle w:val="jxa"/>
      </w:pPr>
      <w:r w:rsidRPr="00BC06C2">
        <w:t>&lt;template&gt;</w:t>
      </w:r>
    </w:p>
    <w:p w:rsidR="00BC06C2" w:rsidRPr="00BC06C2" w:rsidRDefault="00BC06C2" w:rsidP="00BC06C2">
      <w:pPr>
        <w:pStyle w:val="jxa"/>
      </w:pPr>
      <w:r w:rsidRPr="00BC06C2">
        <w:t>&lt;div class="box"&gt;</w:t>
      </w:r>
    </w:p>
    <w:p w:rsidR="00BC06C2" w:rsidRPr="00BC06C2" w:rsidRDefault="00BC06C2" w:rsidP="00BC06C2">
      <w:pPr>
        <w:pStyle w:val="jxa"/>
      </w:pPr>
      <w:r w:rsidRPr="00BC06C2">
        <w:t xml:space="preserve">    &lt;table class="tableList_table table-hover table-bordered"&gt;</w:t>
      </w:r>
    </w:p>
    <w:p w:rsidR="00BC06C2" w:rsidRPr="00BC06C2" w:rsidRDefault="00BC06C2" w:rsidP="00BC06C2">
      <w:pPr>
        <w:pStyle w:val="jxa"/>
      </w:pPr>
      <w:r w:rsidRPr="00BC06C2">
        <w:t xml:space="preserve">        &lt;thead&gt;</w:t>
      </w:r>
    </w:p>
    <w:p w:rsidR="00BC06C2" w:rsidRPr="00BC06C2" w:rsidRDefault="00BC06C2" w:rsidP="00BC06C2">
      <w:pPr>
        <w:pStyle w:val="jxa"/>
      </w:pPr>
      <w:r w:rsidRPr="00BC06C2">
        <w:t xml:space="preserve">            &lt;tr&gt;</w:t>
      </w:r>
    </w:p>
    <w:p w:rsidR="00BC06C2" w:rsidRPr="00BC06C2" w:rsidRDefault="00BC06C2" w:rsidP="00BC06C2">
      <w:pPr>
        <w:pStyle w:val="jxa"/>
      </w:pPr>
      <w:r w:rsidRPr="00BC06C2">
        <w:t xml:space="preserve">                &lt;th v-for="data in th_lists" v-bind:width="data.width" v-text="data.value"&gt;&lt;/th&gt;</w:t>
      </w:r>
    </w:p>
    <w:p w:rsidR="00BC06C2" w:rsidRPr="00BC06C2" w:rsidRDefault="00BC06C2" w:rsidP="00BC06C2">
      <w:pPr>
        <w:pStyle w:val="jxa"/>
      </w:pPr>
      <w:r w:rsidRPr="00BC06C2">
        <w:t xml:space="preserve">            &lt;/tr&gt;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&lt;/thead&gt;</w:t>
      </w:r>
    </w:p>
    <w:p w:rsidR="00BC06C2" w:rsidRPr="00BC06C2" w:rsidRDefault="00BC06C2" w:rsidP="00BC06C2">
      <w:pPr>
        <w:pStyle w:val="jxa"/>
      </w:pPr>
      <w:r w:rsidRPr="00BC06C2">
        <w:t xml:space="preserve">        &lt;tbody&gt;</w:t>
      </w:r>
    </w:p>
    <w:p w:rsidR="00BC06C2" w:rsidRPr="00BC06C2" w:rsidRDefault="00BC06C2" w:rsidP="00BC06C2">
      <w:pPr>
        <w:pStyle w:val="jxa"/>
      </w:pPr>
      <w:r w:rsidRPr="00BC06C2">
        <w:t xml:space="preserve">            &lt;tr  v-for="(data,index) in lists" v-bind:class="judge_oddOrevent(index)" v-bind:id="data.clickClass" v-on:click="classChang($event,data,index)"&gt;</w:t>
      </w:r>
    </w:p>
    <w:p w:rsidR="00BC06C2" w:rsidRPr="00BC06C2" w:rsidRDefault="00BC06C2" w:rsidP="00BC06C2">
      <w:pPr>
        <w:pStyle w:val="jxa"/>
      </w:pPr>
      <w:r w:rsidRPr="00BC06C2">
        <w:t xml:space="preserve">                &lt;td v-for="(da,ind) in th_lists" v-if="ind&lt;th_lists.length-1" v-html="data[da.trueName]"&gt;&lt;/td&gt;</w:t>
      </w:r>
    </w:p>
    <w:p w:rsidR="00BC06C2" w:rsidRPr="00BC06C2" w:rsidRDefault="00BC06C2" w:rsidP="00BC06C2">
      <w:pPr>
        <w:pStyle w:val="jxa"/>
      </w:pPr>
      <w:r w:rsidRPr="00BC06C2">
        <w:t xml:space="preserve">                &lt;td&gt;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@click="putawayData(data)"  v-if="data.putaway" v-text="data.putawayText"&gt;</w:t>
      </w:r>
      <w:r w:rsidRPr="00BC06C2">
        <w:rPr>
          <w:rFonts w:hint="eastAsia"/>
        </w:rPr>
        <w:t>上架</w:t>
      </w:r>
      <w:r w:rsidRPr="00BC06C2">
        <w:rPr>
          <w:rFonts w:hint="eastAsia"/>
        </w:rPr>
        <w:t>&lt;/button&gt;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@click="update($event,data)" v-if="data.edit"&gt;</w:t>
      </w:r>
      <w:r w:rsidRPr="00BC06C2">
        <w:rPr>
          <w:rFonts w:hint="eastAsia"/>
        </w:rPr>
        <w:t>编辑</w:t>
      </w:r>
      <w:r w:rsidRPr="00BC06C2">
        <w:rPr>
          <w:rFonts w:hint="eastAsia"/>
        </w:rPr>
        <w:t>&lt;/button&gt;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@click="deleteRow($event,data)" v-if="data.deleteButton"&gt;</w:t>
      </w:r>
      <w:r w:rsidRPr="00BC06C2">
        <w:rPr>
          <w:rFonts w:hint="eastAsia"/>
        </w:rPr>
        <w:t>删除</w:t>
      </w:r>
      <w:r w:rsidRPr="00BC06C2">
        <w:rPr>
          <w:rFonts w:hint="eastAsia"/>
        </w:rPr>
        <w:t>&lt;/button&gt;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style="width:60px" @click="stickData(data)" v-if="data.stick" v-text="data.stickText"&gt;</w:t>
      </w:r>
      <w:r w:rsidRPr="00BC06C2">
        <w:rPr>
          <w:rFonts w:hint="eastAsia"/>
        </w:rPr>
        <w:t>置顶</w:t>
      </w:r>
      <w:r w:rsidRPr="00BC06C2">
        <w:rPr>
          <w:rFonts w:hint="eastAsia"/>
        </w:rPr>
        <w:t>&lt;/button&gt;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@click="blocking(data)" v-if="data.blocking" v-text="data.status==='</w:t>
      </w:r>
      <w:r w:rsidRPr="00BC06C2">
        <w:rPr>
          <w:rFonts w:hint="eastAsia"/>
        </w:rPr>
        <w:t>正常</w:t>
      </w:r>
      <w:r w:rsidRPr="00BC06C2">
        <w:rPr>
          <w:rFonts w:hint="eastAsia"/>
        </w:rPr>
        <w:t>'?'</w:t>
      </w:r>
      <w:r w:rsidRPr="00BC06C2">
        <w:rPr>
          <w:rFonts w:hint="eastAsia"/>
        </w:rPr>
        <w:t>冻结</w:t>
      </w:r>
      <w:r w:rsidRPr="00BC06C2">
        <w:rPr>
          <w:rFonts w:hint="eastAsia"/>
        </w:rPr>
        <w:t>':'</w:t>
      </w:r>
      <w:r w:rsidRPr="00BC06C2">
        <w:rPr>
          <w:rFonts w:hint="eastAsia"/>
        </w:rPr>
        <w:t>解冻</w:t>
      </w:r>
      <w:r w:rsidRPr="00BC06C2">
        <w:rPr>
          <w:rFonts w:hint="eastAsia"/>
        </w:rPr>
        <w:t>'"&gt;&lt;/button&gt;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&lt;button class="btn btn-default" @click="addVideo(data)" v-if="data.add" &gt;</w:t>
      </w:r>
      <w:r w:rsidRPr="00BC06C2">
        <w:rPr>
          <w:rFonts w:hint="eastAsia"/>
        </w:rPr>
        <w:t>添加</w:t>
      </w:r>
      <w:r w:rsidRPr="00BC06C2">
        <w:rPr>
          <w:rFonts w:hint="eastAsia"/>
        </w:rPr>
        <w:t>&lt;/button&gt;</w:t>
      </w:r>
    </w:p>
    <w:p w:rsidR="00BC06C2" w:rsidRPr="00BC06C2" w:rsidRDefault="00BC06C2" w:rsidP="00BC06C2">
      <w:pPr>
        <w:pStyle w:val="jxa"/>
      </w:pPr>
      <w:r w:rsidRPr="00BC06C2">
        <w:t xml:space="preserve">                &lt;/td&gt;</w:t>
      </w:r>
    </w:p>
    <w:p w:rsidR="00BC06C2" w:rsidRPr="00BC06C2" w:rsidRDefault="00BC06C2" w:rsidP="00BC06C2">
      <w:pPr>
        <w:pStyle w:val="jxa"/>
      </w:pPr>
      <w:r w:rsidRPr="00BC06C2">
        <w:t xml:space="preserve">            &lt;/tr&gt;</w:t>
      </w:r>
    </w:p>
    <w:p w:rsidR="00BC06C2" w:rsidRPr="00BC06C2" w:rsidRDefault="00BC06C2" w:rsidP="00BC06C2">
      <w:pPr>
        <w:pStyle w:val="jxa"/>
      </w:pPr>
      <w:r w:rsidRPr="00BC06C2">
        <w:t xml:space="preserve">            &lt;tr&gt;&amp;nbsp;&lt;/tr&gt;</w:t>
      </w:r>
    </w:p>
    <w:p w:rsidR="00BC06C2" w:rsidRPr="00BC06C2" w:rsidRDefault="00BC06C2" w:rsidP="00BC06C2">
      <w:pPr>
        <w:pStyle w:val="jxa"/>
      </w:pPr>
      <w:r w:rsidRPr="00BC06C2">
        <w:t xml:space="preserve">            &lt;tr&gt;&amp;nbsp;&lt;/tr&gt;</w:t>
      </w:r>
    </w:p>
    <w:p w:rsidR="00BC06C2" w:rsidRPr="00BC06C2" w:rsidRDefault="00BC06C2" w:rsidP="00BC06C2">
      <w:pPr>
        <w:pStyle w:val="jxa"/>
      </w:pPr>
      <w:r w:rsidRPr="00BC06C2">
        <w:t xml:space="preserve">            &lt;tr&gt;&amp;nbsp;&lt;/tr&gt;</w:t>
      </w:r>
    </w:p>
    <w:p w:rsidR="00BC06C2" w:rsidRPr="00BC06C2" w:rsidRDefault="00BC06C2" w:rsidP="00BC06C2">
      <w:pPr>
        <w:pStyle w:val="jxa"/>
      </w:pPr>
      <w:r w:rsidRPr="00BC06C2">
        <w:t xml:space="preserve">        &lt;/tbody&gt;</w:t>
      </w:r>
    </w:p>
    <w:p w:rsidR="00BC06C2" w:rsidRPr="00BC06C2" w:rsidRDefault="00BC06C2" w:rsidP="00BC06C2">
      <w:pPr>
        <w:pStyle w:val="jxa"/>
      </w:pPr>
      <w:r w:rsidRPr="00BC06C2">
        <w:t xml:space="preserve">        &lt;tfoot v-show="tfootShow"&gt;</w:t>
      </w:r>
    </w:p>
    <w:p w:rsidR="00BC06C2" w:rsidRPr="00BC06C2" w:rsidRDefault="00BC06C2" w:rsidP="00BC06C2">
      <w:pPr>
        <w:pStyle w:val="jxa"/>
      </w:pPr>
      <w:r w:rsidRPr="00BC06C2">
        <w:t xml:space="preserve">            &lt;tr&gt;</w:t>
      </w:r>
    </w:p>
    <w:p w:rsidR="00BC06C2" w:rsidRPr="00BC06C2" w:rsidRDefault="00BC06C2" w:rsidP="00BC06C2">
      <w:pPr>
        <w:pStyle w:val="jxa"/>
      </w:pPr>
      <w:r w:rsidRPr="00BC06C2">
        <w:t xml:space="preserve">                &lt;td v-bind:colspan="th_lists.length" class="paging_class"&gt;</w:t>
      </w:r>
    </w:p>
    <w:p w:rsidR="00BC06C2" w:rsidRPr="00BC06C2" w:rsidRDefault="00BC06C2" w:rsidP="00BC06C2">
      <w:pPr>
        <w:pStyle w:val="jxa"/>
      </w:pPr>
      <w:r w:rsidRPr="00BC06C2">
        <w:t xml:space="preserve">                    &lt;div 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&lt;ul class=""&gt;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&lt;a  @click="onFirstClick()"&gt;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&lt;img src="../assets/first.png"&gt;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&lt;/a&gt;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&lt;a  @click="onPrevClick()"&gt;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&lt;img src="../assets/prev.png"&gt;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                    &lt;/a&gt;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&lt;li style="border:none;" 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{{counts.value}}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&lt;a  @click="onNextClick()"&gt;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&lt;img src="../assets/next.png"&gt;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&lt;/a&gt;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&lt;a  @click="onLastClick()"&gt;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&lt;img src="../assets/last.png"&gt;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&lt;/a&gt;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&lt;/ul&gt;</w:t>
      </w:r>
    </w:p>
    <w:p w:rsidR="00BC06C2" w:rsidRPr="00BC06C2" w:rsidRDefault="00BC06C2" w:rsidP="00BC06C2">
      <w:pPr>
        <w:pStyle w:val="jxa"/>
      </w:pPr>
      <w:r w:rsidRPr="00BC06C2">
        <w:t xml:space="preserve">                    &lt;/div&gt;</w:t>
      </w:r>
    </w:p>
    <w:p w:rsidR="00BC06C2" w:rsidRPr="00BC06C2" w:rsidRDefault="00BC06C2" w:rsidP="00BC06C2">
      <w:pPr>
        <w:pStyle w:val="jxa"/>
      </w:pPr>
      <w:r w:rsidRPr="00BC06C2">
        <w:t xml:space="preserve">                &lt;/td&gt;</w:t>
      </w:r>
    </w:p>
    <w:p w:rsidR="00BC06C2" w:rsidRPr="00BC06C2" w:rsidRDefault="00BC06C2" w:rsidP="00BC06C2">
      <w:pPr>
        <w:pStyle w:val="jxa"/>
      </w:pPr>
      <w:r w:rsidRPr="00BC06C2">
        <w:t xml:space="preserve">            &lt;/tr&gt;</w:t>
      </w:r>
    </w:p>
    <w:p w:rsidR="00BC06C2" w:rsidRPr="00BC06C2" w:rsidRDefault="00BC06C2" w:rsidP="00BC06C2">
      <w:pPr>
        <w:pStyle w:val="jxa"/>
      </w:pPr>
      <w:r w:rsidRPr="00BC06C2">
        <w:t xml:space="preserve">        &lt;/tfoot&gt;</w:t>
      </w:r>
    </w:p>
    <w:p w:rsidR="00BC06C2" w:rsidRPr="00BC06C2" w:rsidRDefault="00BC06C2" w:rsidP="00BC06C2">
      <w:pPr>
        <w:pStyle w:val="jxa"/>
      </w:pPr>
      <w:r w:rsidRPr="00BC06C2">
        <w:t xml:space="preserve">    &lt;/table&gt;</w:t>
      </w:r>
    </w:p>
    <w:p w:rsidR="00BC06C2" w:rsidRPr="00BC06C2" w:rsidRDefault="00BC06C2" w:rsidP="00BC06C2">
      <w:pPr>
        <w:pStyle w:val="jxa"/>
      </w:pPr>
      <w:r w:rsidRPr="00BC06C2">
        <w:t>&lt;/div&gt;</w:t>
      </w:r>
    </w:p>
    <w:p w:rsidR="00BC06C2" w:rsidRPr="00BC06C2" w:rsidRDefault="00BC06C2" w:rsidP="00BC06C2">
      <w:pPr>
        <w:pStyle w:val="jxa"/>
      </w:pPr>
      <w:r w:rsidRPr="00BC06C2">
        <w:t>&lt;/template&gt;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>&lt;script&gt;</w:t>
      </w:r>
    </w:p>
    <w:p w:rsidR="00BC06C2" w:rsidRPr="00BC06C2" w:rsidRDefault="00BC06C2" w:rsidP="00BC06C2">
      <w:pPr>
        <w:pStyle w:val="jxa"/>
      </w:pPr>
      <w:r w:rsidRPr="00BC06C2">
        <w:t>import paging from './paging.vue'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>export default {</w:t>
      </w:r>
    </w:p>
    <w:p w:rsidR="00BC06C2" w:rsidRPr="00BC06C2" w:rsidRDefault="00BC06C2" w:rsidP="00BC06C2">
      <w:pPr>
        <w:pStyle w:val="jxa"/>
      </w:pPr>
      <w:r w:rsidRPr="00BC06C2">
        <w:t xml:space="preserve">    data () {</w:t>
      </w:r>
    </w:p>
    <w:p w:rsidR="00BC06C2" w:rsidRPr="00BC06C2" w:rsidRDefault="00BC06C2" w:rsidP="00BC06C2">
      <w:pPr>
        <w:pStyle w:val="jxa"/>
      </w:pPr>
      <w:r w:rsidRPr="00BC06C2">
        <w:t xml:space="preserve">        return 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lenArr: [5, 50, 100], // </w:t>
      </w:r>
      <w:r w:rsidRPr="00BC06C2">
        <w:rPr>
          <w:rFonts w:hint="eastAsia"/>
        </w:rPr>
        <w:t>每页显示长度设置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pageLen: 5, // </w:t>
      </w:r>
      <w:r w:rsidRPr="00BC06C2">
        <w:rPr>
          <w:rFonts w:hint="eastAsia"/>
        </w:rPr>
        <w:t>可显示的分页数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url: '/bootpage/', // </w:t>
      </w:r>
      <w:r w:rsidRPr="00BC06C2">
        <w:rPr>
          <w:rFonts w:hint="eastAsia"/>
        </w:rPr>
        <w:t>请求路径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param: {}, // </w:t>
      </w:r>
      <w:r w:rsidRPr="00BC06C2">
        <w:rPr>
          <w:rFonts w:hint="eastAsia"/>
        </w:rPr>
        <w:t>传递参数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//</w:t>
      </w:r>
      <w:r w:rsidRPr="00BC06C2">
        <w:rPr>
          <w:rFonts w:hint="eastAsia"/>
        </w:rPr>
        <w:t>调用组件时需传的数据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tr_click_class:"tableList_table_tbody_tr_click",//</w:t>
      </w:r>
      <w:r w:rsidRPr="00BC06C2">
        <w:rPr>
          <w:rFonts w:hint="eastAsia"/>
        </w:rPr>
        <w:t>控制列表行的点击样式</w:t>
      </w:r>
    </w:p>
    <w:p w:rsidR="00BC06C2" w:rsidRPr="00BC06C2" w:rsidRDefault="00BC06C2" w:rsidP="00BC06C2">
      <w:pPr>
        <w:pStyle w:val="jxa"/>
      </w:pPr>
      <w:r w:rsidRPr="00BC06C2">
        <w:t xml:space="preserve">            th_lists:this.tableListData.th_lists,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lists: this.tableListData.lists, // </w:t>
      </w:r>
      <w:r w:rsidRPr="00BC06C2">
        <w:rPr>
          <w:rFonts w:hint="eastAsia"/>
        </w:rPr>
        <w:t>表格加工后数据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tfootShow:this.tableListData.btnList.tfootShow,//</w:t>
      </w:r>
      <w:r w:rsidRPr="00BC06C2">
        <w:rPr>
          <w:rFonts w:hint="eastAsia"/>
        </w:rPr>
        <w:t>是否显示</w:t>
      </w:r>
      <w:r w:rsidRPr="00BC06C2">
        <w:rPr>
          <w:rFonts w:hint="eastAsia"/>
        </w:rPr>
        <w:t>table</w:t>
      </w:r>
      <w:r w:rsidRPr="00BC06C2">
        <w:rPr>
          <w:rFonts w:hint="eastAsia"/>
        </w:rPr>
        <w:t>的</w:t>
      </w:r>
      <w:r w:rsidRPr="00BC06C2">
        <w:rPr>
          <w:rFonts w:hint="eastAsia"/>
        </w:rPr>
        <w:t>foot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counts: this.tableListData.count,// </w:t>
      </w:r>
      <w:r w:rsidRPr="00BC06C2">
        <w:rPr>
          <w:rFonts w:hint="eastAsia"/>
        </w:rPr>
        <w:t>表格原始数据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},</w:t>
      </w:r>
    </w:p>
    <w:p w:rsidR="00BC06C2" w:rsidRPr="00BC06C2" w:rsidRDefault="00BC06C2" w:rsidP="00BC06C2">
      <w:pPr>
        <w:pStyle w:val="jxa"/>
      </w:pPr>
      <w:r w:rsidRPr="00BC06C2">
        <w:t xml:space="preserve">     props:['tableListData','isComponent'],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created:function(){//</w:t>
      </w:r>
      <w:r w:rsidRPr="00BC06C2">
        <w:rPr>
          <w:rFonts w:hint="eastAsia"/>
        </w:rPr>
        <w:t>组件创建后初始化数据</w:t>
      </w:r>
    </w:p>
    <w:p w:rsidR="00BC06C2" w:rsidRPr="00BC06C2" w:rsidRDefault="00BC06C2" w:rsidP="00BC06C2">
      <w:pPr>
        <w:pStyle w:val="jxa"/>
      </w:pPr>
      <w:r w:rsidRPr="00BC06C2">
        <w:t xml:space="preserve">                //this.getData();</w:t>
      </w:r>
    </w:p>
    <w:p w:rsidR="00BC06C2" w:rsidRPr="00BC06C2" w:rsidRDefault="00BC06C2" w:rsidP="00BC06C2">
      <w:pPr>
        <w:pStyle w:val="jxa"/>
      </w:pPr>
      <w:r w:rsidRPr="00BC06C2">
        <w:t xml:space="preserve">    },</w:t>
      </w:r>
    </w:p>
    <w:p w:rsidR="00BC06C2" w:rsidRPr="00BC06C2" w:rsidRDefault="00BC06C2" w:rsidP="00BC06C2">
      <w:pPr>
        <w:pStyle w:val="jxa"/>
      </w:pPr>
      <w:r w:rsidRPr="00BC06C2">
        <w:t xml:space="preserve">    mounted:function(){</w:t>
      </w:r>
    </w:p>
    <w:p w:rsidR="00BC06C2" w:rsidRPr="00BC06C2" w:rsidRDefault="00BC06C2" w:rsidP="00BC06C2">
      <w:pPr>
        <w:pStyle w:val="jxa"/>
      </w:pPr>
      <w:r w:rsidRPr="00BC06C2">
        <w:t xml:space="preserve">        this.$forceUpdate();</w:t>
      </w:r>
    </w:p>
    <w:p w:rsidR="00BC06C2" w:rsidRPr="00BC06C2" w:rsidRDefault="00BC06C2" w:rsidP="00BC06C2">
      <w:pPr>
        <w:pStyle w:val="jxa"/>
      </w:pPr>
      <w:r w:rsidRPr="00BC06C2">
        <w:t xml:space="preserve">    },</w:t>
      </w:r>
    </w:p>
    <w:p w:rsidR="00BC06C2" w:rsidRPr="00BC06C2" w:rsidRDefault="00BC06C2" w:rsidP="00BC06C2">
      <w:pPr>
        <w:pStyle w:val="jxa"/>
      </w:pPr>
      <w:r w:rsidRPr="00BC06C2">
        <w:t xml:space="preserve">    components: {</w:t>
      </w:r>
    </w:p>
    <w:p w:rsidR="00BC06C2" w:rsidRPr="00BC06C2" w:rsidRDefault="00BC06C2" w:rsidP="00BC06C2">
      <w:pPr>
        <w:pStyle w:val="jxa"/>
      </w:pPr>
      <w:r w:rsidRPr="00BC06C2">
        <w:t xml:space="preserve">        paging</w:t>
      </w:r>
    </w:p>
    <w:p w:rsidR="00BC06C2" w:rsidRPr="00BC06C2" w:rsidRDefault="00BC06C2" w:rsidP="00BC06C2">
      <w:pPr>
        <w:pStyle w:val="jxa"/>
      </w:pPr>
      <w:r w:rsidRPr="00BC06C2">
        <w:t xml:space="preserve">    },</w:t>
      </w:r>
    </w:p>
    <w:p w:rsidR="00BC06C2" w:rsidRPr="00BC06C2" w:rsidRDefault="00BC06C2" w:rsidP="00BC06C2">
      <w:pPr>
        <w:pStyle w:val="jxa"/>
      </w:pPr>
      <w:r w:rsidRPr="00BC06C2">
        <w:t xml:space="preserve">    methods: 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getData:function(){//</w:t>
      </w:r>
      <w:r w:rsidRPr="00BC06C2">
        <w:rPr>
          <w:rFonts w:hint="eastAsia"/>
        </w:rPr>
        <w:t>获取数据</w:t>
      </w:r>
    </w:p>
    <w:p w:rsidR="00BC06C2" w:rsidRPr="00BC06C2" w:rsidRDefault="00BC06C2" w:rsidP="00BC06C2">
      <w:pPr>
        <w:pStyle w:val="jxa"/>
      </w:pPr>
      <w:r w:rsidRPr="00BC06C2">
        <w:t xml:space="preserve">                     this.$http({</w:t>
      </w:r>
    </w:p>
    <w:p w:rsidR="00BC06C2" w:rsidRPr="00BC06C2" w:rsidRDefault="00BC06C2" w:rsidP="00BC06C2">
      <w:pPr>
        <w:pStyle w:val="jxa"/>
      </w:pPr>
      <w:r w:rsidRPr="00BC06C2">
        <w:t xml:space="preserve">                        url: "http://localhost:3000/"+this.database+"/show",</w:t>
      </w:r>
    </w:p>
    <w:p w:rsidR="00BC06C2" w:rsidRPr="00BC06C2" w:rsidRDefault="00BC06C2" w:rsidP="00BC06C2">
      <w:pPr>
        <w:pStyle w:val="jxa"/>
      </w:pPr>
      <w:r w:rsidRPr="00BC06C2">
        <w:t xml:space="preserve">                        method: 'GET',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data: {}</w:t>
      </w:r>
    </w:p>
    <w:p w:rsidR="00BC06C2" w:rsidRPr="00BC06C2" w:rsidRDefault="00BC06C2" w:rsidP="00BC06C2">
      <w:pPr>
        <w:pStyle w:val="jxa"/>
      </w:pPr>
      <w:r w:rsidRPr="00BC06C2">
        <w:t xml:space="preserve">                    })</w:t>
      </w:r>
    </w:p>
    <w:p w:rsidR="00BC06C2" w:rsidRPr="00BC06C2" w:rsidRDefault="00BC06C2" w:rsidP="00BC06C2">
      <w:pPr>
        <w:pStyle w:val="jxa"/>
      </w:pPr>
      <w:r w:rsidRPr="00BC06C2">
        <w:t xml:space="preserve">                    .then(function (response) {</w:t>
      </w:r>
    </w:p>
    <w:p w:rsidR="00BC06C2" w:rsidRPr="00BC06C2" w:rsidRDefault="00BC06C2" w:rsidP="00BC06C2">
      <w:pPr>
        <w:pStyle w:val="jxa"/>
      </w:pPr>
      <w:r w:rsidRPr="00BC06C2">
        <w:t xml:space="preserve">                        if (!response.data.data.length) 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            alert("</w:t>
      </w:r>
      <w:r w:rsidRPr="00BC06C2">
        <w:rPr>
          <w:rFonts w:hint="eastAsia"/>
        </w:rPr>
        <w:t>服务器异常</w:t>
      </w:r>
      <w:r w:rsidRPr="00BC06C2">
        <w:rPr>
          <w:rFonts w:hint="eastAsia"/>
        </w:rPr>
        <w:t>");</w:t>
      </w:r>
    </w:p>
    <w:p w:rsidR="00BC06C2" w:rsidRPr="00BC06C2" w:rsidRDefault="00BC06C2" w:rsidP="00BC06C2">
      <w:pPr>
        <w:pStyle w:val="jxa"/>
      </w:pPr>
      <w:r w:rsidRPr="00BC06C2">
        <w:t xml:space="preserve">         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            this.lists=response.data.data;</w:t>
      </w:r>
    </w:p>
    <w:p w:rsidR="00BC06C2" w:rsidRPr="00BC06C2" w:rsidRDefault="00BC06C2" w:rsidP="00BC06C2">
      <w:pPr>
        <w:pStyle w:val="jxa"/>
      </w:pPr>
      <w:r w:rsidRPr="00BC06C2">
        <w:t xml:space="preserve">                    })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addData:function(data){//</w:t>
      </w:r>
      <w:r w:rsidRPr="00BC06C2">
        <w:rPr>
          <w:rFonts w:hint="eastAsia"/>
        </w:rPr>
        <w:t>添加数据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update:function(e,data){//</w:t>
      </w:r>
      <w:r w:rsidRPr="00BC06C2">
        <w:rPr>
          <w:rFonts w:hint="eastAsia"/>
        </w:rPr>
        <w:t>编辑数据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//</w:t>
      </w:r>
      <w:r w:rsidRPr="00BC06C2">
        <w:rPr>
          <w:rFonts w:hint="eastAsia"/>
        </w:rPr>
        <w:t>如果提供了事件对象，则这是一个非</w:t>
      </w:r>
      <w:r w:rsidRPr="00BC06C2">
        <w:rPr>
          <w:rFonts w:hint="eastAsia"/>
        </w:rPr>
        <w:t>IE</w:t>
      </w:r>
      <w:r w:rsidRPr="00BC06C2">
        <w:rPr>
          <w:rFonts w:hint="eastAsia"/>
        </w:rPr>
        <w:t>浏览器</w:t>
      </w:r>
    </w:p>
    <w:p w:rsidR="00BC06C2" w:rsidRPr="00BC06C2" w:rsidRDefault="00BC06C2" w:rsidP="00BC06C2">
      <w:pPr>
        <w:pStyle w:val="jxa"/>
      </w:pPr>
      <w:r w:rsidRPr="00BC06C2">
        <w:t xml:space="preserve">            if ( e &amp;&amp; e.stopPropagation ){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//</w:t>
      </w:r>
      <w:r w:rsidRPr="00BC06C2">
        <w:rPr>
          <w:rFonts w:hint="eastAsia"/>
        </w:rPr>
        <w:t>因此它支持</w:t>
      </w:r>
      <w:r w:rsidRPr="00BC06C2">
        <w:rPr>
          <w:rFonts w:hint="eastAsia"/>
        </w:rPr>
        <w:t>W3C</w:t>
      </w:r>
      <w:r w:rsidRPr="00BC06C2">
        <w:rPr>
          <w:rFonts w:hint="eastAsia"/>
        </w:rPr>
        <w:t>的</w:t>
      </w:r>
      <w:r w:rsidRPr="00BC06C2">
        <w:rPr>
          <w:rFonts w:hint="eastAsia"/>
        </w:rPr>
        <w:t>stopPropagation()</w:t>
      </w:r>
      <w:r w:rsidRPr="00BC06C2">
        <w:rPr>
          <w:rFonts w:hint="eastAsia"/>
        </w:rPr>
        <w:t>方法</w:t>
      </w:r>
    </w:p>
    <w:p w:rsidR="00BC06C2" w:rsidRPr="00BC06C2" w:rsidRDefault="00BC06C2" w:rsidP="00BC06C2">
      <w:pPr>
        <w:pStyle w:val="jxa"/>
      </w:pPr>
      <w:r w:rsidRPr="00BC06C2">
        <w:t xml:space="preserve">                e.stopPropagation();</w:t>
      </w:r>
    </w:p>
    <w:p w:rsidR="00BC06C2" w:rsidRPr="00BC06C2" w:rsidRDefault="00BC06C2" w:rsidP="00BC06C2">
      <w:pPr>
        <w:pStyle w:val="jxa"/>
      </w:pPr>
      <w:r w:rsidRPr="00BC06C2">
        <w:t xml:space="preserve">            }else{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//</w:t>
      </w:r>
      <w:r w:rsidRPr="00BC06C2">
        <w:rPr>
          <w:rFonts w:hint="eastAsia"/>
        </w:rPr>
        <w:t>否则，我们需要使用</w:t>
      </w:r>
      <w:r w:rsidRPr="00BC06C2">
        <w:rPr>
          <w:rFonts w:hint="eastAsia"/>
        </w:rPr>
        <w:t>IE</w:t>
      </w:r>
      <w:r w:rsidRPr="00BC06C2">
        <w:rPr>
          <w:rFonts w:hint="eastAsia"/>
        </w:rPr>
        <w:t>的方式来取消事件冒泡</w:t>
      </w:r>
    </w:p>
    <w:p w:rsidR="00BC06C2" w:rsidRPr="00BC06C2" w:rsidRDefault="00BC06C2" w:rsidP="00BC06C2">
      <w:pPr>
        <w:pStyle w:val="jxa"/>
      </w:pPr>
      <w:r w:rsidRPr="00BC06C2">
        <w:t xml:space="preserve">                window.event.cancelBubble = true;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    if(this.tableListData.btnList.update){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this.tableListData.btnList.update(data);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deleteRow:function(e,data){//</w:t>
      </w:r>
      <w:r w:rsidRPr="00BC06C2">
        <w:rPr>
          <w:rFonts w:hint="eastAsia"/>
        </w:rPr>
        <w:t>删除数据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//</w:t>
      </w:r>
      <w:r w:rsidRPr="00BC06C2">
        <w:rPr>
          <w:rFonts w:hint="eastAsia"/>
        </w:rPr>
        <w:t>如果提供了事件对象，则这是一个非</w:t>
      </w:r>
      <w:r w:rsidRPr="00BC06C2">
        <w:rPr>
          <w:rFonts w:hint="eastAsia"/>
        </w:rPr>
        <w:t>IE</w:t>
      </w:r>
      <w:r w:rsidRPr="00BC06C2">
        <w:rPr>
          <w:rFonts w:hint="eastAsia"/>
        </w:rPr>
        <w:t>浏览器</w:t>
      </w:r>
    </w:p>
    <w:p w:rsidR="00BC06C2" w:rsidRPr="00BC06C2" w:rsidRDefault="00BC06C2" w:rsidP="00BC06C2">
      <w:pPr>
        <w:pStyle w:val="jxa"/>
      </w:pPr>
      <w:r w:rsidRPr="00BC06C2">
        <w:t xml:space="preserve">            if ( e &amp;&amp; e.stopPropagation ){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//</w:t>
      </w:r>
      <w:r w:rsidRPr="00BC06C2">
        <w:rPr>
          <w:rFonts w:hint="eastAsia"/>
        </w:rPr>
        <w:t>因此它支持</w:t>
      </w:r>
      <w:r w:rsidRPr="00BC06C2">
        <w:rPr>
          <w:rFonts w:hint="eastAsia"/>
        </w:rPr>
        <w:t>W3C</w:t>
      </w:r>
      <w:r w:rsidRPr="00BC06C2">
        <w:rPr>
          <w:rFonts w:hint="eastAsia"/>
        </w:rPr>
        <w:t>的</w:t>
      </w:r>
      <w:r w:rsidRPr="00BC06C2">
        <w:rPr>
          <w:rFonts w:hint="eastAsia"/>
        </w:rPr>
        <w:t>stopPropagation()</w:t>
      </w:r>
      <w:r w:rsidRPr="00BC06C2">
        <w:rPr>
          <w:rFonts w:hint="eastAsia"/>
        </w:rPr>
        <w:t>方法</w:t>
      </w:r>
    </w:p>
    <w:p w:rsidR="00BC06C2" w:rsidRPr="00BC06C2" w:rsidRDefault="00BC06C2" w:rsidP="00BC06C2">
      <w:pPr>
        <w:pStyle w:val="jxa"/>
      </w:pPr>
      <w:r w:rsidRPr="00BC06C2">
        <w:t xml:space="preserve">                e.stopPropagation();</w:t>
      </w:r>
    </w:p>
    <w:p w:rsidR="00BC06C2" w:rsidRPr="00BC06C2" w:rsidRDefault="00BC06C2" w:rsidP="00BC06C2">
      <w:pPr>
        <w:pStyle w:val="jxa"/>
      </w:pPr>
      <w:r w:rsidRPr="00BC06C2">
        <w:t xml:space="preserve">            }else{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        //</w:t>
      </w:r>
      <w:r w:rsidRPr="00BC06C2">
        <w:rPr>
          <w:rFonts w:hint="eastAsia"/>
        </w:rPr>
        <w:t>否则，我们需要使用</w:t>
      </w:r>
      <w:r w:rsidRPr="00BC06C2">
        <w:rPr>
          <w:rFonts w:hint="eastAsia"/>
        </w:rPr>
        <w:t>IE</w:t>
      </w:r>
      <w:r w:rsidRPr="00BC06C2">
        <w:rPr>
          <w:rFonts w:hint="eastAsia"/>
        </w:rPr>
        <w:t>的方式来取消事件冒泡</w:t>
      </w:r>
    </w:p>
    <w:p w:rsidR="00BC06C2" w:rsidRPr="00BC06C2" w:rsidRDefault="00BC06C2" w:rsidP="00BC06C2">
      <w:pPr>
        <w:pStyle w:val="jxa"/>
      </w:pPr>
      <w:r w:rsidRPr="00BC06C2">
        <w:t xml:space="preserve">                window.event.cancelBubble = true;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    if(this.tableListData.btnList.deleteRow){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this.tableListData.btnList.deleteRow(data);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blocking:function(data){//</w:t>
      </w:r>
      <w:r w:rsidRPr="00BC06C2">
        <w:rPr>
          <w:rFonts w:hint="eastAsia"/>
        </w:rPr>
        <w:t>冻结处理</w:t>
      </w:r>
    </w:p>
    <w:p w:rsidR="00BC06C2" w:rsidRPr="00BC06C2" w:rsidRDefault="00BC06C2" w:rsidP="00BC06C2">
      <w:pPr>
        <w:pStyle w:val="jxa"/>
      </w:pPr>
      <w:r w:rsidRPr="00BC06C2">
        <w:t xml:space="preserve">            if(this.tableListData.btnList.blocking){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this.tableListData.btnList.blocking(data);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 addVideo:function(data){</w:t>
      </w:r>
    </w:p>
    <w:p w:rsidR="00BC06C2" w:rsidRPr="00BC06C2" w:rsidRDefault="00BC06C2" w:rsidP="00BC06C2">
      <w:pPr>
        <w:pStyle w:val="jxa"/>
      </w:pPr>
      <w:r w:rsidRPr="00BC06C2">
        <w:t xml:space="preserve">            if(this.tableListData.btnList.addVideo){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this.tableListData.btnList.addVideo(data);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putawayData:function(data){//</w:t>
      </w:r>
      <w:r w:rsidRPr="00BC06C2">
        <w:rPr>
          <w:rFonts w:hint="eastAsia"/>
        </w:rPr>
        <w:t>处理上下架</w:t>
      </w:r>
    </w:p>
    <w:p w:rsidR="00BC06C2" w:rsidRPr="00BC06C2" w:rsidRDefault="00BC06C2" w:rsidP="00BC06C2">
      <w:pPr>
        <w:pStyle w:val="jxa"/>
      </w:pPr>
      <w:r w:rsidRPr="00BC06C2">
        <w:t xml:space="preserve">             if(this.tableListData.btnList.putawayData){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this.tableListData.btnList.putawayData(data);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stickData:function(data){//</w:t>
      </w:r>
      <w:r w:rsidRPr="00BC06C2">
        <w:rPr>
          <w:rFonts w:hint="eastAsia"/>
        </w:rPr>
        <w:t>置顶与否</w:t>
      </w:r>
    </w:p>
    <w:p w:rsidR="00BC06C2" w:rsidRPr="00BC06C2" w:rsidRDefault="00BC06C2" w:rsidP="00BC06C2">
      <w:pPr>
        <w:pStyle w:val="jxa"/>
      </w:pPr>
      <w:r w:rsidRPr="00BC06C2">
        <w:t xml:space="preserve">            if(this.tableListData.btnList.stickData){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this.tableListData.btnList.stickData(data);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judge_oddOrevent:function(num){//</w:t>
      </w:r>
      <w:r w:rsidRPr="00BC06C2">
        <w:rPr>
          <w:rFonts w:hint="eastAsia"/>
        </w:rPr>
        <w:t>隔行样式</w:t>
      </w:r>
    </w:p>
    <w:p w:rsidR="00BC06C2" w:rsidRPr="00BC06C2" w:rsidRDefault="00BC06C2" w:rsidP="00BC06C2">
      <w:pPr>
        <w:pStyle w:val="jxa"/>
      </w:pPr>
      <w:r w:rsidRPr="00BC06C2">
        <w:t xml:space="preserve">            if(num%2===1){</w:t>
      </w:r>
    </w:p>
    <w:p w:rsidR="00BC06C2" w:rsidRPr="00BC06C2" w:rsidRDefault="00BC06C2" w:rsidP="00BC06C2">
      <w:pPr>
        <w:pStyle w:val="jxa"/>
      </w:pPr>
      <w:r w:rsidRPr="00BC06C2">
        <w:t xml:space="preserve">                return "tableList_tr_black";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classChang:function(e,data,num){//</w:t>
      </w:r>
      <w:r w:rsidRPr="00BC06C2">
        <w:rPr>
          <w:rFonts w:hint="eastAsia"/>
        </w:rPr>
        <w:t>鼠标</w:t>
      </w:r>
      <w:r w:rsidRPr="00BC06C2">
        <w:rPr>
          <w:rFonts w:hint="eastAsia"/>
        </w:rPr>
        <w:t>hover</w:t>
      </w:r>
      <w:r w:rsidRPr="00BC06C2">
        <w:rPr>
          <w:rFonts w:hint="eastAsia"/>
        </w:rPr>
        <w:t>行样式</w:t>
      </w:r>
    </w:p>
    <w:p w:rsidR="00BC06C2" w:rsidRPr="00BC06C2" w:rsidRDefault="00BC06C2" w:rsidP="00BC06C2">
      <w:pPr>
        <w:pStyle w:val="jxa"/>
      </w:pPr>
      <w:r w:rsidRPr="00BC06C2">
        <w:t xml:space="preserve">            data.clickClass="tableList_table_tbody_tr_click";</w:t>
      </w:r>
    </w:p>
    <w:p w:rsidR="00BC06C2" w:rsidRPr="00BC06C2" w:rsidRDefault="00BC06C2" w:rsidP="00BC06C2">
      <w:pPr>
        <w:pStyle w:val="jxa"/>
      </w:pPr>
      <w:r w:rsidRPr="00BC06C2">
        <w:t xml:space="preserve">            for(var i = 0;i&lt;this.lists.length;i++){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if(i!==num){this.lists[i].clickClass="";}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if(this.tableListData.btnList.clickRow){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this.tableListData.btnList.clickRow(e,data,num);</w:t>
      </w:r>
    </w:p>
    <w:p w:rsidR="00BC06C2" w:rsidRPr="00BC06C2" w:rsidRDefault="00BC06C2" w:rsidP="00BC06C2">
      <w:pPr>
        <w:pStyle w:val="jxa"/>
      </w:pPr>
      <w:r w:rsidRPr="00BC06C2">
        <w:t xml:space="preserve">            }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 onNextClick:function(){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this.tableListData.btnList.NextClick();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 onPrevClick:function(){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 this.tableListData.btnList.PrevClick();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 onLastClick:function(){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this.tableListData.btnList.LastClick();</w:t>
      </w: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 onFirstClick:function(){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this.tableListData.btnList.FirstClick();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},</w:t>
      </w:r>
    </w:p>
    <w:p w:rsidR="00BC06C2" w:rsidRPr="00BC06C2" w:rsidRDefault="00BC06C2" w:rsidP="00BC06C2">
      <w:pPr>
        <w:pStyle w:val="jxa"/>
      </w:pPr>
      <w:r w:rsidRPr="00BC06C2">
        <w:t xml:space="preserve">    events: {</w:t>
      </w:r>
    </w:p>
    <w:p w:rsidR="00BC06C2" w:rsidRPr="00BC06C2" w:rsidRDefault="00BC06C2" w:rsidP="00BC06C2">
      <w:pPr>
        <w:pStyle w:val="jxa"/>
        <w:rPr>
          <w:rFonts w:hint="eastAsia"/>
        </w:rPr>
      </w:pPr>
      <w:r w:rsidRPr="00BC06C2">
        <w:rPr>
          <w:rFonts w:hint="eastAsia"/>
        </w:rPr>
        <w:t xml:space="preserve">        // </w:t>
      </w:r>
      <w:r w:rsidRPr="00BC06C2">
        <w:rPr>
          <w:rFonts w:hint="eastAsia"/>
        </w:rPr>
        <w:t>分页组件传回的表格数据</w:t>
      </w:r>
    </w:p>
    <w:p w:rsidR="00BC06C2" w:rsidRPr="00BC06C2" w:rsidRDefault="00BC06C2" w:rsidP="00BC06C2">
      <w:pPr>
        <w:pStyle w:val="jxa"/>
      </w:pPr>
      <w:r w:rsidRPr="00BC06C2">
        <w:t xml:space="preserve">        'data' (data) {</w:t>
      </w:r>
    </w:p>
    <w:p w:rsidR="00BC06C2" w:rsidRPr="00BC06C2" w:rsidRDefault="00BC06C2" w:rsidP="00BC06C2">
      <w:pPr>
        <w:pStyle w:val="jxa"/>
      </w:pPr>
      <w:r w:rsidRPr="00BC06C2">
        <w:t xml:space="preserve">            this.tableList = data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}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&lt;/script&gt;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>&lt;style&gt;</w:t>
      </w:r>
    </w:p>
    <w:p w:rsidR="00BC06C2" w:rsidRPr="00BC06C2" w:rsidRDefault="00BC06C2" w:rsidP="00BC06C2">
      <w:pPr>
        <w:pStyle w:val="jxa"/>
      </w:pPr>
      <w:r w:rsidRPr="00BC06C2">
        <w:t>.tableList_table {</w:t>
      </w:r>
    </w:p>
    <w:p w:rsidR="00BC06C2" w:rsidRPr="00BC06C2" w:rsidRDefault="00BC06C2" w:rsidP="00BC06C2">
      <w:pPr>
        <w:pStyle w:val="jxa"/>
      </w:pPr>
      <w:r w:rsidRPr="00BC06C2">
        <w:t xml:space="preserve">    width:100%;</w:t>
      </w:r>
    </w:p>
    <w:p w:rsidR="00BC06C2" w:rsidRPr="00BC06C2" w:rsidRDefault="00BC06C2" w:rsidP="00BC06C2">
      <w:pPr>
        <w:pStyle w:val="jxa"/>
      </w:pPr>
      <w:r w:rsidRPr="00BC06C2">
        <w:t xml:space="preserve">    height:400px;</w:t>
      </w:r>
    </w:p>
    <w:p w:rsidR="00BC06C2" w:rsidRPr="00BC06C2" w:rsidRDefault="00BC06C2" w:rsidP="00BC06C2">
      <w:pPr>
        <w:pStyle w:val="jxa"/>
      </w:pPr>
      <w:r w:rsidRPr="00BC06C2">
        <w:t xml:space="preserve">    background-color:#FFFFFF;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border-collapse:collapse;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thead tr{</w:t>
      </w:r>
    </w:p>
    <w:p w:rsidR="00BC06C2" w:rsidRPr="00BC06C2" w:rsidRDefault="00BC06C2" w:rsidP="00BC06C2">
      <w:pPr>
        <w:pStyle w:val="jxa"/>
      </w:pPr>
      <w:r w:rsidRPr="00BC06C2">
        <w:t xml:space="preserve">    color:#666666;</w:t>
      </w:r>
    </w:p>
    <w:p w:rsidR="00BC06C2" w:rsidRPr="00BC06C2" w:rsidRDefault="00BC06C2" w:rsidP="00BC06C2">
      <w:pPr>
        <w:pStyle w:val="jxa"/>
      </w:pPr>
      <w:r w:rsidRPr="00BC06C2">
        <w:t xml:space="preserve">    background-color:#EFEFEF;</w:t>
      </w:r>
    </w:p>
    <w:p w:rsidR="00BC06C2" w:rsidRPr="00BC06C2" w:rsidRDefault="00BC06C2" w:rsidP="00BC06C2">
      <w:pPr>
        <w:pStyle w:val="jxa"/>
      </w:pPr>
      <w:r w:rsidRPr="00BC06C2">
        <w:t xml:space="preserve">    border:1px solid #C0C0C0;</w:t>
      </w:r>
    </w:p>
    <w:p w:rsidR="00BC06C2" w:rsidRPr="00BC06C2" w:rsidRDefault="00BC06C2" w:rsidP="00BC06C2">
      <w:pPr>
        <w:pStyle w:val="jxa"/>
      </w:pPr>
      <w:r w:rsidRPr="00BC06C2">
        <w:t xml:space="preserve">    height:34px;</w:t>
      </w:r>
    </w:p>
    <w:p w:rsidR="00BC06C2" w:rsidRPr="00BC06C2" w:rsidRDefault="00BC06C2" w:rsidP="00BC06C2">
      <w:pPr>
        <w:pStyle w:val="jxa"/>
      </w:pPr>
      <w:r w:rsidRPr="00BC06C2">
        <w:t xml:space="preserve">    font-size:13px;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tbody tr{</w:t>
      </w:r>
    </w:p>
    <w:p w:rsidR="00BC06C2" w:rsidRPr="00BC06C2" w:rsidRDefault="00BC06C2" w:rsidP="00BC06C2">
      <w:pPr>
        <w:pStyle w:val="jxa"/>
      </w:pPr>
      <w:r w:rsidRPr="00BC06C2">
        <w:t xml:space="preserve">    height:34px;</w:t>
      </w:r>
    </w:p>
    <w:p w:rsidR="00BC06C2" w:rsidRPr="00BC06C2" w:rsidRDefault="00BC06C2" w:rsidP="00BC06C2">
      <w:pPr>
        <w:pStyle w:val="jxa"/>
      </w:pPr>
      <w:r w:rsidRPr="00BC06C2">
        <w:t xml:space="preserve">    font-size:14px;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tbody tr td{</w:t>
      </w:r>
    </w:p>
    <w:p w:rsidR="00BC06C2" w:rsidRPr="00BC06C2" w:rsidRDefault="00BC06C2" w:rsidP="00BC06C2">
      <w:pPr>
        <w:pStyle w:val="jxa"/>
      </w:pPr>
      <w:r w:rsidRPr="00BC06C2">
        <w:t xml:space="preserve">    height:34px;</w:t>
      </w:r>
    </w:p>
    <w:p w:rsidR="00BC06C2" w:rsidRPr="00BC06C2" w:rsidRDefault="00BC06C2" w:rsidP="00BC06C2">
      <w:pPr>
        <w:pStyle w:val="jxa"/>
      </w:pPr>
      <w:r w:rsidRPr="00BC06C2">
        <w:t xml:space="preserve">    font-size:14px;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thead tr{</w:t>
      </w:r>
    </w:p>
    <w:p w:rsidR="00BC06C2" w:rsidRPr="00BC06C2" w:rsidRDefault="00BC06C2" w:rsidP="00BC06C2">
      <w:pPr>
        <w:pStyle w:val="jxa"/>
      </w:pPr>
      <w:r w:rsidRPr="00BC06C2">
        <w:t xml:space="preserve">    border-right:none;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thead tr th{</w:t>
      </w:r>
    </w:p>
    <w:p w:rsidR="00BC06C2" w:rsidRPr="00BC06C2" w:rsidRDefault="00BC06C2" w:rsidP="00BC06C2">
      <w:pPr>
        <w:pStyle w:val="jxa"/>
      </w:pPr>
      <w:r w:rsidRPr="00BC06C2">
        <w:t xml:space="preserve">    padding-left:10px;</w:t>
      </w:r>
    </w:p>
    <w:p w:rsidR="00BC06C2" w:rsidRPr="00BC06C2" w:rsidRDefault="00BC06C2" w:rsidP="00BC06C2">
      <w:pPr>
        <w:pStyle w:val="jxa"/>
      </w:pPr>
      <w:r w:rsidRPr="00BC06C2">
        <w:t xml:space="preserve">    border-right:1px solid #C0C0C0;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.tableList_tr_black {</w:t>
      </w:r>
    </w:p>
    <w:p w:rsidR="00BC06C2" w:rsidRPr="00BC06C2" w:rsidRDefault="00BC06C2" w:rsidP="00BC06C2">
      <w:pPr>
        <w:pStyle w:val="jxa"/>
      </w:pPr>
      <w:r w:rsidRPr="00BC06C2">
        <w:t xml:space="preserve">    background-color:#FAFAFA;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tbody tr:hover {</w:t>
      </w:r>
    </w:p>
    <w:p w:rsidR="00BC06C2" w:rsidRPr="00BC06C2" w:rsidRDefault="00BC06C2" w:rsidP="00BC06C2">
      <w:pPr>
        <w:pStyle w:val="jxa"/>
      </w:pPr>
      <w:r w:rsidRPr="00BC06C2">
        <w:t xml:space="preserve">    background-color:#ECF4FF;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tbody button {</w:t>
      </w:r>
    </w:p>
    <w:p w:rsidR="00BC06C2" w:rsidRPr="00BC06C2" w:rsidRDefault="00BC06C2" w:rsidP="00BC06C2">
      <w:pPr>
        <w:pStyle w:val="jxa"/>
      </w:pPr>
      <w:r w:rsidRPr="00BC06C2">
        <w:t xml:space="preserve">    margin:0;</w:t>
      </w:r>
    </w:p>
    <w:p w:rsidR="00BC06C2" w:rsidRPr="00BC06C2" w:rsidRDefault="00BC06C2" w:rsidP="00BC06C2">
      <w:pPr>
        <w:pStyle w:val="jxa"/>
      </w:pPr>
      <w:r w:rsidRPr="00BC06C2">
        <w:t xml:space="preserve">    padding:0;</w:t>
      </w:r>
    </w:p>
    <w:p w:rsidR="00BC06C2" w:rsidRPr="00BC06C2" w:rsidRDefault="00BC06C2" w:rsidP="00BC06C2">
      <w:pPr>
        <w:pStyle w:val="jxa"/>
      </w:pPr>
      <w:r w:rsidRPr="00BC06C2">
        <w:t xml:space="preserve">    list-style-type:none;</w:t>
      </w:r>
    </w:p>
    <w:p w:rsidR="00BC06C2" w:rsidRPr="00BC06C2" w:rsidRDefault="00BC06C2" w:rsidP="00BC06C2">
      <w:pPr>
        <w:pStyle w:val="jxa"/>
      </w:pPr>
      <w:r w:rsidRPr="00BC06C2">
        <w:t xml:space="preserve">    color:blue;</w:t>
      </w:r>
    </w:p>
    <w:p w:rsidR="00BC06C2" w:rsidRPr="00BC06C2" w:rsidRDefault="00BC06C2" w:rsidP="00BC06C2">
      <w:pPr>
        <w:pStyle w:val="jxa"/>
      </w:pPr>
      <w:r w:rsidRPr="00BC06C2">
        <w:t xml:space="preserve">    background:none;</w:t>
      </w:r>
    </w:p>
    <w:p w:rsidR="00BC06C2" w:rsidRPr="00BC06C2" w:rsidRDefault="00BC06C2" w:rsidP="00BC06C2">
      <w:pPr>
        <w:pStyle w:val="jxa"/>
      </w:pPr>
      <w:r w:rsidRPr="00BC06C2">
        <w:t xml:space="preserve">    border-top-style: none;</w:t>
      </w:r>
    </w:p>
    <w:p w:rsidR="00BC06C2" w:rsidRPr="00BC06C2" w:rsidRDefault="00BC06C2" w:rsidP="00BC06C2">
      <w:pPr>
        <w:pStyle w:val="jxa"/>
      </w:pPr>
      <w:r w:rsidRPr="00BC06C2">
        <w:t xml:space="preserve">    border-right-style: none;</w:t>
      </w:r>
    </w:p>
    <w:p w:rsidR="00BC06C2" w:rsidRPr="00BC06C2" w:rsidRDefault="00BC06C2" w:rsidP="00BC06C2">
      <w:pPr>
        <w:pStyle w:val="jxa"/>
      </w:pPr>
      <w:r w:rsidRPr="00BC06C2">
        <w:t xml:space="preserve">    border-bottom-style: none;</w:t>
      </w:r>
    </w:p>
    <w:p w:rsidR="00BC06C2" w:rsidRPr="00BC06C2" w:rsidRDefault="00BC06C2" w:rsidP="00BC06C2">
      <w:pPr>
        <w:pStyle w:val="jxa"/>
      </w:pPr>
      <w:r w:rsidRPr="00BC06C2">
        <w:t xml:space="preserve">    border-left-style: none;</w:t>
      </w:r>
    </w:p>
    <w:p w:rsidR="00BC06C2" w:rsidRPr="00BC06C2" w:rsidRDefault="00BC06C2" w:rsidP="00BC06C2">
      <w:pPr>
        <w:pStyle w:val="jxa"/>
      </w:pPr>
      <w:r w:rsidRPr="00BC06C2">
        <w:t xml:space="preserve">    width:50px;</w:t>
      </w:r>
    </w:p>
    <w:p w:rsidR="00BC06C2" w:rsidRPr="00BC06C2" w:rsidRDefault="00BC06C2" w:rsidP="00BC06C2">
      <w:pPr>
        <w:pStyle w:val="jxa"/>
      </w:pPr>
      <w:r w:rsidRPr="00BC06C2">
        <w:t xml:space="preserve">    height:30px;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line-height:30px;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tbody button:hover{</w:t>
      </w:r>
    </w:p>
    <w:p w:rsidR="00BC06C2" w:rsidRPr="00BC06C2" w:rsidRDefault="00BC06C2" w:rsidP="00BC06C2">
      <w:pPr>
        <w:pStyle w:val="jxa"/>
      </w:pPr>
      <w:r w:rsidRPr="00BC06C2">
        <w:t xml:space="preserve">    cursor:pointer;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#tableList_table_tbody_tr_click {</w:t>
      </w:r>
    </w:p>
    <w:p w:rsidR="00BC06C2" w:rsidRPr="00BC06C2" w:rsidRDefault="00BC06C2" w:rsidP="00BC06C2">
      <w:pPr>
        <w:pStyle w:val="jxa"/>
      </w:pPr>
      <w:r w:rsidRPr="00BC06C2">
        <w:t xml:space="preserve">    border:1px solid #3892D3;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{</w:t>
      </w:r>
    </w:p>
    <w:p w:rsidR="00BC06C2" w:rsidRPr="00BC06C2" w:rsidRDefault="00BC06C2" w:rsidP="00BC06C2">
      <w:pPr>
        <w:pStyle w:val="jxa"/>
      </w:pPr>
      <w:r w:rsidRPr="00BC06C2">
        <w:t xml:space="preserve">  width:100%;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tr {</w:t>
      </w:r>
    </w:p>
    <w:p w:rsidR="00BC06C2" w:rsidRPr="00BC06C2" w:rsidRDefault="00BC06C2" w:rsidP="00BC06C2">
      <w:pPr>
        <w:pStyle w:val="jxa"/>
      </w:pPr>
      <w:r w:rsidRPr="00BC06C2">
        <w:t xml:space="preserve">    width:100%;</w:t>
      </w:r>
    </w:p>
    <w:p w:rsidR="00BC06C2" w:rsidRPr="00BC06C2" w:rsidRDefault="00BC06C2" w:rsidP="00BC06C2">
      <w:pPr>
        <w:pStyle w:val="jxa"/>
      </w:pPr>
      <w:r w:rsidRPr="00BC06C2">
        <w:t xml:space="preserve">    height:30px;</w:t>
      </w:r>
    </w:p>
    <w:p w:rsidR="00BC06C2" w:rsidRPr="00BC06C2" w:rsidRDefault="00BC06C2" w:rsidP="00BC06C2">
      <w:pPr>
        <w:pStyle w:val="jxa"/>
      </w:pPr>
      <w:r w:rsidRPr="00BC06C2">
        <w:t xml:space="preserve">    border:1px solid #C0C0C0;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tr td{</w:t>
      </w:r>
    </w:p>
    <w:p w:rsidR="00BC06C2" w:rsidRPr="00BC06C2" w:rsidRDefault="00BC06C2" w:rsidP="00BC06C2">
      <w:pPr>
        <w:pStyle w:val="jxa"/>
      </w:pPr>
      <w:r w:rsidRPr="00BC06C2">
        <w:t xml:space="preserve">    height:30px;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tr td li{</w:t>
      </w:r>
    </w:p>
    <w:p w:rsidR="00BC06C2" w:rsidRPr="00BC06C2" w:rsidRDefault="00BC06C2" w:rsidP="00BC06C2">
      <w:pPr>
        <w:pStyle w:val="jxa"/>
      </w:pPr>
      <w:r w:rsidRPr="00BC06C2">
        <w:t xml:space="preserve">    border:none;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tr td li img{</w:t>
      </w:r>
    </w:p>
    <w:p w:rsidR="00BC06C2" w:rsidRPr="00BC06C2" w:rsidRDefault="00BC06C2" w:rsidP="00BC06C2">
      <w:pPr>
        <w:pStyle w:val="jxa"/>
      </w:pPr>
      <w:r w:rsidRPr="00BC06C2">
        <w:t xml:space="preserve">    vertical-align: bottom;</w:t>
      </w:r>
    </w:p>
    <w:p w:rsidR="00BC06C2" w:rsidRPr="00BC06C2" w:rsidRDefault="00BC06C2" w:rsidP="00BC06C2">
      <w:pPr>
        <w:pStyle w:val="jxa"/>
      </w:pPr>
      <w:r w:rsidRPr="00BC06C2">
        <w:t xml:space="preserve">    margin-bottom:3px;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.tableList_table tfoot tr td li img:hover{</w:t>
      </w:r>
    </w:p>
    <w:p w:rsidR="00BC06C2" w:rsidRPr="00BC06C2" w:rsidRDefault="00BC06C2" w:rsidP="00BC06C2">
      <w:pPr>
        <w:pStyle w:val="jxa"/>
      </w:pPr>
      <w:r w:rsidRPr="00BC06C2">
        <w:t xml:space="preserve">    cursor:pointer;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.paging_class {</w:t>
      </w:r>
    </w:p>
    <w:p w:rsidR="00BC06C2" w:rsidRPr="00BC06C2" w:rsidRDefault="00BC06C2" w:rsidP="00BC06C2">
      <w:pPr>
        <w:pStyle w:val="jxa"/>
      </w:pPr>
      <w:r w:rsidRPr="00BC06C2">
        <w:t xml:space="preserve">    text-align:left;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.box {</w:t>
      </w:r>
    </w:p>
    <w:p w:rsidR="00BC06C2" w:rsidRPr="00BC06C2" w:rsidRDefault="00BC06C2" w:rsidP="00BC06C2">
      <w:pPr>
        <w:pStyle w:val="jxa"/>
      </w:pPr>
      <w:r w:rsidRPr="00BC06C2">
        <w:t xml:space="preserve">    padding: 0;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Default="00BC06C2" w:rsidP="00BC06C2">
      <w:pPr>
        <w:pStyle w:val="jxa"/>
        <w:rPr>
          <w:rFonts w:hint="eastAsia"/>
        </w:rPr>
      </w:pPr>
      <w:r w:rsidRPr="00BC06C2">
        <w:t>&lt;/style&gt;</w:t>
      </w:r>
    </w:p>
    <w:p w:rsidR="00BC06C2" w:rsidRDefault="00BC06C2" w:rsidP="00BC06C2">
      <w:pPr>
        <w:pStyle w:val="jx2"/>
        <w:ind w:left="210"/>
        <w:rPr>
          <w:rFonts w:hint="eastAsia"/>
        </w:rPr>
      </w:pPr>
      <w:r>
        <w:rPr>
          <w:rFonts w:hint="eastAsia"/>
        </w:rPr>
        <w:t>弹窗组件</w:t>
      </w:r>
    </w:p>
    <w:p w:rsidR="00BC06C2" w:rsidRPr="00BC06C2" w:rsidRDefault="00BC06C2" w:rsidP="00BC06C2">
      <w:pPr>
        <w:pStyle w:val="jx3"/>
        <w:ind w:left="420"/>
        <w:rPr>
          <w:rFonts w:hint="eastAsia"/>
        </w:rPr>
      </w:pPr>
      <w:r w:rsidRPr="00BC06C2">
        <w:rPr>
          <w:rFonts w:hint="eastAsia"/>
        </w:rPr>
        <w:t>在当前项目下的</w:t>
      </w:r>
      <w:r w:rsidRPr="00BC06C2">
        <w:rPr>
          <w:rFonts w:hint="eastAsia"/>
        </w:rPr>
        <w:t>/src/component</w:t>
      </w:r>
      <w:r w:rsidRPr="00BC06C2">
        <w:rPr>
          <w:rFonts w:hint="eastAsia"/>
        </w:rPr>
        <w:t>目录下创建</w:t>
      </w:r>
      <w:r w:rsidRPr="00BC06C2">
        <w:rPr>
          <w:rFonts w:hint="eastAsia"/>
        </w:rPr>
        <w:t>tableList.vue</w:t>
      </w:r>
      <w:r w:rsidRPr="00BC06C2">
        <w:rPr>
          <w:rFonts w:hint="eastAsia"/>
        </w:rPr>
        <w:t>文件，内容如下</w:t>
      </w:r>
    </w:p>
    <w:p w:rsidR="00BC06C2" w:rsidRPr="00BC06C2" w:rsidRDefault="00BC06C2" w:rsidP="00BC06C2">
      <w:pPr>
        <w:pStyle w:val="jxa"/>
      </w:pPr>
      <w:r w:rsidRPr="00BC06C2">
        <w:t>&lt;template&gt;</w:t>
      </w:r>
    </w:p>
    <w:p w:rsidR="00BC06C2" w:rsidRPr="00BC06C2" w:rsidRDefault="00BC06C2" w:rsidP="00BC06C2">
      <w:pPr>
        <w:pStyle w:val="jxa"/>
      </w:pPr>
      <w:r w:rsidRPr="00BC06C2">
        <w:t xml:space="preserve">    &lt;div  v-bind:style = "alertClass"&gt;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&lt;div v-bind:style ="alertHol"&gt;</w:t>
      </w:r>
    </w:p>
    <w:p w:rsidR="00BC06C2" w:rsidRPr="00BC06C2" w:rsidRDefault="00BC06C2" w:rsidP="00BC06C2">
      <w:pPr>
        <w:pStyle w:val="jxa"/>
      </w:pPr>
      <w:r w:rsidRPr="00BC06C2">
        <w:t xml:space="preserve">                &lt;div  style=" height:30px;background:#4F66B3;margin-bottom:10px"&gt;</w:t>
      </w:r>
    </w:p>
    <w:p w:rsidR="00BC06C2" w:rsidRPr="00BC06C2" w:rsidRDefault="00BC06C2" w:rsidP="00BC06C2">
      <w:pPr>
        <w:pStyle w:val="jxa"/>
      </w:pPr>
      <w:r w:rsidRPr="00BC06C2">
        <w:rPr>
          <w:rFonts w:hint="eastAsia"/>
        </w:rPr>
        <w:t xml:space="preserve">                        &lt;span style="display:inline-block;float:left;color:white;line-height:30px;font-size:14px"&gt;</w:t>
      </w:r>
      <w:r w:rsidRPr="00BC06C2">
        <w:rPr>
          <w:rFonts w:hint="eastAsia"/>
        </w:rPr>
        <w:t>修改密码</w:t>
      </w:r>
      <w:r w:rsidRPr="00BC06C2">
        <w:rPr>
          <w:rFonts w:hint="eastAsia"/>
        </w:rPr>
        <w:t>&lt;/span&gt;&lt;img v-on:click="AlertInputArr.btn[1].btn_click" style="display:inline-block;float:right;margin-top:5px;margin-right:5px"  src="../</w:t>
      </w:r>
      <w:r w:rsidRPr="00BC06C2">
        <w:t>assets/images/x.png"&gt;</w:t>
      </w:r>
    </w:p>
    <w:p w:rsidR="00BC06C2" w:rsidRPr="00BC06C2" w:rsidRDefault="00BC06C2" w:rsidP="00BC06C2">
      <w:pPr>
        <w:pStyle w:val="jxa"/>
      </w:pPr>
      <w:r w:rsidRPr="00BC06C2">
        <w:t xml:space="preserve">                &lt;/div&gt;</w:t>
      </w:r>
    </w:p>
    <w:p w:rsidR="00BC06C2" w:rsidRPr="00BC06C2" w:rsidRDefault="00BC06C2" w:rsidP="00BC06C2">
      <w:pPr>
        <w:pStyle w:val="jxa"/>
      </w:pPr>
      <w:r w:rsidRPr="00BC06C2">
        <w:t xml:space="preserve">                &lt;ul&gt;</w:t>
      </w:r>
    </w:p>
    <w:p w:rsidR="00BC06C2" w:rsidRPr="00BC06C2" w:rsidRDefault="00BC06C2" w:rsidP="00BC06C2">
      <w:pPr>
        <w:pStyle w:val="jxa"/>
      </w:pPr>
      <w:r w:rsidRPr="00BC06C2">
        <w:t xml:space="preserve">                    &lt;li v-for="item in this.AlertInputArr.list" style="display:block;margin-bottom:10px"&gt;</w:t>
      </w:r>
    </w:p>
    <w:p w:rsidR="00BC06C2" w:rsidRPr="00BC06C2" w:rsidRDefault="00BC06C2" w:rsidP="00BC06C2">
      <w:pPr>
        <w:pStyle w:val="jxa"/>
      </w:pPr>
      <w:r w:rsidRPr="00BC06C2">
        <w:t xml:space="preserve">                        &lt;span style="display:inline-block;width:80px;text-align:right"&gt;{{item.rowName}}:&lt;/span&gt;&lt;input_default width="item.width" height="20px" v-bind:defaultObj="item.defaultObj"&gt;&lt;/input_default&gt;</w:t>
      </w:r>
    </w:p>
    <w:p w:rsidR="00BC06C2" w:rsidRPr="00BC06C2" w:rsidRDefault="00BC06C2" w:rsidP="00BC06C2">
      <w:pPr>
        <w:pStyle w:val="jxa"/>
      </w:pPr>
      <w:r w:rsidRPr="00BC06C2">
        <w:t xml:space="preserve">                    &lt;/li&gt;</w:t>
      </w:r>
    </w:p>
    <w:p w:rsidR="00BC06C2" w:rsidRPr="00BC06C2" w:rsidRDefault="00BC06C2" w:rsidP="00BC06C2">
      <w:pPr>
        <w:pStyle w:val="jxa"/>
      </w:pPr>
      <w:r w:rsidRPr="00BC06C2">
        <w:t xml:space="preserve">                &lt;/ul&gt;</w:t>
      </w:r>
    </w:p>
    <w:p w:rsidR="00BC06C2" w:rsidRPr="00BC06C2" w:rsidRDefault="00BC06C2" w:rsidP="00BC06C2">
      <w:pPr>
        <w:pStyle w:val="jxa"/>
      </w:pPr>
      <w:r w:rsidRPr="00BC06C2">
        <w:t xml:space="preserve">                &lt;div style="text-align:center"&gt;</w:t>
      </w:r>
    </w:p>
    <w:p w:rsidR="00BC06C2" w:rsidRPr="00BC06C2" w:rsidRDefault="00BC06C2" w:rsidP="00BC06C2">
      <w:pPr>
        <w:pStyle w:val="jxa"/>
      </w:pPr>
      <w:r w:rsidRPr="00BC06C2">
        <w:t xml:space="preserve">                    &lt;btn v-bind:props_btn_data_obj="AlertInputArr.btn[0]"&gt;&lt;/btn&gt;&lt;btn v-bind:props_btn_data_obj="AlertInputArr.btn[1]"&gt;&lt;/btn&gt;</w:t>
      </w:r>
    </w:p>
    <w:p w:rsidR="00BC06C2" w:rsidRPr="00BC06C2" w:rsidRDefault="00BC06C2" w:rsidP="00BC06C2">
      <w:pPr>
        <w:pStyle w:val="jxa"/>
      </w:pPr>
      <w:r w:rsidRPr="00BC06C2">
        <w:t xml:space="preserve">                &lt;/div&gt;</w:t>
      </w:r>
    </w:p>
    <w:p w:rsidR="00BC06C2" w:rsidRPr="00BC06C2" w:rsidRDefault="00BC06C2" w:rsidP="00BC06C2">
      <w:pPr>
        <w:pStyle w:val="jxa"/>
      </w:pPr>
      <w:r w:rsidRPr="00BC06C2">
        <w:t xml:space="preserve">        &lt;/div&gt;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&lt;/div&gt;</w:t>
      </w:r>
    </w:p>
    <w:p w:rsidR="00BC06C2" w:rsidRPr="00BC06C2" w:rsidRDefault="00BC06C2" w:rsidP="00BC06C2">
      <w:pPr>
        <w:pStyle w:val="jxa"/>
      </w:pPr>
      <w:r w:rsidRPr="00BC06C2">
        <w:t>&lt;/template&gt;</w:t>
      </w:r>
    </w:p>
    <w:p w:rsidR="00BC06C2" w:rsidRPr="00BC06C2" w:rsidRDefault="00BC06C2" w:rsidP="00BC06C2">
      <w:pPr>
        <w:pStyle w:val="jxa"/>
      </w:pPr>
      <w:r w:rsidRPr="00BC06C2">
        <w:t>&lt;script type="text/javascript"&gt;</w:t>
      </w:r>
    </w:p>
    <w:p w:rsidR="00BC06C2" w:rsidRPr="00BC06C2" w:rsidRDefault="00BC06C2" w:rsidP="00BC06C2">
      <w:pPr>
        <w:pStyle w:val="jxa"/>
      </w:pPr>
      <w:r w:rsidRPr="00BC06C2">
        <w:t>import input_default from "./input_default.vue";</w:t>
      </w:r>
    </w:p>
    <w:p w:rsidR="00BC06C2" w:rsidRPr="00BC06C2" w:rsidRDefault="00BC06C2" w:rsidP="00BC06C2">
      <w:pPr>
        <w:pStyle w:val="jxa"/>
      </w:pPr>
      <w:r w:rsidRPr="00BC06C2">
        <w:t>import btn from "./btn.vue";</w:t>
      </w:r>
    </w:p>
    <w:p w:rsidR="00BC06C2" w:rsidRPr="00BC06C2" w:rsidRDefault="00BC06C2" w:rsidP="00BC06C2">
      <w:pPr>
        <w:pStyle w:val="jxa"/>
      </w:pPr>
      <w:r w:rsidRPr="00BC06C2">
        <w:t>export default {</w:t>
      </w:r>
    </w:p>
    <w:p w:rsidR="00BC06C2" w:rsidRPr="00BC06C2" w:rsidRDefault="00BC06C2" w:rsidP="00BC06C2">
      <w:pPr>
        <w:pStyle w:val="jxa"/>
      </w:pPr>
      <w:r w:rsidRPr="00BC06C2">
        <w:t xml:space="preserve">     name: 'btn_add',</w:t>
      </w:r>
    </w:p>
    <w:p w:rsidR="00BC06C2" w:rsidRPr="00BC06C2" w:rsidRDefault="00BC06C2" w:rsidP="00BC06C2">
      <w:pPr>
        <w:pStyle w:val="jxa"/>
      </w:pPr>
      <w:r w:rsidRPr="00BC06C2">
        <w:t xml:space="preserve">      data () {</w:t>
      </w:r>
    </w:p>
    <w:p w:rsidR="00BC06C2" w:rsidRPr="00BC06C2" w:rsidRDefault="00BC06C2" w:rsidP="00BC06C2">
      <w:pPr>
        <w:pStyle w:val="jxa"/>
      </w:pPr>
      <w:r w:rsidRPr="00BC06C2">
        <w:t xml:space="preserve">        return {</w:t>
      </w:r>
    </w:p>
    <w:p w:rsidR="00BC06C2" w:rsidRPr="00BC06C2" w:rsidRDefault="00BC06C2" w:rsidP="00BC06C2">
      <w:pPr>
        <w:pStyle w:val="jxa"/>
      </w:pPr>
      <w:r w:rsidRPr="00BC06C2">
        <w:t xml:space="preserve">          alertClass: {</w:t>
      </w:r>
    </w:p>
    <w:p w:rsidR="00BC06C2" w:rsidRPr="00BC06C2" w:rsidRDefault="00BC06C2" w:rsidP="00BC06C2">
      <w:pPr>
        <w:pStyle w:val="jxa"/>
      </w:pPr>
      <w:r w:rsidRPr="00BC06C2">
        <w:t xml:space="preserve">            'width':window.innerWidth+"px",</w:t>
      </w:r>
    </w:p>
    <w:p w:rsidR="00BC06C2" w:rsidRPr="00BC06C2" w:rsidRDefault="00BC06C2" w:rsidP="00BC06C2">
      <w:pPr>
        <w:pStyle w:val="jxa"/>
      </w:pPr>
      <w:r w:rsidRPr="00BC06C2">
        <w:t xml:space="preserve">            'height':window.innerHeight+"px",</w:t>
      </w:r>
    </w:p>
    <w:p w:rsidR="00BC06C2" w:rsidRPr="00BC06C2" w:rsidRDefault="00BC06C2" w:rsidP="00BC06C2">
      <w:pPr>
        <w:pStyle w:val="jxa"/>
      </w:pPr>
      <w:r w:rsidRPr="00BC06C2">
        <w:t xml:space="preserve">            background:"white",</w:t>
      </w:r>
    </w:p>
    <w:p w:rsidR="00BC06C2" w:rsidRPr="00BC06C2" w:rsidRDefault="00BC06C2" w:rsidP="00BC06C2">
      <w:pPr>
        <w:pStyle w:val="jxa"/>
      </w:pPr>
      <w:r w:rsidRPr="00BC06C2">
        <w:t xml:space="preserve">            'z-index':1050,</w:t>
      </w:r>
    </w:p>
    <w:p w:rsidR="00BC06C2" w:rsidRPr="00BC06C2" w:rsidRDefault="00BC06C2" w:rsidP="00BC06C2">
      <w:pPr>
        <w:pStyle w:val="jxa"/>
      </w:pPr>
      <w:r w:rsidRPr="00BC06C2">
        <w:t xml:space="preserve">            'position':'absolute',</w:t>
      </w:r>
    </w:p>
    <w:p w:rsidR="00BC06C2" w:rsidRPr="00BC06C2" w:rsidRDefault="00BC06C2" w:rsidP="00BC06C2">
      <w:pPr>
        <w:pStyle w:val="jxa"/>
      </w:pPr>
      <w:r w:rsidRPr="00BC06C2">
        <w:t xml:space="preserve">            'top':0,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'left':0,</w:t>
      </w:r>
    </w:p>
    <w:p w:rsidR="00BC06C2" w:rsidRPr="00BC06C2" w:rsidRDefault="00BC06C2" w:rsidP="00BC06C2">
      <w:pPr>
        <w:pStyle w:val="jxa"/>
      </w:pPr>
      <w:r w:rsidRPr="00BC06C2">
        <w:t xml:space="preserve">            'opacity':0.9</w:t>
      </w:r>
    </w:p>
    <w:p w:rsidR="00BC06C2" w:rsidRPr="00BC06C2" w:rsidRDefault="00BC06C2" w:rsidP="00BC06C2">
      <w:pPr>
        <w:pStyle w:val="jxa"/>
      </w:pPr>
      <w:r w:rsidRPr="00BC06C2">
        <w:t xml:space="preserve">          },</w:t>
      </w:r>
    </w:p>
    <w:p w:rsidR="00BC06C2" w:rsidRPr="00BC06C2" w:rsidRDefault="00BC06C2" w:rsidP="00BC06C2">
      <w:pPr>
        <w:pStyle w:val="jxa"/>
      </w:pPr>
      <w:r w:rsidRPr="00BC06C2">
        <w:t xml:space="preserve">          alertHol:{},</w:t>
      </w:r>
    </w:p>
    <w:p w:rsidR="00BC06C2" w:rsidRPr="00BC06C2" w:rsidRDefault="00BC06C2" w:rsidP="00BC06C2">
      <w:pPr>
        <w:pStyle w:val="jxa"/>
      </w:pPr>
      <w:r w:rsidRPr="00BC06C2">
        <w:t xml:space="preserve">          alertHolTop:{},</w:t>
      </w:r>
    </w:p>
    <w:p w:rsidR="00BC06C2" w:rsidRPr="00BC06C2" w:rsidRDefault="00BC06C2" w:rsidP="00BC06C2">
      <w:pPr>
        <w:pStyle w:val="jxa"/>
      </w:pPr>
      <w:r w:rsidRPr="00BC06C2">
        <w:t xml:space="preserve">          AlertInputArr:this.$safeAlert.state.AlertInputArr</w:t>
      </w:r>
    </w:p>
    <w:p w:rsidR="00BC06C2" w:rsidRPr="00BC06C2" w:rsidRDefault="00BC06C2" w:rsidP="00BC06C2">
      <w:pPr>
        <w:pStyle w:val="jxa"/>
      </w:pPr>
      <w:r w:rsidRPr="00BC06C2">
        <w:t xml:space="preserve">        }</w:t>
      </w: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computed:{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mounted:function(){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var width = (function(arr){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for(var i = 1;i&lt;arr.length;i++){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    if(arr[i-1].width&gt;arr[i].width){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            var temp = arr[i-1].width;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            arr[i-1].width = arr[i].width;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            arr[i].width = temp;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};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                          return arr[arr.length-1].width;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                    })(this.AlertInputArr.list)+110;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var height = this.AlertInputArr.list.length*30+60+30;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                    this.alertHol = 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'padding-top':0,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'position':'relative',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'background':'#FFFFFF',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'border':'5px solid #4F66BB',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'border-top':'none',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'width':width+'px',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'height':height+"px",</w:t>
      </w:r>
    </w:p>
    <w:p w:rsidR="00BC06C2" w:rsidRPr="00BC06C2" w:rsidRDefault="00BC06C2" w:rsidP="00BC06C2">
      <w:pPr>
        <w:pStyle w:val="jxa"/>
      </w:pPr>
      <w:r w:rsidRPr="00BC06C2">
        <w:lastRenderedPageBreak/>
        <w:t xml:space="preserve">                                    'top':window.innerHeight/2-height/2+'px',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   'left':window.innerWidth/2-width/2+'px'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 }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this.alertHolTop = {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    'height':"30px",</w:t>
      </w:r>
    </w:p>
    <w:p w:rsidR="00BC06C2" w:rsidRPr="00BC06C2" w:rsidRDefault="00BC06C2" w:rsidP="00BC06C2">
      <w:pPr>
        <w:pStyle w:val="jxa"/>
      </w:pPr>
      <w:r w:rsidRPr="00BC06C2">
        <w:t xml:space="preserve">                            }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},</w:t>
      </w:r>
    </w:p>
    <w:p w:rsidR="00BC06C2" w:rsidRPr="00BC06C2" w:rsidRDefault="00BC06C2" w:rsidP="00BC06C2">
      <w:pPr>
        <w:pStyle w:val="jxa"/>
      </w:pPr>
      <w:r w:rsidRPr="00BC06C2">
        <w:t xml:space="preserve">       beforeDestroy:function(){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},</w:t>
      </w:r>
    </w:p>
    <w:p w:rsidR="00BC06C2" w:rsidRPr="00BC06C2" w:rsidRDefault="00BC06C2" w:rsidP="00BC06C2">
      <w:pPr>
        <w:pStyle w:val="jxa"/>
      </w:pPr>
      <w:r w:rsidRPr="00BC06C2">
        <w:t xml:space="preserve">       components: {input_default,btn}</w:t>
      </w:r>
    </w:p>
    <w:p w:rsidR="00BC06C2" w:rsidRPr="00BC06C2" w:rsidRDefault="00BC06C2" w:rsidP="00BC06C2">
      <w:pPr>
        <w:pStyle w:val="jxa"/>
      </w:pPr>
      <w:r w:rsidRPr="00BC06C2">
        <w:t>}</w:t>
      </w:r>
    </w:p>
    <w:p w:rsidR="00BC06C2" w:rsidRPr="00BC06C2" w:rsidRDefault="00BC06C2" w:rsidP="00BC06C2">
      <w:pPr>
        <w:pStyle w:val="jxa"/>
      </w:pPr>
      <w:r w:rsidRPr="00BC06C2">
        <w:t>&lt;/script&gt;</w:t>
      </w:r>
    </w:p>
    <w:p w:rsidR="00BC06C2" w:rsidRPr="00BC06C2" w:rsidRDefault="00BC06C2" w:rsidP="00BC06C2">
      <w:pPr>
        <w:pStyle w:val="jxa"/>
      </w:pPr>
      <w:r w:rsidRPr="00BC06C2">
        <w:t>&lt;style&gt;</w:t>
      </w:r>
    </w:p>
    <w:p w:rsidR="00BC06C2" w:rsidRPr="00BC06C2" w:rsidRDefault="00BC06C2" w:rsidP="00BC06C2">
      <w:pPr>
        <w:pStyle w:val="jxa"/>
      </w:pPr>
      <w:r w:rsidRPr="00BC06C2">
        <w:t xml:space="preserve">    .alert56HolId {</w:t>
      </w:r>
    </w:p>
    <w:p w:rsidR="00BC06C2" w:rsidRPr="00BC06C2" w:rsidRDefault="00BC06C2" w:rsidP="00BC06C2">
      <w:pPr>
        <w:pStyle w:val="jxa"/>
      </w:pPr>
      <w:r w:rsidRPr="00BC06C2">
        <w:t xml:space="preserve">        min-width:210px;</w:t>
      </w:r>
    </w:p>
    <w:p w:rsidR="00BC06C2" w:rsidRPr="00BC06C2" w:rsidRDefault="00BC06C2" w:rsidP="00BC06C2">
      <w:pPr>
        <w:pStyle w:val="jxa"/>
      </w:pPr>
      <w:r w:rsidRPr="00BC06C2">
        <w:t xml:space="preserve">        min-height:100px;</w:t>
      </w:r>
    </w:p>
    <w:p w:rsidR="00BC06C2" w:rsidRPr="00BC06C2" w:rsidRDefault="00BC06C2" w:rsidP="00BC06C2">
      <w:pPr>
        <w:pStyle w:val="jxa"/>
      </w:pPr>
      <w:r w:rsidRPr="00BC06C2">
        <w:t xml:space="preserve">        position:absolute;</w:t>
      </w:r>
    </w:p>
    <w:p w:rsidR="00BC06C2" w:rsidRPr="00BC06C2" w:rsidRDefault="00BC06C2" w:rsidP="00BC06C2">
      <w:pPr>
        <w:pStyle w:val="jxa"/>
      </w:pPr>
      <w:r w:rsidRPr="00BC06C2">
        <w:t xml:space="preserve">        top:0;</w:t>
      </w:r>
    </w:p>
    <w:p w:rsidR="00BC06C2" w:rsidRPr="00BC06C2" w:rsidRDefault="00BC06C2" w:rsidP="00BC06C2">
      <w:pPr>
        <w:pStyle w:val="jxa"/>
      </w:pPr>
      <w:r w:rsidRPr="00BC06C2">
        <w:t xml:space="preserve">        left:0;</w:t>
      </w:r>
    </w:p>
    <w:p w:rsidR="00BC06C2" w:rsidRPr="00BC06C2" w:rsidRDefault="00BC06C2" w:rsidP="00BC06C2">
      <w:pPr>
        <w:pStyle w:val="jxa"/>
      </w:pPr>
      <w:r w:rsidRPr="00BC06C2">
        <w:t xml:space="preserve">        background:#4F66B3;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    opacity:0.8;</w:t>
      </w:r>
    </w:p>
    <w:p w:rsidR="00BC06C2" w:rsidRPr="00BC06C2" w:rsidRDefault="00BC06C2" w:rsidP="00BC06C2">
      <w:pPr>
        <w:pStyle w:val="jxa"/>
      </w:pPr>
    </w:p>
    <w:p w:rsidR="00BC06C2" w:rsidRPr="00BC06C2" w:rsidRDefault="00BC06C2" w:rsidP="00BC06C2">
      <w:pPr>
        <w:pStyle w:val="jxa"/>
      </w:pPr>
      <w:r w:rsidRPr="00BC06C2">
        <w:t xml:space="preserve">    }</w:t>
      </w:r>
    </w:p>
    <w:p w:rsidR="00BC06C2" w:rsidRDefault="00BC06C2" w:rsidP="00BC06C2">
      <w:pPr>
        <w:pStyle w:val="jxa"/>
      </w:pPr>
      <w:r w:rsidRPr="00BC06C2">
        <w:t>&lt;/style&gt;</w:t>
      </w:r>
    </w:p>
    <w:p w:rsidR="00136E56" w:rsidRPr="00D23A56" w:rsidRDefault="00136E56" w:rsidP="00136E56">
      <w:pPr>
        <w:pStyle w:val="jx1"/>
      </w:pPr>
      <w:r w:rsidRPr="00D23A56">
        <w:rPr>
          <w:rFonts w:hint="eastAsia"/>
        </w:rPr>
        <w:t>参考资料</w:t>
      </w:r>
    </w:p>
    <w:p w:rsidR="00887C2E" w:rsidRPr="00136E56" w:rsidRDefault="00BC290D" w:rsidP="002D04E7">
      <w:pPr>
        <w:pStyle w:val="jx6"/>
        <w:spacing w:before="156"/>
        <w:ind w:left="42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36E56" w:rsidRPr="00D23A56" w:rsidRDefault="00136E56" w:rsidP="00136E56">
      <w:pPr>
        <w:pStyle w:val="jx1"/>
      </w:pPr>
      <w:bookmarkStart w:id="4" w:name="_Toc393896452"/>
      <w:r w:rsidRPr="00D23A56">
        <w:rPr>
          <w:rFonts w:hint="eastAsia"/>
        </w:rPr>
        <w:t>扩展练习</w:t>
      </w:r>
      <w:bookmarkEnd w:id="4"/>
    </w:p>
    <w:p w:rsidR="001A1FA5" w:rsidRPr="00136E56" w:rsidRDefault="00136E56" w:rsidP="00BC40F4">
      <w:pPr>
        <w:pStyle w:val="jx6"/>
        <w:spacing w:before="156"/>
        <w:ind w:left="420" w:firstLine="420"/>
      </w:pPr>
      <w:r w:rsidRPr="00D23A56">
        <w:rPr>
          <w:rFonts w:hint="eastAsia"/>
        </w:rPr>
        <w:t>教师自行补充</w:t>
      </w:r>
    </w:p>
    <w:sectPr w:rsidR="001A1FA5" w:rsidRPr="00136E56" w:rsidSect="003F6E7B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B4" w:rsidRDefault="00B07CB4" w:rsidP="00236C13">
      <w:r>
        <w:separator/>
      </w:r>
    </w:p>
    <w:p w:rsidR="00B07CB4" w:rsidRDefault="00B07CB4"/>
    <w:p w:rsidR="00B07CB4" w:rsidRDefault="00B07CB4"/>
  </w:endnote>
  <w:endnote w:type="continuationSeparator" w:id="0">
    <w:p w:rsidR="00B07CB4" w:rsidRDefault="00B07CB4" w:rsidP="00236C13">
      <w:r>
        <w:continuationSeparator/>
      </w:r>
    </w:p>
    <w:p w:rsidR="00B07CB4" w:rsidRDefault="00B07CB4"/>
    <w:p w:rsidR="00B07CB4" w:rsidRDefault="00B07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B21FC5" w:rsidTr="003F6E7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B21FC5" w:rsidRPr="0035622B" w:rsidRDefault="00B21FC5" w:rsidP="0035622B"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35622B"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21FC5" w:rsidRDefault="00B21FC5" w:rsidP="0035622B"/>
      </w:tc>
    </w:tr>
  </w:tbl>
  <w:p w:rsidR="00B21FC5" w:rsidRDefault="00B21FC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B21FC5" w:rsidTr="009575C0">
      <w:tc>
        <w:tcPr>
          <w:tcW w:w="4500" w:type="pct"/>
          <w:tcBorders>
            <w:top w:val="single" w:sz="4" w:space="0" w:color="000000" w:themeColor="text1"/>
          </w:tcBorders>
        </w:tcPr>
        <w:p w:rsidR="00B21FC5" w:rsidRDefault="00B21FC5" w:rsidP="0035622B"/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7B3A"/>
        </w:tcPr>
        <w:p w:rsidR="00B21FC5" w:rsidRPr="0035622B" w:rsidRDefault="00B21FC5" w:rsidP="0035622B">
          <w:pPr>
            <w:pStyle w:val="jxf1"/>
          </w:pPr>
          <w:r>
            <w:tab/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B5226" w:rsidRPr="00EB5226">
            <w:rPr>
              <w:noProof/>
              <w:lang w:val="zh-CN"/>
            </w:rPr>
            <w:t>2</w:t>
          </w:r>
          <w:r>
            <w:rPr>
              <w:noProof/>
              <w:lang w:val="zh-CN"/>
            </w:rPr>
            <w:fldChar w:fldCharType="end"/>
          </w:r>
        </w:p>
      </w:tc>
    </w:tr>
  </w:tbl>
  <w:p w:rsidR="00B21FC5" w:rsidRDefault="00B21FC5" w:rsidP="00BA5C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B4" w:rsidRDefault="00B07CB4" w:rsidP="00236C13">
      <w:r>
        <w:separator/>
      </w:r>
    </w:p>
    <w:p w:rsidR="00B07CB4" w:rsidRDefault="00B07CB4"/>
    <w:p w:rsidR="00B07CB4" w:rsidRDefault="00B07CB4"/>
  </w:footnote>
  <w:footnote w:type="continuationSeparator" w:id="0">
    <w:p w:rsidR="00B07CB4" w:rsidRDefault="00B07CB4" w:rsidP="00236C13">
      <w:r>
        <w:continuationSeparator/>
      </w:r>
    </w:p>
    <w:p w:rsidR="00B07CB4" w:rsidRDefault="00B07CB4"/>
    <w:p w:rsidR="00B07CB4" w:rsidRDefault="00B07C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FC5" w:rsidRDefault="00B21FC5" w:rsidP="003C6548">
    <w:pPr>
      <w:ind w:firstLineChars="500" w:firstLine="1050"/>
    </w:pPr>
    <w:r w:rsidRPr="003C6548">
      <w:rPr>
        <w:noProof/>
      </w:rPr>
      <w:drawing>
        <wp:inline distT="0" distB="0" distL="0" distR="0">
          <wp:extent cx="3848100" cy="504825"/>
          <wp:effectExtent l="19050" t="0" r="0" b="0"/>
          <wp:docPr id="4" name="图片 1" descr="QQ图片201602261615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6022616153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rect id="矩形 4" o:spid="_x0000_s2051" style="position:absolute;left:0;text-align:left;margin-left:.3pt;margin-top:-23.15pt;width:414.95pt;height:32.6pt;z-index:25165618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" filled="f" stroked="f" strokeweight="2pt">
          <v:textbox>
            <w:txbxContent>
              <w:p w:rsidR="00B21FC5" w:rsidRPr="004C5393" w:rsidRDefault="00B21FC5" w:rsidP="00FA361B">
                <w:pPr>
                  <w:pStyle w:val="jxf0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EB5226">
                  <w:rPr>
                    <w:rFonts w:hint="eastAsia"/>
                    <w:noProof/>
                  </w:rPr>
                  <w:t>搜索框组件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0;margin-top:0;width:415.3pt;height:30.55pt;z-index:251657214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ZcwAIAAKc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" o:allowincell="f" filled="f" stroked="f">
          <v:textbox style="mso-fit-shape-to-text:t" inset=",0,,0">
            <w:txbxContent>
              <w:p w:rsidR="00B21FC5" w:rsidRPr="005551D3" w:rsidRDefault="00B21FC5" w:rsidP="005551D3"/>
            </w:txbxContent>
          </v:textbox>
          <w10:wrap anchorx="margin" anchory="margin"/>
        </v:shape>
      </w:pict>
    </w:r>
    <w:r>
      <w:rPr>
        <w:noProof/>
      </w:rPr>
      <w:pict>
        <v:shape id="文本框 476" o:spid="_x0000_s2049" type="#_x0000_t202" style="position:absolute;left:0;text-align:left;margin-left:1974.4pt;margin-top:0;width:90pt;height:18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" o:allowincell="f" fillcolor="#0f7b3a" stroked="f">
          <v:textbox style="mso-fit-shape-to-text:t" inset=",0,,0">
            <w:txbxContent>
              <w:p w:rsidR="00B21FC5" w:rsidRPr="004C5393" w:rsidRDefault="00B21FC5" w:rsidP="00FA361B">
                <w:pPr>
                  <w:pStyle w:val="jxf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\n  \* MERGEFORMAT </w:instrText>
                </w:r>
                <w:r>
                  <w:fldChar w:fldCharType="separate"/>
                </w:r>
                <w:r w:rsidR="00EB5226" w:rsidRPr="00EB5226">
                  <w:rPr>
                    <w:rFonts w:hint="eastAsia"/>
                    <w:b w:val="0"/>
                    <w:bCs/>
                    <w:noProof/>
                  </w:rPr>
                  <w:t>任务</w:t>
                </w:r>
                <w:r w:rsidR="00EB5226" w:rsidRPr="00EB5226">
                  <w:rPr>
                    <w:rFonts w:hint="eastAsia"/>
                    <w:b w:val="0"/>
                    <w:bCs/>
                    <w:noProof/>
                  </w:rPr>
                  <w:t>1</w:t>
                </w:r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5B6"/>
    <w:multiLevelType w:val="multilevel"/>
    <w:tmpl w:val="C9FE91F2"/>
    <w:styleLink w:val="jx"/>
    <w:lvl w:ilvl="0">
      <w:start w:val="1"/>
      <w:numFmt w:val="decimal"/>
      <w:suff w:val="space"/>
      <w:lvlText w:val="任务%1"/>
      <w:lvlJc w:val="left"/>
      <w:pPr>
        <w:ind w:left="0" w:firstLine="0"/>
      </w:pPr>
      <w:rPr>
        <w:rFonts w:ascii="Arial" w:eastAsia="微软雅黑" w:hAnsi="Arial"/>
        <w:b/>
        <w:i w:val="0"/>
        <w:sz w:val="52"/>
      </w:rPr>
    </w:lvl>
    <w:lvl w:ilvl="1">
      <w:start w:val="1"/>
      <w:numFmt w:val="decimal"/>
      <w:suff w:val="space"/>
      <w:lvlText w:val="%1.%2"/>
      <w:lvlJc w:val="left"/>
      <w:pPr>
        <w:ind w:left="1135" w:firstLine="0"/>
      </w:pPr>
      <w:rPr>
        <w:rFonts w:ascii="Arial" w:eastAsia="微软雅黑" w:hAnsi="Arial"/>
        <w:b/>
        <w:i w:val="0"/>
        <w:sz w:val="32"/>
      </w:rPr>
    </w:lvl>
    <w:lvl w:ilvl="2">
      <w:start w:val="1"/>
      <w:numFmt w:val="decimal"/>
      <w:isLgl/>
      <w:lvlText w:val="%3"/>
      <w:lvlJc w:val="left"/>
      <w:pPr>
        <w:ind w:left="0" w:firstLine="0"/>
      </w:pPr>
      <w:rPr>
        <w:rFonts w:ascii="Arial" w:eastAsia="宋体" w:hAnsi="Arial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eastAsia="宋体" w:hint="eastAsia"/>
        <w:sz w:val="21"/>
      </w:rPr>
    </w:lvl>
    <w:lvl w:ilvl="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155E6CF8"/>
    <w:multiLevelType w:val="multilevel"/>
    <w:tmpl w:val="EAB48C12"/>
    <w:lvl w:ilvl="0">
      <w:start w:val="1"/>
      <w:numFmt w:val="decimal"/>
      <w:pStyle w:val="jx0"/>
      <w:suff w:val="space"/>
      <w:lvlText w:val="任务%1"/>
      <w:lvlJc w:val="left"/>
      <w:pPr>
        <w:ind w:left="3828" w:firstLine="0"/>
      </w:pPr>
      <w:rPr>
        <w:rFonts w:hint="eastAsia"/>
      </w:rPr>
    </w:lvl>
    <w:lvl w:ilvl="1">
      <w:start w:val="1"/>
      <w:numFmt w:val="decimal"/>
      <w:pStyle w:val="jx1"/>
      <w:suff w:val="space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pStyle w:val="jx2"/>
      <w:suff w:val="space"/>
      <w:lvlText w:val="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pStyle w:val="jx3"/>
      <w:suff w:val="space"/>
      <w:lvlText w:val="(%4)"/>
      <w:lvlJc w:val="left"/>
      <w:pPr>
        <w:ind w:left="567" w:firstLine="0"/>
      </w:pPr>
      <w:rPr>
        <w:rFonts w:hint="eastAsia"/>
      </w:rPr>
    </w:lvl>
    <w:lvl w:ilvl="4">
      <w:start w:val="1"/>
      <w:numFmt w:val="bullet"/>
      <w:pStyle w:val="jx4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2D3F0D4C"/>
    <w:multiLevelType w:val="hybridMultilevel"/>
    <w:tmpl w:val="7D9064B4"/>
    <w:lvl w:ilvl="0" w:tplc="D1961E36">
      <w:start w:val="1"/>
      <w:numFmt w:val="decimal"/>
      <w:lvlText w:val="（%1）"/>
      <w:lvlJc w:val="left"/>
      <w:pPr>
        <w:ind w:left="163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754" w:hanging="420"/>
      </w:pPr>
    </w:lvl>
    <w:lvl w:ilvl="2" w:tplc="0409001B">
      <w:start w:val="1"/>
      <w:numFmt w:val="lowerRoman"/>
      <w:lvlText w:val="%3."/>
      <w:lvlJc w:val="right"/>
      <w:pPr>
        <w:ind w:left="2174" w:hanging="420"/>
      </w:pPr>
    </w:lvl>
    <w:lvl w:ilvl="3" w:tplc="0409000F">
      <w:start w:val="1"/>
      <w:numFmt w:val="decimal"/>
      <w:lvlText w:val="%4."/>
      <w:lvlJc w:val="left"/>
      <w:pPr>
        <w:ind w:left="2594" w:hanging="420"/>
      </w:pPr>
    </w:lvl>
    <w:lvl w:ilvl="4" w:tplc="04090019">
      <w:start w:val="1"/>
      <w:numFmt w:val="lowerLetter"/>
      <w:lvlText w:val="%5)"/>
      <w:lvlJc w:val="left"/>
      <w:pPr>
        <w:ind w:left="3014" w:hanging="420"/>
      </w:pPr>
    </w:lvl>
    <w:lvl w:ilvl="5" w:tplc="0409001B">
      <w:start w:val="1"/>
      <w:numFmt w:val="lowerRoman"/>
      <w:lvlText w:val="%6."/>
      <w:lvlJc w:val="right"/>
      <w:pPr>
        <w:ind w:left="3434" w:hanging="420"/>
      </w:pPr>
    </w:lvl>
    <w:lvl w:ilvl="6" w:tplc="0409000F">
      <w:start w:val="1"/>
      <w:numFmt w:val="decimal"/>
      <w:lvlText w:val="%7."/>
      <w:lvlJc w:val="left"/>
      <w:pPr>
        <w:ind w:left="3854" w:hanging="420"/>
      </w:pPr>
    </w:lvl>
    <w:lvl w:ilvl="7" w:tplc="04090019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3">
    <w:nsid w:val="71063183"/>
    <w:multiLevelType w:val="multilevel"/>
    <w:tmpl w:val="192606A8"/>
    <w:lvl w:ilvl="0">
      <w:start w:val="2"/>
      <w:numFmt w:val="decimal"/>
      <w:lvlText w:val="任务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isLgl/>
      <w:lvlText w:val="%1.%2.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7FF95934"/>
    <w:multiLevelType w:val="hybridMultilevel"/>
    <w:tmpl w:val="C9986446"/>
    <w:lvl w:ilvl="0" w:tplc="301E5870">
      <w:start w:val="1"/>
      <w:numFmt w:val="decimal"/>
      <w:lvlText w:val="%1、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A56"/>
    <w:rsid w:val="00001280"/>
    <w:rsid w:val="00001B99"/>
    <w:rsid w:val="000044C7"/>
    <w:rsid w:val="000047FC"/>
    <w:rsid w:val="0001434F"/>
    <w:rsid w:val="00014BF2"/>
    <w:rsid w:val="00022947"/>
    <w:rsid w:val="0002386C"/>
    <w:rsid w:val="00026DC1"/>
    <w:rsid w:val="0004067C"/>
    <w:rsid w:val="00043AC8"/>
    <w:rsid w:val="00047CD8"/>
    <w:rsid w:val="000613AB"/>
    <w:rsid w:val="000663AE"/>
    <w:rsid w:val="000813D5"/>
    <w:rsid w:val="00082041"/>
    <w:rsid w:val="00082A90"/>
    <w:rsid w:val="00093FE5"/>
    <w:rsid w:val="000970D9"/>
    <w:rsid w:val="000A044B"/>
    <w:rsid w:val="000A055B"/>
    <w:rsid w:val="000A148E"/>
    <w:rsid w:val="000B05F6"/>
    <w:rsid w:val="000B0FAB"/>
    <w:rsid w:val="000B1874"/>
    <w:rsid w:val="000B2557"/>
    <w:rsid w:val="000B266E"/>
    <w:rsid w:val="000B5A37"/>
    <w:rsid w:val="000D64AE"/>
    <w:rsid w:val="00104B7A"/>
    <w:rsid w:val="0010679C"/>
    <w:rsid w:val="00110134"/>
    <w:rsid w:val="001136F2"/>
    <w:rsid w:val="00113FB8"/>
    <w:rsid w:val="00117343"/>
    <w:rsid w:val="00131090"/>
    <w:rsid w:val="0013112D"/>
    <w:rsid w:val="00132518"/>
    <w:rsid w:val="00135868"/>
    <w:rsid w:val="0013614B"/>
    <w:rsid w:val="00136E56"/>
    <w:rsid w:val="00137BB1"/>
    <w:rsid w:val="00141B5E"/>
    <w:rsid w:val="001475F8"/>
    <w:rsid w:val="00147707"/>
    <w:rsid w:val="00155D52"/>
    <w:rsid w:val="00163CF0"/>
    <w:rsid w:val="00166C1A"/>
    <w:rsid w:val="00166D03"/>
    <w:rsid w:val="00170462"/>
    <w:rsid w:val="0017085C"/>
    <w:rsid w:val="00175311"/>
    <w:rsid w:val="00181F22"/>
    <w:rsid w:val="00182E19"/>
    <w:rsid w:val="001965FC"/>
    <w:rsid w:val="00197EB6"/>
    <w:rsid w:val="001A1FA5"/>
    <w:rsid w:val="001A5F25"/>
    <w:rsid w:val="001A63B5"/>
    <w:rsid w:val="001A7D46"/>
    <w:rsid w:val="001B1642"/>
    <w:rsid w:val="001B2695"/>
    <w:rsid w:val="001C3611"/>
    <w:rsid w:val="001C72D0"/>
    <w:rsid w:val="001D019F"/>
    <w:rsid w:val="001D0520"/>
    <w:rsid w:val="001D31DA"/>
    <w:rsid w:val="001D5376"/>
    <w:rsid w:val="001D7354"/>
    <w:rsid w:val="001D7B74"/>
    <w:rsid w:val="001E111B"/>
    <w:rsid w:val="001E1196"/>
    <w:rsid w:val="001E37EA"/>
    <w:rsid w:val="001E3802"/>
    <w:rsid w:val="0020083E"/>
    <w:rsid w:val="00202E0A"/>
    <w:rsid w:val="00203384"/>
    <w:rsid w:val="00205253"/>
    <w:rsid w:val="00217841"/>
    <w:rsid w:val="002178A8"/>
    <w:rsid w:val="0022529F"/>
    <w:rsid w:val="00234739"/>
    <w:rsid w:val="00236C13"/>
    <w:rsid w:val="00236F67"/>
    <w:rsid w:val="0024349C"/>
    <w:rsid w:val="00243E86"/>
    <w:rsid w:val="00247171"/>
    <w:rsid w:val="00251282"/>
    <w:rsid w:val="0025146D"/>
    <w:rsid w:val="00252389"/>
    <w:rsid w:val="002545B8"/>
    <w:rsid w:val="00260ABF"/>
    <w:rsid w:val="00276D4E"/>
    <w:rsid w:val="002771A8"/>
    <w:rsid w:val="00284B33"/>
    <w:rsid w:val="0029090E"/>
    <w:rsid w:val="00296481"/>
    <w:rsid w:val="00296501"/>
    <w:rsid w:val="002965CD"/>
    <w:rsid w:val="002B330D"/>
    <w:rsid w:val="002C2F4E"/>
    <w:rsid w:val="002D04E7"/>
    <w:rsid w:val="002E17B5"/>
    <w:rsid w:val="002F23C7"/>
    <w:rsid w:val="002F2FE8"/>
    <w:rsid w:val="002F5A87"/>
    <w:rsid w:val="0030207D"/>
    <w:rsid w:val="00305FDA"/>
    <w:rsid w:val="003104BB"/>
    <w:rsid w:val="00313668"/>
    <w:rsid w:val="00334A78"/>
    <w:rsid w:val="00336AD1"/>
    <w:rsid w:val="00337ABA"/>
    <w:rsid w:val="0034094A"/>
    <w:rsid w:val="003439D3"/>
    <w:rsid w:val="0034478C"/>
    <w:rsid w:val="003468CD"/>
    <w:rsid w:val="00347C0E"/>
    <w:rsid w:val="003529FE"/>
    <w:rsid w:val="00353D1D"/>
    <w:rsid w:val="0035622B"/>
    <w:rsid w:val="0036300E"/>
    <w:rsid w:val="0036500C"/>
    <w:rsid w:val="00376D49"/>
    <w:rsid w:val="00385028"/>
    <w:rsid w:val="0038744D"/>
    <w:rsid w:val="003878E1"/>
    <w:rsid w:val="003A3AE6"/>
    <w:rsid w:val="003A737E"/>
    <w:rsid w:val="003B5B7F"/>
    <w:rsid w:val="003B6E80"/>
    <w:rsid w:val="003C26F8"/>
    <w:rsid w:val="003C6548"/>
    <w:rsid w:val="003D2254"/>
    <w:rsid w:val="003D5985"/>
    <w:rsid w:val="003D7131"/>
    <w:rsid w:val="003D742C"/>
    <w:rsid w:val="003E4500"/>
    <w:rsid w:val="003E52A2"/>
    <w:rsid w:val="003F2766"/>
    <w:rsid w:val="003F6E7B"/>
    <w:rsid w:val="004022D5"/>
    <w:rsid w:val="00403DB9"/>
    <w:rsid w:val="004061C6"/>
    <w:rsid w:val="0041097A"/>
    <w:rsid w:val="00410F84"/>
    <w:rsid w:val="00411492"/>
    <w:rsid w:val="004136CC"/>
    <w:rsid w:val="0042027D"/>
    <w:rsid w:val="00423EEA"/>
    <w:rsid w:val="00425243"/>
    <w:rsid w:val="004256E2"/>
    <w:rsid w:val="00430966"/>
    <w:rsid w:val="0043196B"/>
    <w:rsid w:val="00432091"/>
    <w:rsid w:val="00432575"/>
    <w:rsid w:val="00443744"/>
    <w:rsid w:val="004504B1"/>
    <w:rsid w:val="00460FB2"/>
    <w:rsid w:val="00462EE8"/>
    <w:rsid w:val="00476249"/>
    <w:rsid w:val="004802AD"/>
    <w:rsid w:val="0048790C"/>
    <w:rsid w:val="004879CD"/>
    <w:rsid w:val="00492724"/>
    <w:rsid w:val="00495692"/>
    <w:rsid w:val="004A2D27"/>
    <w:rsid w:val="004A425B"/>
    <w:rsid w:val="004A4576"/>
    <w:rsid w:val="004A64A1"/>
    <w:rsid w:val="004A6FEA"/>
    <w:rsid w:val="004B4266"/>
    <w:rsid w:val="004C0C69"/>
    <w:rsid w:val="004C1A57"/>
    <w:rsid w:val="004C5393"/>
    <w:rsid w:val="004C5D2F"/>
    <w:rsid w:val="004C67E3"/>
    <w:rsid w:val="004D443C"/>
    <w:rsid w:val="004D5BF1"/>
    <w:rsid w:val="004D706E"/>
    <w:rsid w:val="004D7181"/>
    <w:rsid w:val="004E1977"/>
    <w:rsid w:val="004E49FE"/>
    <w:rsid w:val="004F22F2"/>
    <w:rsid w:val="004F7EE9"/>
    <w:rsid w:val="00504660"/>
    <w:rsid w:val="00511561"/>
    <w:rsid w:val="00511E37"/>
    <w:rsid w:val="00511FDE"/>
    <w:rsid w:val="005136ED"/>
    <w:rsid w:val="00516DE4"/>
    <w:rsid w:val="00522FA8"/>
    <w:rsid w:val="00530ED8"/>
    <w:rsid w:val="0053123B"/>
    <w:rsid w:val="00550A5B"/>
    <w:rsid w:val="005530D2"/>
    <w:rsid w:val="005551D3"/>
    <w:rsid w:val="005575A2"/>
    <w:rsid w:val="005601AA"/>
    <w:rsid w:val="00564316"/>
    <w:rsid w:val="00573F78"/>
    <w:rsid w:val="005804DF"/>
    <w:rsid w:val="0058212D"/>
    <w:rsid w:val="00583F8A"/>
    <w:rsid w:val="00586F89"/>
    <w:rsid w:val="00587637"/>
    <w:rsid w:val="00587C02"/>
    <w:rsid w:val="00590533"/>
    <w:rsid w:val="005927E2"/>
    <w:rsid w:val="00593464"/>
    <w:rsid w:val="005A2050"/>
    <w:rsid w:val="005A6F70"/>
    <w:rsid w:val="005B1130"/>
    <w:rsid w:val="005B1258"/>
    <w:rsid w:val="005B46EA"/>
    <w:rsid w:val="005B4A70"/>
    <w:rsid w:val="005B7324"/>
    <w:rsid w:val="005C22BE"/>
    <w:rsid w:val="005C3B62"/>
    <w:rsid w:val="005C65DE"/>
    <w:rsid w:val="005D505B"/>
    <w:rsid w:val="005D5173"/>
    <w:rsid w:val="005E559B"/>
    <w:rsid w:val="005F03FB"/>
    <w:rsid w:val="005F11B9"/>
    <w:rsid w:val="005F2E3E"/>
    <w:rsid w:val="005F47F6"/>
    <w:rsid w:val="005F4C66"/>
    <w:rsid w:val="006058A4"/>
    <w:rsid w:val="0060755E"/>
    <w:rsid w:val="00612318"/>
    <w:rsid w:val="00613838"/>
    <w:rsid w:val="00615410"/>
    <w:rsid w:val="006159EA"/>
    <w:rsid w:val="006211AA"/>
    <w:rsid w:val="006235A0"/>
    <w:rsid w:val="006257DD"/>
    <w:rsid w:val="0062742E"/>
    <w:rsid w:val="00632036"/>
    <w:rsid w:val="00634326"/>
    <w:rsid w:val="00643E85"/>
    <w:rsid w:val="006445AB"/>
    <w:rsid w:val="00651285"/>
    <w:rsid w:val="006527F7"/>
    <w:rsid w:val="00653A89"/>
    <w:rsid w:val="00656007"/>
    <w:rsid w:val="00657B54"/>
    <w:rsid w:val="00663EFC"/>
    <w:rsid w:val="006733EB"/>
    <w:rsid w:val="0068011C"/>
    <w:rsid w:val="00680999"/>
    <w:rsid w:val="0068673F"/>
    <w:rsid w:val="00690E92"/>
    <w:rsid w:val="006977F4"/>
    <w:rsid w:val="006A0854"/>
    <w:rsid w:val="006A0C77"/>
    <w:rsid w:val="006A4510"/>
    <w:rsid w:val="006A62A3"/>
    <w:rsid w:val="006A6785"/>
    <w:rsid w:val="006B1303"/>
    <w:rsid w:val="006B46C1"/>
    <w:rsid w:val="006B7009"/>
    <w:rsid w:val="006C11D8"/>
    <w:rsid w:val="006C626F"/>
    <w:rsid w:val="006D255C"/>
    <w:rsid w:val="006E2C7C"/>
    <w:rsid w:val="006E2F92"/>
    <w:rsid w:val="006E3062"/>
    <w:rsid w:val="006E7C16"/>
    <w:rsid w:val="006F2B90"/>
    <w:rsid w:val="006F324D"/>
    <w:rsid w:val="006F3BF5"/>
    <w:rsid w:val="0070318C"/>
    <w:rsid w:val="00704861"/>
    <w:rsid w:val="0071400D"/>
    <w:rsid w:val="0072034A"/>
    <w:rsid w:val="007214DD"/>
    <w:rsid w:val="007238B8"/>
    <w:rsid w:val="00727389"/>
    <w:rsid w:val="00727A06"/>
    <w:rsid w:val="0073441C"/>
    <w:rsid w:val="00735E42"/>
    <w:rsid w:val="0073776C"/>
    <w:rsid w:val="0074574B"/>
    <w:rsid w:val="00750459"/>
    <w:rsid w:val="00752CEE"/>
    <w:rsid w:val="007555F5"/>
    <w:rsid w:val="0076211E"/>
    <w:rsid w:val="007646C0"/>
    <w:rsid w:val="00764BBE"/>
    <w:rsid w:val="00767174"/>
    <w:rsid w:val="007703C9"/>
    <w:rsid w:val="007767D8"/>
    <w:rsid w:val="00777973"/>
    <w:rsid w:val="00781644"/>
    <w:rsid w:val="00787994"/>
    <w:rsid w:val="00790CFD"/>
    <w:rsid w:val="007942EB"/>
    <w:rsid w:val="007A48CD"/>
    <w:rsid w:val="007A648B"/>
    <w:rsid w:val="007B3981"/>
    <w:rsid w:val="007B6D7F"/>
    <w:rsid w:val="007B70B7"/>
    <w:rsid w:val="007B754E"/>
    <w:rsid w:val="007D37B4"/>
    <w:rsid w:val="007D61A3"/>
    <w:rsid w:val="007E4E23"/>
    <w:rsid w:val="007E5BE7"/>
    <w:rsid w:val="007E6005"/>
    <w:rsid w:val="007E6144"/>
    <w:rsid w:val="007F1A0C"/>
    <w:rsid w:val="008156BD"/>
    <w:rsid w:val="00821766"/>
    <w:rsid w:val="00827CC3"/>
    <w:rsid w:val="0083338B"/>
    <w:rsid w:val="00845D99"/>
    <w:rsid w:val="00846AB5"/>
    <w:rsid w:val="00850133"/>
    <w:rsid w:val="0085467C"/>
    <w:rsid w:val="00862FE0"/>
    <w:rsid w:val="00865451"/>
    <w:rsid w:val="008676E8"/>
    <w:rsid w:val="00887C2E"/>
    <w:rsid w:val="00891015"/>
    <w:rsid w:val="00891FF6"/>
    <w:rsid w:val="00892627"/>
    <w:rsid w:val="0089699F"/>
    <w:rsid w:val="008A39CD"/>
    <w:rsid w:val="008A4426"/>
    <w:rsid w:val="008B1138"/>
    <w:rsid w:val="008B1CDD"/>
    <w:rsid w:val="008B7DD5"/>
    <w:rsid w:val="008C0C7A"/>
    <w:rsid w:val="008C3E2E"/>
    <w:rsid w:val="008C408E"/>
    <w:rsid w:val="008D39BA"/>
    <w:rsid w:val="008E653A"/>
    <w:rsid w:val="008F24B7"/>
    <w:rsid w:val="008F316B"/>
    <w:rsid w:val="008F42C6"/>
    <w:rsid w:val="008F60CB"/>
    <w:rsid w:val="008F779A"/>
    <w:rsid w:val="0090043D"/>
    <w:rsid w:val="00903E3C"/>
    <w:rsid w:val="00907B27"/>
    <w:rsid w:val="009225AD"/>
    <w:rsid w:val="00923DE4"/>
    <w:rsid w:val="00925CC6"/>
    <w:rsid w:val="00926679"/>
    <w:rsid w:val="009274F8"/>
    <w:rsid w:val="00927A8B"/>
    <w:rsid w:val="00936C37"/>
    <w:rsid w:val="0095161A"/>
    <w:rsid w:val="00952C93"/>
    <w:rsid w:val="009552D8"/>
    <w:rsid w:val="00955DF9"/>
    <w:rsid w:val="009575C0"/>
    <w:rsid w:val="00957ACF"/>
    <w:rsid w:val="00961538"/>
    <w:rsid w:val="00963A01"/>
    <w:rsid w:val="0096447E"/>
    <w:rsid w:val="00970B2C"/>
    <w:rsid w:val="00980510"/>
    <w:rsid w:val="00983FAD"/>
    <w:rsid w:val="00985473"/>
    <w:rsid w:val="00986B57"/>
    <w:rsid w:val="00986D99"/>
    <w:rsid w:val="00995353"/>
    <w:rsid w:val="00995501"/>
    <w:rsid w:val="009A4E70"/>
    <w:rsid w:val="009B1E93"/>
    <w:rsid w:val="009B58A4"/>
    <w:rsid w:val="009C21F8"/>
    <w:rsid w:val="009C5976"/>
    <w:rsid w:val="009D2882"/>
    <w:rsid w:val="009D2EB4"/>
    <w:rsid w:val="009D49F7"/>
    <w:rsid w:val="009E6869"/>
    <w:rsid w:val="009F11CE"/>
    <w:rsid w:val="009F2BC7"/>
    <w:rsid w:val="00A02ED1"/>
    <w:rsid w:val="00A05196"/>
    <w:rsid w:val="00A269D0"/>
    <w:rsid w:val="00A3598D"/>
    <w:rsid w:val="00A45BC0"/>
    <w:rsid w:val="00A45BC8"/>
    <w:rsid w:val="00A474C2"/>
    <w:rsid w:val="00A5165B"/>
    <w:rsid w:val="00A6425D"/>
    <w:rsid w:val="00A6462D"/>
    <w:rsid w:val="00A64DEC"/>
    <w:rsid w:val="00A6778D"/>
    <w:rsid w:val="00A70F1A"/>
    <w:rsid w:val="00A71870"/>
    <w:rsid w:val="00A827C2"/>
    <w:rsid w:val="00A86C40"/>
    <w:rsid w:val="00A902DB"/>
    <w:rsid w:val="00A94F03"/>
    <w:rsid w:val="00A97DAD"/>
    <w:rsid w:val="00AA11DB"/>
    <w:rsid w:val="00AA7CA6"/>
    <w:rsid w:val="00AB1D3E"/>
    <w:rsid w:val="00AC1A84"/>
    <w:rsid w:val="00AC4F48"/>
    <w:rsid w:val="00AC6DA5"/>
    <w:rsid w:val="00AC7B81"/>
    <w:rsid w:val="00AD1C05"/>
    <w:rsid w:val="00AD564C"/>
    <w:rsid w:val="00AE3924"/>
    <w:rsid w:val="00AE4042"/>
    <w:rsid w:val="00AF1B1D"/>
    <w:rsid w:val="00AF4567"/>
    <w:rsid w:val="00AF7153"/>
    <w:rsid w:val="00B04FF1"/>
    <w:rsid w:val="00B053D9"/>
    <w:rsid w:val="00B07CB4"/>
    <w:rsid w:val="00B14F41"/>
    <w:rsid w:val="00B153D3"/>
    <w:rsid w:val="00B21FC5"/>
    <w:rsid w:val="00B333AE"/>
    <w:rsid w:val="00B33F78"/>
    <w:rsid w:val="00B50968"/>
    <w:rsid w:val="00B537CE"/>
    <w:rsid w:val="00B574F7"/>
    <w:rsid w:val="00B6428C"/>
    <w:rsid w:val="00B71747"/>
    <w:rsid w:val="00B81179"/>
    <w:rsid w:val="00B81A5F"/>
    <w:rsid w:val="00B8253C"/>
    <w:rsid w:val="00B82D50"/>
    <w:rsid w:val="00B84B88"/>
    <w:rsid w:val="00B85C4E"/>
    <w:rsid w:val="00B90FC3"/>
    <w:rsid w:val="00B91768"/>
    <w:rsid w:val="00B93B8D"/>
    <w:rsid w:val="00B94977"/>
    <w:rsid w:val="00B95A1A"/>
    <w:rsid w:val="00BA0233"/>
    <w:rsid w:val="00BA3E3A"/>
    <w:rsid w:val="00BA5C65"/>
    <w:rsid w:val="00BB23DE"/>
    <w:rsid w:val="00BB73B3"/>
    <w:rsid w:val="00BC06C2"/>
    <w:rsid w:val="00BC1346"/>
    <w:rsid w:val="00BC290D"/>
    <w:rsid w:val="00BC40F4"/>
    <w:rsid w:val="00BC5007"/>
    <w:rsid w:val="00BD6DE7"/>
    <w:rsid w:val="00BE34E7"/>
    <w:rsid w:val="00BE7D73"/>
    <w:rsid w:val="00BF0E36"/>
    <w:rsid w:val="00BF1190"/>
    <w:rsid w:val="00BF2D30"/>
    <w:rsid w:val="00BF599D"/>
    <w:rsid w:val="00BF656C"/>
    <w:rsid w:val="00C041D4"/>
    <w:rsid w:val="00C07536"/>
    <w:rsid w:val="00C14521"/>
    <w:rsid w:val="00C17808"/>
    <w:rsid w:val="00C27B09"/>
    <w:rsid w:val="00C45A26"/>
    <w:rsid w:val="00C53C81"/>
    <w:rsid w:val="00C55DEE"/>
    <w:rsid w:val="00C658C8"/>
    <w:rsid w:val="00C67475"/>
    <w:rsid w:val="00C708D2"/>
    <w:rsid w:val="00C71CC9"/>
    <w:rsid w:val="00C83038"/>
    <w:rsid w:val="00C879EC"/>
    <w:rsid w:val="00C87F13"/>
    <w:rsid w:val="00C908D1"/>
    <w:rsid w:val="00C92331"/>
    <w:rsid w:val="00CA1A52"/>
    <w:rsid w:val="00CA2419"/>
    <w:rsid w:val="00CA27AF"/>
    <w:rsid w:val="00CA7AE3"/>
    <w:rsid w:val="00CB3EE0"/>
    <w:rsid w:val="00CC4544"/>
    <w:rsid w:val="00CC6AB1"/>
    <w:rsid w:val="00CC70CB"/>
    <w:rsid w:val="00CD5595"/>
    <w:rsid w:val="00CD6652"/>
    <w:rsid w:val="00CE332B"/>
    <w:rsid w:val="00CE4561"/>
    <w:rsid w:val="00CE4B6B"/>
    <w:rsid w:val="00CE75BD"/>
    <w:rsid w:val="00D06C7A"/>
    <w:rsid w:val="00D12E8E"/>
    <w:rsid w:val="00D22C4C"/>
    <w:rsid w:val="00D23778"/>
    <w:rsid w:val="00D23A56"/>
    <w:rsid w:val="00D308A0"/>
    <w:rsid w:val="00D34338"/>
    <w:rsid w:val="00D345BD"/>
    <w:rsid w:val="00D35275"/>
    <w:rsid w:val="00D36826"/>
    <w:rsid w:val="00D41058"/>
    <w:rsid w:val="00D41EB1"/>
    <w:rsid w:val="00D41FC9"/>
    <w:rsid w:val="00D47333"/>
    <w:rsid w:val="00D54BA8"/>
    <w:rsid w:val="00D56ADD"/>
    <w:rsid w:val="00D574DF"/>
    <w:rsid w:val="00D60016"/>
    <w:rsid w:val="00D60CD1"/>
    <w:rsid w:val="00D664A3"/>
    <w:rsid w:val="00D74FB6"/>
    <w:rsid w:val="00D83362"/>
    <w:rsid w:val="00D84B83"/>
    <w:rsid w:val="00D960C4"/>
    <w:rsid w:val="00DA0595"/>
    <w:rsid w:val="00DA0D05"/>
    <w:rsid w:val="00DA1743"/>
    <w:rsid w:val="00DB5BFF"/>
    <w:rsid w:val="00DB7653"/>
    <w:rsid w:val="00DB7BFC"/>
    <w:rsid w:val="00DD0601"/>
    <w:rsid w:val="00DD094B"/>
    <w:rsid w:val="00DD1281"/>
    <w:rsid w:val="00DD30E5"/>
    <w:rsid w:val="00DD5FBA"/>
    <w:rsid w:val="00DE4C56"/>
    <w:rsid w:val="00DE4F6A"/>
    <w:rsid w:val="00DF636D"/>
    <w:rsid w:val="00E02416"/>
    <w:rsid w:val="00E117BE"/>
    <w:rsid w:val="00E13B72"/>
    <w:rsid w:val="00E3460E"/>
    <w:rsid w:val="00E3482A"/>
    <w:rsid w:val="00E36F71"/>
    <w:rsid w:val="00E40450"/>
    <w:rsid w:val="00E44D1C"/>
    <w:rsid w:val="00E520AA"/>
    <w:rsid w:val="00E54803"/>
    <w:rsid w:val="00E60F81"/>
    <w:rsid w:val="00E64D66"/>
    <w:rsid w:val="00E74C53"/>
    <w:rsid w:val="00E750FF"/>
    <w:rsid w:val="00E80A45"/>
    <w:rsid w:val="00E96F1E"/>
    <w:rsid w:val="00EA26D1"/>
    <w:rsid w:val="00EA3F41"/>
    <w:rsid w:val="00EB05BD"/>
    <w:rsid w:val="00EB5226"/>
    <w:rsid w:val="00EC354A"/>
    <w:rsid w:val="00EC3E31"/>
    <w:rsid w:val="00EC6097"/>
    <w:rsid w:val="00EC71A0"/>
    <w:rsid w:val="00ED383F"/>
    <w:rsid w:val="00ED6796"/>
    <w:rsid w:val="00EF1359"/>
    <w:rsid w:val="00EF2AE1"/>
    <w:rsid w:val="00EF3191"/>
    <w:rsid w:val="00EF34E1"/>
    <w:rsid w:val="00EF3DE4"/>
    <w:rsid w:val="00EF5056"/>
    <w:rsid w:val="00F10B7B"/>
    <w:rsid w:val="00F2197E"/>
    <w:rsid w:val="00F226C5"/>
    <w:rsid w:val="00F422F3"/>
    <w:rsid w:val="00F456F4"/>
    <w:rsid w:val="00F46A48"/>
    <w:rsid w:val="00F52A6A"/>
    <w:rsid w:val="00F61927"/>
    <w:rsid w:val="00F63039"/>
    <w:rsid w:val="00F67C51"/>
    <w:rsid w:val="00F8141C"/>
    <w:rsid w:val="00F81FE3"/>
    <w:rsid w:val="00F84A06"/>
    <w:rsid w:val="00F84D34"/>
    <w:rsid w:val="00F85E7D"/>
    <w:rsid w:val="00F8635E"/>
    <w:rsid w:val="00F90BC3"/>
    <w:rsid w:val="00F9454E"/>
    <w:rsid w:val="00FA361B"/>
    <w:rsid w:val="00FA4977"/>
    <w:rsid w:val="00FA5655"/>
    <w:rsid w:val="00FB51B3"/>
    <w:rsid w:val="00FC09B6"/>
    <w:rsid w:val="00FC2907"/>
    <w:rsid w:val="00FD125C"/>
    <w:rsid w:val="00FD1DAF"/>
    <w:rsid w:val="00FE1BED"/>
    <w:rsid w:val="00FE1D93"/>
    <w:rsid w:val="00FE24C8"/>
    <w:rsid w:val="00FE59A9"/>
    <w:rsid w:val="00FE6EF1"/>
    <w:rsid w:val="00FF025B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23A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semiHidden/>
    <w:qFormat/>
    <w:locked/>
    <w:rsid w:val="00FD1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locked/>
    <w:rsid w:val="004A4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qFormat/>
    <w:locked/>
    <w:rsid w:val="0089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x0">
    <w:name w:val="jx一级标题"/>
    <w:basedOn w:val="1"/>
    <w:link w:val="jxChar"/>
    <w:qFormat/>
    <w:rsid w:val="001D019F"/>
    <w:pPr>
      <w:numPr>
        <w:numId w:val="2"/>
      </w:numPr>
      <w:spacing w:before="0" w:after="0" w:line="480" w:lineRule="auto"/>
      <w:ind w:left="0"/>
    </w:pPr>
    <w:rPr>
      <w:rFonts w:ascii="Arial" w:eastAsia="微软雅黑" w:hAnsi="Arial"/>
      <w:sz w:val="52"/>
      <w:szCs w:val="52"/>
    </w:rPr>
  </w:style>
  <w:style w:type="paragraph" w:customStyle="1" w:styleId="jx5">
    <w:name w:val="jx表格正文"/>
    <w:basedOn w:val="a"/>
    <w:qFormat/>
    <w:rsid w:val="00163CF0"/>
    <w:pPr>
      <w:spacing w:line="360" w:lineRule="exact"/>
      <w:jc w:val="left"/>
    </w:pPr>
    <w:rPr>
      <w:rFonts w:ascii="Courier New" w:eastAsia="宋体" w:hAnsi="Courier New"/>
    </w:rPr>
  </w:style>
  <w:style w:type="character" w:customStyle="1" w:styleId="1Char">
    <w:name w:val="标题 1 Char"/>
    <w:basedOn w:val="a0"/>
    <w:link w:val="1"/>
    <w:uiPriority w:val="9"/>
    <w:semiHidden/>
    <w:rsid w:val="00923D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locked/>
    <w:rsid w:val="00727A06"/>
    <w:rPr>
      <w:sz w:val="18"/>
      <w:szCs w:val="18"/>
    </w:rPr>
  </w:style>
  <w:style w:type="paragraph" w:customStyle="1" w:styleId="jx1">
    <w:name w:val="jx二级标题"/>
    <w:basedOn w:val="2"/>
    <w:link w:val="jxChar0"/>
    <w:qFormat/>
    <w:rsid w:val="00A97DAD"/>
    <w:pPr>
      <w:numPr>
        <w:ilvl w:val="1"/>
        <w:numId w:val="2"/>
      </w:numPr>
      <w:spacing w:before="0" w:after="0" w:line="480" w:lineRule="auto"/>
    </w:pPr>
    <w:rPr>
      <w:rFonts w:ascii="Arial" w:eastAsia="微软雅黑" w:hAnsi="Arial"/>
    </w:rPr>
  </w:style>
  <w:style w:type="paragraph" w:customStyle="1" w:styleId="jx6">
    <w:name w:val="jx正文"/>
    <w:basedOn w:val="a"/>
    <w:qFormat/>
    <w:rsid w:val="00163CF0"/>
    <w:pPr>
      <w:spacing w:beforeLines="50" w:line="360" w:lineRule="auto"/>
      <w:ind w:leftChars="200" w:left="200" w:firstLineChars="200" w:firstLine="200"/>
      <w:jc w:val="left"/>
    </w:pPr>
    <w:rPr>
      <w:rFonts w:ascii="Courier New" w:eastAsia="宋体" w:hAnsi="Courier New"/>
    </w:rPr>
  </w:style>
  <w:style w:type="character" w:customStyle="1" w:styleId="2Char">
    <w:name w:val="标题 2 Char"/>
    <w:basedOn w:val="a0"/>
    <w:link w:val="2"/>
    <w:uiPriority w:val="9"/>
    <w:semiHidden/>
    <w:rsid w:val="00923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x2">
    <w:name w:val="jx正文一级列表"/>
    <w:basedOn w:val="a"/>
    <w:qFormat/>
    <w:rsid w:val="00C92331"/>
    <w:pPr>
      <w:numPr>
        <w:ilvl w:val="2"/>
        <w:numId w:val="2"/>
      </w:numPr>
      <w:ind w:leftChars="100" w:left="100"/>
      <w:jc w:val="left"/>
    </w:pPr>
    <w:rPr>
      <w:rFonts w:ascii="Courier New" w:eastAsia="宋体" w:hAnsi="Courier New"/>
      <w:b/>
      <w:sz w:val="28"/>
    </w:rPr>
  </w:style>
  <w:style w:type="numbering" w:customStyle="1" w:styleId="jx">
    <w:name w:val="jx列表样式"/>
    <w:uiPriority w:val="99"/>
    <w:rsid w:val="001D019F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semiHidden/>
    <w:rsid w:val="00923DE4"/>
    <w:rPr>
      <w:b/>
      <w:bCs/>
      <w:sz w:val="32"/>
      <w:szCs w:val="32"/>
    </w:rPr>
  </w:style>
  <w:style w:type="paragraph" w:customStyle="1" w:styleId="jx3">
    <w:name w:val="jx正文二级列表"/>
    <w:basedOn w:val="a"/>
    <w:qFormat/>
    <w:rsid w:val="00C92331"/>
    <w:pPr>
      <w:numPr>
        <w:ilvl w:val="3"/>
        <w:numId w:val="2"/>
      </w:numPr>
      <w:ind w:leftChars="200" w:left="200"/>
      <w:jc w:val="left"/>
    </w:pPr>
    <w:rPr>
      <w:rFonts w:ascii="Courier New" w:eastAsia="宋体" w:hAnsi="Courier New"/>
    </w:rPr>
  </w:style>
  <w:style w:type="paragraph" w:customStyle="1" w:styleId="jx4">
    <w:name w:val="jx正文三级列表"/>
    <w:basedOn w:val="a"/>
    <w:qFormat/>
    <w:rsid w:val="00C92331"/>
    <w:pPr>
      <w:numPr>
        <w:ilvl w:val="4"/>
        <w:numId w:val="2"/>
      </w:numPr>
      <w:spacing w:line="480" w:lineRule="auto"/>
      <w:ind w:leftChars="200" w:left="200"/>
      <w:jc w:val="left"/>
    </w:pPr>
    <w:rPr>
      <w:rFonts w:ascii="Courier New" w:eastAsia="宋体" w:hAnsi="Courier New"/>
    </w:rPr>
  </w:style>
  <w:style w:type="paragraph" w:customStyle="1" w:styleId="jx7">
    <w:name w:val="jx表格标题"/>
    <w:basedOn w:val="a"/>
    <w:qFormat/>
    <w:rsid w:val="00163CF0"/>
    <w:pPr>
      <w:shd w:val="clear" w:color="auto" w:fill="A6A6A6" w:themeFill="background1" w:themeFillShade="A6"/>
      <w:spacing w:before="100" w:beforeAutospacing="1" w:after="100" w:afterAutospacing="1" w:line="360" w:lineRule="auto"/>
      <w:ind w:leftChars="-100" w:left="-210" w:rightChars="-100" w:right="-210"/>
      <w:contextualSpacing/>
      <w:jc w:val="center"/>
    </w:pPr>
    <w:rPr>
      <w:rFonts w:ascii="Courier New" w:eastAsia="宋体" w:hAnsi="Courier New"/>
      <w:b/>
      <w:kern w:val="24"/>
    </w:rPr>
  </w:style>
  <w:style w:type="paragraph" w:customStyle="1" w:styleId="jx8">
    <w:name w:val="jx配表"/>
    <w:basedOn w:val="a"/>
    <w:qFormat/>
    <w:rsid w:val="00AC4F48"/>
    <w:pPr>
      <w:spacing w:beforeLines="100" w:after="12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9">
    <w:name w:val="jx配图"/>
    <w:basedOn w:val="a"/>
    <w:qFormat/>
    <w:rsid w:val="00AC4F48"/>
    <w:pPr>
      <w:spacing w:before="120" w:afterLines="10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a">
    <w:name w:val="jx参考代码"/>
    <w:basedOn w:val="a"/>
    <w:link w:val="jxChar1"/>
    <w:qFormat/>
    <w:rsid w:val="0042027D"/>
    <w:pPr>
      <w:pBdr>
        <w:top w:val="dashDotStroked" w:sz="24" w:space="6" w:color="auto"/>
        <w:left w:val="dashDotStroked" w:sz="24" w:space="5" w:color="auto"/>
        <w:bottom w:val="dashDotStroked" w:sz="24" w:space="6" w:color="auto"/>
        <w:right w:val="dashDotStroked" w:sz="24" w:space="6" w:color="auto"/>
      </w:pBdr>
      <w:shd w:val="clear" w:color="auto" w:fill="F2F2F2" w:themeFill="background1" w:themeFillShade="F2"/>
      <w:jc w:val="left"/>
    </w:pPr>
    <w:rPr>
      <w:rFonts w:ascii="Consolas" w:hAnsi="Consolas" w:cs="宋体"/>
      <w:b/>
      <w:i/>
      <w:color w:val="002F8E"/>
      <w:kern w:val="0"/>
    </w:rPr>
  </w:style>
  <w:style w:type="paragraph" w:customStyle="1" w:styleId="jxb">
    <w:name w:val="jx注意与提示"/>
    <w:basedOn w:val="a"/>
    <w:link w:val="jxChar2"/>
    <w:qFormat/>
    <w:rsid w:val="00522FA8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pacing w:line="360" w:lineRule="auto"/>
    </w:pPr>
    <w:rPr>
      <w:rFonts w:ascii="Courier New" w:eastAsia="楷体" w:hAnsi="Courier New"/>
    </w:rPr>
  </w:style>
  <w:style w:type="paragraph" w:customStyle="1" w:styleId="jxc">
    <w:name w:val="jx段前段后"/>
    <w:basedOn w:val="a"/>
    <w:qFormat/>
    <w:rsid w:val="006235A0"/>
    <w:pPr>
      <w:spacing w:afterLines="100"/>
    </w:pPr>
  </w:style>
  <w:style w:type="character" w:customStyle="1" w:styleId="jxChar2">
    <w:name w:val="jx注意与提示 Char"/>
    <w:basedOn w:val="a0"/>
    <w:link w:val="jxb"/>
    <w:rsid w:val="00522FA8"/>
    <w:rPr>
      <w:rFonts w:ascii="Courier New" w:eastAsia="楷体" w:hAnsi="Courier New"/>
    </w:rPr>
  </w:style>
  <w:style w:type="character" w:customStyle="1" w:styleId="Char">
    <w:name w:val="批注框文本 Char"/>
    <w:basedOn w:val="a0"/>
    <w:link w:val="a3"/>
    <w:uiPriority w:val="99"/>
    <w:semiHidden/>
    <w:rsid w:val="00923DE4"/>
    <w:rPr>
      <w:sz w:val="18"/>
      <w:szCs w:val="18"/>
    </w:rPr>
  </w:style>
  <w:style w:type="paragraph" w:customStyle="1" w:styleId="jxd">
    <w:name w:val="jx扉页任务书标题"/>
    <w:qFormat/>
    <w:rsid w:val="00C17808"/>
    <w:pPr>
      <w:spacing w:before="480" w:after="600" w:line="360" w:lineRule="auto"/>
      <w:ind w:left="2835"/>
      <w:jc w:val="right"/>
    </w:pPr>
    <w:rPr>
      <w:rFonts w:eastAsia="华文隶书"/>
      <w:spacing w:val="100"/>
      <w:sz w:val="84"/>
    </w:rPr>
  </w:style>
  <w:style w:type="paragraph" w:customStyle="1" w:styleId="jxe">
    <w:name w:val="jx扉页副标题"/>
    <w:basedOn w:val="a"/>
    <w:qFormat/>
    <w:rsid w:val="00163CF0"/>
    <w:pPr>
      <w:spacing w:before="600" w:after="2160" w:line="360" w:lineRule="auto"/>
      <w:ind w:rightChars="300" w:right="630"/>
      <w:jc w:val="right"/>
    </w:pPr>
    <w:rPr>
      <w:rFonts w:ascii="Courier New" w:eastAsia="宋体" w:hAnsi="Courier New"/>
      <w:b/>
      <w:sz w:val="48"/>
    </w:rPr>
  </w:style>
  <w:style w:type="paragraph" w:customStyle="1" w:styleId="jxf">
    <w:name w:val="jx页眉索引"/>
    <w:basedOn w:val="a"/>
    <w:link w:val="jxChar3"/>
    <w:qFormat/>
    <w:rsid w:val="00FA361B"/>
    <w:rPr>
      <w:rFonts w:ascii="Arial Black" w:eastAsia="微软雅黑" w:hAnsi="Arial Black"/>
      <w:b/>
      <w:color w:val="FFFFFF" w:themeColor="background1"/>
    </w:rPr>
  </w:style>
  <w:style w:type="paragraph" w:customStyle="1" w:styleId="jxf0">
    <w:name w:val="jx页眉名称"/>
    <w:basedOn w:val="a"/>
    <w:link w:val="jxChar4"/>
    <w:qFormat/>
    <w:rsid w:val="003F6E7B"/>
    <w:pPr>
      <w:jc w:val="right"/>
    </w:pPr>
    <w:rPr>
      <w:rFonts w:ascii="Arial Black" w:eastAsia="微软雅黑" w:hAnsi="Arial Black"/>
      <w:b/>
      <w:color w:val="000000" w:themeColor="text1"/>
      <w:sz w:val="24"/>
    </w:rPr>
  </w:style>
  <w:style w:type="character" w:customStyle="1" w:styleId="jxChar3">
    <w:name w:val="jx页眉索引 Char"/>
    <w:basedOn w:val="a0"/>
    <w:link w:val="jxf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4">
    <w:name w:val="jx页眉名称 Char"/>
    <w:basedOn w:val="a0"/>
    <w:link w:val="jxf0"/>
    <w:rsid w:val="009575C0"/>
    <w:rPr>
      <w:rFonts w:ascii="Arial Black" w:eastAsia="微软雅黑" w:hAnsi="Arial Black"/>
      <w:b/>
      <w:color w:val="000000" w:themeColor="text1"/>
      <w:sz w:val="24"/>
    </w:rPr>
  </w:style>
  <w:style w:type="paragraph" w:customStyle="1" w:styleId="jxf1">
    <w:name w:val="jx页脚页码"/>
    <w:basedOn w:val="a"/>
    <w:link w:val="jxChar5"/>
    <w:qFormat/>
    <w:rsid w:val="009575C0"/>
    <w:pPr>
      <w:tabs>
        <w:tab w:val="center" w:pos="312"/>
      </w:tabs>
    </w:pPr>
    <w:rPr>
      <w:rFonts w:ascii="Arial Black" w:eastAsia="微软雅黑" w:hAnsi="Arial Black"/>
      <w:b/>
      <w:color w:val="FFFFFF" w:themeColor="background1"/>
    </w:rPr>
  </w:style>
  <w:style w:type="character" w:customStyle="1" w:styleId="jxChar">
    <w:name w:val="jx一级标题 Char"/>
    <w:basedOn w:val="1Char"/>
    <w:link w:val="jx0"/>
    <w:rsid w:val="001D019F"/>
    <w:rPr>
      <w:rFonts w:ascii="Arial" w:eastAsia="微软雅黑" w:hAnsi="Arial"/>
      <w:b/>
      <w:bCs/>
      <w:kern w:val="44"/>
      <w:sz w:val="52"/>
      <w:szCs w:val="52"/>
    </w:rPr>
  </w:style>
  <w:style w:type="character" w:customStyle="1" w:styleId="jxChar5">
    <w:name w:val="jx页脚页码 Char"/>
    <w:basedOn w:val="a0"/>
    <w:link w:val="jxf1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0">
    <w:name w:val="jx二级标题 Char"/>
    <w:basedOn w:val="2Char"/>
    <w:link w:val="jx1"/>
    <w:rsid w:val="00A97DAD"/>
    <w:rPr>
      <w:rFonts w:ascii="Arial" w:eastAsia="微软雅黑" w:hAnsi="Arial" w:cstheme="majorBidi"/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locked/>
    <w:rsid w:val="00C658C8"/>
    <w:pPr>
      <w:jc w:val="left"/>
    </w:pPr>
  </w:style>
  <w:style w:type="character" w:customStyle="1" w:styleId="Char0">
    <w:name w:val="批注文字 Char"/>
    <w:basedOn w:val="a0"/>
    <w:link w:val="a4"/>
    <w:uiPriority w:val="99"/>
    <w:semiHidden/>
    <w:rsid w:val="00923DE4"/>
  </w:style>
  <w:style w:type="character" w:styleId="a5">
    <w:name w:val="annotation reference"/>
    <w:basedOn w:val="a0"/>
    <w:uiPriority w:val="99"/>
    <w:semiHidden/>
    <w:locked/>
    <w:rsid w:val="00C658C8"/>
    <w:rPr>
      <w:sz w:val="21"/>
      <w:szCs w:val="21"/>
    </w:rPr>
  </w:style>
  <w:style w:type="paragraph" w:customStyle="1" w:styleId="jxf2">
    <w:name w:val="jx参考代码注释"/>
    <w:basedOn w:val="jxa"/>
    <w:link w:val="jxChar6"/>
    <w:qFormat/>
    <w:rsid w:val="0042027D"/>
    <w:rPr>
      <w:rFonts w:ascii="Courier New" w:eastAsia="宋体" w:hAnsi="Courier New"/>
      <w:i w:val="0"/>
      <w:color w:val="3F7F5F"/>
    </w:rPr>
  </w:style>
  <w:style w:type="character" w:customStyle="1" w:styleId="jxChar6">
    <w:name w:val="jx参考代码注释 Char"/>
    <w:basedOn w:val="a0"/>
    <w:link w:val="jxf2"/>
    <w:rsid w:val="0042027D"/>
    <w:rPr>
      <w:rFonts w:ascii="Courier New" w:eastAsia="宋体" w:hAnsi="Courier New" w:cs="宋体"/>
      <w:b/>
      <w:color w:val="3F7F5F"/>
      <w:kern w:val="0"/>
      <w:shd w:val="clear" w:color="auto" w:fill="F2F2F2" w:themeFill="background1" w:themeFillShade="F2"/>
    </w:rPr>
  </w:style>
  <w:style w:type="paragraph" w:styleId="a6">
    <w:name w:val="header"/>
    <w:basedOn w:val="a"/>
    <w:link w:val="Char1"/>
    <w:uiPriority w:val="99"/>
    <w:semiHidden/>
    <w:locked/>
    <w:rsid w:val="00D3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08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locked/>
    <w:rsid w:val="00D3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08A0"/>
    <w:rPr>
      <w:sz w:val="18"/>
      <w:szCs w:val="18"/>
    </w:rPr>
  </w:style>
  <w:style w:type="character" w:customStyle="1" w:styleId="jxChar1">
    <w:name w:val="jx参考代码 Char"/>
    <w:basedOn w:val="a0"/>
    <w:link w:val="jxa"/>
    <w:rsid w:val="00F46A48"/>
    <w:rPr>
      <w:rFonts w:ascii="Consolas" w:hAnsi="Consolas" w:cs="宋体"/>
      <w:b/>
      <w:i/>
      <w:color w:val="002F8E"/>
      <w:kern w:val="0"/>
      <w:shd w:val="clear" w:color="auto" w:fill="F2F2F2" w:themeFill="background1" w:themeFillShade="F2"/>
    </w:rPr>
  </w:style>
  <w:style w:type="paragraph" w:styleId="a8">
    <w:name w:val="caption"/>
    <w:basedOn w:val="a"/>
    <w:next w:val="a"/>
    <w:uiPriority w:val="35"/>
    <w:semiHidden/>
    <w:qFormat/>
    <w:locked/>
    <w:rsid w:val="00B33F78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locked/>
    <w:rsid w:val="000B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locked/>
    <w:rsid w:val="00D23A5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73776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776C"/>
    <w:rPr>
      <w:rFonts w:ascii="Courier New" w:hAnsi="Courier New" w:cs="Courier New"/>
      <w:sz w:val="20"/>
      <w:szCs w:val="20"/>
    </w:rPr>
  </w:style>
  <w:style w:type="paragraph" w:styleId="ab">
    <w:name w:val="annotation subject"/>
    <w:basedOn w:val="a4"/>
    <w:next w:val="a4"/>
    <w:link w:val="Char3"/>
    <w:uiPriority w:val="99"/>
    <w:semiHidden/>
    <w:unhideWhenUsed/>
    <w:locked/>
    <w:rsid w:val="006977F4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6977F4"/>
    <w:rPr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jx0">
    <w:name w:val="jx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icui\2\20140819_&#25945;&#24072;&#21442;&#32771;&#20219;&#21153;&#20070;&#27169;&#26495;_&#26446;&#23478;&#214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72B0D-59D9-4964-A941-A0DE507A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20140819_教师参考任务书模板_李家双.dotx</Template>
  <TotalTime>2155</TotalTime>
  <Pages>23</Pages>
  <Words>3454</Words>
  <Characters>19691</Characters>
  <Application>Microsoft Office Word</Application>
  <DocSecurity>0</DocSecurity>
  <Lines>164</Lines>
  <Paragraphs>46</Paragraphs>
  <ScaleCrop>false</ScaleCrop>
  <Company>Microsoft</Company>
  <LinksUpToDate>false</LinksUpToDate>
  <CharactersWithSpaces>23099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Administrator</cp:lastModifiedBy>
  <cp:revision>482</cp:revision>
  <cp:lastPrinted>2016-04-20T08:22:00Z</cp:lastPrinted>
  <dcterms:created xsi:type="dcterms:W3CDTF">2014-08-28T11:14:00Z</dcterms:created>
  <dcterms:modified xsi:type="dcterms:W3CDTF">2017-04-27T10:28:00Z</dcterms:modified>
</cp:coreProperties>
</file>