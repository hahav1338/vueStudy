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6E56" w:rsidRPr="00136E56" w:rsidRDefault="006F1D13" w:rsidP="00260ABF">
      <w:pPr>
        <w:pStyle w:val="jx0"/>
      </w:pPr>
      <w:proofErr w:type="gramStart"/>
      <w:r>
        <w:rPr>
          <w:rFonts w:hint="eastAsia"/>
        </w:rPr>
        <w:t>弹窗组件</w:t>
      </w:r>
      <w:proofErr w:type="gramEnd"/>
      <w:r>
        <w:rPr>
          <w:rFonts w:hint="eastAsia"/>
        </w:rPr>
        <w:t>的改进</w:t>
      </w:r>
    </w:p>
    <w:p w:rsidR="00643E85" w:rsidRDefault="00136E56" w:rsidP="001E1196">
      <w:pPr>
        <w:pStyle w:val="jx1"/>
      </w:pPr>
      <w:bookmarkStart w:id="0" w:name="_Toc393896433"/>
      <w:r w:rsidRPr="00D23A56">
        <w:rPr>
          <w:rFonts w:hint="eastAsia"/>
        </w:rPr>
        <w:t>预期效果</w:t>
      </w:r>
      <w:bookmarkEnd w:id="0"/>
    </w:p>
    <w:p w:rsidR="00260ABF" w:rsidRDefault="00AD2622" w:rsidP="00260ABF">
      <w:pPr>
        <w:pStyle w:val="jx9"/>
        <w:spacing w:after="312"/>
      </w:pPr>
      <w:r w:rsidRPr="00AD2622">
        <w:drawing>
          <wp:inline distT="0" distB="0" distL="0" distR="0" wp14:anchorId="7A41E42E" wp14:editId="4CDBB59E">
            <wp:extent cx="3645326" cy="206200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45954" cy="2062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ABF" w:rsidRDefault="00260ABF" w:rsidP="006C626F">
      <w:pPr>
        <w:pStyle w:val="jx9"/>
        <w:spacing w:after="312"/>
        <w:rPr>
          <w:rFonts w:hint="eastAsia"/>
        </w:rPr>
      </w:pPr>
      <w:r>
        <w:rPr>
          <w:rFonts w:hint="eastAsia"/>
        </w:rPr>
        <w:t>图</w:t>
      </w:r>
      <w:r w:rsidR="00AD2622">
        <w:rPr>
          <w:rFonts w:hint="eastAsia"/>
        </w:rPr>
        <w:t xml:space="preserve">1-1 </w:t>
      </w:r>
      <w:proofErr w:type="gramStart"/>
      <w:r w:rsidR="00AD2622">
        <w:rPr>
          <w:rFonts w:hint="eastAsia"/>
        </w:rPr>
        <w:t>弹窗输入</w:t>
      </w:r>
      <w:proofErr w:type="gramEnd"/>
      <w:r w:rsidR="00AD2622">
        <w:rPr>
          <w:rFonts w:hint="eastAsia"/>
        </w:rPr>
        <w:t>框和权限选择</w:t>
      </w:r>
      <w:proofErr w:type="gramStart"/>
      <w:r w:rsidR="00AD2622">
        <w:rPr>
          <w:rFonts w:hint="eastAsia"/>
        </w:rPr>
        <w:t>子内容时权</w:t>
      </w:r>
      <w:r w:rsidRPr="00260ABF">
        <w:rPr>
          <w:rFonts w:hint="eastAsia"/>
        </w:rPr>
        <w:t>效果</w:t>
      </w:r>
      <w:proofErr w:type="gramEnd"/>
      <w:r w:rsidRPr="00260ABF">
        <w:rPr>
          <w:rFonts w:hint="eastAsia"/>
        </w:rPr>
        <w:t>图</w:t>
      </w:r>
    </w:p>
    <w:p w:rsidR="00AD2622" w:rsidRDefault="00AD2622" w:rsidP="006C626F">
      <w:pPr>
        <w:pStyle w:val="jx9"/>
        <w:spacing w:after="312"/>
        <w:rPr>
          <w:rFonts w:hint="eastAsia"/>
        </w:rPr>
      </w:pPr>
      <w:r w:rsidRPr="00AD2622">
        <w:drawing>
          <wp:inline distT="0" distB="0" distL="0" distR="0" wp14:anchorId="0C96A723" wp14:editId="0A96B013">
            <wp:extent cx="3847844" cy="216633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46007" cy="2165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622" w:rsidRDefault="00AD2622" w:rsidP="006C626F">
      <w:pPr>
        <w:pStyle w:val="jx9"/>
        <w:spacing w:after="312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1-2 </w:t>
      </w:r>
      <w:proofErr w:type="gramStart"/>
      <w:r>
        <w:rPr>
          <w:rFonts w:hint="eastAsia"/>
        </w:rPr>
        <w:t>弹窗有</w:t>
      </w:r>
      <w:proofErr w:type="gramEnd"/>
      <w:r>
        <w:rPr>
          <w:rFonts w:hint="eastAsia"/>
        </w:rPr>
        <w:t>默认值时效果图</w:t>
      </w:r>
    </w:p>
    <w:p w:rsidR="00AD2622" w:rsidRDefault="00DC744E" w:rsidP="006C626F">
      <w:pPr>
        <w:pStyle w:val="jx9"/>
        <w:spacing w:after="312"/>
        <w:rPr>
          <w:rFonts w:hint="eastAsia"/>
        </w:rPr>
      </w:pPr>
      <w:r w:rsidRPr="00DC744E">
        <w:drawing>
          <wp:inline distT="0" distB="0" distL="0" distR="0" wp14:anchorId="01BF3F09" wp14:editId="20E1F61E">
            <wp:extent cx="4428572" cy="1200000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28572" cy="1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622" w:rsidRDefault="00AD2622" w:rsidP="006C626F">
      <w:pPr>
        <w:pStyle w:val="jx9"/>
        <w:spacing w:after="312"/>
        <w:rPr>
          <w:rFonts w:hint="eastAsia"/>
        </w:rPr>
      </w:pPr>
      <w:r>
        <w:rPr>
          <w:rFonts w:hint="eastAsia"/>
        </w:rPr>
        <w:lastRenderedPageBreak/>
        <w:t>图</w:t>
      </w:r>
      <w:r>
        <w:rPr>
          <w:rFonts w:hint="eastAsia"/>
        </w:rPr>
        <w:t xml:space="preserve">1-3 </w:t>
      </w:r>
      <w:r>
        <w:rPr>
          <w:rFonts w:hint="eastAsia"/>
        </w:rPr>
        <w:t>弹窗上</w:t>
      </w:r>
      <w:proofErr w:type="gramStart"/>
      <w:r>
        <w:rPr>
          <w:rFonts w:hint="eastAsia"/>
        </w:rPr>
        <w:t>传图片</w:t>
      </w:r>
      <w:proofErr w:type="gramEnd"/>
      <w:r>
        <w:rPr>
          <w:rFonts w:hint="eastAsia"/>
        </w:rPr>
        <w:t>时效果图</w:t>
      </w:r>
    </w:p>
    <w:p w:rsidR="00DC744E" w:rsidRDefault="00DC744E" w:rsidP="006C626F">
      <w:pPr>
        <w:pStyle w:val="jx9"/>
        <w:spacing w:after="312"/>
        <w:rPr>
          <w:rFonts w:hint="eastAsia"/>
        </w:rPr>
      </w:pPr>
      <w:r w:rsidRPr="00DC744E">
        <w:drawing>
          <wp:inline distT="0" distB="0" distL="0" distR="0" wp14:anchorId="37E2C474" wp14:editId="119763B2">
            <wp:extent cx="4409524" cy="1238095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09524" cy="1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44E" w:rsidRDefault="00DC744E" w:rsidP="006C626F">
      <w:pPr>
        <w:pStyle w:val="jx9"/>
        <w:spacing w:after="312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1-4 </w:t>
      </w:r>
      <w:proofErr w:type="gramStart"/>
      <w:r>
        <w:rPr>
          <w:rFonts w:hint="eastAsia"/>
        </w:rPr>
        <w:t>弹窗添加</w:t>
      </w:r>
      <w:proofErr w:type="gramEnd"/>
      <w:r>
        <w:rPr>
          <w:rFonts w:hint="eastAsia"/>
        </w:rPr>
        <w:t>和修改目录时效果图（</w:t>
      </w:r>
      <w:proofErr w:type="gramStart"/>
      <w:r>
        <w:rPr>
          <w:rFonts w:hint="eastAsia"/>
        </w:rPr>
        <w:t>必填项效果</w:t>
      </w:r>
      <w:proofErr w:type="gramEnd"/>
      <w:r>
        <w:rPr>
          <w:rFonts w:hint="eastAsia"/>
        </w:rPr>
        <w:t>）</w:t>
      </w:r>
    </w:p>
    <w:p w:rsidR="00DC744E" w:rsidRDefault="00DC744E" w:rsidP="006C626F">
      <w:pPr>
        <w:pStyle w:val="jx9"/>
        <w:spacing w:after="312"/>
        <w:rPr>
          <w:rFonts w:hint="eastAsia"/>
        </w:rPr>
      </w:pPr>
      <w:r w:rsidRPr="00DC744E">
        <w:drawing>
          <wp:inline distT="0" distB="0" distL="0" distR="0" wp14:anchorId="772D96C3" wp14:editId="2AFDB732">
            <wp:extent cx="4142416" cy="2104961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44539" cy="210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44E" w:rsidRDefault="00DC744E" w:rsidP="006C626F">
      <w:pPr>
        <w:pStyle w:val="jx9"/>
        <w:spacing w:after="312"/>
        <w:rPr>
          <w:lang w:eastAsia="zh-TW"/>
        </w:rPr>
      </w:pPr>
      <w:r>
        <w:rPr>
          <w:rFonts w:hint="eastAsia"/>
        </w:rPr>
        <w:t>图</w:t>
      </w:r>
      <w:r>
        <w:rPr>
          <w:rFonts w:hint="eastAsia"/>
        </w:rPr>
        <w:t xml:space="preserve">1-5 </w:t>
      </w:r>
      <w:proofErr w:type="gramStart"/>
      <w:r>
        <w:rPr>
          <w:rFonts w:hint="eastAsia"/>
        </w:rPr>
        <w:t>弹窗添加</w:t>
      </w:r>
      <w:proofErr w:type="gramEnd"/>
      <w:r>
        <w:rPr>
          <w:rFonts w:hint="eastAsia"/>
        </w:rPr>
        <w:t>对应目录视频时效果图</w:t>
      </w:r>
    </w:p>
    <w:p w:rsidR="00957ACF" w:rsidRDefault="00136E56" w:rsidP="00957ACF">
      <w:pPr>
        <w:pStyle w:val="jx1"/>
      </w:pPr>
      <w:bookmarkStart w:id="1" w:name="_Toc393896449"/>
      <w:r>
        <w:rPr>
          <w:rFonts w:hint="eastAsia"/>
        </w:rPr>
        <w:t>掌握技能</w:t>
      </w:r>
      <w:bookmarkEnd w:id="1"/>
    </w:p>
    <w:p w:rsidR="00136E56" w:rsidRPr="00136E56" w:rsidRDefault="00136E56" w:rsidP="00136E56">
      <w:pPr>
        <w:pStyle w:val="jx8"/>
        <w:spacing w:before="312"/>
      </w:pPr>
      <w:r w:rsidRPr="00E40450">
        <w:rPr>
          <w:rFonts w:hint="eastAsia"/>
        </w:rPr>
        <w:t>表</w:t>
      </w:r>
      <w:r w:rsidRPr="00E40450">
        <w:rPr>
          <w:rFonts w:hint="eastAsia"/>
        </w:rPr>
        <w:t xml:space="preserve">1-1 </w:t>
      </w:r>
      <w:r w:rsidRPr="00E40450">
        <w:rPr>
          <w:rFonts w:hint="eastAsia"/>
        </w:rPr>
        <w:t>任务说明</w:t>
      </w:r>
    </w:p>
    <w:tbl>
      <w:tblPr>
        <w:tblpPr w:leftFromText="180" w:rightFromText="180" w:vertAnchor="text" w:horzAnchor="margin" w:tblpY="38"/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20"/>
        <w:gridCol w:w="1874"/>
        <w:gridCol w:w="5245"/>
      </w:tblGrid>
      <w:tr w:rsidR="00136E56" w:rsidTr="003878E1">
        <w:trPr>
          <w:trHeight w:val="416"/>
        </w:trPr>
        <w:tc>
          <w:tcPr>
            <w:tcW w:w="1920" w:type="dxa"/>
          </w:tcPr>
          <w:p w:rsidR="00136E56" w:rsidRPr="00136E56" w:rsidRDefault="00136E56" w:rsidP="00136E56">
            <w:pPr>
              <w:pStyle w:val="jx7"/>
            </w:pPr>
            <w:r w:rsidRPr="00D23A56">
              <w:rPr>
                <w:rFonts w:hint="eastAsia"/>
              </w:rPr>
              <w:t>任务名称</w:t>
            </w:r>
          </w:p>
        </w:tc>
        <w:tc>
          <w:tcPr>
            <w:tcW w:w="1874" w:type="dxa"/>
          </w:tcPr>
          <w:p w:rsidR="00136E56" w:rsidRPr="00136E56" w:rsidRDefault="00136E56" w:rsidP="00136E56">
            <w:pPr>
              <w:pStyle w:val="jx7"/>
            </w:pPr>
            <w:proofErr w:type="gramStart"/>
            <w:r w:rsidRPr="00D23A56">
              <w:rPr>
                <w:rFonts w:hint="eastAsia"/>
              </w:rPr>
              <w:t>子任务</w:t>
            </w:r>
            <w:proofErr w:type="gramEnd"/>
          </w:p>
        </w:tc>
        <w:tc>
          <w:tcPr>
            <w:tcW w:w="5245" w:type="dxa"/>
          </w:tcPr>
          <w:p w:rsidR="00136E56" w:rsidRPr="00136E56" w:rsidRDefault="00136E56" w:rsidP="00136E56">
            <w:pPr>
              <w:pStyle w:val="jx7"/>
            </w:pPr>
            <w:r w:rsidRPr="00D23A56">
              <w:rPr>
                <w:rFonts w:hint="eastAsia"/>
              </w:rPr>
              <w:t>任务内容</w:t>
            </w:r>
          </w:p>
        </w:tc>
      </w:tr>
      <w:tr w:rsidR="00A70F1A" w:rsidTr="00845D99">
        <w:trPr>
          <w:trHeight w:val="630"/>
        </w:trPr>
        <w:tc>
          <w:tcPr>
            <w:tcW w:w="1920" w:type="dxa"/>
            <w:vAlign w:val="center"/>
          </w:tcPr>
          <w:p w:rsidR="00A177B5" w:rsidRDefault="00DC744E" w:rsidP="00A177B5">
            <w:pPr>
              <w:pStyle w:val="jx5"/>
            </w:pPr>
            <w:proofErr w:type="gramStart"/>
            <w:r>
              <w:rPr>
                <w:rFonts w:hint="eastAsia"/>
              </w:rPr>
              <w:t>弹窗组件</w:t>
            </w:r>
            <w:proofErr w:type="gramEnd"/>
            <w:r>
              <w:rPr>
                <w:rFonts w:hint="eastAsia"/>
              </w:rPr>
              <w:t>开发</w:t>
            </w:r>
          </w:p>
          <w:p w:rsidR="00A70F1A" w:rsidRDefault="00A70F1A" w:rsidP="00347C0E">
            <w:pPr>
              <w:pStyle w:val="jx5"/>
            </w:pPr>
          </w:p>
        </w:tc>
        <w:tc>
          <w:tcPr>
            <w:tcW w:w="1874" w:type="dxa"/>
            <w:vAlign w:val="center"/>
          </w:tcPr>
          <w:p w:rsidR="00A70F1A" w:rsidRPr="00D23A56" w:rsidRDefault="00A70F1A" w:rsidP="00136E56">
            <w:pPr>
              <w:pStyle w:val="jx5"/>
            </w:pPr>
            <w:r>
              <w:rPr>
                <w:rFonts w:hint="eastAsia"/>
              </w:rPr>
              <w:t>1</w:t>
            </w:r>
          </w:p>
        </w:tc>
        <w:tc>
          <w:tcPr>
            <w:tcW w:w="5245" w:type="dxa"/>
          </w:tcPr>
          <w:p w:rsidR="00A177B5" w:rsidRDefault="00DC744E" w:rsidP="00A177B5">
            <w:pPr>
              <w:pStyle w:val="jx5"/>
            </w:pPr>
            <w:r>
              <w:rPr>
                <w:rFonts w:hint="eastAsia"/>
              </w:rPr>
              <w:t>开发一个适应多种场景的弹窗</w:t>
            </w:r>
          </w:p>
          <w:p w:rsidR="00A70F1A" w:rsidRDefault="00A70F1A" w:rsidP="00347C0E">
            <w:pPr>
              <w:pStyle w:val="jx5"/>
            </w:pPr>
          </w:p>
        </w:tc>
      </w:tr>
    </w:tbl>
    <w:p w:rsidR="00136E56" w:rsidRPr="00D23A56" w:rsidRDefault="00136E56" w:rsidP="00136E56">
      <w:pPr>
        <w:pStyle w:val="jx1"/>
      </w:pPr>
      <w:bookmarkStart w:id="2" w:name="_Toc393896450"/>
      <w:r>
        <w:rPr>
          <w:rFonts w:hint="eastAsia"/>
        </w:rPr>
        <w:t>任务分解</w:t>
      </w:r>
      <w:bookmarkEnd w:id="2"/>
    </w:p>
    <w:p w:rsidR="00587637" w:rsidRDefault="002009EB" w:rsidP="00001280">
      <w:pPr>
        <w:pStyle w:val="jx2"/>
        <w:ind w:left="210"/>
      </w:pPr>
      <w:r>
        <w:rPr>
          <w:rFonts w:hint="eastAsia"/>
        </w:rPr>
        <w:t>在当前项目的</w:t>
      </w:r>
      <w:r>
        <w:rPr>
          <w:rFonts w:hint="eastAsia"/>
        </w:rPr>
        <w:t>/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/component</w:t>
      </w:r>
      <w:r>
        <w:rPr>
          <w:rFonts w:hint="eastAsia"/>
        </w:rPr>
        <w:t>路</w:t>
      </w:r>
      <w:bookmarkStart w:id="3" w:name="_GoBack"/>
      <w:bookmarkEnd w:id="3"/>
      <w:r>
        <w:rPr>
          <w:rFonts w:hint="eastAsia"/>
        </w:rPr>
        <w:t>径下创建</w:t>
      </w:r>
      <w:proofErr w:type="spellStart"/>
      <w:r w:rsidR="00DC744E">
        <w:rPr>
          <w:rFonts w:hint="eastAsia"/>
        </w:rPr>
        <w:t>alert</w:t>
      </w:r>
      <w:r>
        <w:rPr>
          <w:rFonts w:hint="eastAsia"/>
        </w:rPr>
        <w:t>.vue</w:t>
      </w:r>
      <w:proofErr w:type="spellEnd"/>
      <w:r>
        <w:rPr>
          <w:rFonts w:hint="eastAsia"/>
        </w:rPr>
        <w:t>文件</w:t>
      </w:r>
    </w:p>
    <w:p w:rsidR="00C93F8F" w:rsidRPr="00C93F8F" w:rsidRDefault="00FB51B3" w:rsidP="00C93F8F">
      <w:pPr>
        <w:pStyle w:val="jx2"/>
        <w:ind w:left="210"/>
      </w:pPr>
      <w:r w:rsidRPr="00FB51B3">
        <w:rPr>
          <w:rFonts w:hint="eastAsia"/>
        </w:rPr>
        <w:t>组件</w:t>
      </w:r>
      <w:r w:rsidR="002009EB">
        <w:rPr>
          <w:rFonts w:hint="eastAsia"/>
        </w:rPr>
        <w:t>代码如下：</w:t>
      </w:r>
    </w:p>
    <w:p w:rsidR="00DC744E" w:rsidRPr="00DC744E" w:rsidRDefault="00C93F8F" w:rsidP="00DC744E">
      <w:pPr>
        <w:pStyle w:val="jxa"/>
      </w:pPr>
      <w:r w:rsidRPr="00C93F8F">
        <w:lastRenderedPageBreak/>
        <w:t xml:space="preserve">  </w:t>
      </w:r>
      <w:r w:rsidR="00DC744E" w:rsidRPr="00DC744E">
        <w:t>&lt;</w:t>
      </w:r>
      <w:proofErr w:type="gramStart"/>
      <w:r w:rsidR="00DC744E" w:rsidRPr="00DC744E">
        <w:t>template</w:t>
      </w:r>
      <w:proofErr w:type="gramEnd"/>
      <w:r w:rsidR="00DC744E" w:rsidRPr="00DC744E">
        <w:t>&gt;</w:t>
      </w:r>
    </w:p>
    <w:p w:rsidR="00DC744E" w:rsidRPr="00DC744E" w:rsidRDefault="00DC744E" w:rsidP="00DC744E">
      <w:pPr>
        <w:pStyle w:val="jxa"/>
      </w:pPr>
      <w:r w:rsidRPr="00DC744E">
        <w:t xml:space="preserve">    &lt;</w:t>
      </w:r>
      <w:proofErr w:type="gramStart"/>
      <w:r w:rsidRPr="00DC744E">
        <w:t xml:space="preserve">div  </w:t>
      </w:r>
      <w:proofErr w:type="spellStart"/>
      <w:r w:rsidRPr="00DC744E">
        <w:t>v</w:t>
      </w:r>
      <w:proofErr w:type="gramEnd"/>
      <w:r w:rsidRPr="00DC744E">
        <w:t>-bind:style</w:t>
      </w:r>
      <w:proofErr w:type="spellEnd"/>
      <w:r w:rsidRPr="00DC744E">
        <w:t xml:space="preserve"> = "</w:t>
      </w:r>
      <w:proofErr w:type="spellStart"/>
      <w:r w:rsidRPr="00DC744E">
        <w:t>alertClass</w:t>
      </w:r>
      <w:proofErr w:type="spellEnd"/>
      <w:r w:rsidRPr="00DC744E">
        <w:t>"&gt;</w:t>
      </w:r>
    </w:p>
    <w:p w:rsidR="00DC744E" w:rsidRPr="00DC744E" w:rsidRDefault="00DC744E" w:rsidP="00DC744E">
      <w:pPr>
        <w:pStyle w:val="jxa"/>
      </w:pPr>
      <w:r w:rsidRPr="00DC744E">
        <w:t xml:space="preserve">        &lt;div </w:t>
      </w:r>
      <w:proofErr w:type="spellStart"/>
      <w:r w:rsidRPr="00DC744E">
        <w:t>v-bind</w:t>
      </w:r>
      <w:proofErr w:type="gramStart"/>
      <w:r w:rsidRPr="00DC744E">
        <w:t>:style</w:t>
      </w:r>
      <w:proofErr w:type="spellEnd"/>
      <w:proofErr w:type="gramEnd"/>
      <w:r w:rsidRPr="00DC744E">
        <w:t xml:space="preserve"> ="</w:t>
      </w:r>
      <w:proofErr w:type="spellStart"/>
      <w:r w:rsidRPr="00DC744E">
        <w:t>alertHol</w:t>
      </w:r>
      <w:proofErr w:type="spellEnd"/>
      <w:r w:rsidRPr="00DC744E">
        <w:t>"&gt;</w:t>
      </w:r>
    </w:p>
    <w:p w:rsidR="00DC744E" w:rsidRPr="00DC744E" w:rsidRDefault="00DC744E" w:rsidP="00DC744E">
      <w:pPr>
        <w:pStyle w:val="jxa"/>
      </w:pPr>
      <w:r w:rsidRPr="00DC744E">
        <w:t xml:space="preserve">                &lt;</w:t>
      </w:r>
      <w:proofErr w:type="gramStart"/>
      <w:r w:rsidRPr="00DC744E">
        <w:t>div  style</w:t>
      </w:r>
      <w:proofErr w:type="gramEnd"/>
      <w:r w:rsidRPr="00DC744E">
        <w:t>=" height:30px;background:#4F66B3;margin-bottom:10px"&gt;</w:t>
      </w:r>
    </w:p>
    <w:p w:rsidR="00DC744E" w:rsidRDefault="00DC744E" w:rsidP="00DC744E">
      <w:pPr>
        <w:pStyle w:val="jxa"/>
        <w:rPr>
          <w:rFonts w:hint="eastAsia"/>
        </w:rPr>
      </w:pPr>
      <w:r w:rsidRPr="00DC744E">
        <w:rPr>
          <w:rFonts w:hint="eastAsia"/>
        </w:rPr>
        <w:t xml:space="preserve">                        &lt;span style="display:inline-block;float:left;color:white;line-height:30px;font-size:14px" v-text="</w:t>
      </w:r>
      <w:proofErr w:type="spellStart"/>
      <w:r w:rsidRPr="00DC744E">
        <w:rPr>
          <w:rFonts w:hint="eastAsia"/>
        </w:rPr>
        <w:t>AlertInputArr.alertName.value</w:t>
      </w:r>
      <w:proofErr w:type="spellEnd"/>
      <w:r w:rsidRPr="00DC744E">
        <w:rPr>
          <w:rFonts w:hint="eastAsia"/>
        </w:rPr>
        <w:t>"&gt;</w:t>
      </w:r>
      <w:r w:rsidRPr="00DC744E">
        <w:rPr>
          <w:rFonts w:hint="eastAsia"/>
        </w:rPr>
        <w:t>管理员添加</w:t>
      </w:r>
      <w:r w:rsidRPr="00DC744E">
        <w:rPr>
          <w:rFonts w:hint="eastAsia"/>
        </w:rPr>
        <w:t>&lt;/span&gt;</w:t>
      </w:r>
    </w:p>
    <w:p w:rsidR="00DC744E" w:rsidRDefault="00DC744E" w:rsidP="00DC744E">
      <w:pPr>
        <w:pStyle w:val="jxb"/>
        <w:rPr>
          <w:rFonts w:hint="eastAsia"/>
        </w:rPr>
      </w:pPr>
      <w:r>
        <w:rPr>
          <w:rFonts w:hint="eastAsia"/>
        </w:rPr>
        <w:t>此处</w:t>
      </w:r>
      <w:proofErr w:type="gramStart"/>
      <w:r>
        <w:rPr>
          <w:rFonts w:hint="eastAsia"/>
        </w:rPr>
        <w:t>绑定弹窗的</w:t>
      </w:r>
      <w:proofErr w:type="gramEnd"/>
      <w:r>
        <w:rPr>
          <w:rFonts w:hint="eastAsia"/>
        </w:rPr>
        <w:t>名字，比如“图片操作”“目录操作”等</w:t>
      </w:r>
    </w:p>
    <w:p w:rsidR="00DC744E" w:rsidRPr="00DC744E" w:rsidRDefault="00DC744E" w:rsidP="00DC744E">
      <w:pPr>
        <w:pStyle w:val="jxa"/>
      </w:pPr>
      <w:r w:rsidRPr="00DC744E">
        <w:rPr>
          <w:rFonts w:hint="eastAsia"/>
        </w:rPr>
        <w:t>&lt;</w:t>
      </w:r>
      <w:proofErr w:type="spellStart"/>
      <w:r w:rsidRPr="00DC744E">
        <w:rPr>
          <w:rFonts w:hint="eastAsia"/>
        </w:rPr>
        <w:t>img</w:t>
      </w:r>
      <w:proofErr w:type="spellEnd"/>
      <w:r w:rsidRPr="00DC744E">
        <w:rPr>
          <w:rFonts w:hint="eastAsia"/>
        </w:rPr>
        <w:t xml:space="preserve"> </w:t>
      </w:r>
      <w:proofErr w:type="spellStart"/>
      <w:r w:rsidRPr="00DC744E">
        <w:rPr>
          <w:rFonts w:hint="eastAsia"/>
        </w:rPr>
        <w:t>v-on:click</w:t>
      </w:r>
      <w:proofErr w:type="spellEnd"/>
      <w:r w:rsidRPr="00DC744E">
        <w:rPr>
          <w:rFonts w:hint="eastAsia"/>
        </w:rPr>
        <w:t>="</w:t>
      </w:r>
      <w:proofErr w:type="spellStart"/>
      <w:r w:rsidRPr="00DC744E">
        <w:rPr>
          <w:rFonts w:hint="eastAsia"/>
        </w:rPr>
        <w:t>AlertInputArr.btn_click</w:t>
      </w:r>
      <w:proofErr w:type="spellEnd"/>
      <w:r w:rsidRPr="00DC744E">
        <w:rPr>
          <w:rFonts w:hint="eastAsia"/>
        </w:rPr>
        <w:t>" style="display:inline-block;float:right;margin-to</w:t>
      </w:r>
      <w:r w:rsidRPr="00DC744E">
        <w:t xml:space="preserve">p:5px;margin-right:5px"  </w:t>
      </w:r>
      <w:proofErr w:type="spellStart"/>
      <w:r w:rsidRPr="00DC744E">
        <w:t>src</w:t>
      </w:r>
      <w:proofErr w:type="spellEnd"/>
      <w:r w:rsidRPr="00DC744E">
        <w:t>="../assets/images/x.png"&gt;</w:t>
      </w:r>
    </w:p>
    <w:p w:rsidR="00DC744E" w:rsidRPr="00DC744E" w:rsidRDefault="00DC744E" w:rsidP="00DC744E">
      <w:pPr>
        <w:pStyle w:val="jxa"/>
      </w:pPr>
      <w:r w:rsidRPr="00DC744E">
        <w:t xml:space="preserve">                &lt;/div&gt;</w:t>
      </w:r>
    </w:p>
    <w:p w:rsidR="00DC744E" w:rsidRDefault="00DC744E" w:rsidP="00DC744E">
      <w:pPr>
        <w:pStyle w:val="jxa"/>
        <w:rPr>
          <w:rFonts w:hint="eastAsia"/>
        </w:rPr>
      </w:pPr>
      <w:r w:rsidRPr="00DC744E">
        <w:t xml:space="preserve">                &lt;</w:t>
      </w:r>
      <w:proofErr w:type="spellStart"/>
      <w:r w:rsidRPr="00DC744E">
        <w:t>ul</w:t>
      </w:r>
      <w:proofErr w:type="spellEnd"/>
      <w:r w:rsidRPr="00DC744E">
        <w:t xml:space="preserve"> v-if="</w:t>
      </w:r>
      <w:proofErr w:type="spellStart"/>
      <w:r w:rsidRPr="00DC744E">
        <w:t>this.AlertInputArr.list.length</w:t>
      </w:r>
      <w:proofErr w:type="spellEnd"/>
      <w:r w:rsidRPr="00DC744E">
        <w:t>"&gt;</w:t>
      </w:r>
    </w:p>
    <w:p w:rsidR="00E93DCE" w:rsidRPr="00DC744E" w:rsidRDefault="00E93DCE" w:rsidP="00E93DCE">
      <w:pPr>
        <w:pStyle w:val="jxb"/>
      </w:pPr>
      <w:r>
        <w:rPr>
          <w:rFonts w:hint="eastAsia"/>
        </w:rPr>
        <w:t>这里的</w:t>
      </w:r>
      <w:r>
        <w:rPr>
          <w:rFonts w:hint="eastAsia"/>
        </w:rPr>
        <w:t>v-if</w:t>
      </w:r>
      <w:r>
        <w:rPr>
          <w:rFonts w:hint="eastAsia"/>
        </w:rPr>
        <w:t>是判断</w:t>
      </w:r>
      <w:proofErr w:type="gramStart"/>
      <w:r>
        <w:rPr>
          <w:rFonts w:hint="eastAsia"/>
        </w:rPr>
        <w:t>弹窗是否</w:t>
      </w:r>
      <w:proofErr w:type="gramEnd"/>
      <w:r>
        <w:rPr>
          <w:rFonts w:hint="eastAsia"/>
        </w:rPr>
        <w:t>有表单项，如有时只有一句简单的提示“</w:t>
      </w:r>
      <w:r>
        <w:rPr>
          <w:rFonts w:hint="eastAsia"/>
        </w:rPr>
        <w:t>***</w:t>
      </w:r>
      <w:r>
        <w:rPr>
          <w:rFonts w:hint="eastAsia"/>
        </w:rPr>
        <w:t>成功”</w:t>
      </w:r>
    </w:p>
    <w:p w:rsidR="00DC744E" w:rsidRDefault="00DC744E" w:rsidP="00DC744E">
      <w:pPr>
        <w:pStyle w:val="jxa"/>
        <w:rPr>
          <w:rFonts w:hint="eastAsia"/>
        </w:rPr>
      </w:pPr>
      <w:r w:rsidRPr="00DC744E">
        <w:t xml:space="preserve">                    &lt;template v-for="item in </w:t>
      </w:r>
      <w:proofErr w:type="spellStart"/>
      <w:r w:rsidRPr="00DC744E">
        <w:t>this.AlertInputArr.list</w:t>
      </w:r>
      <w:proofErr w:type="spellEnd"/>
      <w:r w:rsidRPr="00DC744E">
        <w:t>"&gt;</w:t>
      </w:r>
    </w:p>
    <w:p w:rsidR="00E93DCE" w:rsidRPr="00DC744E" w:rsidRDefault="00E93DCE" w:rsidP="00E93DCE">
      <w:pPr>
        <w:pStyle w:val="jxb"/>
      </w:pPr>
      <w:r>
        <w:rPr>
          <w:rFonts w:hint="eastAsia"/>
        </w:rPr>
        <w:t>这里的</w:t>
      </w:r>
      <w:r>
        <w:rPr>
          <w:rFonts w:hint="eastAsia"/>
        </w:rPr>
        <w:t>v-for</w:t>
      </w:r>
      <w:r>
        <w:rPr>
          <w:rFonts w:hint="eastAsia"/>
        </w:rPr>
        <w:t>是遍历给定的表单项数组的，比如一个有两个输入框和一个下拉框</w:t>
      </w:r>
      <w:proofErr w:type="gramStart"/>
      <w:r>
        <w:rPr>
          <w:rFonts w:hint="eastAsia"/>
        </w:rPr>
        <w:t>的弹窗数据</w:t>
      </w:r>
      <w:proofErr w:type="gramEnd"/>
      <w:r>
        <w:rPr>
          <w:rFonts w:hint="eastAsia"/>
        </w:rPr>
        <w:t>，</w:t>
      </w:r>
      <w:r>
        <w:rPr>
          <w:rFonts w:hint="eastAsia"/>
        </w:rPr>
        <w:t>list</w:t>
      </w:r>
      <w:r>
        <w:rPr>
          <w:rFonts w:hint="eastAsia"/>
        </w:rPr>
        <w:t>中就包含三个数据</w:t>
      </w:r>
    </w:p>
    <w:p w:rsidR="00DC744E" w:rsidRDefault="00DC744E" w:rsidP="00DC744E">
      <w:pPr>
        <w:pStyle w:val="jxa"/>
        <w:rPr>
          <w:rFonts w:hint="eastAsia"/>
        </w:rPr>
      </w:pPr>
      <w:r w:rsidRPr="00DC744E">
        <w:t xml:space="preserve">                        &lt;li v-if ="</w:t>
      </w:r>
      <w:proofErr w:type="spellStart"/>
      <w:r w:rsidRPr="00DC744E">
        <w:t>item.type</w:t>
      </w:r>
      <w:proofErr w:type="spellEnd"/>
      <w:r w:rsidRPr="00DC744E">
        <w:t>==='input'" style="display</w:t>
      </w:r>
      <w:proofErr w:type="gramStart"/>
      <w:r w:rsidRPr="00DC744E">
        <w:t>:block</w:t>
      </w:r>
      <w:proofErr w:type="gramEnd"/>
      <w:r w:rsidRPr="00DC744E">
        <w:t>;margin-bottom:10px"&gt;</w:t>
      </w:r>
    </w:p>
    <w:p w:rsidR="00E93DCE" w:rsidRPr="00DC744E" w:rsidRDefault="00E93DCE" w:rsidP="00E93DCE">
      <w:pPr>
        <w:pStyle w:val="jxb"/>
      </w:pPr>
      <w:r>
        <w:rPr>
          <w:rFonts w:hint="eastAsia"/>
        </w:rPr>
        <w:t>这里的</w:t>
      </w:r>
      <w:r>
        <w:rPr>
          <w:rFonts w:hint="eastAsia"/>
        </w:rPr>
        <w:t>v-if</w:t>
      </w:r>
      <w:r>
        <w:rPr>
          <w:rFonts w:hint="eastAsia"/>
        </w:rPr>
        <w:t>判断是否为输入框</w:t>
      </w:r>
    </w:p>
    <w:p w:rsidR="00E93DCE" w:rsidRDefault="00DC744E" w:rsidP="00DC744E">
      <w:pPr>
        <w:pStyle w:val="jxa"/>
        <w:rPr>
          <w:rFonts w:hint="eastAsia"/>
        </w:rPr>
      </w:pPr>
      <w:r w:rsidRPr="00DC744E">
        <w:t xml:space="preserve">                              &lt;span style="display</w:t>
      </w:r>
      <w:proofErr w:type="gramStart"/>
      <w:r w:rsidRPr="00DC744E">
        <w:t>:inline</w:t>
      </w:r>
      <w:proofErr w:type="gramEnd"/>
      <w:r w:rsidRPr="00DC744E">
        <w:t>-block;width:80px;text-align:right" v-html="</w:t>
      </w:r>
      <w:proofErr w:type="spellStart"/>
      <w:r w:rsidRPr="00DC744E">
        <w:t>item.rowName</w:t>
      </w:r>
      <w:proofErr w:type="spellEnd"/>
      <w:r w:rsidRPr="00DC744E">
        <w:t>"&gt;&lt;/span&gt;</w:t>
      </w:r>
    </w:p>
    <w:p w:rsidR="00E93DCE" w:rsidRDefault="00E93DCE" w:rsidP="00E93DCE">
      <w:pPr>
        <w:pStyle w:val="jxb"/>
        <w:rPr>
          <w:rFonts w:hint="eastAsia"/>
        </w:rPr>
      </w:pPr>
      <w:r>
        <w:rPr>
          <w:rFonts w:hint="eastAsia"/>
        </w:rPr>
        <w:t>这是输入框的前缀说明文字</w:t>
      </w:r>
    </w:p>
    <w:p w:rsidR="00E93DCE" w:rsidRDefault="00DC744E" w:rsidP="00DC744E">
      <w:pPr>
        <w:pStyle w:val="jxa"/>
        <w:rPr>
          <w:rFonts w:hint="eastAsia"/>
        </w:rPr>
      </w:pPr>
      <w:r w:rsidRPr="00DC744E">
        <w:t>&lt;</w:t>
      </w:r>
      <w:proofErr w:type="spellStart"/>
      <w:r w:rsidRPr="00DC744E">
        <w:t>input_default</w:t>
      </w:r>
      <w:proofErr w:type="spellEnd"/>
      <w:r w:rsidRPr="00DC744E">
        <w:t xml:space="preserve"> </w:t>
      </w:r>
      <w:proofErr w:type="spellStart"/>
      <w:r w:rsidRPr="00DC744E">
        <w:t>v-bind</w:t>
      </w:r>
      <w:proofErr w:type="gramStart"/>
      <w:r w:rsidRPr="00DC744E">
        <w:t>:width</w:t>
      </w:r>
      <w:proofErr w:type="spellEnd"/>
      <w:proofErr w:type="gramEnd"/>
      <w:r w:rsidRPr="00DC744E">
        <w:t>="</w:t>
      </w:r>
      <w:proofErr w:type="spellStart"/>
      <w:r w:rsidRPr="00DC744E">
        <w:t>item.width</w:t>
      </w:r>
      <w:proofErr w:type="spellEnd"/>
      <w:r w:rsidRPr="00DC744E">
        <w:t xml:space="preserve">"  height="20px" </w:t>
      </w:r>
      <w:proofErr w:type="spellStart"/>
      <w:r w:rsidRPr="00DC744E">
        <w:t>v-bind:defaultObj</w:t>
      </w:r>
      <w:proofErr w:type="spellEnd"/>
      <w:r w:rsidRPr="00DC744E">
        <w:t>="</w:t>
      </w:r>
      <w:proofErr w:type="spellStart"/>
      <w:r w:rsidRPr="00DC744E">
        <w:t>item.defaultObj</w:t>
      </w:r>
      <w:proofErr w:type="spellEnd"/>
      <w:r w:rsidRPr="00DC744E">
        <w:t>"&gt;&lt;/</w:t>
      </w:r>
      <w:proofErr w:type="spellStart"/>
      <w:r w:rsidRPr="00DC744E">
        <w:t>input_default</w:t>
      </w:r>
      <w:proofErr w:type="spellEnd"/>
      <w:r w:rsidRPr="00DC744E">
        <w:t>&gt;</w:t>
      </w:r>
    </w:p>
    <w:p w:rsidR="00DC744E" w:rsidRDefault="00DC744E" w:rsidP="00DC744E">
      <w:pPr>
        <w:pStyle w:val="jxa"/>
        <w:rPr>
          <w:rFonts w:hint="eastAsia"/>
        </w:rPr>
      </w:pPr>
      <w:r w:rsidRPr="00DC744E">
        <w:t>&lt;span v-html="</w:t>
      </w:r>
      <w:proofErr w:type="spellStart"/>
      <w:r w:rsidRPr="00DC744E">
        <w:t>item.rowSupplement</w:t>
      </w:r>
      <w:proofErr w:type="spellEnd"/>
      <w:r w:rsidRPr="00DC744E">
        <w:t>"&gt;&lt;/span&gt;</w:t>
      </w:r>
    </w:p>
    <w:p w:rsidR="00E93DCE" w:rsidRDefault="00E93DCE" w:rsidP="00E93DCE">
      <w:pPr>
        <w:pStyle w:val="jxb"/>
        <w:rPr>
          <w:rFonts w:hint="eastAsia"/>
        </w:rPr>
      </w:pPr>
      <w:r>
        <w:rPr>
          <w:rFonts w:hint="eastAsia"/>
        </w:rPr>
        <w:lastRenderedPageBreak/>
        <w:t>这是后缀说明文字</w:t>
      </w:r>
    </w:p>
    <w:p w:rsidR="00E93DCE" w:rsidRPr="00DC744E" w:rsidRDefault="00E93DCE" w:rsidP="00DC744E">
      <w:pPr>
        <w:pStyle w:val="jxa"/>
      </w:pPr>
    </w:p>
    <w:p w:rsidR="00DC744E" w:rsidRPr="00DC744E" w:rsidRDefault="00DC744E" w:rsidP="00DC744E">
      <w:pPr>
        <w:pStyle w:val="jxa"/>
      </w:pPr>
      <w:r w:rsidRPr="00DC744E">
        <w:t xml:space="preserve">                        &lt;/li&gt;</w:t>
      </w:r>
    </w:p>
    <w:p w:rsidR="00E93DCE" w:rsidRDefault="00DC744E" w:rsidP="00DC744E">
      <w:pPr>
        <w:pStyle w:val="jxa"/>
        <w:rPr>
          <w:rFonts w:hint="eastAsia"/>
        </w:rPr>
      </w:pPr>
      <w:r w:rsidRPr="00DC744E">
        <w:t xml:space="preserve">                        &lt;li v-if = "</w:t>
      </w:r>
      <w:proofErr w:type="spellStart"/>
      <w:r w:rsidRPr="00DC744E">
        <w:t>item.type</w:t>
      </w:r>
      <w:proofErr w:type="spellEnd"/>
      <w:r w:rsidRPr="00DC744E">
        <w:t>==='</w:t>
      </w:r>
      <w:proofErr w:type="spellStart"/>
      <w:r w:rsidRPr="00DC744E">
        <w:t>powerSelector</w:t>
      </w:r>
      <w:proofErr w:type="spellEnd"/>
      <w:r w:rsidRPr="00DC744E">
        <w:t xml:space="preserve">'" </w:t>
      </w:r>
    </w:p>
    <w:p w:rsidR="00E93DCE" w:rsidRDefault="00E93DCE" w:rsidP="00E93DCE">
      <w:pPr>
        <w:pStyle w:val="jxb"/>
        <w:rPr>
          <w:rFonts w:hint="eastAsia"/>
        </w:rPr>
      </w:pPr>
      <w:r>
        <w:rPr>
          <w:rFonts w:hint="eastAsia"/>
        </w:rPr>
        <w:t>这里的</w:t>
      </w:r>
      <w:r>
        <w:rPr>
          <w:rFonts w:hint="eastAsia"/>
        </w:rPr>
        <w:t>v-if</w:t>
      </w:r>
      <w:r>
        <w:rPr>
          <w:rFonts w:hint="eastAsia"/>
        </w:rPr>
        <w:t>判断是否为下拉框</w:t>
      </w:r>
    </w:p>
    <w:p w:rsidR="00E93DCE" w:rsidRDefault="00E93DCE" w:rsidP="00DC744E">
      <w:pPr>
        <w:pStyle w:val="jxa"/>
        <w:rPr>
          <w:rFonts w:hint="eastAsia"/>
        </w:rPr>
      </w:pPr>
    </w:p>
    <w:p w:rsidR="00DC744E" w:rsidRPr="00DC744E" w:rsidRDefault="00DC744E" w:rsidP="00DC744E">
      <w:pPr>
        <w:pStyle w:val="jxa"/>
      </w:pPr>
      <w:r w:rsidRPr="00DC744E">
        <w:t>style="display:block;height:30px;margin-bottom:10px;position:relative;top:0;left:0"&gt;</w:t>
      </w:r>
    </w:p>
    <w:p w:rsidR="00DC744E" w:rsidRPr="00DC744E" w:rsidRDefault="00DC744E" w:rsidP="00DC744E">
      <w:pPr>
        <w:pStyle w:val="jxa"/>
        <w:rPr>
          <w:rFonts w:hint="eastAsia"/>
        </w:rPr>
      </w:pPr>
      <w:r w:rsidRPr="00DC744E">
        <w:rPr>
          <w:rFonts w:hint="eastAsia"/>
        </w:rPr>
        <w:t xml:space="preserve">                              &lt;span style="display:inline-block;width:80px;height:20px;line-height:20px;text-align:right;"&gt;</w:t>
      </w:r>
      <w:r w:rsidRPr="00DC744E">
        <w:rPr>
          <w:rFonts w:hint="eastAsia"/>
        </w:rPr>
        <w:t>权限选择</w:t>
      </w:r>
      <w:r w:rsidRPr="00DC744E">
        <w:rPr>
          <w:rFonts w:hint="eastAsia"/>
        </w:rPr>
        <w:t>:&lt;/span&gt;&lt;</w:t>
      </w:r>
      <w:proofErr w:type="gramStart"/>
      <w:r w:rsidRPr="00DC744E">
        <w:rPr>
          <w:rFonts w:hint="eastAsia"/>
        </w:rPr>
        <w:t>div  style</w:t>
      </w:r>
      <w:proofErr w:type="gramEnd"/>
      <w:r w:rsidRPr="00DC744E">
        <w:rPr>
          <w:rFonts w:hint="eastAsia"/>
        </w:rPr>
        <w:t>="</w:t>
      </w:r>
      <w:proofErr w:type="spellStart"/>
      <w:r w:rsidRPr="00DC744E">
        <w:rPr>
          <w:rFonts w:hint="eastAsia"/>
        </w:rPr>
        <w:t>position:absolute;top</w:t>
      </w:r>
      <w:proofErr w:type="spellEnd"/>
      <w:r w:rsidRPr="00DC744E">
        <w:rPr>
          <w:rFonts w:hint="eastAsia"/>
        </w:rPr>
        <w:t xml:space="preserve">:-5px;right:65px"&gt;&lt;selector </w:t>
      </w:r>
      <w:proofErr w:type="spellStart"/>
      <w:r w:rsidRPr="00DC744E">
        <w:rPr>
          <w:rFonts w:hint="eastAsia"/>
        </w:rPr>
        <w:t>v-bind:selectorData</w:t>
      </w:r>
      <w:proofErr w:type="spellEnd"/>
      <w:r w:rsidRPr="00DC744E">
        <w:rPr>
          <w:rFonts w:hint="eastAsia"/>
        </w:rPr>
        <w:t>="item"&gt;&lt;/selector&gt;&lt;/div&gt;</w:t>
      </w:r>
    </w:p>
    <w:p w:rsidR="00DC744E" w:rsidRPr="00DC744E" w:rsidRDefault="00DC744E" w:rsidP="00DC744E">
      <w:pPr>
        <w:pStyle w:val="jxa"/>
      </w:pPr>
      <w:r w:rsidRPr="00DC744E">
        <w:t xml:space="preserve">                        &lt;/li&gt;</w:t>
      </w:r>
    </w:p>
    <w:p w:rsidR="00DC744E" w:rsidRDefault="00DC744E" w:rsidP="00DC744E">
      <w:pPr>
        <w:pStyle w:val="jxa"/>
        <w:rPr>
          <w:rFonts w:hint="eastAsia"/>
        </w:rPr>
      </w:pPr>
      <w:r w:rsidRPr="00DC744E">
        <w:t xml:space="preserve">                         &lt;li v-if = "</w:t>
      </w:r>
      <w:proofErr w:type="spellStart"/>
      <w:r w:rsidRPr="00DC744E">
        <w:t>item.type</w:t>
      </w:r>
      <w:proofErr w:type="spellEnd"/>
      <w:r w:rsidRPr="00DC744E">
        <w:t>==='</w:t>
      </w:r>
      <w:proofErr w:type="spellStart"/>
      <w:r w:rsidRPr="00DC744E">
        <w:t>img_video_Upload</w:t>
      </w:r>
      <w:proofErr w:type="spellEnd"/>
      <w:r w:rsidRPr="00DC744E">
        <w:t>'||</w:t>
      </w:r>
      <w:proofErr w:type="spellStart"/>
      <w:r w:rsidRPr="00DC744E">
        <w:t>item.type</w:t>
      </w:r>
      <w:proofErr w:type="spellEnd"/>
      <w:r w:rsidRPr="00DC744E">
        <w:t>==='</w:t>
      </w:r>
      <w:proofErr w:type="spellStart"/>
      <w:r w:rsidRPr="00DC744E">
        <w:t>img_Upload</w:t>
      </w:r>
      <w:proofErr w:type="spellEnd"/>
      <w:r w:rsidRPr="00DC744E">
        <w:t>'</w:t>
      </w:r>
      <w:proofErr w:type="gramStart"/>
      <w:r w:rsidRPr="00DC744E">
        <w:t xml:space="preserve">"  </w:t>
      </w:r>
      <w:proofErr w:type="spellStart"/>
      <w:r w:rsidRPr="00DC744E">
        <w:t>v</w:t>
      </w:r>
      <w:proofErr w:type="gramEnd"/>
      <w:r w:rsidRPr="00DC744E">
        <w:t>-bind:style</w:t>
      </w:r>
      <w:proofErr w:type="spellEnd"/>
      <w:r w:rsidRPr="00DC744E">
        <w:t>="</w:t>
      </w:r>
      <w:proofErr w:type="spellStart"/>
      <w:r w:rsidRPr="00DC744E">
        <w:t>upload_vedio_li</w:t>
      </w:r>
      <w:proofErr w:type="spellEnd"/>
      <w:r w:rsidRPr="00DC744E">
        <w:t>" style="</w:t>
      </w:r>
      <w:proofErr w:type="spellStart"/>
      <w:r w:rsidRPr="00DC744E">
        <w:t>position:relative</w:t>
      </w:r>
      <w:proofErr w:type="spellEnd"/>
      <w:r w:rsidRPr="00DC744E">
        <w:t>"&gt;</w:t>
      </w:r>
    </w:p>
    <w:p w:rsidR="00E93DCE" w:rsidRPr="00DC744E" w:rsidRDefault="00E93DCE" w:rsidP="00E93DCE">
      <w:pPr>
        <w:pStyle w:val="jxb"/>
      </w:pPr>
      <w:r>
        <w:rPr>
          <w:rFonts w:hint="eastAsia"/>
        </w:rPr>
        <w:t>这里的</w:t>
      </w:r>
      <w:r>
        <w:rPr>
          <w:rFonts w:hint="eastAsia"/>
        </w:rPr>
        <w:t>v-if</w:t>
      </w:r>
      <w:r>
        <w:rPr>
          <w:rFonts w:hint="eastAsia"/>
        </w:rPr>
        <w:t>判断是否为图片和视频上传</w:t>
      </w:r>
    </w:p>
    <w:p w:rsidR="00DC744E" w:rsidRPr="00DC744E" w:rsidRDefault="00DC744E" w:rsidP="00DC744E">
      <w:pPr>
        <w:pStyle w:val="jxa"/>
      </w:pPr>
    </w:p>
    <w:p w:rsidR="00DC744E" w:rsidRPr="00DC744E" w:rsidRDefault="00DC744E" w:rsidP="00DC744E">
      <w:pPr>
        <w:pStyle w:val="jxa"/>
        <w:rPr>
          <w:rFonts w:hint="eastAsia"/>
        </w:rPr>
      </w:pPr>
      <w:r w:rsidRPr="00DC744E">
        <w:rPr>
          <w:rFonts w:hint="eastAsia"/>
        </w:rPr>
        <w:t xml:space="preserve">                              &lt;span style="display:inline-block;width:80px;height:20px;line-height:20px;text-align:right;" v-html="</w:t>
      </w:r>
      <w:proofErr w:type="spellStart"/>
      <w:r w:rsidRPr="00DC744E">
        <w:rPr>
          <w:rFonts w:hint="eastAsia"/>
        </w:rPr>
        <w:t>item.rowName</w:t>
      </w:r>
      <w:proofErr w:type="spellEnd"/>
      <w:r w:rsidRPr="00DC744E">
        <w:rPr>
          <w:rFonts w:hint="eastAsia"/>
        </w:rPr>
        <w:t>"&gt;</w:t>
      </w:r>
      <w:r w:rsidRPr="00DC744E">
        <w:rPr>
          <w:rFonts w:hint="eastAsia"/>
        </w:rPr>
        <w:t>视频上传</w:t>
      </w:r>
      <w:r w:rsidRPr="00DC744E">
        <w:rPr>
          <w:rFonts w:hint="eastAsia"/>
        </w:rPr>
        <w:t>:&lt;/span&gt;</w:t>
      </w:r>
    </w:p>
    <w:p w:rsidR="00DC744E" w:rsidRPr="00DC744E" w:rsidRDefault="00DC744E" w:rsidP="00DC744E">
      <w:pPr>
        <w:pStyle w:val="jxa"/>
      </w:pPr>
    </w:p>
    <w:p w:rsidR="00DC744E" w:rsidRDefault="00DC744E" w:rsidP="00DC744E">
      <w:pPr>
        <w:pStyle w:val="jxa"/>
        <w:rPr>
          <w:rFonts w:hint="eastAsia"/>
        </w:rPr>
      </w:pPr>
      <w:r w:rsidRPr="00DC744E">
        <w:t xml:space="preserve">                              &lt;template v-if = "</w:t>
      </w:r>
      <w:proofErr w:type="spellStart"/>
      <w:r w:rsidRPr="00DC744E">
        <w:t>uploadFlag</w:t>
      </w:r>
      <w:proofErr w:type="spellEnd"/>
      <w:r w:rsidRPr="00DC744E">
        <w:t>"&gt;</w:t>
      </w:r>
    </w:p>
    <w:p w:rsidR="00E93DCE" w:rsidRPr="00DC744E" w:rsidRDefault="00E93DCE" w:rsidP="00E93DCE">
      <w:pPr>
        <w:pStyle w:val="jxb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这里片段是否为视频上传，因为图片上传和视频上传的处理逻辑是不一样的</w:t>
      </w:r>
    </w:p>
    <w:p w:rsidR="00DC744E" w:rsidRPr="00DC744E" w:rsidRDefault="00DC744E" w:rsidP="00DC744E">
      <w:pPr>
        <w:pStyle w:val="jxa"/>
      </w:pPr>
      <w:r w:rsidRPr="00DC744E">
        <w:t xml:space="preserve">                                 &lt;</w:t>
      </w:r>
      <w:proofErr w:type="spellStart"/>
      <w:r w:rsidRPr="00DC744E">
        <w:t>input_default</w:t>
      </w:r>
      <w:proofErr w:type="spellEnd"/>
      <w:r w:rsidRPr="00DC744E">
        <w:t xml:space="preserve"> </w:t>
      </w:r>
      <w:proofErr w:type="spellStart"/>
      <w:r w:rsidRPr="00DC744E">
        <w:t>v-bind</w:t>
      </w:r>
      <w:proofErr w:type="gramStart"/>
      <w:r w:rsidRPr="00DC744E">
        <w:t>:width</w:t>
      </w:r>
      <w:proofErr w:type="spellEnd"/>
      <w:proofErr w:type="gramEnd"/>
      <w:r w:rsidRPr="00DC744E">
        <w:t>="</w:t>
      </w:r>
      <w:proofErr w:type="spellStart"/>
      <w:r w:rsidRPr="00DC744E">
        <w:t>item.width</w:t>
      </w:r>
      <w:proofErr w:type="spellEnd"/>
      <w:r w:rsidRPr="00DC744E">
        <w:t xml:space="preserve">"  height="20px" </w:t>
      </w:r>
      <w:proofErr w:type="spellStart"/>
      <w:r w:rsidRPr="00DC744E">
        <w:t>v-bind:defaultObj</w:t>
      </w:r>
      <w:proofErr w:type="spellEnd"/>
      <w:r w:rsidRPr="00DC744E">
        <w:t>="</w:t>
      </w:r>
      <w:proofErr w:type="spellStart"/>
      <w:r w:rsidRPr="00DC744E">
        <w:t>item.defaultObj</w:t>
      </w:r>
      <w:proofErr w:type="spellEnd"/>
      <w:r w:rsidRPr="00DC744E">
        <w:t>"&gt;&lt;/</w:t>
      </w:r>
      <w:proofErr w:type="spellStart"/>
      <w:r w:rsidRPr="00DC744E">
        <w:t>input_default</w:t>
      </w:r>
      <w:proofErr w:type="spellEnd"/>
      <w:r w:rsidRPr="00DC744E">
        <w:t>&gt;</w:t>
      </w:r>
    </w:p>
    <w:p w:rsidR="00DC744E" w:rsidRPr="00DC744E" w:rsidRDefault="00DC744E" w:rsidP="00DC744E">
      <w:pPr>
        <w:pStyle w:val="jxa"/>
      </w:pPr>
      <w:r w:rsidRPr="00DC744E">
        <w:t xml:space="preserve">                                 &lt;a  </w:t>
      </w:r>
      <w:proofErr w:type="spellStart"/>
      <w:r w:rsidRPr="00DC744E">
        <w:t>v-on:click</w:t>
      </w:r>
      <w:proofErr w:type="spellEnd"/>
      <w:r w:rsidRPr="00DC744E">
        <w:t>="</w:t>
      </w:r>
      <w:proofErr w:type="spellStart"/>
      <w:r w:rsidRPr="00DC744E">
        <w:t>addPic</w:t>
      </w:r>
      <w:proofErr w:type="spellEnd"/>
      <w:r w:rsidRPr="00DC744E">
        <w:t>($</w:t>
      </w:r>
      <w:proofErr w:type="spellStart"/>
      <w:r w:rsidRPr="00DC744E">
        <w:t>event,item</w:t>
      </w:r>
      <w:proofErr w:type="spellEnd"/>
      <w:r w:rsidRPr="00DC744E">
        <w:t>)" v-text="</w:t>
      </w:r>
      <w:proofErr w:type="spellStart"/>
      <w:r w:rsidRPr="00DC744E">
        <w:t>item.aText</w:t>
      </w:r>
      <w:proofErr w:type="spellEnd"/>
      <w:r w:rsidRPr="00DC744E">
        <w:t>" style="color:white;font-size:2px !</w:t>
      </w:r>
      <w:proofErr w:type="spellStart"/>
      <w:r w:rsidRPr="00DC744E">
        <w:t>important;text-decoration</w:t>
      </w:r>
      <w:proofErr w:type="spellEnd"/>
      <w:r w:rsidRPr="00DC744E">
        <w:t>: none;width:50px;height:21px;line-height:22px;background-color:#4F66B3;float:right;margin-top:8px"&gt;&lt;/a&gt;</w:t>
      </w:r>
    </w:p>
    <w:p w:rsidR="00DC744E" w:rsidRPr="00DC744E" w:rsidRDefault="00DC744E" w:rsidP="00DC744E">
      <w:pPr>
        <w:pStyle w:val="jxa"/>
      </w:pPr>
    </w:p>
    <w:p w:rsidR="00DC744E" w:rsidRPr="00DC744E" w:rsidRDefault="00DC744E" w:rsidP="00DC744E">
      <w:pPr>
        <w:pStyle w:val="jxa"/>
      </w:pPr>
      <w:r w:rsidRPr="00DC744E">
        <w:t xml:space="preserve">                              &lt;/template&gt;</w:t>
      </w:r>
    </w:p>
    <w:p w:rsidR="00DC744E" w:rsidRDefault="00DC744E" w:rsidP="00DC744E">
      <w:pPr>
        <w:pStyle w:val="jxa"/>
        <w:rPr>
          <w:rFonts w:hint="eastAsia"/>
        </w:rPr>
      </w:pPr>
      <w:r w:rsidRPr="00DC744E">
        <w:t xml:space="preserve">                              &lt;</w:t>
      </w:r>
      <w:proofErr w:type="gramStart"/>
      <w:r w:rsidRPr="00DC744E">
        <w:t>template</w:t>
      </w:r>
      <w:proofErr w:type="gramEnd"/>
      <w:r w:rsidRPr="00DC744E">
        <w:t xml:space="preserve"> v-else&gt;</w:t>
      </w:r>
    </w:p>
    <w:p w:rsidR="00E93DCE" w:rsidRPr="00DC744E" w:rsidRDefault="00E93DCE" w:rsidP="00E93DCE">
      <w:pPr>
        <w:pStyle w:val="jxb"/>
      </w:pPr>
      <w:r>
        <w:rPr>
          <w:rFonts w:hint="eastAsia"/>
        </w:rPr>
        <w:t>这里是图片上传</w:t>
      </w:r>
    </w:p>
    <w:p w:rsidR="00DC744E" w:rsidRPr="00DC744E" w:rsidRDefault="00DC744E" w:rsidP="00DC744E">
      <w:pPr>
        <w:pStyle w:val="jxa"/>
      </w:pPr>
      <w:r w:rsidRPr="00DC744E">
        <w:t xml:space="preserve">                                  &lt;</w:t>
      </w:r>
      <w:proofErr w:type="spellStart"/>
      <w:r w:rsidRPr="00DC744E">
        <w:t>img</w:t>
      </w:r>
      <w:proofErr w:type="spellEnd"/>
      <w:r w:rsidRPr="00DC744E">
        <w:t xml:space="preserve"> </w:t>
      </w:r>
      <w:proofErr w:type="spellStart"/>
      <w:r w:rsidRPr="00DC744E">
        <w:t>v-bind</w:t>
      </w:r>
      <w:proofErr w:type="gramStart"/>
      <w:r w:rsidRPr="00DC744E">
        <w:t>:src</w:t>
      </w:r>
      <w:proofErr w:type="spellEnd"/>
      <w:proofErr w:type="gramEnd"/>
      <w:r w:rsidRPr="00DC744E">
        <w:t>="</w:t>
      </w:r>
      <w:proofErr w:type="spellStart"/>
      <w:r w:rsidRPr="00DC744E">
        <w:t>item.imags.value</w:t>
      </w:r>
      <w:proofErr w:type="spellEnd"/>
      <w:r w:rsidRPr="00DC744E">
        <w:t>" width="250" height="100" style="vertical-align:bottom;margin-bottom:5px" /&gt;</w:t>
      </w:r>
    </w:p>
    <w:p w:rsidR="00DC744E" w:rsidRPr="00DC744E" w:rsidRDefault="00DC744E" w:rsidP="00DC744E">
      <w:pPr>
        <w:pStyle w:val="jxa"/>
      </w:pPr>
      <w:r w:rsidRPr="00DC744E">
        <w:t xml:space="preserve">                                  &lt;a  </w:t>
      </w:r>
      <w:proofErr w:type="spellStart"/>
      <w:r w:rsidRPr="00DC744E">
        <w:t>v-on:click</w:t>
      </w:r>
      <w:proofErr w:type="spellEnd"/>
      <w:r w:rsidRPr="00DC744E">
        <w:t>="</w:t>
      </w:r>
      <w:proofErr w:type="spellStart"/>
      <w:r w:rsidRPr="00DC744E">
        <w:t>removeImage</w:t>
      </w:r>
      <w:proofErr w:type="spellEnd"/>
      <w:r w:rsidRPr="00DC744E">
        <w:t>($</w:t>
      </w:r>
      <w:proofErr w:type="spellStart"/>
      <w:r w:rsidRPr="00DC744E">
        <w:t>event,item</w:t>
      </w:r>
      <w:proofErr w:type="spellEnd"/>
      <w:r w:rsidRPr="00DC744E">
        <w:t xml:space="preserve">)" </w:t>
      </w:r>
      <w:proofErr w:type="spellStart"/>
      <w:r w:rsidRPr="00DC744E">
        <w:t>v-on:mouseenter</w:t>
      </w:r>
      <w:proofErr w:type="spellEnd"/>
      <w:r w:rsidRPr="00DC744E">
        <w:t xml:space="preserve"> = "</w:t>
      </w:r>
      <w:proofErr w:type="spellStart"/>
      <w:r w:rsidRPr="00DC744E">
        <w:t>img_video_btn</w:t>
      </w:r>
      <w:proofErr w:type="spellEnd"/>
      <w:r w:rsidRPr="00DC744E">
        <w:t>" v-text="</w:t>
      </w:r>
      <w:proofErr w:type="spellStart"/>
      <w:r w:rsidRPr="00DC744E">
        <w:t>item.aTextC</w:t>
      </w:r>
      <w:proofErr w:type="spellEnd"/>
      <w:r w:rsidRPr="00DC744E">
        <w:t>" style="color:white;font-size:2px !</w:t>
      </w:r>
      <w:proofErr w:type="spellStart"/>
      <w:r w:rsidRPr="00DC744E">
        <w:t>important;text-decoration</w:t>
      </w:r>
      <w:proofErr w:type="spellEnd"/>
      <w:r w:rsidRPr="00DC744E">
        <w:t>: none;text-aligh:top;width:50px;height:21px;line-height:22px;background-color:#4F66B3;position:absolute;top:45px;right:-80px;margin-top:8px;border-radius:3px"&gt;&lt;/a&gt;</w:t>
      </w:r>
    </w:p>
    <w:p w:rsidR="00DC744E" w:rsidRPr="00DC744E" w:rsidRDefault="00DC744E" w:rsidP="00DC744E">
      <w:pPr>
        <w:pStyle w:val="jxa"/>
      </w:pPr>
      <w:r w:rsidRPr="00DC744E">
        <w:t xml:space="preserve">                                  &lt;a  </w:t>
      </w:r>
      <w:proofErr w:type="spellStart"/>
      <w:r w:rsidRPr="00DC744E">
        <w:t>v-on:click</w:t>
      </w:r>
      <w:proofErr w:type="spellEnd"/>
      <w:r w:rsidRPr="00DC744E">
        <w:t>="</w:t>
      </w:r>
      <w:proofErr w:type="spellStart"/>
      <w:r w:rsidRPr="00DC744E">
        <w:t>uploadImage</w:t>
      </w:r>
      <w:proofErr w:type="spellEnd"/>
      <w:r w:rsidRPr="00DC744E">
        <w:t>($</w:t>
      </w:r>
      <w:proofErr w:type="spellStart"/>
      <w:r w:rsidRPr="00DC744E">
        <w:t>event,item</w:t>
      </w:r>
      <w:proofErr w:type="spellEnd"/>
      <w:r w:rsidRPr="00DC744E">
        <w:t xml:space="preserve">)" </w:t>
      </w:r>
      <w:proofErr w:type="spellStart"/>
      <w:r w:rsidRPr="00DC744E">
        <w:t>v-on:mouseenter</w:t>
      </w:r>
      <w:proofErr w:type="spellEnd"/>
      <w:r w:rsidRPr="00DC744E">
        <w:t xml:space="preserve"> = "</w:t>
      </w:r>
      <w:proofErr w:type="spellStart"/>
      <w:r w:rsidRPr="00DC744E">
        <w:t>img_video_btn</w:t>
      </w:r>
      <w:proofErr w:type="spellEnd"/>
      <w:r w:rsidRPr="00DC744E">
        <w:t>" v-text="</w:t>
      </w:r>
      <w:proofErr w:type="spellStart"/>
      <w:r w:rsidRPr="00DC744E">
        <w:t>item.aTextU</w:t>
      </w:r>
      <w:proofErr w:type="spellEnd"/>
      <w:r w:rsidRPr="00DC744E">
        <w:t>" style="color:white;font-size:2px !</w:t>
      </w:r>
      <w:proofErr w:type="spellStart"/>
      <w:r w:rsidRPr="00DC744E">
        <w:t>important;text-decoration</w:t>
      </w:r>
      <w:proofErr w:type="spellEnd"/>
      <w:r w:rsidRPr="00DC744E">
        <w:t>: none;text-aligh:center;width:50px;height:21px;line-height:22px;background-color:#4F66B3;margin-top:8px;position:absolute;top:15px;right:-80px;border-radius:3px"&gt;&lt;/a&gt;</w:t>
      </w:r>
    </w:p>
    <w:p w:rsidR="00DC744E" w:rsidRPr="00DC744E" w:rsidRDefault="00DC744E" w:rsidP="00DC744E">
      <w:pPr>
        <w:pStyle w:val="jxa"/>
      </w:pPr>
      <w:r w:rsidRPr="00DC744E">
        <w:t xml:space="preserve">                                &lt;/template&gt;</w:t>
      </w:r>
    </w:p>
    <w:p w:rsidR="00DC744E" w:rsidRPr="00DC744E" w:rsidRDefault="00DC744E" w:rsidP="00DC744E">
      <w:pPr>
        <w:pStyle w:val="jxa"/>
      </w:pPr>
      <w:r w:rsidRPr="00DC744E">
        <w:t xml:space="preserve">                                    &lt;video v-if="</w:t>
      </w:r>
      <w:proofErr w:type="spellStart"/>
      <w:r w:rsidRPr="00DC744E">
        <w:t>item.type</w:t>
      </w:r>
      <w:proofErr w:type="spellEnd"/>
      <w:r w:rsidRPr="00DC744E">
        <w:t>==='</w:t>
      </w:r>
      <w:proofErr w:type="spellStart"/>
      <w:r w:rsidRPr="00DC744E">
        <w:t>img_video_Upload</w:t>
      </w:r>
      <w:proofErr w:type="spellEnd"/>
      <w:r w:rsidRPr="00DC744E">
        <w:t xml:space="preserve">'" </w:t>
      </w:r>
      <w:proofErr w:type="spellStart"/>
      <w:r w:rsidRPr="00DC744E">
        <w:t>v-bind</w:t>
      </w:r>
      <w:proofErr w:type="gramStart"/>
      <w:r w:rsidRPr="00DC744E">
        <w:t>:src</w:t>
      </w:r>
      <w:proofErr w:type="spellEnd"/>
      <w:proofErr w:type="gramEnd"/>
      <w:r w:rsidRPr="00DC744E">
        <w:t xml:space="preserve"> = "</w:t>
      </w:r>
      <w:proofErr w:type="spellStart"/>
      <w:r w:rsidRPr="00DC744E">
        <w:t>item.videos.value</w:t>
      </w:r>
      <w:proofErr w:type="spellEnd"/>
      <w:r w:rsidRPr="00DC744E">
        <w:t xml:space="preserve">"  </w:t>
      </w:r>
      <w:proofErr w:type="spellStart"/>
      <w:r w:rsidRPr="00DC744E">
        <w:t>v-on:loadeddata</w:t>
      </w:r>
      <w:proofErr w:type="spellEnd"/>
      <w:r w:rsidRPr="00DC744E">
        <w:t>="</w:t>
      </w:r>
      <w:proofErr w:type="spellStart"/>
      <w:r w:rsidRPr="00DC744E">
        <w:t>loadeddata</w:t>
      </w:r>
      <w:proofErr w:type="spellEnd"/>
      <w:r w:rsidRPr="00DC744E">
        <w:t>($</w:t>
      </w:r>
      <w:proofErr w:type="spellStart"/>
      <w:r w:rsidRPr="00DC744E">
        <w:t>event,item</w:t>
      </w:r>
      <w:proofErr w:type="spellEnd"/>
      <w:r w:rsidRPr="00DC744E">
        <w:t>)" v-show="false" id="</w:t>
      </w:r>
      <w:proofErr w:type="spellStart"/>
      <w:r w:rsidRPr="00DC744E">
        <w:t>videoId</w:t>
      </w:r>
      <w:proofErr w:type="spellEnd"/>
      <w:r w:rsidRPr="00DC744E">
        <w:t>" controls="true"&gt;</w:t>
      </w:r>
    </w:p>
    <w:p w:rsidR="00DC744E" w:rsidRPr="00DC744E" w:rsidRDefault="00DC744E" w:rsidP="00DC744E">
      <w:pPr>
        <w:pStyle w:val="jxa"/>
      </w:pPr>
    </w:p>
    <w:p w:rsidR="00DC744E" w:rsidRDefault="00DC744E" w:rsidP="00DC744E">
      <w:pPr>
        <w:pStyle w:val="jxa"/>
        <w:rPr>
          <w:rFonts w:hint="eastAsia"/>
        </w:rPr>
      </w:pPr>
      <w:r w:rsidRPr="00DC744E">
        <w:t xml:space="preserve">                                    &lt;/video&gt;</w:t>
      </w:r>
    </w:p>
    <w:p w:rsidR="00B51752" w:rsidRPr="00DC744E" w:rsidRDefault="00B51752" w:rsidP="00B51752">
      <w:pPr>
        <w:pStyle w:val="jxb"/>
      </w:pPr>
      <w:r>
        <w:rPr>
          <w:rFonts w:hint="eastAsia"/>
        </w:rPr>
        <w:t>这是一个隐藏的</w:t>
      </w:r>
      <w:r>
        <w:rPr>
          <w:rFonts w:hint="eastAsia"/>
        </w:rPr>
        <w:t>video</w:t>
      </w:r>
      <w:r>
        <w:rPr>
          <w:rFonts w:hint="eastAsia"/>
        </w:rPr>
        <w:t>标签，用来作为加载视频的标的</w:t>
      </w:r>
    </w:p>
    <w:p w:rsidR="00DC744E" w:rsidRDefault="00DC744E" w:rsidP="00DC744E">
      <w:pPr>
        <w:pStyle w:val="jxa"/>
        <w:rPr>
          <w:rFonts w:hint="eastAsia"/>
        </w:rPr>
      </w:pPr>
      <w:r w:rsidRPr="00DC744E">
        <w:t xml:space="preserve">                                &lt;input type="file" </w:t>
      </w:r>
      <w:proofErr w:type="spellStart"/>
      <w:r w:rsidRPr="00DC744E">
        <w:t>v-bind</w:t>
      </w:r>
      <w:proofErr w:type="gramStart"/>
      <w:r w:rsidRPr="00DC744E">
        <w:t>:accept</w:t>
      </w:r>
      <w:proofErr w:type="spellEnd"/>
      <w:proofErr w:type="gramEnd"/>
      <w:r w:rsidRPr="00DC744E">
        <w:t>="</w:t>
      </w:r>
      <w:proofErr w:type="spellStart"/>
      <w:r w:rsidRPr="00DC744E">
        <w:t>item.accept</w:t>
      </w:r>
      <w:proofErr w:type="spellEnd"/>
      <w:r w:rsidRPr="00DC744E">
        <w:t xml:space="preserve">"  </w:t>
      </w:r>
      <w:proofErr w:type="spellStart"/>
      <w:r w:rsidRPr="00DC744E">
        <w:t>v-bind:id</w:t>
      </w:r>
      <w:proofErr w:type="spellEnd"/>
      <w:r w:rsidRPr="00DC744E">
        <w:t>="</w:t>
      </w:r>
      <w:proofErr w:type="spellStart"/>
      <w:r w:rsidRPr="00DC744E">
        <w:t>item.uuids</w:t>
      </w:r>
      <w:proofErr w:type="spellEnd"/>
      <w:r w:rsidRPr="00DC744E">
        <w:t>" @change="</w:t>
      </w:r>
      <w:proofErr w:type="spellStart"/>
      <w:r w:rsidRPr="00DC744E">
        <w:t>onFileChange</w:t>
      </w:r>
      <w:proofErr w:type="spellEnd"/>
      <w:r w:rsidRPr="00DC744E">
        <w:t>($</w:t>
      </w:r>
      <w:proofErr w:type="spellStart"/>
      <w:r w:rsidRPr="00DC744E">
        <w:t>event,item</w:t>
      </w:r>
      <w:proofErr w:type="spellEnd"/>
      <w:r w:rsidRPr="00DC744E">
        <w:t>)"  multiple style="</w:t>
      </w:r>
      <w:proofErr w:type="spellStart"/>
      <w:r w:rsidRPr="00DC744E">
        <w:t>display:none</w:t>
      </w:r>
      <w:proofErr w:type="spellEnd"/>
      <w:r w:rsidRPr="00DC744E">
        <w:t>" &gt;</w:t>
      </w:r>
    </w:p>
    <w:p w:rsidR="00B51752" w:rsidRPr="00DC744E" w:rsidRDefault="00B51752" w:rsidP="00B51752">
      <w:pPr>
        <w:pStyle w:val="jxb"/>
      </w:pPr>
      <w:r>
        <w:rPr>
          <w:rFonts w:hint="eastAsia"/>
        </w:rPr>
        <w:t>这是一个隐藏的</w:t>
      </w:r>
      <w:r>
        <w:rPr>
          <w:rFonts w:hint="eastAsia"/>
        </w:rPr>
        <w:t>type</w:t>
      </w:r>
      <w:r>
        <w:rPr>
          <w:rFonts w:hint="eastAsia"/>
        </w:rPr>
        <w:t>为“</w:t>
      </w:r>
      <w:r>
        <w:rPr>
          <w:rFonts w:hint="eastAsia"/>
        </w:rPr>
        <w:t>file</w:t>
      </w:r>
      <w:r>
        <w:rPr>
          <w:rFonts w:hint="eastAsia"/>
        </w:rPr>
        <w:t>”的</w:t>
      </w:r>
      <w:r>
        <w:rPr>
          <w:rFonts w:hint="eastAsia"/>
        </w:rPr>
        <w:t>input</w:t>
      </w:r>
      <w:r>
        <w:rPr>
          <w:rFonts w:hint="eastAsia"/>
        </w:rPr>
        <w:t>，这是用来处理上传的表单控件，因样式太丑而被隐藏，由相应的</w:t>
      </w:r>
      <w:r>
        <w:rPr>
          <w:rFonts w:hint="eastAsia"/>
        </w:rPr>
        <w:t>a</w:t>
      </w:r>
      <w:r>
        <w:rPr>
          <w:rFonts w:hint="eastAsia"/>
        </w:rPr>
        <w:t>标签或</w:t>
      </w:r>
      <w:r>
        <w:rPr>
          <w:rFonts w:hint="eastAsia"/>
        </w:rPr>
        <w:t>button</w:t>
      </w:r>
      <w:r>
        <w:rPr>
          <w:rFonts w:hint="eastAsia"/>
        </w:rPr>
        <w:t>标签触发该</w:t>
      </w:r>
      <w:r>
        <w:rPr>
          <w:rFonts w:hint="eastAsia"/>
        </w:rPr>
        <w:t>input</w:t>
      </w:r>
      <w:r>
        <w:rPr>
          <w:rFonts w:hint="eastAsia"/>
        </w:rPr>
        <w:t>的</w:t>
      </w:r>
      <w:r>
        <w:rPr>
          <w:rFonts w:hint="eastAsia"/>
        </w:rPr>
        <w:t>change</w:t>
      </w:r>
      <w:r>
        <w:rPr>
          <w:rFonts w:hint="eastAsia"/>
        </w:rPr>
        <w:t>事件从而完成上传动作</w:t>
      </w:r>
    </w:p>
    <w:p w:rsidR="00DC744E" w:rsidRPr="00DC744E" w:rsidRDefault="00DC744E" w:rsidP="00DC744E">
      <w:pPr>
        <w:pStyle w:val="jxa"/>
      </w:pPr>
      <w:r w:rsidRPr="00DC744E">
        <w:lastRenderedPageBreak/>
        <w:t xml:space="preserve">                        &lt;/li&gt;</w:t>
      </w:r>
    </w:p>
    <w:p w:rsidR="00DC744E" w:rsidRPr="00DC744E" w:rsidRDefault="00DC744E" w:rsidP="00DC744E">
      <w:pPr>
        <w:pStyle w:val="jxa"/>
      </w:pPr>
      <w:r w:rsidRPr="00DC744E">
        <w:t xml:space="preserve">                    &lt;/template&gt;</w:t>
      </w:r>
    </w:p>
    <w:p w:rsidR="00DC744E" w:rsidRPr="00DC744E" w:rsidRDefault="00DC744E" w:rsidP="00DC744E">
      <w:pPr>
        <w:pStyle w:val="jxa"/>
      </w:pPr>
    </w:p>
    <w:p w:rsidR="00DC744E" w:rsidRPr="00DC744E" w:rsidRDefault="00DC744E" w:rsidP="00DC744E">
      <w:pPr>
        <w:pStyle w:val="jxa"/>
      </w:pPr>
    </w:p>
    <w:p w:rsidR="00DC744E" w:rsidRPr="00DC744E" w:rsidRDefault="00DC744E" w:rsidP="00DC744E">
      <w:pPr>
        <w:pStyle w:val="jxa"/>
      </w:pPr>
      <w:r w:rsidRPr="00DC744E">
        <w:t xml:space="preserve">                &lt;/</w:t>
      </w:r>
      <w:proofErr w:type="spellStart"/>
      <w:r w:rsidRPr="00DC744E">
        <w:t>ul</w:t>
      </w:r>
      <w:proofErr w:type="spellEnd"/>
      <w:r w:rsidRPr="00DC744E">
        <w:t>&gt;</w:t>
      </w:r>
    </w:p>
    <w:p w:rsidR="00DC744E" w:rsidRPr="00DC744E" w:rsidRDefault="00DC744E" w:rsidP="00DC744E">
      <w:pPr>
        <w:pStyle w:val="jxa"/>
      </w:pPr>
      <w:r w:rsidRPr="00DC744E">
        <w:t xml:space="preserve">                &lt;</w:t>
      </w:r>
      <w:proofErr w:type="gramStart"/>
      <w:r w:rsidRPr="00DC744E">
        <w:t>div</w:t>
      </w:r>
      <w:proofErr w:type="gramEnd"/>
      <w:r w:rsidRPr="00DC744E">
        <w:t xml:space="preserve"> v-else&gt;</w:t>
      </w:r>
    </w:p>
    <w:p w:rsidR="00DC744E" w:rsidRPr="00DC744E" w:rsidRDefault="00DC744E" w:rsidP="00DC744E">
      <w:pPr>
        <w:pStyle w:val="jxa"/>
      </w:pPr>
      <w:r w:rsidRPr="00DC744E">
        <w:t xml:space="preserve">                    &lt;</w:t>
      </w:r>
      <w:proofErr w:type="spellStart"/>
      <w:r w:rsidRPr="00DC744E">
        <w:t>tableListVideo</w:t>
      </w:r>
      <w:proofErr w:type="spellEnd"/>
      <w:r w:rsidRPr="00DC744E">
        <w:t xml:space="preserve"> </w:t>
      </w:r>
      <w:proofErr w:type="spellStart"/>
      <w:r w:rsidRPr="00DC744E">
        <w:t>v-bind</w:t>
      </w:r>
      <w:proofErr w:type="gramStart"/>
      <w:r w:rsidRPr="00DC744E">
        <w:t>:isComponent</w:t>
      </w:r>
      <w:proofErr w:type="spellEnd"/>
      <w:proofErr w:type="gramEnd"/>
      <w:r w:rsidRPr="00DC744E">
        <w:t>="</w:t>
      </w:r>
      <w:proofErr w:type="spellStart"/>
      <w:r w:rsidRPr="00DC744E">
        <w:t>isComponentData</w:t>
      </w:r>
      <w:proofErr w:type="spellEnd"/>
      <w:r w:rsidRPr="00DC744E">
        <w:t>"&gt;&lt;/</w:t>
      </w:r>
      <w:proofErr w:type="spellStart"/>
      <w:r w:rsidRPr="00DC744E">
        <w:t>tableListVideo</w:t>
      </w:r>
      <w:proofErr w:type="spellEnd"/>
      <w:r w:rsidRPr="00DC744E">
        <w:t>&gt;</w:t>
      </w:r>
    </w:p>
    <w:p w:rsidR="00DC744E" w:rsidRPr="00DC744E" w:rsidRDefault="00DC744E" w:rsidP="00DC744E">
      <w:pPr>
        <w:pStyle w:val="jxa"/>
      </w:pPr>
      <w:r w:rsidRPr="00DC744E">
        <w:t xml:space="preserve">                &lt;/div&gt;</w:t>
      </w:r>
    </w:p>
    <w:p w:rsidR="00DC744E" w:rsidRPr="00DC744E" w:rsidRDefault="00DC744E" w:rsidP="00DC744E">
      <w:pPr>
        <w:pStyle w:val="jxa"/>
      </w:pPr>
      <w:r w:rsidRPr="00DC744E">
        <w:t xml:space="preserve">                &lt;div style="</w:t>
      </w:r>
      <w:proofErr w:type="spellStart"/>
      <w:r w:rsidRPr="00DC744E">
        <w:t>text-align</w:t>
      </w:r>
      <w:proofErr w:type="gramStart"/>
      <w:r w:rsidRPr="00DC744E">
        <w:t>:center</w:t>
      </w:r>
      <w:proofErr w:type="spellEnd"/>
      <w:proofErr w:type="gramEnd"/>
      <w:r w:rsidRPr="00DC744E">
        <w:t>;" &gt;</w:t>
      </w:r>
    </w:p>
    <w:p w:rsidR="00DC744E" w:rsidRPr="00DC744E" w:rsidRDefault="00DC744E" w:rsidP="00DC744E">
      <w:pPr>
        <w:pStyle w:val="jxa"/>
      </w:pPr>
      <w:r w:rsidRPr="00DC744E">
        <w:t xml:space="preserve">                    &lt;</w:t>
      </w:r>
      <w:proofErr w:type="spellStart"/>
      <w:r w:rsidRPr="00DC744E">
        <w:t>btn</w:t>
      </w:r>
      <w:proofErr w:type="spellEnd"/>
      <w:r w:rsidRPr="00DC744E">
        <w:t xml:space="preserve"> v-for="key in </w:t>
      </w:r>
      <w:proofErr w:type="spellStart"/>
      <w:r w:rsidRPr="00DC744E">
        <w:t>AlertInputArr.btn</w:t>
      </w:r>
      <w:proofErr w:type="spellEnd"/>
      <w:r w:rsidRPr="00DC744E">
        <w:t xml:space="preserve">" </w:t>
      </w:r>
      <w:proofErr w:type="spellStart"/>
      <w:r w:rsidRPr="00DC744E">
        <w:t>v-bind</w:t>
      </w:r>
      <w:proofErr w:type="gramStart"/>
      <w:r w:rsidRPr="00DC744E">
        <w:t>:props</w:t>
      </w:r>
      <w:proofErr w:type="gramEnd"/>
      <w:r w:rsidRPr="00DC744E">
        <w:t>_btn_data_obj</w:t>
      </w:r>
      <w:proofErr w:type="spellEnd"/>
      <w:r w:rsidRPr="00DC744E">
        <w:t>="key"&gt;&lt;/</w:t>
      </w:r>
      <w:proofErr w:type="spellStart"/>
      <w:r w:rsidRPr="00DC744E">
        <w:t>btn</w:t>
      </w:r>
      <w:proofErr w:type="spellEnd"/>
      <w:r w:rsidRPr="00DC744E">
        <w:t>&gt;</w:t>
      </w:r>
    </w:p>
    <w:p w:rsidR="00DC744E" w:rsidRPr="00DC744E" w:rsidRDefault="00DC744E" w:rsidP="00DC744E">
      <w:pPr>
        <w:pStyle w:val="jxa"/>
      </w:pPr>
      <w:r w:rsidRPr="00DC744E">
        <w:t xml:space="preserve">                &lt;/div&gt;</w:t>
      </w:r>
    </w:p>
    <w:p w:rsidR="00DC744E" w:rsidRPr="00DC744E" w:rsidRDefault="00DC744E" w:rsidP="00DC744E">
      <w:pPr>
        <w:pStyle w:val="jxa"/>
      </w:pPr>
      <w:r w:rsidRPr="00DC744E">
        <w:t xml:space="preserve">        &lt;/div&gt;</w:t>
      </w:r>
    </w:p>
    <w:p w:rsidR="00DC744E" w:rsidRPr="00DC744E" w:rsidRDefault="00DC744E" w:rsidP="00DC744E">
      <w:pPr>
        <w:pStyle w:val="jxa"/>
      </w:pPr>
    </w:p>
    <w:p w:rsidR="00DC744E" w:rsidRPr="00DC744E" w:rsidRDefault="00DC744E" w:rsidP="00DC744E">
      <w:pPr>
        <w:pStyle w:val="jxa"/>
      </w:pPr>
      <w:r w:rsidRPr="00DC744E">
        <w:t xml:space="preserve">    &lt;/div&gt;</w:t>
      </w:r>
    </w:p>
    <w:p w:rsidR="00DC744E" w:rsidRPr="00DC744E" w:rsidRDefault="00DC744E" w:rsidP="00DC744E">
      <w:pPr>
        <w:pStyle w:val="jxa"/>
      </w:pPr>
      <w:r w:rsidRPr="00DC744E">
        <w:t>&lt;/template&gt;</w:t>
      </w:r>
    </w:p>
    <w:p w:rsidR="00DC744E" w:rsidRPr="00DC744E" w:rsidRDefault="00DC744E" w:rsidP="00DC744E">
      <w:pPr>
        <w:pStyle w:val="jxa"/>
      </w:pPr>
      <w:r w:rsidRPr="00DC744E">
        <w:t>&lt;script type="text/</w:t>
      </w:r>
      <w:proofErr w:type="spellStart"/>
      <w:r w:rsidRPr="00DC744E">
        <w:t>javascript</w:t>
      </w:r>
      <w:proofErr w:type="spellEnd"/>
      <w:r w:rsidRPr="00DC744E">
        <w:t>"&gt;</w:t>
      </w:r>
    </w:p>
    <w:p w:rsidR="00DC744E" w:rsidRPr="00DC744E" w:rsidRDefault="00DC744E" w:rsidP="00DC744E">
      <w:pPr>
        <w:pStyle w:val="jxa"/>
      </w:pPr>
      <w:proofErr w:type="gramStart"/>
      <w:r w:rsidRPr="00DC744E">
        <w:t>import</w:t>
      </w:r>
      <w:proofErr w:type="gramEnd"/>
      <w:r w:rsidRPr="00DC744E">
        <w:t xml:space="preserve"> </w:t>
      </w:r>
      <w:proofErr w:type="spellStart"/>
      <w:r w:rsidRPr="00DC744E">
        <w:t>input_default</w:t>
      </w:r>
      <w:proofErr w:type="spellEnd"/>
      <w:r w:rsidRPr="00DC744E">
        <w:t xml:space="preserve"> from "./</w:t>
      </w:r>
      <w:proofErr w:type="spellStart"/>
      <w:r w:rsidRPr="00DC744E">
        <w:t>input_default.vue</w:t>
      </w:r>
      <w:proofErr w:type="spellEnd"/>
      <w:r w:rsidRPr="00DC744E">
        <w:t>";</w:t>
      </w:r>
    </w:p>
    <w:p w:rsidR="00DC744E" w:rsidRPr="00DC744E" w:rsidRDefault="00DC744E" w:rsidP="00DC744E">
      <w:pPr>
        <w:pStyle w:val="jxa"/>
      </w:pPr>
      <w:proofErr w:type="gramStart"/>
      <w:r w:rsidRPr="00DC744E">
        <w:t>import</w:t>
      </w:r>
      <w:proofErr w:type="gramEnd"/>
      <w:r w:rsidRPr="00DC744E">
        <w:t xml:space="preserve"> </w:t>
      </w:r>
      <w:proofErr w:type="spellStart"/>
      <w:r w:rsidRPr="00DC744E">
        <w:t>vedioListStore</w:t>
      </w:r>
      <w:proofErr w:type="spellEnd"/>
      <w:r w:rsidRPr="00DC744E">
        <w:t xml:space="preserve"> from "../</w:t>
      </w:r>
      <w:proofErr w:type="spellStart"/>
      <w:r w:rsidRPr="00DC744E">
        <w:t>vuex</w:t>
      </w:r>
      <w:proofErr w:type="spellEnd"/>
      <w:r w:rsidRPr="00DC744E">
        <w:t>/vedioListStore.js";</w:t>
      </w:r>
    </w:p>
    <w:p w:rsidR="00DC744E" w:rsidRPr="00DC744E" w:rsidRDefault="00DC744E" w:rsidP="00DC744E">
      <w:pPr>
        <w:pStyle w:val="jxa"/>
      </w:pPr>
      <w:proofErr w:type="gramStart"/>
      <w:r w:rsidRPr="00DC744E">
        <w:t>import</w:t>
      </w:r>
      <w:proofErr w:type="gramEnd"/>
      <w:r w:rsidRPr="00DC744E">
        <w:t xml:space="preserve"> </w:t>
      </w:r>
      <w:proofErr w:type="spellStart"/>
      <w:r w:rsidRPr="00DC744E">
        <w:t>tableListVideo</w:t>
      </w:r>
      <w:proofErr w:type="spellEnd"/>
      <w:r w:rsidRPr="00DC744E">
        <w:t xml:space="preserve"> from "./</w:t>
      </w:r>
      <w:proofErr w:type="spellStart"/>
      <w:r w:rsidRPr="00DC744E">
        <w:t>addVideoList.vue</w:t>
      </w:r>
      <w:proofErr w:type="spellEnd"/>
      <w:r w:rsidRPr="00DC744E">
        <w:t>";</w:t>
      </w:r>
    </w:p>
    <w:p w:rsidR="00DC744E" w:rsidRPr="00DC744E" w:rsidRDefault="00DC744E" w:rsidP="00DC744E">
      <w:pPr>
        <w:pStyle w:val="jxa"/>
      </w:pPr>
      <w:proofErr w:type="gramStart"/>
      <w:r w:rsidRPr="00DC744E">
        <w:t>import</w:t>
      </w:r>
      <w:proofErr w:type="gramEnd"/>
      <w:r w:rsidRPr="00DC744E">
        <w:t xml:space="preserve"> </w:t>
      </w:r>
      <w:proofErr w:type="spellStart"/>
      <w:r w:rsidRPr="00DC744E">
        <w:t>btn</w:t>
      </w:r>
      <w:proofErr w:type="spellEnd"/>
      <w:r w:rsidRPr="00DC744E">
        <w:t xml:space="preserve"> from "./</w:t>
      </w:r>
      <w:proofErr w:type="spellStart"/>
      <w:r w:rsidRPr="00DC744E">
        <w:t>btn.vue</w:t>
      </w:r>
      <w:proofErr w:type="spellEnd"/>
      <w:r w:rsidRPr="00DC744E">
        <w:t>";</w:t>
      </w:r>
    </w:p>
    <w:p w:rsidR="00DC744E" w:rsidRPr="00DC744E" w:rsidRDefault="00DC744E" w:rsidP="00DC744E">
      <w:pPr>
        <w:pStyle w:val="jxa"/>
      </w:pPr>
      <w:proofErr w:type="gramStart"/>
      <w:r w:rsidRPr="00DC744E">
        <w:t>import</w:t>
      </w:r>
      <w:proofErr w:type="gramEnd"/>
      <w:r w:rsidRPr="00DC744E">
        <w:t xml:space="preserve"> selector from "./</w:t>
      </w:r>
      <w:proofErr w:type="spellStart"/>
      <w:r w:rsidRPr="00DC744E">
        <w:t>powerSelector.vue</w:t>
      </w:r>
      <w:proofErr w:type="spellEnd"/>
      <w:r w:rsidRPr="00DC744E">
        <w:t>";</w:t>
      </w:r>
    </w:p>
    <w:p w:rsidR="00DC744E" w:rsidRPr="00DC744E" w:rsidRDefault="00DC744E" w:rsidP="00DC744E">
      <w:pPr>
        <w:pStyle w:val="jxa"/>
      </w:pPr>
      <w:proofErr w:type="gramStart"/>
      <w:r w:rsidRPr="00DC744E">
        <w:t>import</w:t>
      </w:r>
      <w:proofErr w:type="gramEnd"/>
      <w:r w:rsidRPr="00DC744E">
        <w:t xml:space="preserve"> store from "../</w:t>
      </w:r>
      <w:proofErr w:type="spellStart"/>
      <w:r w:rsidRPr="00DC744E">
        <w:t>vuex</w:t>
      </w:r>
      <w:proofErr w:type="spellEnd"/>
      <w:r w:rsidRPr="00DC744E">
        <w:t>/store.js";</w:t>
      </w:r>
    </w:p>
    <w:p w:rsidR="00DC744E" w:rsidRPr="00DC744E" w:rsidRDefault="00DC744E" w:rsidP="00DC744E">
      <w:pPr>
        <w:pStyle w:val="jxa"/>
      </w:pPr>
    </w:p>
    <w:p w:rsidR="00DC744E" w:rsidRPr="00DC744E" w:rsidRDefault="00DC744E" w:rsidP="00DC744E">
      <w:pPr>
        <w:pStyle w:val="jxa"/>
      </w:pPr>
      <w:proofErr w:type="gramStart"/>
      <w:r w:rsidRPr="00DC744E">
        <w:t>import</w:t>
      </w:r>
      <w:proofErr w:type="gramEnd"/>
      <w:r w:rsidRPr="00DC744E">
        <w:t xml:space="preserve"> </w:t>
      </w:r>
      <w:proofErr w:type="spellStart"/>
      <w:r w:rsidRPr="00DC744E">
        <w:t>axios</w:t>
      </w:r>
      <w:proofErr w:type="spellEnd"/>
      <w:r w:rsidRPr="00DC744E">
        <w:t xml:space="preserve"> from '</w:t>
      </w:r>
      <w:proofErr w:type="spellStart"/>
      <w:r w:rsidRPr="00DC744E">
        <w:t>axios</w:t>
      </w:r>
      <w:proofErr w:type="spellEnd"/>
      <w:r w:rsidRPr="00DC744E">
        <w:t>';</w:t>
      </w:r>
    </w:p>
    <w:p w:rsidR="00DC744E" w:rsidRPr="00DC744E" w:rsidRDefault="00DC744E" w:rsidP="00DC744E">
      <w:pPr>
        <w:pStyle w:val="jxa"/>
        <w:rPr>
          <w:rFonts w:hint="eastAsia"/>
        </w:rPr>
      </w:pPr>
      <w:r w:rsidRPr="00DC744E">
        <w:rPr>
          <w:rFonts w:hint="eastAsia"/>
        </w:rPr>
        <w:t>//</w:t>
      </w:r>
      <w:r w:rsidRPr="00DC744E">
        <w:rPr>
          <w:rFonts w:hint="eastAsia"/>
        </w:rPr>
        <w:t>允许跨域请求携带</w:t>
      </w:r>
      <w:r w:rsidRPr="00DC744E">
        <w:rPr>
          <w:rFonts w:hint="eastAsia"/>
        </w:rPr>
        <w:t>cookie</w:t>
      </w:r>
    </w:p>
    <w:p w:rsidR="00DC744E" w:rsidRDefault="00DC744E" w:rsidP="00DC744E">
      <w:pPr>
        <w:pStyle w:val="jxa"/>
        <w:rPr>
          <w:rFonts w:hint="eastAsia"/>
        </w:rPr>
      </w:pPr>
      <w:proofErr w:type="spellStart"/>
      <w:r w:rsidRPr="00DC744E">
        <w:t>axios.defaults.withCredentials</w:t>
      </w:r>
      <w:proofErr w:type="spellEnd"/>
      <w:r w:rsidRPr="00DC744E">
        <w:t xml:space="preserve"> = true;</w:t>
      </w:r>
    </w:p>
    <w:p w:rsidR="00222871" w:rsidRPr="00DC744E" w:rsidRDefault="00222871" w:rsidP="00222871">
      <w:pPr>
        <w:pStyle w:val="jxb"/>
      </w:pPr>
      <w:r>
        <w:rPr>
          <w:rFonts w:hint="eastAsia"/>
        </w:rPr>
        <w:t>引入需要用到的组件</w:t>
      </w:r>
    </w:p>
    <w:p w:rsidR="00DC744E" w:rsidRPr="00DC744E" w:rsidRDefault="00DC744E" w:rsidP="00DC744E">
      <w:pPr>
        <w:pStyle w:val="jxa"/>
      </w:pPr>
      <w:proofErr w:type="gramStart"/>
      <w:r w:rsidRPr="00DC744E">
        <w:t>export</w:t>
      </w:r>
      <w:proofErr w:type="gramEnd"/>
      <w:r w:rsidRPr="00DC744E">
        <w:t xml:space="preserve"> default {</w:t>
      </w:r>
    </w:p>
    <w:p w:rsidR="00DC744E" w:rsidRPr="00DC744E" w:rsidRDefault="00DC744E" w:rsidP="00DC744E">
      <w:pPr>
        <w:pStyle w:val="jxa"/>
      </w:pPr>
      <w:r w:rsidRPr="00DC744E">
        <w:t xml:space="preserve">     </w:t>
      </w:r>
      <w:proofErr w:type="gramStart"/>
      <w:r w:rsidRPr="00DC744E">
        <w:t>name</w:t>
      </w:r>
      <w:proofErr w:type="gramEnd"/>
      <w:r w:rsidRPr="00DC744E">
        <w:t>: '</w:t>
      </w:r>
      <w:proofErr w:type="spellStart"/>
      <w:r w:rsidRPr="00DC744E">
        <w:t>btn_add</w:t>
      </w:r>
      <w:proofErr w:type="spellEnd"/>
      <w:r w:rsidRPr="00DC744E">
        <w:t>',</w:t>
      </w:r>
    </w:p>
    <w:p w:rsidR="00DC744E" w:rsidRPr="00DC744E" w:rsidRDefault="00DC744E" w:rsidP="00DC744E">
      <w:pPr>
        <w:pStyle w:val="jxa"/>
      </w:pPr>
      <w:r w:rsidRPr="00DC744E">
        <w:t xml:space="preserve">      </w:t>
      </w:r>
      <w:proofErr w:type="gramStart"/>
      <w:r w:rsidRPr="00DC744E">
        <w:t>data</w:t>
      </w:r>
      <w:proofErr w:type="gramEnd"/>
      <w:r w:rsidRPr="00DC744E">
        <w:t xml:space="preserve"> () {</w:t>
      </w:r>
    </w:p>
    <w:p w:rsidR="00DC744E" w:rsidRPr="00DC744E" w:rsidRDefault="00DC744E" w:rsidP="00DC744E">
      <w:pPr>
        <w:pStyle w:val="jxa"/>
      </w:pPr>
      <w:r w:rsidRPr="00DC744E">
        <w:t xml:space="preserve">        </w:t>
      </w:r>
      <w:proofErr w:type="gramStart"/>
      <w:r w:rsidRPr="00DC744E">
        <w:t>return</w:t>
      </w:r>
      <w:proofErr w:type="gramEnd"/>
      <w:r w:rsidRPr="00DC744E">
        <w:t xml:space="preserve"> {</w:t>
      </w:r>
    </w:p>
    <w:p w:rsidR="00B51752" w:rsidRDefault="00DC744E" w:rsidP="00B51752">
      <w:pPr>
        <w:pStyle w:val="jxa"/>
        <w:rPr>
          <w:rFonts w:hint="eastAsia"/>
        </w:rPr>
      </w:pPr>
      <w:r w:rsidRPr="00DC744E">
        <w:t xml:space="preserve">          </w:t>
      </w:r>
      <w:proofErr w:type="gramStart"/>
      <w:r w:rsidRPr="00DC744E">
        <w:t>isComponentData:</w:t>
      </w:r>
      <w:proofErr w:type="gramEnd"/>
      <w:r w:rsidRPr="00DC744E">
        <w:t>this.AlertDatas.isComponentData?this.AlertDatas.isComponentData:{iscomponent:true},</w:t>
      </w:r>
    </w:p>
    <w:p w:rsidR="00B51752" w:rsidRPr="00DC744E" w:rsidRDefault="00B51752" w:rsidP="00B51752">
      <w:pPr>
        <w:pStyle w:val="jxb"/>
      </w:pPr>
      <w:r>
        <w:rPr>
          <w:rFonts w:hint="eastAsia"/>
        </w:rPr>
        <w:t>因为原本</w:t>
      </w:r>
      <w:proofErr w:type="spellStart"/>
      <w:r>
        <w:rPr>
          <w:rFonts w:hint="eastAsia"/>
        </w:rPr>
        <w:t>videoList.vue</w:t>
      </w:r>
      <w:proofErr w:type="spellEnd"/>
      <w:r>
        <w:rPr>
          <w:rFonts w:hint="eastAsia"/>
        </w:rPr>
        <w:t>(</w:t>
      </w:r>
      <w:r>
        <w:rPr>
          <w:rFonts w:hint="eastAsia"/>
        </w:rPr>
        <w:t>视频页</w:t>
      </w:r>
      <w:r>
        <w:rPr>
          <w:rFonts w:hint="eastAsia"/>
        </w:rPr>
        <w:t>)</w:t>
      </w:r>
      <w:r>
        <w:rPr>
          <w:rFonts w:hint="eastAsia"/>
        </w:rPr>
        <w:t>是作为一个页面存在的，这里应用为组件的话需要处</w:t>
      </w:r>
      <w:r>
        <w:rPr>
          <w:rFonts w:hint="eastAsia"/>
        </w:rPr>
        <w:lastRenderedPageBreak/>
        <w:t>理一下它的头部和添加按钮不显示，该条数据就是这个作用</w:t>
      </w:r>
    </w:p>
    <w:p w:rsidR="00DC744E" w:rsidRPr="00DC744E" w:rsidRDefault="00DC744E" w:rsidP="00DC744E">
      <w:pPr>
        <w:pStyle w:val="jxa"/>
      </w:pPr>
      <w:r w:rsidRPr="00DC744E">
        <w:t xml:space="preserve">          </w:t>
      </w:r>
      <w:proofErr w:type="spellStart"/>
      <w:proofErr w:type="gramStart"/>
      <w:r w:rsidRPr="00DC744E">
        <w:t>alertClass</w:t>
      </w:r>
      <w:proofErr w:type="spellEnd"/>
      <w:proofErr w:type="gramEnd"/>
      <w:r w:rsidRPr="00DC744E">
        <w:t>: {</w:t>
      </w:r>
    </w:p>
    <w:p w:rsidR="00DC744E" w:rsidRPr="00DC744E" w:rsidRDefault="00DC744E" w:rsidP="00DC744E">
      <w:pPr>
        <w:pStyle w:val="jxa"/>
      </w:pPr>
      <w:r w:rsidRPr="00DC744E">
        <w:t xml:space="preserve">            '</w:t>
      </w:r>
      <w:proofErr w:type="gramStart"/>
      <w:r w:rsidRPr="00DC744E">
        <w:t>width</w:t>
      </w:r>
      <w:proofErr w:type="gramEnd"/>
      <w:r w:rsidRPr="00DC744E">
        <w:t>':window.</w:t>
      </w:r>
      <w:proofErr w:type="spellStart"/>
      <w:r w:rsidRPr="00DC744E">
        <w:t>innerWidth</w:t>
      </w:r>
      <w:proofErr w:type="spellEnd"/>
      <w:r w:rsidRPr="00DC744E">
        <w:t>+"</w:t>
      </w:r>
      <w:proofErr w:type="spellStart"/>
      <w:r w:rsidRPr="00DC744E">
        <w:t>px</w:t>
      </w:r>
      <w:proofErr w:type="spellEnd"/>
      <w:r w:rsidRPr="00DC744E">
        <w:t>",</w:t>
      </w:r>
    </w:p>
    <w:p w:rsidR="00DC744E" w:rsidRPr="00DC744E" w:rsidRDefault="00DC744E" w:rsidP="00DC744E">
      <w:pPr>
        <w:pStyle w:val="jxa"/>
      </w:pPr>
      <w:r w:rsidRPr="00DC744E">
        <w:t xml:space="preserve">            '</w:t>
      </w:r>
      <w:proofErr w:type="gramStart"/>
      <w:r w:rsidRPr="00DC744E">
        <w:t>height</w:t>
      </w:r>
      <w:proofErr w:type="gramEnd"/>
      <w:r w:rsidRPr="00DC744E">
        <w:t>':window.</w:t>
      </w:r>
      <w:proofErr w:type="spellStart"/>
      <w:r w:rsidRPr="00DC744E">
        <w:t>innerHeight</w:t>
      </w:r>
      <w:proofErr w:type="spellEnd"/>
      <w:r w:rsidRPr="00DC744E">
        <w:t>+"</w:t>
      </w:r>
      <w:proofErr w:type="spellStart"/>
      <w:r w:rsidRPr="00DC744E">
        <w:t>px</w:t>
      </w:r>
      <w:proofErr w:type="spellEnd"/>
      <w:r w:rsidRPr="00DC744E">
        <w:t>",</w:t>
      </w:r>
    </w:p>
    <w:p w:rsidR="00DC744E" w:rsidRPr="00DC744E" w:rsidRDefault="00DC744E" w:rsidP="00DC744E">
      <w:pPr>
        <w:pStyle w:val="jxa"/>
      </w:pPr>
      <w:r w:rsidRPr="00DC744E">
        <w:t xml:space="preserve">            </w:t>
      </w:r>
      <w:proofErr w:type="spellStart"/>
      <w:proofErr w:type="gramStart"/>
      <w:r w:rsidRPr="00DC744E">
        <w:t>background</w:t>
      </w:r>
      <w:proofErr w:type="gramEnd"/>
      <w:r w:rsidRPr="00DC744E">
        <w:t>:"white</w:t>
      </w:r>
      <w:proofErr w:type="spellEnd"/>
      <w:r w:rsidRPr="00DC744E">
        <w:t>",</w:t>
      </w:r>
    </w:p>
    <w:p w:rsidR="00DC744E" w:rsidRPr="00DC744E" w:rsidRDefault="00DC744E" w:rsidP="00DC744E">
      <w:pPr>
        <w:pStyle w:val="jxa"/>
      </w:pPr>
      <w:r w:rsidRPr="00DC744E">
        <w:t xml:space="preserve">            '</w:t>
      </w:r>
      <w:proofErr w:type="gramStart"/>
      <w:r w:rsidRPr="00DC744E">
        <w:t>z-index</w:t>
      </w:r>
      <w:proofErr w:type="gramEnd"/>
      <w:r w:rsidRPr="00DC744E">
        <w:t>':1050,</w:t>
      </w:r>
    </w:p>
    <w:p w:rsidR="00DC744E" w:rsidRPr="00DC744E" w:rsidRDefault="00DC744E" w:rsidP="00DC744E">
      <w:pPr>
        <w:pStyle w:val="jxa"/>
      </w:pPr>
      <w:r w:rsidRPr="00DC744E">
        <w:t xml:space="preserve">            '</w:t>
      </w:r>
      <w:proofErr w:type="spellStart"/>
      <w:proofErr w:type="gramStart"/>
      <w:r w:rsidRPr="00DC744E">
        <w:t>position</w:t>
      </w:r>
      <w:proofErr w:type="gramEnd"/>
      <w:r w:rsidRPr="00DC744E">
        <w:t>':'absolute</w:t>
      </w:r>
      <w:proofErr w:type="spellEnd"/>
      <w:r w:rsidRPr="00DC744E">
        <w:t>',</w:t>
      </w:r>
    </w:p>
    <w:p w:rsidR="00DC744E" w:rsidRPr="00DC744E" w:rsidRDefault="00DC744E" w:rsidP="00DC744E">
      <w:pPr>
        <w:pStyle w:val="jxa"/>
      </w:pPr>
      <w:r w:rsidRPr="00DC744E">
        <w:t xml:space="preserve">            '</w:t>
      </w:r>
      <w:proofErr w:type="gramStart"/>
      <w:r w:rsidRPr="00DC744E">
        <w:t>top</w:t>
      </w:r>
      <w:proofErr w:type="gramEnd"/>
      <w:r w:rsidRPr="00DC744E">
        <w:t>':0,</w:t>
      </w:r>
    </w:p>
    <w:p w:rsidR="00DC744E" w:rsidRPr="00DC744E" w:rsidRDefault="00DC744E" w:rsidP="00DC744E">
      <w:pPr>
        <w:pStyle w:val="jxa"/>
      </w:pPr>
      <w:r w:rsidRPr="00DC744E">
        <w:t xml:space="preserve">            '</w:t>
      </w:r>
      <w:proofErr w:type="gramStart"/>
      <w:r w:rsidRPr="00DC744E">
        <w:t>left</w:t>
      </w:r>
      <w:proofErr w:type="gramEnd"/>
      <w:r w:rsidRPr="00DC744E">
        <w:t>':0,</w:t>
      </w:r>
    </w:p>
    <w:p w:rsidR="00DC744E" w:rsidRPr="00DC744E" w:rsidRDefault="00DC744E" w:rsidP="00DC744E">
      <w:pPr>
        <w:pStyle w:val="jxa"/>
      </w:pPr>
      <w:r w:rsidRPr="00DC744E">
        <w:t xml:space="preserve">            '</w:t>
      </w:r>
      <w:proofErr w:type="gramStart"/>
      <w:r w:rsidRPr="00DC744E">
        <w:t>opacity</w:t>
      </w:r>
      <w:proofErr w:type="gramEnd"/>
      <w:r w:rsidRPr="00DC744E">
        <w:t>':0.9</w:t>
      </w:r>
    </w:p>
    <w:p w:rsidR="00DC744E" w:rsidRPr="00DC744E" w:rsidRDefault="00DC744E" w:rsidP="00DC744E">
      <w:pPr>
        <w:pStyle w:val="jxa"/>
      </w:pPr>
      <w:r w:rsidRPr="00DC744E">
        <w:t xml:space="preserve">          },</w:t>
      </w:r>
    </w:p>
    <w:p w:rsidR="00DC744E" w:rsidRPr="00DC744E" w:rsidRDefault="00DC744E" w:rsidP="00DC744E">
      <w:pPr>
        <w:pStyle w:val="jxa"/>
      </w:pPr>
      <w:r w:rsidRPr="00DC744E">
        <w:t xml:space="preserve">          </w:t>
      </w:r>
      <w:proofErr w:type="spellStart"/>
      <w:proofErr w:type="gramStart"/>
      <w:r w:rsidRPr="00DC744E">
        <w:t>alertHol</w:t>
      </w:r>
      <w:proofErr w:type="spellEnd"/>
      <w:r w:rsidRPr="00DC744E">
        <w:t>:</w:t>
      </w:r>
      <w:proofErr w:type="gramEnd"/>
      <w:r w:rsidRPr="00DC744E">
        <w:t>{},</w:t>
      </w:r>
    </w:p>
    <w:p w:rsidR="00DC744E" w:rsidRPr="00DC744E" w:rsidRDefault="00DC744E" w:rsidP="00DC744E">
      <w:pPr>
        <w:pStyle w:val="jxa"/>
      </w:pPr>
      <w:r w:rsidRPr="00DC744E">
        <w:t xml:space="preserve">          </w:t>
      </w:r>
      <w:proofErr w:type="spellStart"/>
      <w:proofErr w:type="gramStart"/>
      <w:r w:rsidRPr="00DC744E">
        <w:t>alertHolTop</w:t>
      </w:r>
      <w:proofErr w:type="spellEnd"/>
      <w:r w:rsidRPr="00DC744E">
        <w:t>:</w:t>
      </w:r>
      <w:proofErr w:type="gramEnd"/>
      <w:r w:rsidRPr="00DC744E">
        <w:t>{},</w:t>
      </w:r>
    </w:p>
    <w:p w:rsidR="00DC744E" w:rsidRPr="00DC744E" w:rsidRDefault="00DC744E" w:rsidP="00DC744E">
      <w:pPr>
        <w:pStyle w:val="jxa"/>
      </w:pPr>
      <w:r w:rsidRPr="00DC744E">
        <w:t xml:space="preserve">          </w:t>
      </w:r>
      <w:proofErr w:type="spellStart"/>
      <w:r w:rsidRPr="00DC744E">
        <w:t>AlertInputArr</w:t>
      </w:r>
      <w:proofErr w:type="gramStart"/>
      <w:r w:rsidRPr="00DC744E">
        <w:t>:this.AlertDatas</w:t>
      </w:r>
      <w:proofErr w:type="spellEnd"/>
      <w:proofErr w:type="gramEnd"/>
      <w:r w:rsidRPr="00DC744E">
        <w:t>,</w:t>
      </w:r>
    </w:p>
    <w:p w:rsidR="00DC744E" w:rsidRPr="00DC744E" w:rsidRDefault="00DC744E" w:rsidP="00DC744E">
      <w:pPr>
        <w:pStyle w:val="jxa"/>
      </w:pPr>
      <w:r w:rsidRPr="00DC744E">
        <w:t xml:space="preserve">          </w:t>
      </w:r>
      <w:proofErr w:type="spellStart"/>
      <w:proofErr w:type="gramStart"/>
      <w:r w:rsidRPr="00DC744E">
        <w:t>uploadFlag:</w:t>
      </w:r>
      <w:proofErr w:type="gramEnd"/>
      <w:r w:rsidRPr="00DC744E">
        <w:t>true</w:t>
      </w:r>
      <w:proofErr w:type="spellEnd"/>
      <w:r w:rsidRPr="00DC744E">
        <w:t>,</w:t>
      </w:r>
    </w:p>
    <w:p w:rsidR="00DC744E" w:rsidRPr="00DC744E" w:rsidRDefault="00DC744E" w:rsidP="00DC744E">
      <w:pPr>
        <w:pStyle w:val="jxa"/>
      </w:pPr>
      <w:r w:rsidRPr="00DC744E">
        <w:t xml:space="preserve">          </w:t>
      </w:r>
      <w:proofErr w:type="spellStart"/>
      <w:r w:rsidRPr="00DC744E">
        <w:t>upload_vedio_</w:t>
      </w:r>
      <w:proofErr w:type="gramStart"/>
      <w:r w:rsidRPr="00DC744E">
        <w:t>li</w:t>
      </w:r>
      <w:proofErr w:type="spellEnd"/>
      <w:r w:rsidRPr="00DC744E">
        <w:t>:</w:t>
      </w:r>
      <w:proofErr w:type="gramEnd"/>
      <w:r w:rsidRPr="00DC744E">
        <w:t>{</w:t>
      </w:r>
    </w:p>
    <w:p w:rsidR="00DC744E" w:rsidRPr="00DC744E" w:rsidRDefault="00DC744E" w:rsidP="00DC744E">
      <w:pPr>
        <w:pStyle w:val="jxa"/>
      </w:pPr>
      <w:r w:rsidRPr="00DC744E">
        <w:t xml:space="preserve">            '</w:t>
      </w:r>
      <w:proofErr w:type="spellStart"/>
      <w:proofErr w:type="gramStart"/>
      <w:r w:rsidRPr="00DC744E">
        <w:t>display</w:t>
      </w:r>
      <w:proofErr w:type="gramEnd"/>
      <w:r w:rsidRPr="00DC744E">
        <w:t>':'block</w:t>
      </w:r>
      <w:proofErr w:type="spellEnd"/>
      <w:r w:rsidRPr="00DC744E">
        <w:t>',</w:t>
      </w:r>
    </w:p>
    <w:p w:rsidR="00DC744E" w:rsidRPr="00DC744E" w:rsidRDefault="00DC744E" w:rsidP="00DC744E">
      <w:pPr>
        <w:pStyle w:val="jxa"/>
      </w:pPr>
      <w:r w:rsidRPr="00DC744E">
        <w:t xml:space="preserve">            '</w:t>
      </w:r>
      <w:proofErr w:type="gramStart"/>
      <w:r w:rsidRPr="00DC744E">
        <w:t>height</w:t>
      </w:r>
      <w:proofErr w:type="gramEnd"/>
      <w:r w:rsidRPr="00DC744E">
        <w:t>':'30px',</w:t>
      </w:r>
    </w:p>
    <w:p w:rsidR="00DC744E" w:rsidRPr="00DC744E" w:rsidRDefault="00DC744E" w:rsidP="00DC744E">
      <w:pPr>
        <w:pStyle w:val="jxa"/>
      </w:pPr>
      <w:r w:rsidRPr="00DC744E">
        <w:t xml:space="preserve">            '</w:t>
      </w:r>
      <w:proofErr w:type="gramStart"/>
      <w:r w:rsidRPr="00DC744E">
        <w:t>margin-bottom</w:t>
      </w:r>
      <w:proofErr w:type="gramEnd"/>
      <w:r w:rsidRPr="00DC744E">
        <w:t>':'10px',</w:t>
      </w:r>
    </w:p>
    <w:p w:rsidR="00DC744E" w:rsidRPr="00DC744E" w:rsidRDefault="00DC744E" w:rsidP="00DC744E">
      <w:pPr>
        <w:pStyle w:val="jxa"/>
      </w:pPr>
      <w:r w:rsidRPr="00DC744E">
        <w:t xml:space="preserve">            '</w:t>
      </w:r>
      <w:proofErr w:type="spellStart"/>
      <w:proofErr w:type="gramStart"/>
      <w:r w:rsidRPr="00DC744E">
        <w:t>position</w:t>
      </w:r>
      <w:proofErr w:type="gramEnd"/>
      <w:r w:rsidRPr="00DC744E">
        <w:t>':'relative</w:t>
      </w:r>
      <w:proofErr w:type="spellEnd"/>
      <w:r w:rsidRPr="00DC744E">
        <w:t>'</w:t>
      </w:r>
    </w:p>
    <w:p w:rsidR="00DC744E" w:rsidRPr="00DC744E" w:rsidRDefault="00DC744E" w:rsidP="00DC744E">
      <w:pPr>
        <w:pStyle w:val="jxa"/>
      </w:pPr>
      <w:r w:rsidRPr="00DC744E">
        <w:t xml:space="preserve">          }</w:t>
      </w:r>
    </w:p>
    <w:p w:rsidR="00DC744E" w:rsidRPr="00DC744E" w:rsidRDefault="00DC744E" w:rsidP="00DC744E">
      <w:pPr>
        <w:pStyle w:val="jxa"/>
      </w:pPr>
      <w:r w:rsidRPr="00DC744E">
        <w:t xml:space="preserve">        }</w:t>
      </w:r>
    </w:p>
    <w:p w:rsidR="00DC744E" w:rsidRPr="00DC744E" w:rsidRDefault="00DC744E" w:rsidP="00DC744E">
      <w:pPr>
        <w:pStyle w:val="jxa"/>
      </w:pPr>
      <w:r w:rsidRPr="00DC744E">
        <w:t xml:space="preserve">      },</w:t>
      </w:r>
    </w:p>
    <w:p w:rsidR="00DC744E" w:rsidRDefault="00DC744E" w:rsidP="00DC744E">
      <w:pPr>
        <w:pStyle w:val="jxa"/>
        <w:rPr>
          <w:rFonts w:hint="eastAsia"/>
        </w:rPr>
      </w:pPr>
      <w:r w:rsidRPr="00DC744E">
        <w:t xml:space="preserve">      </w:t>
      </w:r>
      <w:proofErr w:type="gramStart"/>
      <w:r w:rsidRPr="00DC744E">
        <w:t>props</w:t>
      </w:r>
      <w:proofErr w:type="gramEnd"/>
      <w:r w:rsidRPr="00DC744E">
        <w:t>:['</w:t>
      </w:r>
      <w:proofErr w:type="spellStart"/>
      <w:r w:rsidRPr="00DC744E">
        <w:t>AlertDatas</w:t>
      </w:r>
      <w:proofErr w:type="spellEnd"/>
      <w:r w:rsidRPr="00DC744E">
        <w:t>'],</w:t>
      </w:r>
    </w:p>
    <w:p w:rsidR="00B51752" w:rsidRPr="00DC744E" w:rsidRDefault="00B51752" w:rsidP="00B51752">
      <w:pPr>
        <w:pStyle w:val="jxb"/>
      </w:pPr>
      <w:proofErr w:type="gramStart"/>
      <w:r>
        <w:rPr>
          <w:rFonts w:hint="eastAsia"/>
        </w:rPr>
        <w:t>弹窗</w:t>
      </w:r>
      <w:r w:rsidR="00453137">
        <w:rPr>
          <w:rFonts w:hint="eastAsia"/>
        </w:rPr>
        <w:t>组件</w:t>
      </w:r>
      <w:proofErr w:type="gramEnd"/>
      <w:r w:rsidR="00453137">
        <w:rPr>
          <w:rFonts w:hint="eastAsia"/>
        </w:rPr>
        <w:t>具有较强的适应性，所以组件本身只提供一些基本的样式，而展示的数据和执行的动作都又外部传入，这个属性就是父组件向子组件传输具的。</w:t>
      </w:r>
    </w:p>
    <w:p w:rsidR="00DC744E" w:rsidRPr="00DC744E" w:rsidRDefault="00DC744E" w:rsidP="00DC744E">
      <w:pPr>
        <w:pStyle w:val="jxa"/>
      </w:pPr>
      <w:r w:rsidRPr="00DC744E">
        <w:t xml:space="preserve">      </w:t>
      </w:r>
      <w:proofErr w:type="gramStart"/>
      <w:r w:rsidRPr="00DC744E">
        <w:t>computed:</w:t>
      </w:r>
      <w:proofErr w:type="gramEnd"/>
      <w:r w:rsidRPr="00DC744E">
        <w:t>{</w:t>
      </w:r>
    </w:p>
    <w:p w:rsidR="00DC744E" w:rsidRPr="00DC744E" w:rsidRDefault="00DC744E" w:rsidP="00DC744E">
      <w:pPr>
        <w:pStyle w:val="jxa"/>
      </w:pPr>
    </w:p>
    <w:p w:rsidR="00DC744E" w:rsidRPr="00DC744E" w:rsidRDefault="00DC744E" w:rsidP="00DC744E">
      <w:pPr>
        <w:pStyle w:val="jxa"/>
      </w:pPr>
      <w:r w:rsidRPr="00DC744E">
        <w:t xml:space="preserve">      },</w:t>
      </w:r>
    </w:p>
    <w:p w:rsidR="00DC744E" w:rsidRPr="00DC744E" w:rsidRDefault="00DC744E" w:rsidP="00DC744E">
      <w:pPr>
        <w:pStyle w:val="jxa"/>
      </w:pPr>
      <w:r w:rsidRPr="00DC744E">
        <w:t xml:space="preserve">      </w:t>
      </w:r>
      <w:proofErr w:type="gramStart"/>
      <w:r w:rsidRPr="00DC744E">
        <w:t>watch:</w:t>
      </w:r>
      <w:proofErr w:type="gramEnd"/>
      <w:r w:rsidRPr="00DC744E">
        <w:t>{</w:t>
      </w:r>
    </w:p>
    <w:p w:rsidR="00DC744E" w:rsidRDefault="00DC744E" w:rsidP="00DC744E">
      <w:pPr>
        <w:pStyle w:val="jxa"/>
        <w:rPr>
          <w:rFonts w:hint="eastAsia"/>
        </w:rPr>
      </w:pPr>
      <w:r w:rsidRPr="00DC744E">
        <w:rPr>
          <w:rFonts w:hint="eastAsia"/>
        </w:rPr>
        <w:t xml:space="preserve">        </w:t>
      </w:r>
      <w:proofErr w:type="spellStart"/>
      <w:r w:rsidRPr="00DC744E">
        <w:rPr>
          <w:rFonts w:hint="eastAsia"/>
        </w:rPr>
        <w:t>uploadFlag:function</w:t>
      </w:r>
      <w:proofErr w:type="spellEnd"/>
      <w:r w:rsidRPr="00DC744E">
        <w:rPr>
          <w:rFonts w:hint="eastAsia"/>
        </w:rPr>
        <w:t>(</w:t>
      </w:r>
      <w:proofErr w:type="spellStart"/>
      <w:r w:rsidRPr="00DC744E">
        <w:rPr>
          <w:rFonts w:hint="eastAsia"/>
        </w:rPr>
        <w:t>val</w:t>
      </w:r>
      <w:proofErr w:type="spellEnd"/>
      <w:r w:rsidRPr="00DC744E">
        <w:rPr>
          <w:rFonts w:hint="eastAsia"/>
        </w:rPr>
        <w:t>){//</w:t>
      </w:r>
      <w:r w:rsidRPr="00DC744E">
        <w:rPr>
          <w:rFonts w:hint="eastAsia"/>
        </w:rPr>
        <w:t>监控上传控件切换重新</w:t>
      </w:r>
      <w:proofErr w:type="gramStart"/>
      <w:r w:rsidRPr="00DC744E">
        <w:rPr>
          <w:rFonts w:hint="eastAsia"/>
        </w:rPr>
        <w:t>计算弹窗高度</w:t>
      </w:r>
      <w:proofErr w:type="gramEnd"/>
    </w:p>
    <w:p w:rsidR="00453137" w:rsidRPr="00DC744E" w:rsidRDefault="00453137" w:rsidP="00453137">
      <w:pPr>
        <w:pStyle w:val="jxb"/>
        <w:rPr>
          <w:rFonts w:hint="eastAsia"/>
        </w:rPr>
      </w:pPr>
      <w:r>
        <w:rPr>
          <w:rFonts w:hint="eastAsia"/>
        </w:rPr>
        <w:t>上传控件有</w:t>
      </w:r>
      <w:proofErr w:type="gramStart"/>
      <w:r>
        <w:rPr>
          <w:rFonts w:hint="eastAsia"/>
        </w:rPr>
        <w:t>缩略图</w:t>
      </w:r>
      <w:proofErr w:type="gramEnd"/>
      <w:r>
        <w:rPr>
          <w:rFonts w:hint="eastAsia"/>
        </w:rPr>
        <w:t>功能，展示</w:t>
      </w:r>
      <w:proofErr w:type="gramStart"/>
      <w:r>
        <w:rPr>
          <w:rFonts w:hint="eastAsia"/>
        </w:rPr>
        <w:t>缩略图时弹窗</w:t>
      </w:r>
      <w:proofErr w:type="gramEnd"/>
      <w:r>
        <w:rPr>
          <w:rFonts w:hint="eastAsia"/>
        </w:rPr>
        <w:t>的宽高需重新计算</w:t>
      </w:r>
    </w:p>
    <w:p w:rsidR="00DC744E" w:rsidRPr="00DC744E" w:rsidRDefault="00DC744E" w:rsidP="00DC744E">
      <w:pPr>
        <w:pStyle w:val="jxa"/>
      </w:pPr>
      <w:r w:rsidRPr="00DC744E">
        <w:t xml:space="preserve">                   </w:t>
      </w:r>
      <w:proofErr w:type="gramStart"/>
      <w:r w:rsidRPr="00DC744E">
        <w:t>if(</w:t>
      </w:r>
      <w:proofErr w:type="gramEnd"/>
      <w:r w:rsidRPr="00DC744E">
        <w:t>!</w:t>
      </w:r>
      <w:proofErr w:type="spellStart"/>
      <w:r w:rsidRPr="00DC744E">
        <w:t>val</w:t>
      </w:r>
      <w:proofErr w:type="spellEnd"/>
      <w:r w:rsidRPr="00DC744E">
        <w:t>){</w:t>
      </w:r>
    </w:p>
    <w:p w:rsidR="00DC744E" w:rsidRPr="00DC744E" w:rsidRDefault="00DC744E" w:rsidP="00DC744E">
      <w:pPr>
        <w:pStyle w:val="jxa"/>
      </w:pPr>
      <w:r w:rsidRPr="00DC744E">
        <w:t xml:space="preserve">                 </w:t>
      </w:r>
      <w:proofErr w:type="spellStart"/>
      <w:r w:rsidRPr="00DC744E">
        <w:t>this.alertHol.height</w:t>
      </w:r>
      <w:proofErr w:type="spellEnd"/>
      <w:r w:rsidRPr="00DC744E">
        <w:t>=</w:t>
      </w:r>
      <w:proofErr w:type="spellStart"/>
      <w:proofErr w:type="gramStart"/>
      <w:r w:rsidRPr="00DC744E">
        <w:t>parseInt</w:t>
      </w:r>
      <w:proofErr w:type="spellEnd"/>
      <w:r w:rsidRPr="00DC744E">
        <w:t>(</w:t>
      </w:r>
      <w:proofErr w:type="spellStart"/>
      <w:proofErr w:type="gramEnd"/>
      <w:r w:rsidRPr="00DC744E">
        <w:t>this.alertHol.height</w:t>
      </w:r>
      <w:proofErr w:type="spellEnd"/>
      <w:r w:rsidRPr="00DC744E">
        <w:t>)+70+"px";</w:t>
      </w:r>
    </w:p>
    <w:p w:rsidR="00DC744E" w:rsidRPr="00DC744E" w:rsidRDefault="00DC744E" w:rsidP="00DC744E">
      <w:pPr>
        <w:pStyle w:val="jxa"/>
      </w:pPr>
      <w:r w:rsidRPr="00DC744E">
        <w:t xml:space="preserve">                 </w:t>
      </w:r>
      <w:r w:rsidRPr="00DC744E">
        <w:lastRenderedPageBreak/>
        <w:t>this.upload_vedio_li=</w:t>
      </w:r>
      <w:proofErr w:type="gramStart"/>
      <w:r w:rsidRPr="00DC744E">
        <w:t>parseInt(</w:t>
      </w:r>
      <w:proofErr w:type="gramEnd"/>
      <w:r w:rsidRPr="00DC744E">
        <w:t>this.upload_vedio_li.height)+70+"px";</w:t>
      </w:r>
    </w:p>
    <w:p w:rsidR="00DC744E" w:rsidRPr="00DC744E" w:rsidRDefault="00DC744E" w:rsidP="00DC744E">
      <w:pPr>
        <w:pStyle w:val="jxa"/>
      </w:pPr>
    </w:p>
    <w:p w:rsidR="00DC744E" w:rsidRPr="00DC744E" w:rsidRDefault="00DC744E" w:rsidP="00DC744E">
      <w:pPr>
        <w:pStyle w:val="jxa"/>
      </w:pPr>
      <w:r w:rsidRPr="00DC744E">
        <w:t xml:space="preserve">            </w:t>
      </w:r>
      <w:proofErr w:type="gramStart"/>
      <w:r w:rsidRPr="00DC744E">
        <w:t>}else</w:t>
      </w:r>
      <w:proofErr w:type="gramEnd"/>
      <w:r w:rsidRPr="00DC744E">
        <w:t>{</w:t>
      </w:r>
    </w:p>
    <w:p w:rsidR="00DC744E" w:rsidRPr="00DC744E" w:rsidRDefault="00DC744E" w:rsidP="00DC744E">
      <w:pPr>
        <w:pStyle w:val="jxa"/>
      </w:pPr>
      <w:r w:rsidRPr="00DC744E">
        <w:t xml:space="preserve">                </w:t>
      </w:r>
      <w:proofErr w:type="spellStart"/>
      <w:r w:rsidRPr="00DC744E">
        <w:t>this.alertHol.height</w:t>
      </w:r>
      <w:proofErr w:type="spellEnd"/>
      <w:r w:rsidRPr="00DC744E">
        <w:t>=</w:t>
      </w:r>
      <w:proofErr w:type="spellStart"/>
      <w:proofErr w:type="gramStart"/>
      <w:r w:rsidRPr="00DC744E">
        <w:t>parseInt</w:t>
      </w:r>
      <w:proofErr w:type="spellEnd"/>
      <w:r w:rsidRPr="00DC744E">
        <w:t>(</w:t>
      </w:r>
      <w:proofErr w:type="spellStart"/>
      <w:proofErr w:type="gramEnd"/>
      <w:r w:rsidRPr="00DC744E">
        <w:t>this.alertHol.height</w:t>
      </w:r>
      <w:proofErr w:type="spellEnd"/>
      <w:r w:rsidRPr="00DC744E">
        <w:t>)-70+"px";</w:t>
      </w:r>
    </w:p>
    <w:p w:rsidR="00DC744E" w:rsidRPr="00DC744E" w:rsidRDefault="00DC744E" w:rsidP="00DC744E">
      <w:pPr>
        <w:pStyle w:val="jxa"/>
      </w:pPr>
      <w:r w:rsidRPr="00DC744E">
        <w:t xml:space="preserve">                this.upload_vedio_li=</w:t>
      </w:r>
      <w:proofErr w:type="gramStart"/>
      <w:r w:rsidRPr="00DC744E">
        <w:t>parseInt(</w:t>
      </w:r>
      <w:proofErr w:type="gramEnd"/>
      <w:r w:rsidRPr="00DC744E">
        <w:t>this.upload_vedio_li.height)-70+"px";</w:t>
      </w:r>
    </w:p>
    <w:p w:rsidR="00DC744E" w:rsidRPr="00DC744E" w:rsidRDefault="00DC744E" w:rsidP="00DC744E">
      <w:pPr>
        <w:pStyle w:val="jxa"/>
      </w:pPr>
    </w:p>
    <w:p w:rsidR="00DC744E" w:rsidRPr="00DC744E" w:rsidRDefault="00DC744E" w:rsidP="00DC744E">
      <w:pPr>
        <w:pStyle w:val="jxa"/>
      </w:pPr>
      <w:r w:rsidRPr="00DC744E">
        <w:t xml:space="preserve">            }</w:t>
      </w:r>
    </w:p>
    <w:p w:rsidR="00DC744E" w:rsidRPr="00DC744E" w:rsidRDefault="00DC744E" w:rsidP="00DC744E">
      <w:pPr>
        <w:pStyle w:val="jxa"/>
      </w:pPr>
    </w:p>
    <w:p w:rsidR="00DC744E" w:rsidRPr="00DC744E" w:rsidRDefault="00DC744E" w:rsidP="00DC744E">
      <w:pPr>
        <w:pStyle w:val="jxa"/>
      </w:pPr>
      <w:r w:rsidRPr="00DC744E">
        <w:t xml:space="preserve">        }</w:t>
      </w:r>
    </w:p>
    <w:p w:rsidR="00DC744E" w:rsidRPr="00DC744E" w:rsidRDefault="00DC744E" w:rsidP="00DC744E">
      <w:pPr>
        <w:pStyle w:val="jxa"/>
      </w:pPr>
      <w:r w:rsidRPr="00DC744E">
        <w:t xml:space="preserve">      },</w:t>
      </w:r>
    </w:p>
    <w:p w:rsidR="00DC744E" w:rsidRPr="00DC744E" w:rsidRDefault="00DC744E" w:rsidP="00DC744E">
      <w:pPr>
        <w:pStyle w:val="jxa"/>
      </w:pPr>
      <w:r w:rsidRPr="00DC744E">
        <w:t xml:space="preserve">      </w:t>
      </w:r>
      <w:proofErr w:type="spellStart"/>
      <w:proofErr w:type="gramStart"/>
      <w:r w:rsidRPr="00DC744E">
        <w:t>mounted:</w:t>
      </w:r>
      <w:proofErr w:type="gramEnd"/>
      <w:r w:rsidRPr="00DC744E">
        <w:t>function</w:t>
      </w:r>
      <w:proofErr w:type="spellEnd"/>
      <w:r w:rsidRPr="00DC744E">
        <w:t>(){</w:t>
      </w:r>
    </w:p>
    <w:p w:rsidR="00DC744E" w:rsidRPr="00DC744E" w:rsidRDefault="00453137" w:rsidP="00453137">
      <w:pPr>
        <w:pStyle w:val="jxb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该钩子函数是在组建初始化后执行的，我们在这里计算</w:t>
      </w:r>
      <w:proofErr w:type="gramStart"/>
      <w:r>
        <w:rPr>
          <w:rFonts w:hint="eastAsia"/>
        </w:rPr>
        <w:t>好弹窗</w:t>
      </w:r>
      <w:proofErr w:type="gramEnd"/>
      <w:r>
        <w:rPr>
          <w:rFonts w:hint="eastAsia"/>
        </w:rPr>
        <w:t>的宽高</w:t>
      </w:r>
    </w:p>
    <w:p w:rsidR="00DC744E" w:rsidRPr="00DC744E" w:rsidRDefault="00DC744E" w:rsidP="00DC744E">
      <w:pPr>
        <w:pStyle w:val="jxa"/>
      </w:pPr>
      <w:r w:rsidRPr="00DC744E">
        <w:t xml:space="preserve">                        </w:t>
      </w:r>
      <w:proofErr w:type="gramStart"/>
      <w:r w:rsidRPr="00DC744E">
        <w:t>console.log(</w:t>
      </w:r>
      <w:proofErr w:type="gramEnd"/>
      <w:r w:rsidRPr="00DC744E">
        <w:t>this.AlertDatas.isComponentData?this.AlertDatas.isComponentData:{iscomponent:true});</w:t>
      </w:r>
    </w:p>
    <w:p w:rsidR="00DC744E" w:rsidRDefault="00DC744E" w:rsidP="00DC744E">
      <w:pPr>
        <w:pStyle w:val="jxa"/>
        <w:rPr>
          <w:rFonts w:hint="eastAsia"/>
        </w:rPr>
      </w:pPr>
      <w:r w:rsidRPr="00DC744E">
        <w:t xml:space="preserve">                            </w:t>
      </w:r>
      <w:proofErr w:type="spellStart"/>
      <w:proofErr w:type="gramStart"/>
      <w:r w:rsidRPr="00DC744E">
        <w:t>var</w:t>
      </w:r>
      <w:proofErr w:type="spellEnd"/>
      <w:proofErr w:type="gramEnd"/>
      <w:r w:rsidRPr="00DC744E">
        <w:t xml:space="preserve"> width = (function(</w:t>
      </w:r>
      <w:proofErr w:type="spellStart"/>
      <w:r w:rsidRPr="00DC744E">
        <w:t>arr</w:t>
      </w:r>
      <w:proofErr w:type="spellEnd"/>
      <w:r w:rsidRPr="00DC744E">
        <w:t>){</w:t>
      </w:r>
    </w:p>
    <w:p w:rsidR="00453137" w:rsidRPr="00DC744E" w:rsidRDefault="00453137" w:rsidP="00453137">
      <w:pPr>
        <w:pStyle w:val="jxb"/>
      </w:pPr>
      <w:r>
        <w:rPr>
          <w:rFonts w:hint="eastAsia"/>
        </w:rPr>
        <w:t>这个方法是遍历弹窗内所有控件，取宽度最宽的值用来</w:t>
      </w:r>
      <w:proofErr w:type="gramStart"/>
      <w:r>
        <w:rPr>
          <w:rFonts w:hint="eastAsia"/>
        </w:rPr>
        <w:t>计算弹窗的</w:t>
      </w:r>
      <w:proofErr w:type="gramEnd"/>
      <w:r>
        <w:rPr>
          <w:rFonts w:hint="eastAsia"/>
        </w:rPr>
        <w:t>宽</w:t>
      </w:r>
    </w:p>
    <w:p w:rsidR="00DC744E" w:rsidRPr="00DC744E" w:rsidRDefault="00DC744E" w:rsidP="00DC744E">
      <w:pPr>
        <w:pStyle w:val="jxa"/>
      </w:pPr>
      <w:r w:rsidRPr="00DC744E">
        <w:t xml:space="preserve">                                                 </w:t>
      </w:r>
      <w:proofErr w:type="gramStart"/>
      <w:r w:rsidRPr="00DC744E">
        <w:t>if(</w:t>
      </w:r>
      <w:proofErr w:type="spellStart"/>
      <w:proofErr w:type="gramEnd"/>
      <w:r w:rsidRPr="00DC744E">
        <w:t>arr.length</w:t>
      </w:r>
      <w:proofErr w:type="spellEnd"/>
      <w:r w:rsidRPr="00DC744E">
        <w:t>&gt;1){</w:t>
      </w:r>
    </w:p>
    <w:p w:rsidR="00DC744E" w:rsidRPr="00DC744E" w:rsidRDefault="00DC744E" w:rsidP="00DC744E">
      <w:pPr>
        <w:pStyle w:val="jxa"/>
      </w:pPr>
      <w:r w:rsidRPr="00DC744E">
        <w:t xml:space="preserve">                                                     </w:t>
      </w:r>
      <w:proofErr w:type="gramStart"/>
      <w:r w:rsidRPr="00DC744E">
        <w:t>for(</w:t>
      </w:r>
      <w:proofErr w:type="spellStart"/>
      <w:proofErr w:type="gramEnd"/>
      <w:r w:rsidRPr="00DC744E">
        <w:t>var</w:t>
      </w:r>
      <w:proofErr w:type="spellEnd"/>
      <w:r w:rsidRPr="00DC744E">
        <w:t xml:space="preserve"> i = 1;i&lt;</w:t>
      </w:r>
      <w:proofErr w:type="spellStart"/>
      <w:r w:rsidRPr="00DC744E">
        <w:t>arr.length;i</w:t>
      </w:r>
      <w:proofErr w:type="spellEnd"/>
      <w:r w:rsidRPr="00DC744E">
        <w:t>++){</w:t>
      </w:r>
    </w:p>
    <w:p w:rsidR="00DC744E" w:rsidRPr="00DC744E" w:rsidRDefault="00DC744E" w:rsidP="00DC744E">
      <w:pPr>
        <w:pStyle w:val="jxa"/>
      </w:pPr>
    </w:p>
    <w:p w:rsidR="00DC744E" w:rsidRPr="00DC744E" w:rsidRDefault="00DC744E" w:rsidP="00DC744E">
      <w:pPr>
        <w:pStyle w:val="jxa"/>
      </w:pPr>
      <w:r w:rsidRPr="00DC744E">
        <w:t xml:space="preserve">                                                          </w:t>
      </w:r>
      <w:proofErr w:type="gramStart"/>
      <w:r w:rsidRPr="00DC744E">
        <w:t>if(</w:t>
      </w:r>
      <w:proofErr w:type="spellStart"/>
      <w:proofErr w:type="gramEnd"/>
      <w:r w:rsidRPr="00DC744E">
        <w:t>arr</w:t>
      </w:r>
      <w:proofErr w:type="spellEnd"/>
      <w:r w:rsidRPr="00DC744E">
        <w:t>[i-1].width&gt;</w:t>
      </w:r>
      <w:proofErr w:type="spellStart"/>
      <w:r w:rsidRPr="00DC744E">
        <w:t>arr</w:t>
      </w:r>
      <w:proofErr w:type="spellEnd"/>
      <w:r w:rsidRPr="00DC744E">
        <w:t>[i].width){</w:t>
      </w:r>
    </w:p>
    <w:p w:rsidR="00DC744E" w:rsidRPr="00DC744E" w:rsidRDefault="00DC744E" w:rsidP="00DC744E">
      <w:pPr>
        <w:pStyle w:val="jxa"/>
      </w:pPr>
      <w:r w:rsidRPr="00DC744E">
        <w:t xml:space="preserve">                                                                  </w:t>
      </w:r>
      <w:proofErr w:type="spellStart"/>
      <w:proofErr w:type="gramStart"/>
      <w:r w:rsidRPr="00DC744E">
        <w:t>var</w:t>
      </w:r>
      <w:proofErr w:type="spellEnd"/>
      <w:proofErr w:type="gramEnd"/>
      <w:r w:rsidRPr="00DC744E">
        <w:t xml:space="preserve"> temp = </w:t>
      </w:r>
      <w:proofErr w:type="spellStart"/>
      <w:r w:rsidRPr="00DC744E">
        <w:t>arr</w:t>
      </w:r>
      <w:proofErr w:type="spellEnd"/>
      <w:r w:rsidRPr="00DC744E">
        <w:t>[i-1].width;</w:t>
      </w:r>
    </w:p>
    <w:p w:rsidR="00DC744E" w:rsidRPr="00DC744E" w:rsidRDefault="00DC744E" w:rsidP="00DC744E">
      <w:pPr>
        <w:pStyle w:val="jxa"/>
      </w:pPr>
      <w:r w:rsidRPr="00DC744E">
        <w:t xml:space="preserve">                                                                  </w:t>
      </w:r>
      <w:proofErr w:type="spellStart"/>
      <w:proofErr w:type="gramStart"/>
      <w:r w:rsidRPr="00DC744E">
        <w:t>arr</w:t>
      </w:r>
      <w:proofErr w:type="spellEnd"/>
      <w:r w:rsidRPr="00DC744E">
        <w:t>[</w:t>
      </w:r>
      <w:proofErr w:type="gramEnd"/>
      <w:r w:rsidRPr="00DC744E">
        <w:t xml:space="preserve">i-1].width = </w:t>
      </w:r>
      <w:proofErr w:type="spellStart"/>
      <w:r w:rsidRPr="00DC744E">
        <w:t>arr</w:t>
      </w:r>
      <w:proofErr w:type="spellEnd"/>
      <w:r w:rsidRPr="00DC744E">
        <w:t>[i].width;</w:t>
      </w:r>
    </w:p>
    <w:p w:rsidR="00DC744E" w:rsidRPr="00DC744E" w:rsidRDefault="00DC744E" w:rsidP="00DC744E">
      <w:pPr>
        <w:pStyle w:val="jxa"/>
      </w:pPr>
      <w:r w:rsidRPr="00DC744E">
        <w:t xml:space="preserve">                                                                  </w:t>
      </w:r>
      <w:proofErr w:type="spellStart"/>
      <w:proofErr w:type="gramStart"/>
      <w:r w:rsidRPr="00DC744E">
        <w:t>arr</w:t>
      </w:r>
      <w:proofErr w:type="spellEnd"/>
      <w:r w:rsidRPr="00DC744E">
        <w:t>[</w:t>
      </w:r>
      <w:proofErr w:type="gramEnd"/>
      <w:r w:rsidRPr="00DC744E">
        <w:t>i].width = temp;</w:t>
      </w:r>
    </w:p>
    <w:p w:rsidR="00DC744E" w:rsidRPr="00DC744E" w:rsidRDefault="00DC744E" w:rsidP="00DC744E">
      <w:pPr>
        <w:pStyle w:val="jxa"/>
      </w:pPr>
    </w:p>
    <w:p w:rsidR="00DC744E" w:rsidRPr="00DC744E" w:rsidRDefault="00DC744E" w:rsidP="00DC744E">
      <w:pPr>
        <w:pStyle w:val="jxa"/>
      </w:pPr>
      <w:r w:rsidRPr="00DC744E">
        <w:t xml:space="preserve">                                                          }</w:t>
      </w:r>
    </w:p>
    <w:p w:rsidR="00DC744E" w:rsidRPr="00DC744E" w:rsidRDefault="00DC744E" w:rsidP="00DC744E">
      <w:pPr>
        <w:pStyle w:val="jxa"/>
      </w:pPr>
      <w:r w:rsidRPr="00DC744E">
        <w:t xml:space="preserve">                                                      };</w:t>
      </w:r>
    </w:p>
    <w:p w:rsidR="00DC744E" w:rsidRPr="00DC744E" w:rsidRDefault="00DC744E" w:rsidP="00DC744E">
      <w:pPr>
        <w:pStyle w:val="jxa"/>
      </w:pPr>
      <w:r w:rsidRPr="00DC744E">
        <w:t xml:space="preserve">                                                      </w:t>
      </w:r>
      <w:proofErr w:type="gramStart"/>
      <w:r w:rsidRPr="00DC744E">
        <w:t>return</w:t>
      </w:r>
      <w:proofErr w:type="gramEnd"/>
      <w:r w:rsidRPr="00DC744E">
        <w:t xml:space="preserve"> </w:t>
      </w:r>
      <w:proofErr w:type="spellStart"/>
      <w:r w:rsidRPr="00DC744E">
        <w:t>arr</w:t>
      </w:r>
      <w:proofErr w:type="spellEnd"/>
      <w:r w:rsidRPr="00DC744E">
        <w:t>[arr.length-1].width;</w:t>
      </w:r>
    </w:p>
    <w:p w:rsidR="00DC744E" w:rsidRPr="00DC744E" w:rsidRDefault="00DC744E" w:rsidP="00DC744E">
      <w:pPr>
        <w:pStyle w:val="jxa"/>
      </w:pPr>
      <w:r w:rsidRPr="00DC744E">
        <w:t xml:space="preserve">                                                 </w:t>
      </w:r>
      <w:proofErr w:type="gramStart"/>
      <w:r w:rsidRPr="00DC744E">
        <w:t>}else</w:t>
      </w:r>
      <w:proofErr w:type="gramEnd"/>
      <w:r w:rsidRPr="00DC744E">
        <w:t xml:space="preserve"> if(</w:t>
      </w:r>
      <w:proofErr w:type="spellStart"/>
      <w:r w:rsidRPr="00DC744E">
        <w:t>arr.length</w:t>
      </w:r>
      <w:proofErr w:type="spellEnd"/>
      <w:r w:rsidRPr="00DC744E">
        <w:t>===1){</w:t>
      </w:r>
    </w:p>
    <w:p w:rsidR="00DC744E" w:rsidRPr="00DC744E" w:rsidRDefault="00DC744E" w:rsidP="00DC744E">
      <w:pPr>
        <w:pStyle w:val="jxa"/>
      </w:pPr>
      <w:r w:rsidRPr="00DC744E">
        <w:lastRenderedPageBreak/>
        <w:t xml:space="preserve">                                                        </w:t>
      </w:r>
      <w:proofErr w:type="gramStart"/>
      <w:r w:rsidRPr="00DC744E">
        <w:t>return</w:t>
      </w:r>
      <w:proofErr w:type="gramEnd"/>
      <w:r w:rsidRPr="00DC744E">
        <w:t xml:space="preserve"> </w:t>
      </w:r>
      <w:proofErr w:type="spellStart"/>
      <w:r w:rsidRPr="00DC744E">
        <w:t>arr</w:t>
      </w:r>
      <w:proofErr w:type="spellEnd"/>
      <w:r w:rsidRPr="00DC744E">
        <w:t>[0].width;</w:t>
      </w:r>
    </w:p>
    <w:p w:rsidR="00DC744E" w:rsidRPr="00DC744E" w:rsidRDefault="00DC744E" w:rsidP="00DC744E">
      <w:pPr>
        <w:pStyle w:val="jxa"/>
      </w:pPr>
      <w:r w:rsidRPr="00DC744E">
        <w:t xml:space="preserve">                                                 </w:t>
      </w:r>
      <w:proofErr w:type="gramStart"/>
      <w:r w:rsidRPr="00DC744E">
        <w:t>}else</w:t>
      </w:r>
      <w:proofErr w:type="gramEnd"/>
      <w:r w:rsidRPr="00DC744E">
        <w:t>{</w:t>
      </w:r>
    </w:p>
    <w:p w:rsidR="00DC744E" w:rsidRPr="00DC744E" w:rsidRDefault="00DC744E" w:rsidP="00DC744E">
      <w:pPr>
        <w:pStyle w:val="jxa"/>
      </w:pPr>
      <w:r w:rsidRPr="00DC744E">
        <w:t xml:space="preserve">                                                         </w:t>
      </w:r>
      <w:proofErr w:type="gramStart"/>
      <w:r w:rsidRPr="00DC744E">
        <w:t>return</w:t>
      </w:r>
      <w:proofErr w:type="gramEnd"/>
      <w:r w:rsidRPr="00DC744E">
        <w:t xml:space="preserve"> 0;</w:t>
      </w:r>
    </w:p>
    <w:p w:rsidR="00DC744E" w:rsidRPr="00DC744E" w:rsidRDefault="00DC744E" w:rsidP="00DC744E">
      <w:pPr>
        <w:pStyle w:val="jxa"/>
      </w:pPr>
      <w:r w:rsidRPr="00DC744E">
        <w:t xml:space="preserve">                                                 }</w:t>
      </w:r>
    </w:p>
    <w:p w:rsidR="00DC744E" w:rsidRPr="00DC744E" w:rsidRDefault="00DC744E" w:rsidP="00DC744E">
      <w:pPr>
        <w:pStyle w:val="jxa"/>
      </w:pPr>
    </w:p>
    <w:p w:rsidR="00DC744E" w:rsidRPr="00DC744E" w:rsidRDefault="00DC744E" w:rsidP="00DC744E">
      <w:pPr>
        <w:pStyle w:val="jxa"/>
      </w:pPr>
    </w:p>
    <w:p w:rsidR="00DC744E" w:rsidRPr="00DC744E" w:rsidRDefault="00DC744E" w:rsidP="00DC744E">
      <w:pPr>
        <w:pStyle w:val="jxa"/>
      </w:pPr>
    </w:p>
    <w:p w:rsidR="00DC744E" w:rsidRPr="00DC744E" w:rsidRDefault="00DC744E" w:rsidP="00DC744E">
      <w:pPr>
        <w:pStyle w:val="jxa"/>
      </w:pPr>
    </w:p>
    <w:p w:rsidR="00DC744E" w:rsidRDefault="00DC744E" w:rsidP="00DC744E">
      <w:pPr>
        <w:pStyle w:val="jxa"/>
        <w:rPr>
          <w:rFonts w:hint="eastAsia"/>
        </w:rPr>
      </w:pPr>
      <w:r w:rsidRPr="00DC744E">
        <w:t xml:space="preserve">                                        </w:t>
      </w:r>
      <w:proofErr w:type="gramStart"/>
      <w:r w:rsidRPr="00DC744E">
        <w:t>})(</w:t>
      </w:r>
      <w:proofErr w:type="spellStart"/>
      <w:proofErr w:type="gramEnd"/>
      <w:r w:rsidRPr="00DC744E">
        <w:t>this.AlertInputArr.list</w:t>
      </w:r>
      <w:proofErr w:type="spellEnd"/>
      <w:r w:rsidRPr="00DC744E">
        <w:t>)+160;</w:t>
      </w:r>
    </w:p>
    <w:p w:rsidR="00453137" w:rsidRPr="00DC744E" w:rsidRDefault="00453137" w:rsidP="00453137">
      <w:pPr>
        <w:pStyle w:val="jxb"/>
      </w:pPr>
      <w:r>
        <w:rPr>
          <w:rFonts w:hint="eastAsia"/>
        </w:rPr>
        <w:t>这里的</w:t>
      </w:r>
      <w:r>
        <w:rPr>
          <w:rFonts w:hint="eastAsia"/>
        </w:rPr>
        <w:t>160</w:t>
      </w:r>
      <w:proofErr w:type="gramStart"/>
      <w:r>
        <w:rPr>
          <w:rFonts w:hint="eastAsia"/>
        </w:rPr>
        <w:t>是弹窗不算</w:t>
      </w:r>
      <w:proofErr w:type="gramEnd"/>
      <w:r>
        <w:rPr>
          <w:rFonts w:hint="eastAsia"/>
        </w:rPr>
        <w:t>内含控件时的宽</w:t>
      </w:r>
    </w:p>
    <w:p w:rsidR="00DC744E" w:rsidRDefault="00DC744E" w:rsidP="00DC744E">
      <w:pPr>
        <w:pStyle w:val="jxa"/>
        <w:rPr>
          <w:rFonts w:hint="eastAsia"/>
        </w:rPr>
      </w:pPr>
      <w:r w:rsidRPr="00DC744E">
        <w:t xml:space="preserve">                            </w:t>
      </w:r>
      <w:proofErr w:type="spellStart"/>
      <w:proofErr w:type="gramStart"/>
      <w:r w:rsidRPr="00DC744E">
        <w:t>var</w:t>
      </w:r>
      <w:proofErr w:type="spellEnd"/>
      <w:proofErr w:type="gramEnd"/>
      <w:r w:rsidRPr="00DC744E">
        <w:t xml:space="preserve"> height = (function(</w:t>
      </w:r>
      <w:proofErr w:type="spellStart"/>
      <w:r w:rsidRPr="00DC744E">
        <w:t>arr</w:t>
      </w:r>
      <w:proofErr w:type="spellEnd"/>
      <w:r w:rsidRPr="00DC744E">
        <w:t>){</w:t>
      </w:r>
    </w:p>
    <w:p w:rsidR="009644E9" w:rsidRPr="00DC744E" w:rsidRDefault="009644E9" w:rsidP="009644E9">
      <w:pPr>
        <w:pStyle w:val="jxb"/>
      </w:pPr>
      <w:r>
        <w:rPr>
          <w:rFonts w:hint="eastAsia"/>
        </w:rPr>
        <w:t>该方法遍历</w:t>
      </w:r>
      <w:proofErr w:type="gramStart"/>
      <w:r>
        <w:rPr>
          <w:rFonts w:hint="eastAsia"/>
        </w:rPr>
        <w:t>弹窗所有</w:t>
      </w:r>
      <w:proofErr w:type="gramEnd"/>
      <w:r>
        <w:rPr>
          <w:rFonts w:hint="eastAsia"/>
        </w:rPr>
        <w:t>控件，每个</w:t>
      </w:r>
      <w:r>
        <w:rPr>
          <w:rFonts w:hint="eastAsia"/>
        </w:rPr>
        <w:t>input</w:t>
      </w:r>
      <w:r>
        <w:rPr>
          <w:rFonts w:hint="eastAsia"/>
        </w:rPr>
        <w:t>或</w:t>
      </w:r>
      <w:r>
        <w:rPr>
          <w:rFonts w:hint="eastAsia"/>
        </w:rPr>
        <w:t>selector</w:t>
      </w:r>
      <w:r>
        <w:rPr>
          <w:rFonts w:hint="eastAsia"/>
        </w:rPr>
        <w:t>默认高</w:t>
      </w:r>
      <w:r>
        <w:rPr>
          <w:rFonts w:hint="eastAsia"/>
        </w:rPr>
        <w:t>30px,</w:t>
      </w:r>
      <w:r>
        <w:rPr>
          <w:rFonts w:hint="eastAsia"/>
        </w:rPr>
        <w:t>再</w:t>
      </w:r>
      <w:proofErr w:type="gramStart"/>
      <w:r>
        <w:rPr>
          <w:rFonts w:hint="eastAsia"/>
        </w:rPr>
        <w:t>加上弹窗不含</w:t>
      </w:r>
      <w:proofErr w:type="gramEnd"/>
      <w:r>
        <w:rPr>
          <w:rFonts w:hint="eastAsia"/>
        </w:rPr>
        <w:t>控件的其余高度来</w:t>
      </w:r>
      <w:proofErr w:type="gramStart"/>
      <w:r>
        <w:rPr>
          <w:rFonts w:hint="eastAsia"/>
        </w:rPr>
        <w:t>计算弹窗的</w:t>
      </w:r>
      <w:proofErr w:type="gramEnd"/>
      <w:r>
        <w:rPr>
          <w:rFonts w:hint="eastAsia"/>
        </w:rPr>
        <w:t>具体高度</w:t>
      </w:r>
    </w:p>
    <w:p w:rsidR="00DC744E" w:rsidRPr="00DC744E" w:rsidRDefault="00DC744E" w:rsidP="00DC744E">
      <w:pPr>
        <w:pStyle w:val="jxa"/>
      </w:pPr>
      <w:r w:rsidRPr="00DC744E">
        <w:t xml:space="preserve">                                                    </w:t>
      </w:r>
      <w:proofErr w:type="spellStart"/>
      <w:proofErr w:type="gramStart"/>
      <w:r w:rsidRPr="00DC744E">
        <w:t>var</w:t>
      </w:r>
      <w:proofErr w:type="spellEnd"/>
      <w:proofErr w:type="gramEnd"/>
      <w:r w:rsidRPr="00DC744E">
        <w:t xml:space="preserve"> height=0;</w:t>
      </w:r>
    </w:p>
    <w:p w:rsidR="00DC744E" w:rsidRPr="00DC744E" w:rsidRDefault="00DC744E" w:rsidP="00DC744E">
      <w:pPr>
        <w:pStyle w:val="jxa"/>
      </w:pPr>
      <w:r w:rsidRPr="00DC744E">
        <w:t xml:space="preserve">                                                  </w:t>
      </w:r>
      <w:proofErr w:type="gramStart"/>
      <w:r w:rsidRPr="00DC744E">
        <w:t>if(</w:t>
      </w:r>
      <w:proofErr w:type="spellStart"/>
      <w:proofErr w:type="gramEnd"/>
      <w:r w:rsidRPr="00DC744E">
        <w:t>arr.length</w:t>
      </w:r>
      <w:proofErr w:type="spellEnd"/>
      <w:r w:rsidRPr="00DC744E">
        <w:t>&gt;=1){</w:t>
      </w:r>
    </w:p>
    <w:p w:rsidR="00DC744E" w:rsidRPr="00DC744E" w:rsidRDefault="00DC744E" w:rsidP="00DC744E">
      <w:pPr>
        <w:pStyle w:val="jxa"/>
      </w:pPr>
      <w:r w:rsidRPr="00DC744E">
        <w:t xml:space="preserve">                                                      </w:t>
      </w:r>
      <w:proofErr w:type="gramStart"/>
      <w:r w:rsidRPr="00DC744E">
        <w:t>for(</w:t>
      </w:r>
      <w:proofErr w:type="spellStart"/>
      <w:proofErr w:type="gramEnd"/>
      <w:r w:rsidRPr="00DC744E">
        <w:t>var</w:t>
      </w:r>
      <w:proofErr w:type="spellEnd"/>
      <w:r w:rsidRPr="00DC744E">
        <w:t xml:space="preserve"> i = 1;i&lt;</w:t>
      </w:r>
      <w:proofErr w:type="spellStart"/>
      <w:r w:rsidRPr="00DC744E">
        <w:t>arr.length;i</w:t>
      </w:r>
      <w:proofErr w:type="spellEnd"/>
      <w:r w:rsidRPr="00DC744E">
        <w:t>++){</w:t>
      </w:r>
    </w:p>
    <w:p w:rsidR="00DC744E" w:rsidRPr="00DC744E" w:rsidRDefault="00DC744E" w:rsidP="00DC744E">
      <w:pPr>
        <w:pStyle w:val="jxa"/>
      </w:pPr>
    </w:p>
    <w:p w:rsidR="00DC744E" w:rsidRPr="00DC744E" w:rsidRDefault="00DC744E" w:rsidP="00DC744E">
      <w:pPr>
        <w:pStyle w:val="jxa"/>
      </w:pPr>
      <w:r w:rsidRPr="00DC744E">
        <w:t xml:space="preserve">                                                           </w:t>
      </w:r>
      <w:proofErr w:type="gramStart"/>
      <w:r w:rsidRPr="00DC744E">
        <w:t>if(</w:t>
      </w:r>
      <w:proofErr w:type="spellStart"/>
      <w:proofErr w:type="gramEnd"/>
      <w:r w:rsidRPr="00DC744E">
        <w:t>arr</w:t>
      </w:r>
      <w:proofErr w:type="spellEnd"/>
      <w:r w:rsidRPr="00DC744E">
        <w:t>[i].type==="input"||</w:t>
      </w:r>
      <w:proofErr w:type="spellStart"/>
      <w:r w:rsidRPr="00DC744E">
        <w:t>arr</w:t>
      </w:r>
      <w:proofErr w:type="spellEnd"/>
      <w:r w:rsidRPr="00DC744E">
        <w:t>[i].type==="</w:t>
      </w:r>
      <w:proofErr w:type="spellStart"/>
      <w:r w:rsidRPr="00DC744E">
        <w:t>powerSelector</w:t>
      </w:r>
      <w:proofErr w:type="spellEnd"/>
      <w:r w:rsidRPr="00DC744E">
        <w:t>"){</w:t>
      </w:r>
    </w:p>
    <w:p w:rsidR="00DC744E" w:rsidRPr="00DC744E" w:rsidRDefault="00DC744E" w:rsidP="00DC744E">
      <w:pPr>
        <w:pStyle w:val="jxa"/>
      </w:pPr>
      <w:r w:rsidRPr="00DC744E">
        <w:t xml:space="preserve">                                                                   </w:t>
      </w:r>
      <w:proofErr w:type="gramStart"/>
      <w:r w:rsidRPr="00DC744E">
        <w:t>height</w:t>
      </w:r>
      <w:proofErr w:type="gramEnd"/>
      <w:r w:rsidRPr="00DC744E">
        <w:t>+=30;</w:t>
      </w:r>
    </w:p>
    <w:p w:rsidR="00DC744E" w:rsidRPr="00DC744E" w:rsidRDefault="00DC744E" w:rsidP="00DC744E">
      <w:pPr>
        <w:pStyle w:val="jxa"/>
      </w:pPr>
      <w:r w:rsidRPr="00DC744E">
        <w:t xml:space="preserve">                                                           }</w:t>
      </w:r>
    </w:p>
    <w:p w:rsidR="00DC744E" w:rsidRPr="00DC744E" w:rsidRDefault="00DC744E" w:rsidP="00DC744E">
      <w:pPr>
        <w:pStyle w:val="jxa"/>
      </w:pPr>
      <w:r w:rsidRPr="00DC744E">
        <w:t xml:space="preserve">                                                       };</w:t>
      </w:r>
    </w:p>
    <w:p w:rsidR="00DC744E" w:rsidRPr="00DC744E" w:rsidRDefault="00DC744E" w:rsidP="00DC744E">
      <w:pPr>
        <w:pStyle w:val="jxa"/>
      </w:pPr>
      <w:r w:rsidRPr="00DC744E">
        <w:t xml:space="preserve">                                                        //return height;</w:t>
      </w:r>
    </w:p>
    <w:p w:rsidR="00DC744E" w:rsidRPr="00DC744E" w:rsidRDefault="00DC744E" w:rsidP="00DC744E">
      <w:pPr>
        <w:pStyle w:val="jxa"/>
      </w:pPr>
      <w:r w:rsidRPr="00DC744E">
        <w:t xml:space="preserve">                                                  }</w:t>
      </w:r>
    </w:p>
    <w:p w:rsidR="00DC744E" w:rsidRPr="00DC744E" w:rsidRDefault="00DC744E" w:rsidP="00DC744E">
      <w:pPr>
        <w:pStyle w:val="jxa"/>
      </w:pPr>
    </w:p>
    <w:p w:rsidR="00DC744E" w:rsidRPr="00DC744E" w:rsidRDefault="00DC744E" w:rsidP="00DC744E">
      <w:pPr>
        <w:pStyle w:val="jxa"/>
      </w:pPr>
      <w:r w:rsidRPr="00DC744E">
        <w:t xml:space="preserve">                                                 </w:t>
      </w:r>
      <w:proofErr w:type="gramStart"/>
      <w:r w:rsidRPr="00DC744E">
        <w:t>return</w:t>
      </w:r>
      <w:proofErr w:type="gramEnd"/>
      <w:r w:rsidRPr="00DC744E">
        <w:t xml:space="preserve"> height;</w:t>
      </w:r>
    </w:p>
    <w:p w:rsidR="00DC744E" w:rsidRPr="00DC744E" w:rsidRDefault="00DC744E" w:rsidP="00DC744E">
      <w:pPr>
        <w:pStyle w:val="jxa"/>
      </w:pPr>
    </w:p>
    <w:p w:rsidR="00DC744E" w:rsidRPr="00DC744E" w:rsidRDefault="00DC744E" w:rsidP="00DC744E">
      <w:pPr>
        <w:pStyle w:val="jxa"/>
      </w:pPr>
    </w:p>
    <w:p w:rsidR="00DC744E" w:rsidRPr="00DC744E" w:rsidRDefault="00DC744E" w:rsidP="00DC744E">
      <w:pPr>
        <w:pStyle w:val="jxa"/>
      </w:pPr>
      <w:r w:rsidRPr="00DC744E">
        <w:t xml:space="preserve">                                         </w:t>
      </w:r>
      <w:proofErr w:type="gramStart"/>
      <w:r w:rsidRPr="00DC744E">
        <w:t>})(</w:t>
      </w:r>
      <w:proofErr w:type="gramEnd"/>
      <w:r w:rsidRPr="00DC744E">
        <w:t>this.AlertInputArr.list)+60+30+(this.AlertInputArr.btn.length===0||this.AlertInputArr.list.length&lt;=1?20:130);</w:t>
      </w:r>
    </w:p>
    <w:p w:rsidR="00DC744E" w:rsidRPr="00DC744E" w:rsidRDefault="00DC744E" w:rsidP="00DC744E">
      <w:pPr>
        <w:pStyle w:val="jxa"/>
      </w:pPr>
      <w:r w:rsidRPr="00DC744E">
        <w:t xml:space="preserve">                            </w:t>
      </w:r>
      <w:proofErr w:type="gramStart"/>
      <w:r w:rsidRPr="00DC744E">
        <w:t>if(</w:t>
      </w:r>
      <w:proofErr w:type="gramEnd"/>
      <w:r w:rsidRPr="00DC744E">
        <w:t>this.AlertInputArr.isComponentData&amp;&amp;!this.AlertInputArr.isComponentData.iscomponent){</w:t>
      </w:r>
    </w:p>
    <w:p w:rsidR="00DC744E" w:rsidRPr="00DC744E" w:rsidRDefault="00DC744E" w:rsidP="00DC744E">
      <w:pPr>
        <w:pStyle w:val="jxa"/>
      </w:pPr>
      <w:r w:rsidRPr="00DC744E">
        <w:t xml:space="preserve">                                </w:t>
      </w:r>
      <w:proofErr w:type="gramStart"/>
      <w:r w:rsidRPr="00DC744E">
        <w:t>width=</w:t>
      </w:r>
      <w:proofErr w:type="gramEnd"/>
      <w:r w:rsidRPr="00DC744E">
        <w:t>1150;</w:t>
      </w:r>
    </w:p>
    <w:p w:rsidR="00DC744E" w:rsidRPr="00DC744E" w:rsidRDefault="00DC744E" w:rsidP="00DC744E">
      <w:pPr>
        <w:pStyle w:val="jxa"/>
      </w:pPr>
      <w:r w:rsidRPr="00DC744E">
        <w:lastRenderedPageBreak/>
        <w:t xml:space="preserve">                                </w:t>
      </w:r>
      <w:proofErr w:type="gramStart"/>
      <w:r w:rsidRPr="00DC744E">
        <w:t>height=</w:t>
      </w:r>
      <w:proofErr w:type="gramEnd"/>
      <w:r w:rsidRPr="00DC744E">
        <w:t>620;</w:t>
      </w:r>
    </w:p>
    <w:p w:rsidR="00DC744E" w:rsidRDefault="00DC744E" w:rsidP="00DC744E">
      <w:pPr>
        <w:pStyle w:val="jxa"/>
        <w:rPr>
          <w:rFonts w:hint="eastAsia"/>
        </w:rPr>
      </w:pPr>
      <w:r w:rsidRPr="00DC744E">
        <w:t xml:space="preserve">                            }</w:t>
      </w:r>
    </w:p>
    <w:p w:rsidR="009644E9" w:rsidRPr="00DC744E" w:rsidRDefault="009644E9" w:rsidP="009644E9">
      <w:pPr>
        <w:pStyle w:val="jxb"/>
      </w:pPr>
      <w:proofErr w:type="gramStart"/>
      <w:r>
        <w:rPr>
          <w:rFonts w:hint="eastAsia"/>
        </w:rPr>
        <w:t>如果弹窗为给</w:t>
      </w:r>
      <w:proofErr w:type="gramEnd"/>
      <w:r>
        <w:rPr>
          <w:rFonts w:hint="eastAsia"/>
        </w:rPr>
        <w:t>对应目录添加视频，因内容比较复杂，换用这种简单粗暴的重置宽高的算法</w:t>
      </w:r>
    </w:p>
    <w:p w:rsidR="00DC744E" w:rsidRPr="00DC744E" w:rsidRDefault="00DC744E" w:rsidP="00DC744E">
      <w:pPr>
        <w:pStyle w:val="jxa"/>
      </w:pPr>
      <w:r w:rsidRPr="00DC744E">
        <w:t xml:space="preserve">                            </w:t>
      </w:r>
      <w:proofErr w:type="spellStart"/>
      <w:r w:rsidRPr="00DC744E">
        <w:t>this.alertHol</w:t>
      </w:r>
      <w:proofErr w:type="spellEnd"/>
      <w:r w:rsidRPr="00DC744E">
        <w:t xml:space="preserve"> = {</w:t>
      </w:r>
    </w:p>
    <w:p w:rsidR="00DC744E" w:rsidRPr="00DC744E" w:rsidRDefault="00DC744E" w:rsidP="00DC744E">
      <w:pPr>
        <w:pStyle w:val="jxa"/>
      </w:pPr>
      <w:r w:rsidRPr="00DC744E">
        <w:t xml:space="preserve">                                   '</w:t>
      </w:r>
      <w:proofErr w:type="gramStart"/>
      <w:r w:rsidRPr="00DC744E">
        <w:t>padding-top</w:t>
      </w:r>
      <w:proofErr w:type="gramEnd"/>
      <w:r w:rsidRPr="00DC744E">
        <w:t>':0,</w:t>
      </w:r>
    </w:p>
    <w:p w:rsidR="00DC744E" w:rsidRPr="00DC744E" w:rsidRDefault="00DC744E" w:rsidP="00DC744E">
      <w:pPr>
        <w:pStyle w:val="jxa"/>
      </w:pPr>
      <w:r w:rsidRPr="00DC744E">
        <w:t xml:space="preserve">                                    '</w:t>
      </w:r>
      <w:proofErr w:type="spellStart"/>
      <w:proofErr w:type="gramStart"/>
      <w:r w:rsidRPr="00DC744E">
        <w:t>position</w:t>
      </w:r>
      <w:proofErr w:type="gramEnd"/>
      <w:r w:rsidRPr="00DC744E">
        <w:t>':'relative</w:t>
      </w:r>
      <w:proofErr w:type="spellEnd"/>
      <w:r w:rsidRPr="00DC744E">
        <w:t>',</w:t>
      </w:r>
    </w:p>
    <w:p w:rsidR="00DC744E" w:rsidRPr="00DC744E" w:rsidRDefault="00DC744E" w:rsidP="00DC744E">
      <w:pPr>
        <w:pStyle w:val="jxa"/>
      </w:pPr>
      <w:r w:rsidRPr="00DC744E">
        <w:t xml:space="preserve">                                    '</w:t>
      </w:r>
      <w:proofErr w:type="gramStart"/>
      <w:r w:rsidRPr="00DC744E">
        <w:t>background</w:t>
      </w:r>
      <w:proofErr w:type="gramEnd"/>
      <w:r w:rsidRPr="00DC744E">
        <w:t>':'#FFFFFF',</w:t>
      </w:r>
    </w:p>
    <w:p w:rsidR="00DC744E" w:rsidRPr="00DC744E" w:rsidRDefault="00DC744E" w:rsidP="00DC744E">
      <w:pPr>
        <w:pStyle w:val="jxa"/>
      </w:pPr>
      <w:r w:rsidRPr="00DC744E">
        <w:t xml:space="preserve">                                    '</w:t>
      </w:r>
      <w:proofErr w:type="gramStart"/>
      <w:r w:rsidRPr="00DC744E">
        <w:t>border</w:t>
      </w:r>
      <w:proofErr w:type="gramEnd"/>
      <w:r w:rsidRPr="00DC744E">
        <w:t>':'5px solid #4F66BB',</w:t>
      </w:r>
    </w:p>
    <w:p w:rsidR="00DC744E" w:rsidRPr="00DC744E" w:rsidRDefault="00DC744E" w:rsidP="00DC744E">
      <w:pPr>
        <w:pStyle w:val="jxa"/>
      </w:pPr>
      <w:r w:rsidRPr="00DC744E">
        <w:t xml:space="preserve">                                    '</w:t>
      </w:r>
      <w:proofErr w:type="spellStart"/>
      <w:proofErr w:type="gramStart"/>
      <w:r w:rsidRPr="00DC744E">
        <w:t>border-top</w:t>
      </w:r>
      <w:proofErr w:type="gramEnd"/>
      <w:r w:rsidRPr="00DC744E">
        <w:t>':'none</w:t>
      </w:r>
      <w:proofErr w:type="spellEnd"/>
      <w:r w:rsidRPr="00DC744E">
        <w:t>',</w:t>
      </w:r>
    </w:p>
    <w:p w:rsidR="00DC744E" w:rsidRPr="00DC744E" w:rsidRDefault="00DC744E" w:rsidP="00DC744E">
      <w:pPr>
        <w:pStyle w:val="jxa"/>
      </w:pPr>
      <w:r w:rsidRPr="00DC744E">
        <w:t xml:space="preserve">                                    '</w:t>
      </w:r>
      <w:proofErr w:type="gramStart"/>
      <w:r w:rsidRPr="00DC744E">
        <w:t>width</w:t>
      </w:r>
      <w:proofErr w:type="gramEnd"/>
      <w:r w:rsidRPr="00DC744E">
        <w:t>':width+'</w:t>
      </w:r>
      <w:proofErr w:type="spellStart"/>
      <w:r w:rsidRPr="00DC744E">
        <w:t>px</w:t>
      </w:r>
      <w:proofErr w:type="spellEnd"/>
      <w:r w:rsidRPr="00DC744E">
        <w:t>',</w:t>
      </w:r>
    </w:p>
    <w:p w:rsidR="00DC744E" w:rsidRPr="00DC744E" w:rsidRDefault="00DC744E" w:rsidP="00DC744E">
      <w:pPr>
        <w:pStyle w:val="jxa"/>
      </w:pPr>
      <w:r w:rsidRPr="00DC744E">
        <w:t xml:space="preserve">                                    '</w:t>
      </w:r>
      <w:proofErr w:type="gramStart"/>
      <w:r w:rsidRPr="00DC744E">
        <w:t>height</w:t>
      </w:r>
      <w:proofErr w:type="gramEnd"/>
      <w:r w:rsidRPr="00DC744E">
        <w:t>':height+"</w:t>
      </w:r>
      <w:proofErr w:type="spellStart"/>
      <w:r w:rsidRPr="00DC744E">
        <w:t>px</w:t>
      </w:r>
      <w:proofErr w:type="spellEnd"/>
      <w:r w:rsidRPr="00DC744E">
        <w:t>",</w:t>
      </w:r>
    </w:p>
    <w:p w:rsidR="00DC744E" w:rsidRPr="00DC744E" w:rsidRDefault="00DC744E" w:rsidP="00DC744E">
      <w:pPr>
        <w:pStyle w:val="jxa"/>
      </w:pPr>
      <w:r w:rsidRPr="00DC744E">
        <w:t xml:space="preserve">                                    '</w:t>
      </w:r>
      <w:proofErr w:type="gramStart"/>
      <w:r w:rsidRPr="00DC744E">
        <w:t>top</w:t>
      </w:r>
      <w:proofErr w:type="gramEnd"/>
      <w:r w:rsidRPr="00DC744E">
        <w:t>':</w:t>
      </w:r>
      <w:proofErr w:type="spellStart"/>
      <w:r w:rsidRPr="00DC744E">
        <w:t>window.innerHeight</w:t>
      </w:r>
      <w:proofErr w:type="spellEnd"/>
      <w:r w:rsidRPr="00DC744E">
        <w:t>/2-height/2+'px',</w:t>
      </w:r>
    </w:p>
    <w:p w:rsidR="00DC744E" w:rsidRPr="00DC744E" w:rsidRDefault="00DC744E" w:rsidP="00DC744E">
      <w:pPr>
        <w:pStyle w:val="jxa"/>
      </w:pPr>
      <w:r w:rsidRPr="00DC744E">
        <w:t xml:space="preserve">                                    '</w:t>
      </w:r>
      <w:proofErr w:type="gramStart"/>
      <w:r w:rsidRPr="00DC744E">
        <w:t>left</w:t>
      </w:r>
      <w:proofErr w:type="gramEnd"/>
      <w:r w:rsidRPr="00DC744E">
        <w:t>':</w:t>
      </w:r>
      <w:proofErr w:type="spellStart"/>
      <w:r w:rsidRPr="00DC744E">
        <w:t>window.innerWidth</w:t>
      </w:r>
      <w:proofErr w:type="spellEnd"/>
      <w:r w:rsidRPr="00DC744E">
        <w:t>/2-width/2+'px'</w:t>
      </w:r>
    </w:p>
    <w:p w:rsidR="00DC744E" w:rsidRDefault="00DC744E" w:rsidP="00DC744E">
      <w:pPr>
        <w:pStyle w:val="jxa"/>
        <w:rPr>
          <w:rFonts w:hint="eastAsia"/>
        </w:rPr>
      </w:pPr>
      <w:r w:rsidRPr="00DC744E">
        <w:t xml:space="preserve">                                 }</w:t>
      </w:r>
    </w:p>
    <w:p w:rsidR="0076471F" w:rsidRPr="00DC744E" w:rsidRDefault="0076471F" w:rsidP="0076471F">
      <w:pPr>
        <w:pStyle w:val="jxb"/>
      </w:pPr>
      <w:r>
        <w:rPr>
          <w:rFonts w:hint="eastAsia"/>
        </w:rPr>
        <w:t>这个对象决定</w:t>
      </w:r>
      <w:proofErr w:type="gramStart"/>
      <w:r>
        <w:rPr>
          <w:rFonts w:hint="eastAsia"/>
        </w:rPr>
        <w:t>了弹窗的</w:t>
      </w:r>
      <w:proofErr w:type="gramEnd"/>
      <w:r>
        <w:rPr>
          <w:rFonts w:hint="eastAsia"/>
        </w:rPr>
        <w:t>宽高和其他基本样式</w:t>
      </w:r>
    </w:p>
    <w:p w:rsidR="00DC744E" w:rsidRPr="00DC744E" w:rsidRDefault="00DC744E" w:rsidP="00DC744E">
      <w:pPr>
        <w:pStyle w:val="jxa"/>
      </w:pPr>
      <w:r w:rsidRPr="00DC744E">
        <w:t xml:space="preserve">                            </w:t>
      </w:r>
      <w:proofErr w:type="spellStart"/>
      <w:r w:rsidRPr="00DC744E">
        <w:t>this.alertHolTop</w:t>
      </w:r>
      <w:proofErr w:type="spellEnd"/>
      <w:r w:rsidRPr="00DC744E">
        <w:t xml:space="preserve"> = {</w:t>
      </w:r>
    </w:p>
    <w:p w:rsidR="00DC744E" w:rsidRPr="00DC744E" w:rsidRDefault="00DC744E" w:rsidP="00DC744E">
      <w:pPr>
        <w:pStyle w:val="jxa"/>
      </w:pPr>
      <w:r w:rsidRPr="00DC744E">
        <w:t xml:space="preserve">                                '</w:t>
      </w:r>
      <w:proofErr w:type="gramStart"/>
      <w:r w:rsidRPr="00DC744E">
        <w:t>height</w:t>
      </w:r>
      <w:proofErr w:type="gramEnd"/>
      <w:r w:rsidRPr="00DC744E">
        <w:t>':"30px",</w:t>
      </w:r>
    </w:p>
    <w:p w:rsidR="00DC744E" w:rsidRPr="00DC744E" w:rsidRDefault="00DC744E" w:rsidP="00DC744E">
      <w:pPr>
        <w:pStyle w:val="jxa"/>
      </w:pPr>
      <w:r w:rsidRPr="00DC744E">
        <w:t xml:space="preserve">                            }</w:t>
      </w:r>
    </w:p>
    <w:p w:rsidR="00DC744E" w:rsidRPr="00DC744E" w:rsidRDefault="00DC744E" w:rsidP="00DC744E">
      <w:pPr>
        <w:pStyle w:val="jxa"/>
      </w:pPr>
    </w:p>
    <w:p w:rsidR="00DC744E" w:rsidRPr="00DC744E" w:rsidRDefault="00DC744E" w:rsidP="00DC744E">
      <w:pPr>
        <w:pStyle w:val="jxa"/>
      </w:pPr>
      <w:r w:rsidRPr="00DC744E">
        <w:t xml:space="preserve">      },</w:t>
      </w:r>
    </w:p>
    <w:p w:rsidR="00DC744E" w:rsidRPr="00DC744E" w:rsidRDefault="00DC744E" w:rsidP="00DC744E">
      <w:pPr>
        <w:pStyle w:val="jxa"/>
      </w:pPr>
      <w:r w:rsidRPr="00DC744E">
        <w:t xml:space="preserve">      </w:t>
      </w:r>
      <w:proofErr w:type="gramStart"/>
      <w:r w:rsidRPr="00DC744E">
        <w:t>methods:</w:t>
      </w:r>
      <w:proofErr w:type="gramEnd"/>
      <w:r w:rsidRPr="00DC744E">
        <w:t>{</w:t>
      </w:r>
    </w:p>
    <w:p w:rsidR="00DC744E" w:rsidRPr="00DC744E" w:rsidRDefault="00DC744E" w:rsidP="00DC744E">
      <w:pPr>
        <w:pStyle w:val="jxa"/>
      </w:pPr>
      <w:r w:rsidRPr="00DC744E">
        <w:t xml:space="preserve">        </w:t>
      </w:r>
      <w:proofErr w:type="spellStart"/>
      <w:proofErr w:type="gramStart"/>
      <w:r w:rsidRPr="00DC744E">
        <w:t>getWidth:</w:t>
      </w:r>
      <w:proofErr w:type="gramEnd"/>
      <w:r w:rsidRPr="00DC744E">
        <w:t>function</w:t>
      </w:r>
      <w:proofErr w:type="spellEnd"/>
      <w:r w:rsidRPr="00DC744E">
        <w:t>(item){</w:t>
      </w:r>
    </w:p>
    <w:p w:rsidR="00DC744E" w:rsidRPr="00DC744E" w:rsidRDefault="00DC744E" w:rsidP="00DC744E">
      <w:pPr>
        <w:pStyle w:val="jxa"/>
      </w:pPr>
      <w:r w:rsidRPr="00DC744E">
        <w:t xml:space="preserve">            </w:t>
      </w:r>
      <w:proofErr w:type="gramStart"/>
      <w:r w:rsidRPr="00DC744E">
        <w:t>if(</w:t>
      </w:r>
      <w:proofErr w:type="gramEnd"/>
      <w:r w:rsidRPr="00DC744E">
        <w:t>!item){</w:t>
      </w:r>
    </w:p>
    <w:p w:rsidR="00DC744E" w:rsidRPr="00DC744E" w:rsidRDefault="00DC744E" w:rsidP="00DC744E">
      <w:pPr>
        <w:pStyle w:val="jxa"/>
      </w:pPr>
      <w:r w:rsidRPr="00DC744E">
        <w:t xml:space="preserve">                </w:t>
      </w:r>
      <w:proofErr w:type="gramStart"/>
      <w:r w:rsidRPr="00DC744E">
        <w:t>return</w:t>
      </w:r>
      <w:proofErr w:type="gramEnd"/>
      <w:r w:rsidRPr="00DC744E">
        <w:t xml:space="preserve"> </w:t>
      </w:r>
      <w:proofErr w:type="spellStart"/>
      <w:r w:rsidRPr="00DC744E">
        <w:t>item.width</w:t>
      </w:r>
      <w:proofErr w:type="spellEnd"/>
      <w:r w:rsidRPr="00DC744E">
        <w:t>;</w:t>
      </w:r>
    </w:p>
    <w:p w:rsidR="00DC744E" w:rsidRPr="00DC744E" w:rsidRDefault="00DC744E" w:rsidP="00DC744E">
      <w:pPr>
        <w:pStyle w:val="jxa"/>
      </w:pPr>
      <w:r w:rsidRPr="00DC744E">
        <w:t xml:space="preserve">            </w:t>
      </w:r>
      <w:proofErr w:type="gramStart"/>
      <w:r w:rsidRPr="00DC744E">
        <w:t>}else</w:t>
      </w:r>
      <w:proofErr w:type="gramEnd"/>
      <w:r w:rsidRPr="00DC744E">
        <w:t>{</w:t>
      </w:r>
    </w:p>
    <w:p w:rsidR="00DC744E" w:rsidRPr="00DC744E" w:rsidRDefault="00DC744E" w:rsidP="00DC744E">
      <w:pPr>
        <w:pStyle w:val="jxa"/>
      </w:pPr>
      <w:r w:rsidRPr="00DC744E">
        <w:t xml:space="preserve">                </w:t>
      </w:r>
      <w:proofErr w:type="gramStart"/>
      <w:r w:rsidRPr="00DC744E">
        <w:t>return</w:t>
      </w:r>
      <w:proofErr w:type="gramEnd"/>
      <w:r w:rsidRPr="00DC744E">
        <w:t xml:space="preserve"> 0;</w:t>
      </w:r>
    </w:p>
    <w:p w:rsidR="00DC744E" w:rsidRPr="00DC744E" w:rsidRDefault="00DC744E" w:rsidP="00DC744E">
      <w:pPr>
        <w:pStyle w:val="jxa"/>
      </w:pPr>
      <w:r w:rsidRPr="00DC744E">
        <w:t xml:space="preserve">            }</w:t>
      </w:r>
    </w:p>
    <w:p w:rsidR="00DC744E" w:rsidRPr="00DC744E" w:rsidRDefault="00DC744E" w:rsidP="00DC744E">
      <w:pPr>
        <w:pStyle w:val="jxa"/>
      </w:pPr>
      <w:r w:rsidRPr="00DC744E">
        <w:t xml:space="preserve">        },</w:t>
      </w:r>
    </w:p>
    <w:p w:rsidR="00DC744E" w:rsidRPr="00DC744E" w:rsidRDefault="00DC744E" w:rsidP="00DC744E">
      <w:pPr>
        <w:pStyle w:val="jxa"/>
      </w:pPr>
      <w:r w:rsidRPr="00DC744E">
        <w:t xml:space="preserve">        </w:t>
      </w:r>
      <w:proofErr w:type="spellStart"/>
      <w:r w:rsidRPr="00DC744E">
        <w:t>img_video_btn</w:t>
      </w:r>
      <w:proofErr w:type="gramStart"/>
      <w:r w:rsidRPr="00DC744E">
        <w:t>:function</w:t>
      </w:r>
      <w:proofErr w:type="spellEnd"/>
      <w:proofErr w:type="gramEnd"/>
      <w:r w:rsidRPr="00DC744E">
        <w:t>(e){</w:t>
      </w:r>
    </w:p>
    <w:p w:rsidR="00DC744E" w:rsidRPr="00DC744E" w:rsidRDefault="00DC744E" w:rsidP="00DC744E">
      <w:pPr>
        <w:pStyle w:val="jxa"/>
      </w:pPr>
      <w:r w:rsidRPr="00DC744E">
        <w:t xml:space="preserve">            </w:t>
      </w:r>
      <w:proofErr w:type="spellStart"/>
      <w:r w:rsidRPr="00DC744E">
        <w:t>e.target.style.cursor</w:t>
      </w:r>
      <w:proofErr w:type="spellEnd"/>
      <w:r w:rsidRPr="00DC744E">
        <w:t xml:space="preserve"> = "pointer";</w:t>
      </w:r>
    </w:p>
    <w:p w:rsidR="00DC744E" w:rsidRDefault="00DC744E" w:rsidP="00DC744E">
      <w:pPr>
        <w:pStyle w:val="jxa"/>
        <w:rPr>
          <w:rFonts w:hint="eastAsia"/>
        </w:rPr>
      </w:pPr>
      <w:r w:rsidRPr="00DC744E">
        <w:t xml:space="preserve">        },</w:t>
      </w:r>
    </w:p>
    <w:p w:rsidR="00096899" w:rsidRPr="00DC744E" w:rsidRDefault="00096899" w:rsidP="00096899">
      <w:pPr>
        <w:pStyle w:val="jxb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行内样式无法书写伪类，换成绑定鼠标的</w:t>
      </w:r>
      <w:proofErr w:type="spellStart"/>
      <w:r>
        <w:rPr>
          <w:rFonts w:hint="eastAsia"/>
        </w:rPr>
        <w:t>mouseenter</w:t>
      </w:r>
      <w:proofErr w:type="spellEnd"/>
      <w:r>
        <w:rPr>
          <w:rFonts w:hint="eastAsia"/>
        </w:rPr>
        <w:t>等事件触发时更改样式来</w:t>
      </w:r>
      <w:proofErr w:type="gramStart"/>
      <w:r>
        <w:rPr>
          <w:rFonts w:hint="eastAsia"/>
        </w:rPr>
        <w:t>实现伪类的</w:t>
      </w:r>
      <w:proofErr w:type="gramEnd"/>
      <w:r>
        <w:rPr>
          <w:rFonts w:hint="eastAsia"/>
        </w:rPr>
        <w:t>效果</w:t>
      </w:r>
    </w:p>
    <w:p w:rsidR="00DC744E" w:rsidRPr="00DC744E" w:rsidRDefault="00DC744E" w:rsidP="00DC744E">
      <w:pPr>
        <w:pStyle w:val="jxa"/>
        <w:rPr>
          <w:rFonts w:hint="eastAsia"/>
        </w:rPr>
      </w:pPr>
      <w:r w:rsidRPr="00DC744E">
        <w:rPr>
          <w:rFonts w:hint="eastAsia"/>
        </w:rPr>
        <w:lastRenderedPageBreak/>
        <w:t xml:space="preserve">         </w:t>
      </w:r>
      <w:proofErr w:type="spellStart"/>
      <w:r w:rsidRPr="00DC744E">
        <w:rPr>
          <w:rFonts w:hint="eastAsia"/>
        </w:rPr>
        <w:t>addPic:function</w:t>
      </w:r>
      <w:proofErr w:type="spellEnd"/>
      <w:r w:rsidRPr="00DC744E">
        <w:rPr>
          <w:rFonts w:hint="eastAsia"/>
        </w:rPr>
        <w:t>(</w:t>
      </w:r>
      <w:proofErr w:type="spellStart"/>
      <w:r w:rsidRPr="00DC744E">
        <w:rPr>
          <w:rFonts w:hint="eastAsia"/>
        </w:rPr>
        <w:t>e,item</w:t>
      </w:r>
      <w:proofErr w:type="spellEnd"/>
      <w:r w:rsidRPr="00DC744E">
        <w:rPr>
          <w:rFonts w:hint="eastAsia"/>
        </w:rPr>
        <w:t>){//'</w:t>
      </w:r>
      <w:r w:rsidRPr="00DC744E">
        <w:rPr>
          <w:rFonts w:hint="eastAsia"/>
        </w:rPr>
        <w:t>选择按钮的单击事件</w:t>
      </w:r>
      <w:r w:rsidRPr="00DC744E">
        <w:rPr>
          <w:rFonts w:hint="eastAsia"/>
        </w:rPr>
        <w:t>'</w:t>
      </w:r>
    </w:p>
    <w:p w:rsidR="00DC744E" w:rsidRPr="00DC744E" w:rsidRDefault="00DC744E" w:rsidP="00DC744E">
      <w:pPr>
        <w:pStyle w:val="jxa"/>
      </w:pPr>
      <w:r w:rsidRPr="00DC744E">
        <w:t xml:space="preserve">           </w:t>
      </w:r>
      <w:proofErr w:type="spellStart"/>
      <w:proofErr w:type="gramStart"/>
      <w:r w:rsidRPr="00DC744E">
        <w:t>e.preventDefault</w:t>
      </w:r>
      <w:proofErr w:type="spellEnd"/>
      <w:r w:rsidRPr="00DC744E">
        <w:t>(</w:t>
      </w:r>
      <w:proofErr w:type="gramEnd"/>
      <w:r w:rsidRPr="00DC744E">
        <w:t>);</w:t>
      </w:r>
    </w:p>
    <w:p w:rsidR="00DC744E" w:rsidRPr="00DC744E" w:rsidRDefault="00DC744E" w:rsidP="00DC744E">
      <w:pPr>
        <w:pStyle w:val="jxa"/>
      </w:pPr>
      <w:r w:rsidRPr="00DC744E">
        <w:t xml:space="preserve">           </w:t>
      </w:r>
      <w:proofErr w:type="gramStart"/>
      <w:r w:rsidRPr="00DC744E">
        <w:t>alert(</w:t>
      </w:r>
      <w:proofErr w:type="spellStart"/>
      <w:proofErr w:type="gramEnd"/>
      <w:r w:rsidRPr="00DC744E">
        <w:t>item.uuids</w:t>
      </w:r>
      <w:proofErr w:type="spellEnd"/>
      <w:r w:rsidRPr="00DC744E">
        <w:t>);</w:t>
      </w:r>
    </w:p>
    <w:p w:rsidR="00DC744E" w:rsidRPr="00DC744E" w:rsidRDefault="00DC744E" w:rsidP="00DC744E">
      <w:pPr>
        <w:pStyle w:val="jxa"/>
      </w:pPr>
      <w:r w:rsidRPr="00DC744E">
        <w:t xml:space="preserve">           </w:t>
      </w:r>
      <w:proofErr w:type="spellStart"/>
      <w:proofErr w:type="gramStart"/>
      <w:r w:rsidRPr="00DC744E">
        <w:t>document.getElementById</w:t>
      </w:r>
      <w:proofErr w:type="spellEnd"/>
      <w:r w:rsidRPr="00DC744E">
        <w:t>(</w:t>
      </w:r>
      <w:proofErr w:type="spellStart"/>
      <w:proofErr w:type="gramEnd"/>
      <w:r w:rsidRPr="00DC744E">
        <w:t>item.uuids</w:t>
      </w:r>
      <w:proofErr w:type="spellEnd"/>
      <w:r w:rsidRPr="00DC744E">
        <w:t>).click();</w:t>
      </w:r>
    </w:p>
    <w:p w:rsidR="00DC744E" w:rsidRPr="00DC744E" w:rsidRDefault="00DC744E" w:rsidP="00DC744E">
      <w:pPr>
        <w:pStyle w:val="jxa"/>
      </w:pPr>
      <w:r w:rsidRPr="00DC744E">
        <w:t xml:space="preserve">           </w:t>
      </w:r>
      <w:proofErr w:type="gramStart"/>
      <w:r w:rsidRPr="00DC744E">
        <w:t>return</w:t>
      </w:r>
      <w:proofErr w:type="gramEnd"/>
      <w:r w:rsidRPr="00DC744E">
        <w:t xml:space="preserve"> false;</w:t>
      </w:r>
    </w:p>
    <w:p w:rsidR="00DC744E" w:rsidRPr="00DC744E" w:rsidRDefault="00DC744E" w:rsidP="00DC744E">
      <w:pPr>
        <w:pStyle w:val="jxa"/>
      </w:pPr>
      <w:r w:rsidRPr="00DC744E">
        <w:t xml:space="preserve">        },</w:t>
      </w:r>
    </w:p>
    <w:p w:rsidR="00DC744E" w:rsidRPr="00DC744E" w:rsidRDefault="00DC744E" w:rsidP="00DC744E">
      <w:pPr>
        <w:pStyle w:val="jxa"/>
        <w:rPr>
          <w:rFonts w:hint="eastAsia"/>
        </w:rPr>
      </w:pPr>
      <w:r w:rsidRPr="00DC744E">
        <w:rPr>
          <w:rFonts w:hint="eastAsia"/>
        </w:rPr>
        <w:t xml:space="preserve">         </w:t>
      </w:r>
      <w:proofErr w:type="spellStart"/>
      <w:r w:rsidRPr="00DC744E">
        <w:rPr>
          <w:rFonts w:hint="eastAsia"/>
        </w:rPr>
        <w:t>onFileChange</w:t>
      </w:r>
      <w:proofErr w:type="spellEnd"/>
      <w:r w:rsidRPr="00DC744E">
        <w:rPr>
          <w:rFonts w:hint="eastAsia"/>
        </w:rPr>
        <w:t>(</w:t>
      </w:r>
      <w:proofErr w:type="spellStart"/>
      <w:r w:rsidRPr="00DC744E">
        <w:rPr>
          <w:rFonts w:hint="eastAsia"/>
        </w:rPr>
        <w:t>e,item</w:t>
      </w:r>
      <w:proofErr w:type="spellEnd"/>
      <w:r w:rsidRPr="00DC744E">
        <w:rPr>
          <w:rFonts w:hint="eastAsia"/>
        </w:rPr>
        <w:t>) {//</w:t>
      </w:r>
      <w:r w:rsidRPr="00DC744E">
        <w:rPr>
          <w:rFonts w:hint="eastAsia"/>
        </w:rPr>
        <w:t>上传按钮的</w:t>
      </w:r>
      <w:proofErr w:type="spellStart"/>
      <w:r w:rsidRPr="00DC744E">
        <w:rPr>
          <w:rFonts w:hint="eastAsia"/>
        </w:rPr>
        <w:t>filechange</w:t>
      </w:r>
      <w:proofErr w:type="spellEnd"/>
      <w:r w:rsidRPr="00DC744E">
        <w:rPr>
          <w:rFonts w:hint="eastAsia"/>
        </w:rPr>
        <w:t>事件</w:t>
      </w:r>
    </w:p>
    <w:p w:rsidR="00DC744E" w:rsidRPr="00DC744E" w:rsidRDefault="00DC744E" w:rsidP="00DC744E">
      <w:pPr>
        <w:pStyle w:val="jxa"/>
      </w:pPr>
      <w:r w:rsidRPr="00DC744E">
        <w:t xml:space="preserve">             </w:t>
      </w:r>
      <w:proofErr w:type="spellStart"/>
      <w:proofErr w:type="gramStart"/>
      <w:r w:rsidRPr="00DC744E">
        <w:t>var</w:t>
      </w:r>
      <w:proofErr w:type="spellEnd"/>
      <w:proofErr w:type="gramEnd"/>
      <w:r w:rsidRPr="00DC744E">
        <w:t xml:space="preserve"> files = </w:t>
      </w:r>
      <w:proofErr w:type="spellStart"/>
      <w:r w:rsidRPr="00DC744E">
        <w:t>e.target.files</w:t>
      </w:r>
      <w:proofErr w:type="spellEnd"/>
      <w:r w:rsidRPr="00DC744E">
        <w:t xml:space="preserve"> || </w:t>
      </w:r>
      <w:proofErr w:type="spellStart"/>
      <w:r w:rsidRPr="00DC744E">
        <w:t>e.dataTransfer.files</w:t>
      </w:r>
      <w:proofErr w:type="spellEnd"/>
      <w:r w:rsidRPr="00DC744E">
        <w:t>;</w:t>
      </w:r>
    </w:p>
    <w:p w:rsidR="00DC744E" w:rsidRPr="00DC744E" w:rsidRDefault="00DC744E" w:rsidP="00DC744E">
      <w:pPr>
        <w:pStyle w:val="jxa"/>
      </w:pPr>
      <w:r w:rsidRPr="00DC744E">
        <w:t xml:space="preserve">             </w:t>
      </w:r>
      <w:proofErr w:type="gramStart"/>
      <w:r w:rsidRPr="00DC744E">
        <w:t>if(</w:t>
      </w:r>
      <w:proofErr w:type="spellStart"/>
      <w:proofErr w:type="gramEnd"/>
      <w:r w:rsidRPr="00DC744E">
        <w:t>item.type</w:t>
      </w:r>
      <w:proofErr w:type="spellEnd"/>
      <w:r w:rsidRPr="00DC744E">
        <w:t>==="</w:t>
      </w:r>
      <w:proofErr w:type="spellStart"/>
      <w:r w:rsidRPr="00DC744E">
        <w:t>img_video_Upload</w:t>
      </w:r>
      <w:proofErr w:type="spellEnd"/>
      <w:r w:rsidRPr="00DC744E">
        <w:t>"){</w:t>
      </w:r>
    </w:p>
    <w:p w:rsidR="00DC744E" w:rsidRPr="00DC744E" w:rsidRDefault="00DC744E" w:rsidP="00DC744E">
      <w:pPr>
        <w:pStyle w:val="jxa"/>
        <w:rPr>
          <w:rFonts w:hint="eastAsia"/>
        </w:rPr>
      </w:pPr>
      <w:r w:rsidRPr="00DC744E">
        <w:rPr>
          <w:rFonts w:hint="eastAsia"/>
        </w:rPr>
        <w:t xml:space="preserve">                         </w:t>
      </w:r>
      <w:proofErr w:type="gramStart"/>
      <w:r w:rsidRPr="00DC744E">
        <w:rPr>
          <w:rFonts w:hint="eastAsia"/>
        </w:rPr>
        <w:t>if</w:t>
      </w:r>
      <w:proofErr w:type="gramEnd"/>
      <w:r w:rsidRPr="00DC744E">
        <w:rPr>
          <w:rFonts w:hint="eastAsia"/>
        </w:rPr>
        <w:t xml:space="preserve"> (!</w:t>
      </w:r>
      <w:proofErr w:type="spellStart"/>
      <w:r w:rsidRPr="00DC744E">
        <w:rPr>
          <w:rFonts w:hint="eastAsia"/>
        </w:rPr>
        <w:t>files.length</w:t>
      </w:r>
      <w:proofErr w:type="spellEnd"/>
      <w:r w:rsidRPr="00DC744E">
        <w:rPr>
          <w:rFonts w:hint="eastAsia"/>
        </w:rPr>
        <w:t>||files[0].size&gt;1024*1024*1024)return;//</w:t>
      </w:r>
      <w:r w:rsidRPr="00DC744E">
        <w:rPr>
          <w:rFonts w:hint="eastAsia"/>
        </w:rPr>
        <w:t>如果未选择任何视频或视频大小超过</w:t>
      </w:r>
      <w:r w:rsidRPr="00DC744E">
        <w:rPr>
          <w:rFonts w:hint="eastAsia"/>
        </w:rPr>
        <w:t>1G</w:t>
      </w:r>
      <w:r w:rsidRPr="00DC744E">
        <w:rPr>
          <w:rFonts w:hint="eastAsia"/>
        </w:rPr>
        <w:t>就终断操作</w:t>
      </w:r>
    </w:p>
    <w:p w:rsidR="00DC744E" w:rsidRPr="00DC744E" w:rsidRDefault="00DC744E" w:rsidP="00DC744E">
      <w:pPr>
        <w:pStyle w:val="jxa"/>
        <w:rPr>
          <w:rFonts w:hint="eastAsia"/>
        </w:rPr>
      </w:pPr>
      <w:r w:rsidRPr="00DC744E">
        <w:rPr>
          <w:rFonts w:hint="eastAsia"/>
        </w:rPr>
        <w:t xml:space="preserve">                             //</w:t>
      </w:r>
      <w:r w:rsidRPr="00DC744E">
        <w:rPr>
          <w:rFonts w:hint="eastAsia"/>
        </w:rPr>
        <w:t>开始制作缩略图</w:t>
      </w:r>
    </w:p>
    <w:p w:rsidR="00DC744E" w:rsidRPr="00DC744E" w:rsidRDefault="00DC744E" w:rsidP="00DC744E">
      <w:pPr>
        <w:pStyle w:val="jxa"/>
      </w:pPr>
      <w:r w:rsidRPr="00DC744E">
        <w:t xml:space="preserve">                             </w:t>
      </w:r>
      <w:proofErr w:type="spellStart"/>
      <w:proofErr w:type="gramStart"/>
      <w:r w:rsidRPr="00DC744E">
        <w:t>var</w:t>
      </w:r>
      <w:proofErr w:type="spellEnd"/>
      <w:proofErr w:type="gramEnd"/>
      <w:r w:rsidRPr="00DC744E">
        <w:t xml:space="preserve"> </w:t>
      </w:r>
      <w:proofErr w:type="spellStart"/>
      <w:r w:rsidRPr="00DC744E">
        <w:t>url</w:t>
      </w:r>
      <w:proofErr w:type="spellEnd"/>
      <w:r w:rsidRPr="00DC744E">
        <w:t xml:space="preserve"> = </w:t>
      </w:r>
      <w:proofErr w:type="spellStart"/>
      <w:r w:rsidRPr="00DC744E">
        <w:t>URL.createObjectURL</w:t>
      </w:r>
      <w:proofErr w:type="spellEnd"/>
      <w:r w:rsidRPr="00DC744E">
        <w:t>(files[0]);</w:t>
      </w:r>
    </w:p>
    <w:p w:rsidR="00DC744E" w:rsidRPr="00DC744E" w:rsidRDefault="00DC744E" w:rsidP="00DC744E">
      <w:pPr>
        <w:pStyle w:val="jxa"/>
        <w:rPr>
          <w:rFonts w:hint="eastAsia"/>
        </w:rPr>
      </w:pPr>
      <w:r w:rsidRPr="00DC744E">
        <w:rPr>
          <w:rFonts w:hint="eastAsia"/>
        </w:rPr>
        <w:t xml:space="preserve">                             //</w:t>
      </w:r>
      <w:r w:rsidRPr="00DC744E">
        <w:rPr>
          <w:rFonts w:hint="eastAsia"/>
        </w:rPr>
        <w:t>改变</w:t>
      </w:r>
      <w:r w:rsidRPr="00DC744E">
        <w:rPr>
          <w:rFonts w:hint="eastAsia"/>
        </w:rPr>
        <w:t>video</w:t>
      </w:r>
      <w:r w:rsidRPr="00DC744E">
        <w:rPr>
          <w:rFonts w:hint="eastAsia"/>
        </w:rPr>
        <w:t>标签的</w:t>
      </w:r>
      <w:proofErr w:type="spellStart"/>
      <w:r w:rsidRPr="00DC744E">
        <w:rPr>
          <w:rFonts w:hint="eastAsia"/>
        </w:rPr>
        <w:t>src</w:t>
      </w:r>
      <w:proofErr w:type="spellEnd"/>
      <w:r w:rsidRPr="00DC744E">
        <w:rPr>
          <w:rFonts w:hint="eastAsia"/>
        </w:rPr>
        <w:t>使其重新加载数据</w:t>
      </w:r>
    </w:p>
    <w:p w:rsidR="00DC744E" w:rsidRPr="00DC744E" w:rsidRDefault="00DC744E" w:rsidP="00DC744E">
      <w:pPr>
        <w:pStyle w:val="jxa"/>
      </w:pPr>
      <w:r w:rsidRPr="00DC744E">
        <w:t xml:space="preserve">                             </w:t>
      </w:r>
      <w:proofErr w:type="spellStart"/>
      <w:r w:rsidRPr="00DC744E">
        <w:t>item.videos.value</w:t>
      </w:r>
      <w:proofErr w:type="spellEnd"/>
      <w:r w:rsidRPr="00DC744E">
        <w:t>=</w:t>
      </w:r>
      <w:proofErr w:type="spellStart"/>
      <w:proofErr w:type="gramStart"/>
      <w:r w:rsidRPr="00DC744E">
        <w:t>url</w:t>
      </w:r>
      <w:proofErr w:type="spellEnd"/>
      <w:proofErr w:type="gramEnd"/>
      <w:r w:rsidRPr="00DC744E">
        <w:t>;</w:t>
      </w:r>
    </w:p>
    <w:p w:rsidR="00DC744E" w:rsidRPr="00DC744E" w:rsidRDefault="00DC744E" w:rsidP="00DC744E">
      <w:pPr>
        <w:pStyle w:val="jxa"/>
      </w:pPr>
      <w:r w:rsidRPr="00DC744E">
        <w:t xml:space="preserve">                           // </w:t>
      </w:r>
      <w:proofErr w:type="gramStart"/>
      <w:r w:rsidRPr="00DC744E">
        <w:t>vedioListStore.state.AlertInputArr.list[</w:t>
      </w:r>
      <w:proofErr w:type="gramEnd"/>
      <w:r w:rsidRPr="00DC744E">
        <w:t>0].defaultObj.defaultStr.value=files[0].name;</w:t>
      </w:r>
    </w:p>
    <w:p w:rsidR="00DC744E" w:rsidRPr="00DC744E" w:rsidRDefault="00DC744E" w:rsidP="00DC744E">
      <w:pPr>
        <w:pStyle w:val="jxa"/>
      </w:pPr>
      <w:r w:rsidRPr="00DC744E">
        <w:t xml:space="preserve">                             </w:t>
      </w:r>
      <w:proofErr w:type="spellStart"/>
      <w:proofErr w:type="gramStart"/>
      <w:r w:rsidRPr="00DC744E">
        <w:t>this.createImage</w:t>
      </w:r>
      <w:proofErr w:type="spellEnd"/>
      <w:r w:rsidRPr="00DC744E">
        <w:t>(</w:t>
      </w:r>
      <w:proofErr w:type="spellStart"/>
      <w:proofErr w:type="gramEnd"/>
      <w:r w:rsidRPr="00DC744E">
        <w:t>files,item</w:t>
      </w:r>
      <w:proofErr w:type="spellEnd"/>
      <w:r w:rsidRPr="00DC744E">
        <w:t>);</w:t>
      </w:r>
    </w:p>
    <w:p w:rsidR="00DC744E" w:rsidRPr="00DC744E" w:rsidRDefault="00DC744E" w:rsidP="00DC744E">
      <w:pPr>
        <w:pStyle w:val="jxa"/>
      </w:pPr>
      <w:r w:rsidRPr="00DC744E">
        <w:t xml:space="preserve">             </w:t>
      </w:r>
      <w:proofErr w:type="gramStart"/>
      <w:r w:rsidRPr="00DC744E">
        <w:t>}else</w:t>
      </w:r>
      <w:proofErr w:type="gramEnd"/>
      <w:r w:rsidRPr="00DC744E">
        <w:t>{</w:t>
      </w:r>
    </w:p>
    <w:p w:rsidR="00DC744E" w:rsidRPr="00DC744E" w:rsidRDefault="00DC744E" w:rsidP="00DC744E">
      <w:pPr>
        <w:pStyle w:val="jxa"/>
        <w:rPr>
          <w:rFonts w:hint="eastAsia"/>
        </w:rPr>
      </w:pPr>
      <w:r w:rsidRPr="00DC744E">
        <w:rPr>
          <w:rFonts w:hint="eastAsia"/>
        </w:rPr>
        <w:t xml:space="preserve">                     </w:t>
      </w:r>
      <w:proofErr w:type="gramStart"/>
      <w:r w:rsidRPr="00DC744E">
        <w:rPr>
          <w:rFonts w:hint="eastAsia"/>
        </w:rPr>
        <w:t>if</w:t>
      </w:r>
      <w:proofErr w:type="gramEnd"/>
      <w:r w:rsidRPr="00DC744E">
        <w:rPr>
          <w:rFonts w:hint="eastAsia"/>
        </w:rPr>
        <w:t xml:space="preserve"> (!</w:t>
      </w:r>
      <w:proofErr w:type="spellStart"/>
      <w:r w:rsidRPr="00DC744E">
        <w:rPr>
          <w:rFonts w:hint="eastAsia"/>
        </w:rPr>
        <w:t>files.length</w:t>
      </w:r>
      <w:proofErr w:type="spellEnd"/>
      <w:r w:rsidRPr="00DC744E">
        <w:rPr>
          <w:rFonts w:hint="eastAsia"/>
        </w:rPr>
        <w:t>||files[0].size&gt;14*1024*1024)return;//</w:t>
      </w:r>
      <w:r w:rsidRPr="00DC744E">
        <w:rPr>
          <w:rFonts w:hint="eastAsia"/>
        </w:rPr>
        <w:t>如果未选择任何图片或图片大小超过</w:t>
      </w:r>
      <w:r w:rsidRPr="00DC744E">
        <w:rPr>
          <w:rFonts w:hint="eastAsia"/>
        </w:rPr>
        <w:t>4M</w:t>
      </w:r>
      <w:r w:rsidRPr="00DC744E">
        <w:rPr>
          <w:rFonts w:hint="eastAsia"/>
        </w:rPr>
        <w:t>就终断操作</w:t>
      </w:r>
    </w:p>
    <w:p w:rsidR="00DC744E" w:rsidRPr="00DC744E" w:rsidRDefault="00DC744E" w:rsidP="00DC744E">
      <w:pPr>
        <w:pStyle w:val="jxa"/>
        <w:rPr>
          <w:rFonts w:hint="eastAsia"/>
        </w:rPr>
      </w:pPr>
      <w:r w:rsidRPr="00DC744E">
        <w:rPr>
          <w:rFonts w:hint="eastAsia"/>
        </w:rPr>
        <w:t xml:space="preserve">                         //</w:t>
      </w:r>
      <w:r w:rsidRPr="00DC744E">
        <w:rPr>
          <w:rFonts w:hint="eastAsia"/>
        </w:rPr>
        <w:t>开始制作缩略图</w:t>
      </w:r>
    </w:p>
    <w:p w:rsidR="00DC744E" w:rsidRPr="00DC744E" w:rsidRDefault="00DC744E" w:rsidP="00DC744E">
      <w:pPr>
        <w:pStyle w:val="jxa"/>
      </w:pPr>
      <w:r w:rsidRPr="00DC744E">
        <w:t xml:space="preserve">                          </w:t>
      </w:r>
      <w:proofErr w:type="spellStart"/>
      <w:proofErr w:type="gramStart"/>
      <w:r w:rsidRPr="00DC744E">
        <w:t>var</w:t>
      </w:r>
      <w:proofErr w:type="spellEnd"/>
      <w:proofErr w:type="gramEnd"/>
      <w:r w:rsidRPr="00DC744E">
        <w:t xml:space="preserve"> </w:t>
      </w:r>
      <w:proofErr w:type="spellStart"/>
      <w:r w:rsidRPr="00DC744E">
        <w:t>url</w:t>
      </w:r>
      <w:proofErr w:type="spellEnd"/>
      <w:r w:rsidRPr="00DC744E">
        <w:t xml:space="preserve"> = </w:t>
      </w:r>
      <w:proofErr w:type="spellStart"/>
      <w:r w:rsidRPr="00DC744E">
        <w:t>URL.createObjectURL</w:t>
      </w:r>
      <w:proofErr w:type="spellEnd"/>
      <w:r w:rsidRPr="00DC744E">
        <w:t>(files[0]);</w:t>
      </w:r>
    </w:p>
    <w:p w:rsidR="00DC744E" w:rsidRPr="00DC744E" w:rsidRDefault="00DC744E" w:rsidP="00DC744E">
      <w:pPr>
        <w:pStyle w:val="jxa"/>
      </w:pPr>
      <w:r w:rsidRPr="00DC744E">
        <w:t xml:space="preserve">                          </w:t>
      </w:r>
      <w:proofErr w:type="spellStart"/>
      <w:r w:rsidRPr="00DC744E">
        <w:t>item.imags.value</w:t>
      </w:r>
      <w:proofErr w:type="spellEnd"/>
      <w:r w:rsidRPr="00DC744E">
        <w:t xml:space="preserve"> = </w:t>
      </w:r>
      <w:proofErr w:type="spellStart"/>
      <w:proofErr w:type="gramStart"/>
      <w:r w:rsidRPr="00DC744E">
        <w:t>url</w:t>
      </w:r>
      <w:proofErr w:type="spellEnd"/>
      <w:proofErr w:type="gramEnd"/>
      <w:r w:rsidRPr="00DC744E">
        <w:t>;</w:t>
      </w:r>
    </w:p>
    <w:p w:rsidR="00DC744E" w:rsidRPr="00DC744E" w:rsidRDefault="00DC744E" w:rsidP="00DC744E">
      <w:pPr>
        <w:pStyle w:val="jxa"/>
      </w:pPr>
      <w:r w:rsidRPr="00DC744E">
        <w:t xml:space="preserve">                         </w:t>
      </w:r>
      <w:proofErr w:type="spellStart"/>
      <w:proofErr w:type="gramStart"/>
      <w:r w:rsidRPr="00DC744E">
        <w:t>this.createImage</w:t>
      </w:r>
      <w:proofErr w:type="spellEnd"/>
      <w:r w:rsidRPr="00DC744E">
        <w:t>(</w:t>
      </w:r>
      <w:proofErr w:type="spellStart"/>
      <w:proofErr w:type="gramEnd"/>
      <w:r w:rsidRPr="00DC744E">
        <w:t>files,item</w:t>
      </w:r>
      <w:proofErr w:type="spellEnd"/>
      <w:r w:rsidRPr="00DC744E">
        <w:t>);</w:t>
      </w:r>
    </w:p>
    <w:p w:rsidR="00DC744E" w:rsidRPr="00DC744E" w:rsidRDefault="00DC744E" w:rsidP="00DC744E">
      <w:pPr>
        <w:pStyle w:val="jxa"/>
      </w:pPr>
      <w:r w:rsidRPr="00DC744E">
        <w:t xml:space="preserve">             }</w:t>
      </w:r>
    </w:p>
    <w:p w:rsidR="00DC744E" w:rsidRPr="00DC744E" w:rsidRDefault="00DC744E" w:rsidP="00DC744E">
      <w:pPr>
        <w:pStyle w:val="jxa"/>
      </w:pPr>
    </w:p>
    <w:p w:rsidR="00DC744E" w:rsidRPr="00DC744E" w:rsidRDefault="00DC744E" w:rsidP="00DC744E">
      <w:pPr>
        <w:pStyle w:val="jxa"/>
      </w:pPr>
    </w:p>
    <w:p w:rsidR="00DC744E" w:rsidRPr="00DC744E" w:rsidRDefault="00DC744E" w:rsidP="00DC744E">
      <w:pPr>
        <w:pStyle w:val="jxa"/>
      </w:pPr>
      <w:r w:rsidRPr="00DC744E">
        <w:t xml:space="preserve">         },</w:t>
      </w:r>
    </w:p>
    <w:p w:rsidR="00DC744E" w:rsidRPr="00DC744E" w:rsidRDefault="00DC744E" w:rsidP="00DC744E">
      <w:pPr>
        <w:pStyle w:val="jxa"/>
      </w:pPr>
      <w:r w:rsidRPr="00DC744E">
        <w:t xml:space="preserve">          </w:t>
      </w:r>
      <w:proofErr w:type="spellStart"/>
      <w:proofErr w:type="gramStart"/>
      <w:r w:rsidRPr="00DC744E">
        <w:t>createImage</w:t>
      </w:r>
      <w:proofErr w:type="spellEnd"/>
      <w:r w:rsidRPr="00DC744E">
        <w:t>(</w:t>
      </w:r>
      <w:proofErr w:type="spellStart"/>
      <w:proofErr w:type="gramEnd"/>
      <w:r w:rsidRPr="00DC744E">
        <w:t>files,item</w:t>
      </w:r>
      <w:proofErr w:type="spellEnd"/>
      <w:r w:rsidRPr="00DC744E">
        <w:t>) {</w:t>
      </w:r>
    </w:p>
    <w:p w:rsidR="00DC744E" w:rsidRPr="00DC744E" w:rsidRDefault="00DC744E" w:rsidP="00DC744E">
      <w:pPr>
        <w:pStyle w:val="jxa"/>
      </w:pPr>
      <w:r w:rsidRPr="00DC744E">
        <w:t xml:space="preserve">             </w:t>
      </w:r>
      <w:proofErr w:type="gramStart"/>
      <w:r w:rsidRPr="00DC744E">
        <w:t>if(</w:t>
      </w:r>
      <w:proofErr w:type="spellStart"/>
      <w:proofErr w:type="gramEnd"/>
      <w:r w:rsidRPr="00DC744E">
        <w:t>typeof</w:t>
      </w:r>
      <w:proofErr w:type="spellEnd"/>
      <w:r w:rsidRPr="00DC744E">
        <w:t xml:space="preserve"> </w:t>
      </w:r>
      <w:proofErr w:type="spellStart"/>
      <w:r w:rsidRPr="00DC744E">
        <w:t>FileReader</w:t>
      </w:r>
      <w:proofErr w:type="spellEnd"/>
      <w:r w:rsidRPr="00DC744E">
        <w:t>==='undefined'){</w:t>
      </w:r>
    </w:p>
    <w:p w:rsidR="00DC744E" w:rsidRPr="00DC744E" w:rsidRDefault="00DC744E" w:rsidP="00DC744E">
      <w:pPr>
        <w:pStyle w:val="jxa"/>
        <w:rPr>
          <w:rFonts w:hint="eastAsia"/>
        </w:rPr>
      </w:pPr>
      <w:r w:rsidRPr="00DC744E">
        <w:rPr>
          <w:rFonts w:hint="eastAsia"/>
        </w:rPr>
        <w:t xml:space="preserve">                 alert('</w:t>
      </w:r>
      <w:r w:rsidRPr="00DC744E">
        <w:rPr>
          <w:rFonts w:hint="eastAsia"/>
        </w:rPr>
        <w:t>您的浏览器不支持图片视频上传，请升级您的浏览器</w:t>
      </w:r>
      <w:r w:rsidRPr="00DC744E">
        <w:rPr>
          <w:rFonts w:hint="eastAsia"/>
        </w:rPr>
        <w:t>');</w:t>
      </w:r>
    </w:p>
    <w:p w:rsidR="00DC744E" w:rsidRPr="00DC744E" w:rsidRDefault="00DC744E" w:rsidP="00DC744E">
      <w:pPr>
        <w:pStyle w:val="jxa"/>
      </w:pPr>
      <w:r w:rsidRPr="00DC744E">
        <w:t xml:space="preserve">                 </w:t>
      </w:r>
      <w:proofErr w:type="gramStart"/>
      <w:r w:rsidRPr="00DC744E">
        <w:t>return</w:t>
      </w:r>
      <w:proofErr w:type="gramEnd"/>
      <w:r w:rsidRPr="00DC744E">
        <w:t xml:space="preserve"> false;</w:t>
      </w:r>
    </w:p>
    <w:p w:rsidR="00DC744E" w:rsidRPr="00DC744E" w:rsidRDefault="00DC744E" w:rsidP="00DC744E">
      <w:pPr>
        <w:pStyle w:val="jxa"/>
      </w:pPr>
      <w:r w:rsidRPr="00DC744E">
        <w:t xml:space="preserve">             };</w:t>
      </w:r>
    </w:p>
    <w:p w:rsidR="00DC744E" w:rsidRPr="00DC744E" w:rsidRDefault="00DC744E" w:rsidP="00DC744E">
      <w:pPr>
        <w:pStyle w:val="jxa"/>
      </w:pPr>
    </w:p>
    <w:p w:rsidR="00DC744E" w:rsidRPr="00DC744E" w:rsidRDefault="00DC744E" w:rsidP="00DC744E">
      <w:pPr>
        <w:pStyle w:val="jxa"/>
      </w:pPr>
    </w:p>
    <w:p w:rsidR="00DC744E" w:rsidRPr="00DC744E" w:rsidRDefault="00DC744E" w:rsidP="00DC744E">
      <w:pPr>
        <w:pStyle w:val="jxa"/>
      </w:pPr>
    </w:p>
    <w:p w:rsidR="00DC744E" w:rsidRPr="00DC744E" w:rsidRDefault="00DC744E" w:rsidP="00DC744E">
      <w:pPr>
        <w:pStyle w:val="jxa"/>
      </w:pPr>
    </w:p>
    <w:p w:rsidR="00DC744E" w:rsidRPr="00DC744E" w:rsidRDefault="00DC744E" w:rsidP="00DC744E">
      <w:pPr>
        <w:pStyle w:val="jxa"/>
        <w:rPr>
          <w:rFonts w:hint="eastAsia"/>
        </w:rPr>
      </w:pPr>
      <w:r w:rsidRPr="00DC744E">
        <w:rPr>
          <w:rFonts w:hint="eastAsia"/>
        </w:rPr>
        <w:t xml:space="preserve">             //</w:t>
      </w:r>
      <w:r w:rsidRPr="00DC744E">
        <w:rPr>
          <w:rFonts w:hint="eastAsia"/>
        </w:rPr>
        <w:t>控制选择框的显示与否</w:t>
      </w:r>
    </w:p>
    <w:p w:rsidR="00DC744E" w:rsidRPr="00DC744E" w:rsidRDefault="00DC744E" w:rsidP="00DC744E">
      <w:pPr>
        <w:pStyle w:val="jxa"/>
      </w:pPr>
      <w:r w:rsidRPr="00DC744E">
        <w:lastRenderedPageBreak/>
        <w:t xml:space="preserve">              </w:t>
      </w:r>
      <w:proofErr w:type="spellStart"/>
      <w:r w:rsidRPr="00DC744E">
        <w:t>this.uploadFlag</w:t>
      </w:r>
      <w:proofErr w:type="spellEnd"/>
      <w:r w:rsidRPr="00DC744E">
        <w:t>=false;</w:t>
      </w:r>
    </w:p>
    <w:p w:rsidR="00DC744E" w:rsidRPr="00DC744E" w:rsidRDefault="00DC744E" w:rsidP="00DC744E">
      <w:pPr>
        <w:pStyle w:val="jxa"/>
      </w:pPr>
      <w:r w:rsidRPr="00DC744E">
        <w:t xml:space="preserve">         },</w:t>
      </w:r>
    </w:p>
    <w:p w:rsidR="00DC744E" w:rsidRPr="00DC744E" w:rsidRDefault="00DC744E" w:rsidP="00DC744E">
      <w:pPr>
        <w:pStyle w:val="jxa"/>
        <w:rPr>
          <w:rFonts w:hint="eastAsia"/>
        </w:rPr>
      </w:pPr>
      <w:r w:rsidRPr="00DC744E">
        <w:rPr>
          <w:rFonts w:hint="eastAsia"/>
        </w:rPr>
        <w:t xml:space="preserve">         </w:t>
      </w:r>
      <w:proofErr w:type="spellStart"/>
      <w:r w:rsidRPr="00DC744E">
        <w:rPr>
          <w:rFonts w:hint="eastAsia"/>
        </w:rPr>
        <w:t>loadeddata:function</w:t>
      </w:r>
      <w:proofErr w:type="spellEnd"/>
      <w:r w:rsidRPr="00DC744E">
        <w:rPr>
          <w:rFonts w:hint="eastAsia"/>
        </w:rPr>
        <w:t>(</w:t>
      </w:r>
      <w:proofErr w:type="spellStart"/>
      <w:r w:rsidRPr="00DC744E">
        <w:rPr>
          <w:rFonts w:hint="eastAsia"/>
        </w:rPr>
        <w:t>e,item</w:t>
      </w:r>
      <w:proofErr w:type="spellEnd"/>
      <w:r w:rsidRPr="00DC744E">
        <w:rPr>
          <w:rFonts w:hint="eastAsia"/>
        </w:rPr>
        <w:t>){//</w:t>
      </w:r>
      <w:r w:rsidRPr="00DC744E">
        <w:rPr>
          <w:rFonts w:hint="eastAsia"/>
        </w:rPr>
        <w:t>视频标签加载完数据后触发的事件</w:t>
      </w:r>
    </w:p>
    <w:p w:rsidR="00DC744E" w:rsidRPr="00DC744E" w:rsidRDefault="00DC744E" w:rsidP="00DC744E">
      <w:pPr>
        <w:pStyle w:val="jxa"/>
      </w:pPr>
      <w:r w:rsidRPr="00DC744E">
        <w:t xml:space="preserve">            </w:t>
      </w:r>
      <w:proofErr w:type="gramStart"/>
      <w:r w:rsidRPr="00DC744E">
        <w:t>if(</w:t>
      </w:r>
      <w:proofErr w:type="spellStart"/>
      <w:proofErr w:type="gramEnd"/>
      <w:r w:rsidRPr="00DC744E">
        <w:t>item.type</w:t>
      </w:r>
      <w:proofErr w:type="spellEnd"/>
      <w:r w:rsidRPr="00DC744E">
        <w:t>==="</w:t>
      </w:r>
      <w:proofErr w:type="spellStart"/>
      <w:r w:rsidRPr="00DC744E">
        <w:t>img_video_Upload</w:t>
      </w:r>
      <w:proofErr w:type="spellEnd"/>
      <w:r w:rsidRPr="00DC744E">
        <w:t>"){</w:t>
      </w:r>
    </w:p>
    <w:p w:rsidR="00DC744E" w:rsidRPr="00DC744E" w:rsidRDefault="00DC744E" w:rsidP="00DC744E">
      <w:pPr>
        <w:pStyle w:val="jxa"/>
      </w:pPr>
      <w:r w:rsidRPr="00DC744E">
        <w:t xml:space="preserve">                </w:t>
      </w:r>
      <w:proofErr w:type="spellStart"/>
      <w:proofErr w:type="gramStart"/>
      <w:r w:rsidRPr="00DC744E">
        <w:t>var</w:t>
      </w:r>
      <w:proofErr w:type="spellEnd"/>
      <w:proofErr w:type="gramEnd"/>
      <w:r w:rsidRPr="00DC744E">
        <w:t xml:space="preserve"> video = </w:t>
      </w:r>
      <w:proofErr w:type="spellStart"/>
      <w:r w:rsidRPr="00DC744E">
        <w:t>e.target</w:t>
      </w:r>
      <w:proofErr w:type="spellEnd"/>
      <w:r w:rsidRPr="00DC744E">
        <w:t>;</w:t>
      </w:r>
    </w:p>
    <w:p w:rsidR="00DC744E" w:rsidRPr="00DC744E" w:rsidRDefault="00DC744E" w:rsidP="00DC744E">
      <w:pPr>
        <w:pStyle w:val="jxa"/>
      </w:pPr>
      <w:r w:rsidRPr="00DC744E">
        <w:t xml:space="preserve">                </w:t>
      </w:r>
      <w:proofErr w:type="spellStart"/>
      <w:proofErr w:type="gramStart"/>
      <w:r w:rsidRPr="00DC744E">
        <w:t>var</w:t>
      </w:r>
      <w:proofErr w:type="spellEnd"/>
      <w:proofErr w:type="gramEnd"/>
      <w:r w:rsidRPr="00DC744E">
        <w:t xml:space="preserve"> canvas = </w:t>
      </w:r>
      <w:proofErr w:type="spellStart"/>
      <w:r w:rsidRPr="00DC744E">
        <w:t>document.createElement</w:t>
      </w:r>
      <w:proofErr w:type="spellEnd"/>
      <w:r w:rsidRPr="00DC744E">
        <w:t>("canvas");</w:t>
      </w:r>
    </w:p>
    <w:p w:rsidR="00DC744E" w:rsidRPr="00DC744E" w:rsidRDefault="00DC744E" w:rsidP="00DC744E">
      <w:pPr>
        <w:pStyle w:val="jxa"/>
      </w:pPr>
      <w:r w:rsidRPr="00DC744E">
        <w:t xml:space="preserve">                </w:t>
      </w:r>
      <w:proofErr w:type="spellStart"/>
      <w:r w:rsidRPr="00DC744E">
        <w:t>canvas.width</w:t>
      </w:r>
      <w:proofErr w:type="spellEnd"/>
      <w:r w:rsidRPr="00DC744E">
        <w:t xml:space="preserve"> </w:t>
      </w:r>
      <w:proofErr w:type="gramStart"/>
      <w:r w:rsidRPr="00DC744E">
        <w:t xml:space="preserve">=  </w:t>
      </w:r>
      <w:proofErr w:type="spellStart"/>
      <w:r w:rsidRPr="00DC744E">
        <w:t>video.videoWidth</w:t>
      </w:r>
      <w:proofErr w:type="spellEnd"/>
      <w:proofErr w:type="gramEnd"/>
      <w:r w:rsidRPr="00DC744E">
        <w:t>*0.3;</w:t>
      </w:r>
    </w:p>
    <w:p w:rsidR="00DC744E" w:rsidRPr="00DC744E" w:rsidRDefault="00DC744E" w:rsidP="00DC744E">
      <w:pPr>
        <w:pStyle w:val="jxa"/>
      </w:pPr>
      <w:r w:rsidRPr="00DC744E">
        <w:t xml:space="preserve">                </w:t>
      </w:r>
      <w:proofErr w:type="spellStart"/>
      <w:r w:rsidRPr="00DC744E">
        <w:t>canvas.height</w:t>
      </w:r>
      <w:proofErr w:type="spellEnd"/>
      <w:r w:rsidRPr="00DC744E">
        <w:t xml:space="preserve"> </w:t>
      </w:r>
      <w:proofErr w:type="gramStart"/>
      <w:r w:rsidRPr="00DC744E">
        <w:t xml:space="preserve">=  </w:t>
      </w:r>
      <w:proofErr w:type="spellStart"/>
      <w:r w:rsidRPr="00DC744E">
        <w:t>video.videoHeight</w:t>
      </w:r>
      <w:proofErr w:type="spellEnd"/>
      <w:proofErr w:type="gramEnd"/>
      <w:r w:rsidRPr="00DC744E">
        <w:t>*0.3;</w:t>
      </w:r>
    </w:p>
    <w:p w:rsidR="00DC744E" w:rsidRPr="00DC744E" w:rsidRDefault="00DC744E" w:rsidP="00DC744E">
      <w:pPr>
        <w:pStyle w:val="jxa"/>
      </w:pPr>
      <w:r w:rsidRPr="00DC744E">
        <w:t xml:space="preserve">                </w:t>
      </w:r>
      <w:proofErr w:type="spellStart"/>
      <w:proofErr w:type="gramStart"/>
      <w:r w:rsidRPr="00DC744E">
        <w:t>canvas.getContext</w:t>
      </w:r>
      <w:proofErr w:type="spellEnd"/>
      <w:r w:rsidRPr="00DC744E">
        <w:t>(</w:t>
      </w:r>
      <w:proofErr w:type="gramEnd"/>
      <w:r w:rsidRPr="00DC744E">
        <w:t>'2d').</w:t>
      </w:r>
      <w:proofErr w:type="spellStart"/>
      <w:r w:rsidRPr="00DC744E">
        <w:t>drawImage</w:t>
      </w:r>
      <w:proofErr w:type="spellEnd"/>
      <w:r w:rsidRPr="00DC744E">
        <w:t xml:space="preserve">(video, 0, 0, </w:t>
      </w:r>
      <w:proofErr w:type="spellStart"/>
      <w:r w:rsidRPr="00DC744E">
        <w:t>canvas.width</w:t>
      </w:r>
      <w:proofErr w:type="spellEnd"/>
      <w:r w:rsidRPr="00DC744E">
        <w:t xml:space="preserve">, </w:t>
      </w:r>
      <w:proofErr w:type="spellStart"/>
      <w:r w:rsidRPr="00DC744E">
        <w:t>canvas.height</w:t>
      </w:r>
      <w:proofErr w:type="spellEnd"/>
      <w:r w:rsidRPr="00DC744E">
        <w:t>);</w:t>
      </w:r>
    </w:p>
    <w:p w:rsidR="00DC744E" w:rsidRPr="00DC744E" w:rsidRDefault="00DC744E" w:rsidP="00DC744E">
      <w:pPr>
        <w:pStyle w:val="jxa"/>
      </w:pPr>
      <w:r w:rsidRPr="00DC744E">
        <w:t xml:space="preserve">                </w:t>
      </w:r>
      <w:proofErr w:type="spellStart"/>
      <w:r w:rsidRPr="00DC744E">
        <w:t>item.imags.value</w:t>
      </w:r>
      <w:proofErr w:type="spellEnd"/>
      <w:r w:rsidRPr="00DC744E">
        <w:t>=</w:t>
      </w:r>
      <w:proofErr w:type="spellStart"/>
      <w:proofErr w:type="gramStart"/>
      <w:r w:rsidRPr="00DC744E">
        <w:t>canvas.toDataURL</w:t>
      </w:r>
      <w:proofErr w:type="spellEnd"/>
      <w:r w:rsidRPr="00DC744E">
        <w:t>(</w:t>
      </w:r>
      <w:proofErr w:type="gramEnd"/>
      <w:r w:rsidRPr="00DC744E">
        <w:t>"image/jpg");</w:t>
      </w:r>
    </w:p>
    <w:p w:rsidR="00DC744E" w:rsidRPr="00DC744E" w:rsidRDefault="00DC744E" w:rsidP="00DC744E">
      <w:pPr>
        <w:pStyle w:val="jxa"/>
      </w:pPr>
      <w:r w:rsidRPr="00DC744E">
        <w:t xml:space="preserve">            }</w:t>
      </w:r>
    </w:p>
    <w:p w:rsidR="00DC744E" w:rsidRPr="00DC744E" w:rsidRDefault="00DC744E" w:rsidP="00DC744E">
      <w:pPr>
        <w:pStyle w:val="jxa"/>
      </w:pPr>
    </w:p>
    <w:p w:rsidR="00DC744E" w:rsidRPr="00DC744E" w:rsidRDefault="00DC744E" w:rsidP="00DC744E">
      <w:pPr>
        <w:pStyle w:val="jxa"/>
      </w:pPr>
      <w:r w:rsidRPr="00DC744E">
        <w:t xml:space="preserve">         },</w:t>
      </w:r>
    </w:p>
    <w:p w:rsidR="00DC744E" w:rsidRPr="00DC744E" w:rsidRDefault="00DC744E" w:rsidP="00DC744E">
      <w:pPr>
        <w:pStyle w:val="jxa"/>
      </w:pPr>
      <w:r w:rsidRPr="00DC744E">
        <w:t xml:space="preserve">         </w:t>
      </w:r>
      <w:proofErr w:type="spellStart"/>
      <w:proofErr w:type="gramStart"/>
      <w:r w:rsidRPr="00DC744E">
        <w:t>removeImage</w:t>
      </w:r>
      <w:proofErr w:type="spellEnd"/>
      <w:proofErr w:type="gramEnd"/>
      <w:r w:rsidRPr="00DC744E">
        <w:t>: function(</w:t>
      </w:r>
      <w:proofErr w:type="spellStart"/>
      <w:r w:rsidRPr="00DC744E">
        <w:t>e,item</w:t>
      </w:r>
      <w:proofErr w:type="spellEnd"/>
      <w:r w:rsidRPr="00DC744E">
        <w:t>) {</w:t>
      </w:r>
    </w:p>
    <w:p w:rsidR="00DC744E" w:rsidRPr="00DC744E" w:rsidRDefault="00DC744E" w:rsidP="00DC744E">
      <w:pPr>
        <w:pStyle w:val="jxa"/>
      </w:pPr>
      <w:r w:rsidRPr="00DC744E">
        <w:t xml:space="preserve">             </w:t>
      </w:r>
      <w:proofErr w:type="spellStart"/>
      <w:r w:rsidRPr="00DC744E">
        <w:t>this.vedios</w:t>
      </w:r>
      <w:proofErr w:type="spellEnd"/>
      <w:r w:rsidRPr="00DC744E">
        <w:t xml:space="preserve"> = [];</w:t>
      </w:r>
    </w:p>
    <w:p w:rsidR="00DC744E" w:rsidRPr="00DC744E" w:rsidRDefault="00DC744E" w:rsidP="00DC744E">
      <w:pPr>
        <w:pStyle w:val="jxa"/>
      </w:pPr>
      <w:r w:rsidRPr="00DC744E">
        <w:t xml:space="preserve">             </w:t>
      </w:r>
      <w:proofErr w:type="spellStart"/>
      <w:r w:rsidRPr="00DC744E">
        <w:t>this.uploadFlag</w:t>
      </w:r>
      <w:proofErr w:type="spellEnd"/>
      <w:r w:rsidRPr="00DC744E">
        <w:t>=true;</w:t>
      </w:r>
    </w:p>
    <w:p w:rsidR="00DC744E" w:rsidRPr="00DC744E" w:rsidRDefault="00DC744E" w:rsidP="00DC744E">
      <w:pPr>
        <w:pStyle w:val="jxa"/>
      </w:pPr>
      <w:r w:rsidRPr="00DC744E">
        <w:t xml:space="preserve">              //</w:t>
      </w:r>
      <w:proofErr w:type="spellStart"/>
      <w:r w:rsidRPr="00DC744E">
        <w:t>item.defaultObj.defaultStr.value</w:t>
      </w:r>
      <w:proofErr w:type="spellEnd"/>
      <w:r w:rsidRPr="00DC744E">
        <w:t>="";</w:t>
      </w:r>
    </w:p>
    <w:p w:rsidR="00DC744E" w:rsidRPr="00DC744E" w:rsidRDefault="00DC744E" w:rsidP="00DC744E">
      <w:pPr>
        <w:pStyle w:val="jxa"/>
      </w:pPr>
      <w:r w:rsidRPr="00DC744E">
        <w:t xml:space="preserve">         },</w:t>
      </w:r>
    </w:p>
    <w:p w:rsidR="00DC744E" w:rsidRPr="00DC744E" w:rsidRDefault="00DC744E" w:rsidP="00DC744E">
      <w:pPr>
        <w:pStyle w:val="jxa"/>
      </w:pPr>
      <w:r w:rsidRPr="00DC744E">
        <w:t xml:space="preserve">         </w:t>
      </w:r>
      <w:proofErr w:type="spellStart"/>
      <w:proofErr w:type="gramStart"/>
      <w:r w:rsidRPr="00DC744E">
        <w:t>uploadImage</w:t>
      </w:r>
      <w:proofErr w:type="spellEnd"/>
      <w:proofErr w:type="gramEnd"/>
      <w:r w:rsidRPr="00DC744E">
        <w:t>: function(</w:t>
      </w:r>
      <w:proofErr w:type="spellStart"/>
      <w:r w:rsidRPr="00DC744E">
        <w:t>e,item</w:t>
      </w:r>
      <w:proofErr w:type="spellEnd"/>
      <w:r w:rsidRPr="00DC744E">
        <w:t>) {</w:t>
      </w:r>
    </w:p>
    <w:p w:rsidR="00DC744E" w:rsidRPr="00DC744E" w:rsidRDefault="00DC744E" w:rsidP="00DC744E">
      <w:pPr>
        <w:pStyle w:val="jxa"/>
      </w:pPr>
    </w:p>
    <w:p w:rsidR="00DC744E" w:rsidRPr="00DC744E" w:rsidRDefault="00DC744E" w:rsidP="00DC744E">
      <w:pPr>
        <w:pStyle w:val="jxa"/>
      </w:pPr>
    </w:p>
    <w:p w:rsidR="00DC744E" w:rsidRPr="00DC744E" w:rsidRDefault="00DC744E" w:rsidP="00DC744E">
      <w:pPr>
        <w:pStyle w:val="jxa"/>
      </w:pPr>
      <w:r w:rsidRPr="00DC744E">
        <w:t xml:space="preserve">                </w:t>
      </w:r>
      <w:proofErr w:type="spellStart"/>
      <w:proofErr w:type="gramStart"/>
      <w:r w:rsidRPr="00DC744E">
        <w:t>var</w:t>
      </w:r>
      <w:proofErr w:type="spellEnd"/>
      <w:proofErr w:type="gramEnd"/>
      <w:r w:rsidRPr="00DC744E">
        <w:t xml:space="preserve"> _this = this;</w:t>
      </w:r>
    </w:p>
    <w:p w:rsidR="00DC744E" w:rsidRPr="00DC744E" w:rsidRDefault="00DC744E" w:rsidP="00DC744E">
      <w:pPr>
        <w:pStyle w:val="jxa"/>
        <w:rPr>
          <w:rFonts w:hint="eastAsia"/>
        </w:rPr>
      </w:pPr>
      <w:r w:rsidRPr="00DC744E">
        <w:rPr>
          <w:rFonts w:hint="eastAsia"/>
        </w:rPr>
        <w:t xml:space="preserve">              if(</w:t>
      </w:r>
      <w:proofErr w:type="spellStart"/>
      <w:r w:rsidRPr="00DC744E">
        <w:rPr>
          <w:rFonts w:hint="eastAsia"/>
        </w:rPr>
        <w:t>item.rowName.indexOf</w:t>
      </w:r>
      <w:proofErr w:type="spellEnd"/>
      <w:r w:rsidRPr="00DC744E">
        <w:rPr>
          <w:rFonts w:hint="eastAsia"/>
        </w:rPr>
        <w:t>("</w:t>
      </w:r>
      <w:r w:rsidRPr="00DC744E">
        <w:rPr>
          <w:rFonts w:hint="eastAsia"/>
        </w:rPr>
        <w:t>视频上传</w:t>
      </w:r>
      <w:r w:rsidRPr="00DC744E">
        <w:rPr>
          <w:rFonts w:hint="eastAsia"/>
        </w:rPr>
        <w:t>")!==-1){</w:t>
      </w:r>
    </w:p>
    <w:p w:rsidR="00DC744E" w:rsidRPr="00DC744E" w:rsidRDefault="00DC744E" w:rsidP="00DC744E">
      <w:pPr>
        <w:pStyle w:val="jxa"/>
        <w:rPr>
          <w:rFonts w:hint="eastAsia"/>
        </w:rPr>
      </w:pPr>
      <w:r w:rsidRPr="00DC744E">
        <w:rPr>
          <w:rFonts w:hint="eastAsia"/>
        </w:rPr>
        <w:t xml:space="preserve">                    //</w:t>
      </w:r>
      <w:r w:rsidRPr="00DC744E">
        <w:rPr>
          <w:rFonts w:hint="eastAsia"/>
        </w:rPr>
        <w:t>利用表单对象进行上传</w:t>
      </w:r>
    </w:p>
    <w:p w:rsidR="00DC744E" w:rsidRPr="00DC744E" w:rsidRDefault="00DC744E" w:rsidP="00DC744E">
      <w:pPr>
        <w:pStyle w:val="jxa"/>
      </w:pPr>
      <w:r w:rsidRPr="00DC744E">
        <w:t xml:space="preserve">                   </w:t>
      </w:r>
      <w:proofErr w:type="spellStart"/>
      <w:proofErr w:type="gramStart"/>
      <w:r w:rsidRPr="00DC744E">
        <w:t>var</w:t>
      </w:r>
      <w:proofErr w:type="spellEnd"/>
      <w:proofErr w:type="gramEnd"/>
      <w:r w:rsidRPr="00DC744E">
        <w:t xml:space="preserve"> form = new </w:t>
      </w:r>
      <w:proofErr w:type="spellStart"/>
      <w:r w:rsidRPr="00DC744E">
        <w:t>FormData</w:t>
      </w:r>
      <w:proofErr w:type="spellEnd"/>
      <w:r w:rsidRPr="00DC744E">
        <w:t>();</w:t>
      </w:r>
    </w:p>
    <w:p w:rsidR="00DC744E" w:rsidRPr="00DC744E" w:rsidRDefault="00DC744E" w:rsidP="00DC744E">
      <w:pPr>
        <w:pStyle w:val="jxa"/>
      </w:pPr>
      <w:r w:rsidRPr="00DC744E">
        <w:t xml:space="preserve">                  </w:t>
      </w:r>
      <w:proofErr w:type="gramStart"/>
      <w:r w:rsidRPr="00DC744E">
        <w:t>if(</w:t>
      </w:r>
      <w:proofErr w:type="spellStart"/>
      <w:proofErr w:type="gramEnd"/>
      <w:r w:rsidRPr="00DC744E">
        <w:t>document.getElementById</w:t>
      </w:r>
      <w:proofErr w:type="spellEnd"/>
      <w:r w:rsidRPr="00DC744E">
        <w:t>(</w:t>
      </w:r>
      <w:proofErr w:type="spellStart"/>
      <w:r w:rsidRPr="00DC744E">
        <w:t>item.uuids</w:t>
      </w:r>
      <w:proofErr w:type="spellEnd"/>
      <w:r w:rsidRPr="00DC744E">
        <w:t>).files[0]){</w:t>
      </w:r>
    </w:p>
    <w:p w:rsidR="00DC744E" w:rsidRPr="00DC744E" w:rsidRDefault="00DC744E" w:rsidP="00DC744E">
      <w:pPr>
        <w:pStyle w:val="jxa"/>
        <w:rPr>
          <w:rFonts w:hint="eastAsia"/>
        </w:rPr>
      </w:pPr>
      <w:r w:rsidRPr="00DC744E">
        <w:rPr>
          <w:rFonts w:hint="eastAsia"/>
        </w:rPr>
        <w:t xml:space="preserve">                      //</w:t>
      </w:r>
      <w:r w:rsidRPr="00DC744E">
        <w:rPr>
          <w:rFonts w:hint="eastAsia"/>
        </w:rPr>
        <w:t>参数为上传控件的</w:t>
      </w:r>
      <w:r w:rsidRPr="00DC744E">
        <w:rPr>
          <w:rFonts w:hint="eastAsia"/>
        </w:rPr>
        <w:t>id</w:t>
      </w:r>
      <w:r w:rsidRPr="00DC744E">
        <w:rPr>
          <w:rFonts w:hint="eastAsia"/>
        </w:rPr>
        <w:t>和该控件的数据</w:t>
      </w:r>
    </w:p>
    <w:p w:rsidR="00DC744E" w:rsidRPr="00DC744E" w:rsidRDefault="00DC744E" w:rsidP="00DC744E">
      <w:pPr>
        <w:pStyle w:val="jxa"/>
      </w:pPr>
      <w:r w:rsidRPr="00DC744E">
        <w:t xml:space="preserve">                       </w:t>
      </w:r>
      <w:proofErr w:type="gramStart"/>
      <w:r w:rsidRPr="00DC744E">
        <w:t>form.append(</w:t>
      </w:r>
      <w:proofErr w:type="gramEnd"/>
      <w:r w:rsidRPr="00DC744E">
        <w:t>item.uuids,document.getElementById(item.uuids).files[0]);</w:t>
      </w:r>
    </w:p>
    <w:p w:rsidR="00DC744E" w:rsidRPr="00DC744E" w:rsidRDefault="00DC744E" w:rsidP="00DC744E">
      <w:pPr>
        <w:pStyle w:val="jxa"/>
      </w:pPr>
      <w:r w:rsidRPr="00DC744E">
        <w:t xml:space="preserve">                  }</w:t>
      </w:r>
    </w:p>
    <w:p w:rsidR="00DC744E" w:rsidRPr="00DC744E" w:rsidRDefault="00DC744E" w:rsidP="00DC744E">
      <w:pPr>
        <w:pStyle w:val="jxa"/>
      </w:pPr>
      <w:r w:rsidRPr="00DC744E">
        <w:t xml:space="preserve">                   </w:t>
      </w:r>
      <w:proofErr w:type="spellStart"/>
      <w:proofErr w:type="gramStart"/>
      <w:r w:rsidRPr="00DC744E">
        <w:t>axios.post</w:t>
      </w:r>
      <w:proofErr w:type="spellEnd"/>
      <w:r w:rsidRPr="00DC744E">
        <w:t>(</w:t>
      </w:r>
      <w:proofErr w:type="spellStart"/>
      <w:proofErr w:type="gramEnd"/>
      <w:r w:rsidRPr="00DC744E">
        <w:t>store.state.url.BASEURL</w:t>
      </w:r>
      <w:proofErr w:type="spellEnd"/>
      <w:r w:rsidRPr="00DC744E">
        <w:t xml:space="preserve">+ </w:t>
      </w:r>
      <w:proofErr w:type="spellStart"/>
      <w:r w:rsidRPr="00DC744E">
        <w:t>store.state.url.VIDEOUPLOAD,form</w:t>
      </w:r>
      <w:proofErr w:type="spellEnd"/>
      <w:r w:rsidRPr="00DC744E">
        <w:t>,{</w:t>
      </w:r>
    </w:p>
    <w:p w:rsidR="00DC744E" w:rsidRPr="00DC744E" w:rsidRDefault="00DC744E" w:rsidP="00DC744E">
      <w:pPr>
        <w:pStyle w:val="jxa"/>
      </w:pPr>
      <w:r w:rsidRPr="00DC744E">
        <w:t xml:space="preserve">                       </w:t>
      </w:r>
      <w:proofErr w:type="gramStart"/>
      <w:r w:rsidRPr="00DC744E">
        <w:t>method</w:t>
      </w:r>
      <w:proofErr w:type="gramEnd"/>
      <w:r w:rsidRPr="00DC744E">
        <w:t>: 'post',</w:t>
      </w:r>
    </w:p>
    <w:p w:rsidR="00DC744E" w:rsidRPr="00DC744E" w:rsidRDefault="00DC744E" w:rsidP="00DC744E">
      <w:pPr>
        <w:pStyle w:val="jxa"/>
      </w:pPr>
      <w:r w:rsidRPr="00DC744E">
        <w:t xml:space="preserve">                       </w:t>
      </w:r>
      <w:proofErr w:type="gramStart"/>
      <w:r w:rsidRPr="00DC744E">
        <w:t>headers:</w:t>
      </w:r>
      <w:proofErr w:type="gramEnd"/>
      <w:r w:rsidRPr="00DC744E">
        <w:t>{'</w:t>
      </w:r>
      <w:proofErr w:type="spellStart"/>
      <w:r w:rsidRPr="00DC744E">
        <w:t>Content-Type':'multipart</w:t>
      </w:r>
      <w:proofErr w:type="spellEnd"/>
      <w:r w:rsidRPr="00DC744E">
        <w:t>/form-data'}</w:t>
      </w:r>
    </w:p>
    <w:p w:rsidR="00DC744E" w:rsidRPr="00DC744E" w:rsidRDefault="00DC744E" w:rsidP="00DC744E">
      <w:pPr>
        <w:pStyle w:val="jxa"/>
      </w:pPr>
    </w:p>
    <w:p w:rsidR="00DC744E" w:rsidRPr="00DC744E" w:rsidRDefault="00DC744E" w:rsidP="00DC744E">
      <w:pPr>
        <w:pStyle w:val="jxa"/>
      </w:pPr>
      <w:r w:rsidRPr="00DC744E">
        <w:t xml:space="preserve">                   }).</w:t>
      </w:r>
      <w:proofErr w:type="gramStart"/>
      <w:r w:rsidRPr="00DC744E">
        <w:t>then(</w:t>
      </w:r>
      <w:proofErr w:type="gramEnd"/>
      <w:r w:rsidRPr="00DC744E">
        <w:t>function (response) {</w:t>
      </w:r>
    </w:p>
    <w:p w:rsidR="00DC744E" w:rsidRPr="00DC744E" w:rsidRDefault="00DC744E" w:rsidP="00DC744E">
      <w:pPr>
        <w:pStyle w:val="jxa"/>
      </w:pPr>
      <w:r w:rsidRPr="00DC744E">
        <w:t xml:space="preserve">                       </w:t>
      </w:r>
      <w:proofErr w:type="spellStart"/>
      <w:r w:rsidRPr="00DC744E">
        <w:t>item.defaultObj.defaultStr.value</w:t>
      </w:r>
      <w:proofErr w:type="spellEnd"/>
      <w:r w:rsidRPr="00DC744E">
        <w:t>=</w:t>
      </w:r>
      <w:proofErr w:type="spellStart"/>
      <w:r w:rsidRPr="00DC744E">
        <w:t>response.data.cacheName</w:t>
      </w:r>
      <w:proofErr w:type="spellEnd"/>
      <w:r w:rsidRPr="00DC744E">
        <w:t>;</w:t>
      </w:r>
    </w:p>
    <w:p w:rsidR="00DC744E" w:rsidRPr="00DC744E" w:rsidRDefault="00DC744E" w:rsidP="00DC744E">
      <w:pPr>
        <w:pStyle w:val="jxa"/>
        <w:rPr>
          <w:rFonts w:hint="eastAsia"/>
        </w:rPr>
      </w:pPr>
      <w:r w:rsidRPr="00DC744E">
        <w:rPr>
          <w:rFonts w:hint="eastAsia"/>
        </w:rPr>
        <w:t xml:space="preserve">                       //</w:t>
      </w:r>
      <w:r w:rsidRPr="00DC744E">
        <w:rPr>
          <w:rFonts w:hint="eastAsia"/>
        </w:rPr>
        <w:t>恢复‘选择按钮’以及上传输入框</w:t>
      </w:r>
    </w:p>
    <w:p w:rsidR="00DC744E" w:rsidRPr="00DC744E" w:rsidRDefault="00DC744E" w:rsidP="00DC744E">
      <w:pPr>
        <w:pStyle w:val="jxa"/>
      </w:pPr>
      <w:r w:rsidRPr="00DC744E">
        <w:t xml:space="preserve">                       _</w:t>
      </w:r>
      <w:proofErr w:type="spellStart"/>
      <w:r w:rsidRPr="00DC744E">
        <w:t>this.uploadFlag</w:t>
      </w:r>
      <w:proofErr w:type="spellEnd"/>
      <w:r w:rsidRPr="00DC744E">
        <w:t xml:space="preserve"> = true;</w:t>
      </w:r>
    </w:p>
    <w:p w:rsidR="00DC744E" w:rsidRPr="00DC744E" w:rsidRDefault="00DC744E" w:rsidP="00DC744E">
      <w:pPr>
        <w:pStyle w:val="jxa"/>
      </w:pPr>
    </w:p>
    <w:p w:rsidR="00DC744E" w:rsidRPr="00DC744E" w:rsidRDefault="00DC744E" w:rsidP="00DC744E">
      <w:pPr>
        <w:pStyle w:val="jxa"/>
      </w:pPr>
      <w:r w:rsidRPr="00DC744E">
        <w:t xml:space="preserve">                   }</w:t>
      </w:r>
      <w:proofErr w:type="gramStart"/>
      <w:r w:rsidRPr="00DC744E">
        <w:t>,function</w:t>
      </w:r>
      <w:proofErr w:type="gramEnd"/>
      <w:r w:rsidRPr="00DC744E">
        <w:t>(response){</w:t>
      </w:r>
    </w:p>
    <w:p w:rsidR="00DC744E" w:rsidRPr="00DC744E" w:rsidRDefault="00DC744E" w:rsidP="00DC744E">
      <w:pPr>
        <w:pStyle w:val="jxa"/>
        <w:rPr>
          <w:rFonts w:hint="eastAsia"/>
        </w:rPr>
      </w:pPr>
      <w:r w:rsidRPr="00DC744E">
        <w:rPr>
          <w:rFonts w:hint="eastAsia"/>
        </w:rPr>
        <w:t xml:space="preserve">                        //</w:t>
      </w:r>
      <w:r w:rsidRPr="00DC744E">
        <w:rPr>
          <w:rFonts w:hint="eastAsia"/>
        </w:rPr>
        <w:t>恢复‘选择按钮’以及上传输入框</w:t>
      </w:r>
    </w:p>
    <w:p w:rsidR="00DC744E" w:rsidRPr="00DC744E" w:rsidRDefault="00DC744E" w:rsidP="00DC744E">
      <w:pPr>
        <w:pStyle w:val="jxa"/>
      </w:pPr>
      <w:r w:rsidRPr="00DC744E">
        <w:t xml:space="preserve">                       _</w:t>
      </w:r>
      <w:proofErr w:type="spellStart"/>
      <w:r w:rsidRPr="00DC744E">
        <w:t>this.uploadFlag</w:t>
      </w:r>
      <w:proofErr w:type="spellEnd"/>
      <w:r w:rsidRPr="00DC744E">
        <w:t xml:space="preserve"> = true;</w:t>
      </w:r>
    </w:p>
    <w:p w:rsidR="00DC744E" w:rsidRPr="00DC744E" w:rsidRDefault="00DC744E" w:rsidP="00DC744E">
      <w:pPr>
        <w:pStyle w:val="jxa"/>
      </w:pPr>
      <w:r w:rsidRPr="00DC744E">
        <w:t xml:space="preserve">                       </w:t>
      </w:r>
      <w:proofErr w:type="gramStart"/>
      <w:r w:rsidRPr="00DC744E">
        <w:t>alert(</w:t>
      </w:r>
      <w:proofErr w:type="spellStart"/>
      <w:proofErr w:type="gramEnd"/>
      <w:r w:rsidRPr="00DC744E">
        <w:t>response.data.err</w:t>
      </w:r>
      <w:proofErr w:type="spellEnd"/>
      <w:r w:rsidRPr="00DC744E">
        <w:t>);</w:t>
      </w:r>
    </w:p>
    <w:p w:rsidR="00DC744E" w:rsidRPr="00DC744E" w:rsidRDefault="00DC744E" w:rsidP="00DC744E">
      <w:pPr>
        <w:pStyle w:val="jxa"/>
      </w:pPr>
      <w:r w:rsidRPr="00DC744E">
        <w:t xml:space="preserve">                   });</w:t>
      </w:r>
    </w:p>
    <w:p w:rsidR="00DC744E" w:rsidRPr="00DC744E" w:rsidRDefault="00DC744E" w:rsidP="00DC744E">
      <w:pPr>
        <w:pStyle w:val="jxa"/>
        <w:rPr>
          <w:rFonts w:hint="eastAsia"/>
        </w:rPr>
      </w:pPr>
      <w:r w:rsidRPr="00DC744E">
        <w:rPr>
          <w:rFonts w:hint="eastAsia"/>
        </w:rPr>
        <w:t xml:space="preserve">              }else if(</w:t>
      </w:r>
      <w:proofErr w:type="spellStart"/>
      <w:r w:rsidRPr="00DC744E">
        <w:rPr>
          <w:rFonts w:hint="eastAsia"/>
        </w:rPr>
        <w:t>item.rowName.indexOf</w:t>
      </w:r>
      <w:proofErr w:type="spellEnd"/>
      <w:r w:rsidRPr="00DC744E">
        <w:rPr>
          <w:rFonts w:hint="eastAsia"/>
        </w:rPr>
        <w:t>("</w:t>
      </w:r>
      <w:r w:rsidRPr="00DC744E">
        <w:rPr>
          <w:rFonts w:hint="eastAsia"/>
        </w:rPr>
        <w:t>图片上传</w:t>
      </w:r>
      <w:r w:rsidRPr="00DC744E">
        <w:rPr>
          <w:rFonts w:hint="eastAsia"/>
        </w:rPr>
        <w:t>")!==-1){</w:t>
      </w:r>
    </w:p>
    <w:p w:rsidR="00DC744E" w:rsidRPr="00DC744E" w:rsidRDefault="00DC744E" w:rsidP="00DC744E">
      <w:pPr>
        <w:pStyle w:val="jxa"/>
        <w:rPr>
          <w:rFonts w:hint="eastAsia"/>
        </w:rPr>
      </w:pPr>
      <w:r w:rsidRPr="00DC744E">
        <w:rPr>
          <w:rFonts w:hint="eastAsia"/>
        </w:rPr>
        <w:t xml:space="preserve">                   //</w:t>
      </w:r>
      <w:r w:rsidRPr="00DC744E">
        <w:rPr>
          <w:rFonts w:hint="eastAsia"/>
        </w:rPr>
        <w:t>判断</w:t>
      </w:r>
      <w:r w:rsidRPr="00DC744E">
        <w:rPr>
          <w:rFonts w:hint="eastAsia"/>
        </w:rPr>
        <w:t>item._</w:t>
      </w:r>
      <w:proofErr w:type="spellStart"/>
      <w:r w:rsidRPr="00DC744E">
        <w:rPr>
          <w:rFonts w:hint="eastAsia"/>
        </w:rPr>
        <w:t>this.a.state.uploadUrl.value</w:t>
      </w:r>
      <w:proofErr w:type="spellEnd"/>
      <w:r w:rsidRPr="00DC744E">
        <w:rPr>
          <w:rFonts w:hint="eastAsia"/>
        </w:rPr>
        <w:t>是否为空，如不为空则清除该图片，因为不管是编辑还是重复上传，数据库中的上张图片已无用</w:t>
      </w:r>
    </w:p>
    <w:p w:rsidR="00DC744E" w:rsidRPr="00DC744E" w:rsidRDefault="00DC744E" w:rsidP="00DC744E">
      <w:pPr>
        <w:pStyle w:val="jxa"/>
      </w:pPr>
      <w:r w:rsidRPr="00DC744E">
        <w:t xml:space="preserve">                    </w:t>
      </w:r>
      <w:proofErr w:type="gramStart"/>
      <w:r w:rsidRPr="00DC744E">
        <w:t>if(</w:t>
      </w:r>
      <w:proofErr w:type="gramEnd"/>
      <w:r w:rsidRPr="00DC744E">
        <w:t>item._</w:t>
      </w:r>
      <w:proofErr w:type="spellStart"/>
      <w:r w:rsidRPr="00DC744E">
        <w:t>this.a.state.uploadUrl.value</w:t>
      </w:r>
      <w:proofErr w:type="spellEnd"/>
      <w:r w:rsidRPr="00DC744E">
        <w:t>){</w:t>
      </w:r>
    </w:p>
    <w:p w:rsidR="00DC744E" w:rsidRPr="00DC744E" w:rsidRDefault="00DC744E" w:rsidP="00DC744E">
      <w:pPr>
        <w:pStyle w:val="jxa"/>
      </w:pPr>
      <w:r w:rsidRPr="00DC744E">
        <w:t xml:space="preserve">                        </w:t>
      </w:r>
      <w:proofErr w:type="spellStart"/>
      <w:proofErr w:type="gramStart"/>
      <w:r w:rsidRPr="00DC744E">
        <w:t>var</w:t>
      </w:r>
      <w:proofErr w:type="spellEnd"/>
      <w:proofErr w:type="gramEnd"/>
      <w:r w:rsidRPr="00DC744E">
        <w:t xml:space="preserve"> </w:t>
      </w:r>
      <w:proofErr w:type="spellStart"/>
      <w:r w:rsidRPr="00DC744E">
        <w:t>imgDropUrlArr</w:t>
      </w:r>
      <w:proofErr w:type="spellEnd"/>
      <w:r w:rsidRPr="00DC744E">
        <w:t xml:space="preserve"> = item._</w:t>
      </w:r>
      <w:proofErr w:type="spellStart"/>
      <w:r w:rsidRPr="00DC744E">
        <w:t>this.a.state.uploadUrl.value.split</w:t>
      </w:r>
      <w:proofErr w:type="spellEnd"/>
      <w:r w:rsidRPr="00DC744E">
        <w:t>("=");</w:t>
      </w:r>
    </w:p>
    <w:p w:rsidR="00DC744E" w:rsidRPr="00DC744E" w:rsidRDefault="00DC744E" w:rsidP="00DC744E">
      <w:pPr>
        <w:pStyle w:val="jxa"/>
      </w:pPr>
    </w:p>
    <w:p w:rsidR="00DC744E" w:rsidRPr="00DC744E" w:rsidRDefault="00DC744E" w:rsidP="00DC744E">
      <w:pPr>
        <w:pStyle w:val="jxa"/>
      </w:pPr>
      <w:r w:rsidRPr="00DC744E">
        <w:t xml:space="preserve">                          </w:t>
      </w:r>
      <w:proofErr w:type="spellStart"/>
      <w:proofErr w:type="gramStart"/>
      <w:r w:rsidRPr="00DC744E">
        <w:t>axios</w:t>
      </w:r>
      <w:proofErr w:type="spellEnd"/>
      <w:r w:rsidRPr="00DC744E">
        <w:t>({</w:t>
      </w:r>
      <w:proofErr w:type="gramEnd"/>
    </w:p>
    <w:p w:rsidR="00DC744E" w:rsidRPr="00DC744E" w:rsidRDefault="00DC744E" w:rsidP="00DC744E">
      <w:pPr>
        <w:pStyle w:val="jxa"/>
      </w:pPr>
      <w:r w:rsidRPr="00DC744E">
        <w:t xml:space="preserve">                             </w:t>
      </w:r>
      <w:proofErr w:type="gramStart"/>
      <w:r w:rsidRPr="00DC744E">
        <w:t>url:</w:t>
      </w:r>
      <w:proofErr w:type="gramEnd"/>
      <w:r w:rsidRPr="00DC744E">
        <w:t>store.state.url.BASEURL+ store.state.url.DELETEDROPIMG+"&amp;pathName="+imgDropUrlArr[imgDropUrlArr.length-1],</w:t>
      </w:r>
    </w:p>
    <w:p w:rsidR="00DC744E" w:rsidRPr="00DC744E" w:rsidRDefault="00DC744E" w:rsidP="00DC744E">
      <w:pPr>
        <w:pStyle w:val="jxa"/>
      </w:pPr>
      <w:r w:rsidRPr="00DC744E">
        <w:t xml:space="preserve">                             </w:t>
      </w:r>
      <w:proofErr w:type="gramStart"/>
      <w:r w:rsidRPr="00DC744E">
        <w:t>method</w:t>
      </w:r>
      <w:proofErr w:type="gramEnd"/>
      <w:r w:rsidRPr="00DC744E">
        <w:t>: 'get'</w:t>
      </w:r>
    </w:p>
    <w:p w:rsidR="00DC744E" w:rsidRPr="00DC744E" w:rsidRDefault="00DC744E" w:rsidP="00DC744E">
      <w:pPr>
        <w:pStyle w:val="jxa"/>
      </w:pPr>
      <w:r w:rsidRPr="00DC744E">
        <w:t xml:space="preserve">                         }).</w:t>
      </w:r>
      <w:proofErr w:type="gramStart"/>
      <w:r w:rsidRPr="00DC744E">
        <w:t>then(</w:t>
      </w:r>
      <w:proofErr w:type="gramEnd"/>
      <w:r w:rsidRPr="00DC744E">
        <w:t>function (response) {</w:t>
      </w:r>
    </w:p>
    <w:p w:rsidR="00DC744E" w:rsidRPr="00DC744E" w:rsidRDefault="00DC744E" w:rsidP="00DC744E">
      <w:pPr>
        <w:pStyle w:val="jxa"/>
      </w:pPr>
      <w:r w:rsidRPr="00DC744E">
        <w:t xml:space="preserve">                              </w:t>
      </w:r>
      <w:proofErr w:type="gramStart"/>
      <w:r w:rsidRPr="00DC744E">
        <w:t>console.log(</w:t>
      </w:r>
      <w:proofErr w:type="spellStart"/>
      <w:proofErr w:type="gramEnd"/>
      <w:r w:rsidRPr="00DC744E">
        <w:t>response.data</w:t>
      </w:r>
      <w:proofErr w:type="spellEnd"/>
      <w:r w:rsidRPr="00DC744E">
        <w:t>);</w:t>
      </w:r>
    </w:p>
    <w:p w:rsidR="00DC744E" w:rsidRPr="00DC744E" w:rsidRDefault="00DC744E" w:rsidP="00DC744E">
      <w:pPr>
        <w:pStyle w:val="jxa"/>
      </w:pPr>
    </w:p>
    <w:p w:rsidR="00DC744E" w:rsidRPr="00DC744E" w:rsidRDefault="00DC744E" w:rsidP="00DC744E">
      <w:pPr>
        <w:pStyle w:val="jxa"/>
      </w:pPr>
      <w:r w:rsidRPr="00DC744E">
        <w:t xml:space="preserve">                         }</w:t>
      </w:r>
      <w:proofErr w:type="gramStart"/>
      <w:r w:rsidRPr="00DC744E">
        <w:t>,function</w:t>
      </w:r>
      <w:proofErr w:type="gramEnd"/>
      <w:r w:rsidRPr="00DC744E">
        <w:t>(response){</w:t>
      </w:r>
    </w:p>
    <w:p w:rsidR="00DC744E" w:rsidRPr="00DC744E" w:rsidRDefault="00DC744E" w:rsidP="00DC744E">
      <w:pPr>
        <w:pStyle w:val="jxa"/>
        <w:rPr>
          <w:rFonts w:hint="eastAsia"/>
        </w:rPr>
      </w:pPr>
      <w:r w:rsidRPr="00DC744E">
        <w:rPr>
          <w:rFonts w:hint="eastAsia"/>
        </w:rPr>
        <w:t xml:space="preserve">                              //</w:t>
      </w:r>
      <w:r w:rsidRPr="00DC744E">
        <w:rPr>
          <w:rFonts w:hint="eastAsia"/>
        </w:rPr>
        <w:t>恢复‘选择按钮’以及上传输入框</w:t>
      </w:r>
    </w:p>
    <w:p w:rsidR="00DC744E" w:rsidRPr="00DC744E" w:rsidRDefault="00DC744E" w:rsidP="00DC744E">
      <w:pPr>
        <w:pStyle w:val="jxa"/>
      </w:pPr>
      <w:r w:rsidRPr="00DC744E">
        <w:t xml:space="preserve">                             //_</w:t>
      </w:r>
      <w:proofErr w:type="spellStart"/>
      <w:r w:rsidRPr="00DC744E">
        <w:t>this.uploadFlag</w:t>
      </w:r>
      <w:proofErr w:type="spellEnd"/>
      <w:r w:rsidRPr="00DC744E">
        <w:t xml:space="preserve"> = true;</w:t>
      </w:r>
    </w:p>
    <w:p w:rsidR="00DC744E" w:rsidRPr="00DC744E" w:rsidRDefault="00DC744E" w:rsidP="00DC744E">
      <w:pPr>
        <w:pStyle w:val="jxa"/>
      </w:pPr>
      <w:r w:rsidRPr="00DC744E">
        <w:t xml:space="preserve">                            // </w:t>
      </w:r>
      <w:proofErr w:type="gramStart"/>
      <w:r w:rsidRPr="00DC744E">
        <w:t>alert(</w:t>
      </w:r>
      <w:proofErr w:type="spellStart"/>
      <w:proofErr w:type="gramEnd"/>
      <w:r w:rsidRPr="00DC744E">
        <w:t>response.data.err</w:t>
      </w:r>
      <w:proofErr w:type="spellEnd"/>
      <w:r w:rsidRPr="00DC744E">
        <w:t>);</w:t>
      </w:r>
    </w:p>
    <w:p w:rsidR="00DC744E" w:rsidRPr="00DC744E" w:rsidRDefault="00DC744E" w:rsidP="00DC744E">
      <w:pPr>
        <w:pStyle w:val="jxa"/>
      </w:pPr>
      <w:r w:rsidRPr="00DC744E">
        <w:t xml:space="preserve">                             // item._</w:t>
      </w:r>
      <w:proofErr w:type="spellStart"/>
      <w:r w:rsidRPr="00DC744E">
        <w:t>this.a.state.uploadUrl.value</w:t>
      </w:r>
      <w:proofErr w:type="spellEnd"/>
      <w:r w:rsidRPr="00DC744E">
        <w:t>="";</w:t>
      </w:r>
    </w:p>
    <w:p w:rsidR="00DC744E" w:rsidRPr="00DC744E" w:rsidRDefault="00DC744E" w:rsidP="00DC744E">
      <w:pPr>
        <w:pStyle w:val="jxa"/>
      </w:pPr>
      <w:r w:rsidRPr="00DC744E">
        <w:t xml:space="preserve">                         });</w:t>
      </w:r>
    </w:p>
    <w:p w:rsidR="00DC744E" w:rsidRPr="00DC744E" w:rsidRDefault="00DC744E" w:rsidP="00DC744E">
      <w:pPr>
        <w:pStyle w:val="jxa"/>
      </w:pPr>
    </w:p>
    <w:p w:rsidR="00DC744E" w:rsidRPr="00DC744E" w:rsidRDefault="00DC744E" w:rsidP="00DC744E">
      <w:pPr>
        <w:pStyle w:val="jxa"/>
      </w:pPr>
      <w:r w:rsidRPr="00DC744E">
        <w:t xml:space="preserve">                   };</w:t>
      </w:r>
    </w:p>
    <w:p w:rsidR="00DC744E" w:rsidRPr="00DC744E" w:rsidRDefault="00DC744E" w:rsidP="00DC744E">
      <w:pPr>
        <w:pStyle w:val="jxa"/>
        <w:rPr>
          <w:rFonts w:hint="eastAsia"/>
        </w:rPr>
      </w:pPr>
      <w:r w:rsidRPr="00DC744E">
        <w:rPr>
          <w:rFonts w:hint="eastAsia"/>
        </w:rPr>
        <w:t xml:space="preserve">                      //</w:t>
      </w:r>
      <w:r w:rsidRPr="00DC744E">
        <w:rPr>
          <w:rFonts w:hint="eastAsia"/>
        </w:rPr>
        <w:t>利用表单对象进行上传</w:t>
      </w:r>
    </w:p>
    <w:p w:rsidR="00DC744E" w:rsidRPr="00DC744E" w:rsidRDefault="00DC744E" w:rsidP="00DC744E">
      <w:pPr>
        <w:pStyle w:val="jxa"/>
      </w:pPr>
      <w:r w:rsidRPr="00DC744E">
        <w:t xml:space="preserve">                       </w:t>
      </w:r>
      <w:proofErr w:type="spellStart"/>
      <w:proofErr w:type="gramStart"/>
      <w:r w:rsidRPr="00DC744E">
        <w:t>var</w:t>
      </w:r>
      <w:proofErr w:type="spellEnd"/>
      <w:proofErr w:type="gramEnd"/>
      <w:r w:rsidRPr="00DC744E">
        <w:t xml:space="preserve"> form = new </w:t>
      </w:r>
      <w:proofErr w:type="spellStart"/>
      <w:r w:rsidRPr="00DC744E">
        <w:t>FormData</w:t>
      </w:r>
      <w:proofErr w:type="spellEnd"/>
      <w:r w:rsidRPr="00DC744E">
        <w:t>();</w:t>
      </w:r>
    </w:p>
    <w:p w:rsidR="00DC744E" w:rsidRPr="00DC744E" w:rsidRDefault="00DC744E" w:rsidP="00DC744E">
      <w:pPr>
        <w:pStyle w:val="jxa"/>
      </w:pPr>
    </w:p>
    <w:p w:rsidR="00DC744E" w:rsidRPr="00DC744E" w:rsidRDefault="00DC744E" w:rsidP="00DC744E">
      <w:pPr>
        <w:pStyle w:val="jxa"/>
      </w:pPr>
      <w:r w:rsidRPr="00DC744E">
        <w:t xml:space="preserve">                      </w:t>
      </w:r>
      <w:proofErr w:type="gramStart"/>
      <w:r w:rsidRPr="00DC744E">
        <w:t>if(</w:t>
      </w:r>
      <w:proofErr w:type="spellStart"/>
      <w:proofErr w:type="gramEnd"/>
      <w:r w:rsidRPr="00DC744E">
        <w:t>document.getElementById</w:t>
      </w:r>
      <w:proofErr w:type="spellEnd"/>
      <w:r w:rsidRPr="00DC744E">
        <w:t>(</w:t>
      </w:r>
      <w:proofErr w:type="spellStart"/>
      <w:r w:rsidRPr="00DC744E">
        <w:t>item.uuids</w:t>
      </w:r>
      <w:proofErr w:type="spellEnd"/>
      <w:r w:rsidRPr="00DC744E">
        <w:t>).files[0]){</w:t>
      </w:r>
    </w:p>
    <w:p w:rsidR="00DC744E" w:rsidRPr="00DC744E" w:rsidRDefault="00DC744E" w:rsidP="00DC744E">
      <w:pPr>
        <w:pStyle w:val="jxa"/>
      </w:pPr>
      <w:r w:rsidRPr="00DC744E">
        <w:t xml:space="preserve">                            </w:t>
      </w:r>
      <w:proofErr w:type="spellStart"/>
      <w:proofErr w:type="gramStart"/>
      <w:r w:rsidRPr="00DC744E">
        <w:t>var</w:t>
      </w:r>
      <w:proofErr w:type="spellEnd"/>
      <w:proofErr w:type="gramEnd"/>
      <w:r w:rsidRPr="00DC744E">
        <w:t xml:space="preserve"> render = function(</w:t>
      </w:r>
      <w:proofErr w:type="spellStart"/>
      <w:r w:rsidRPr="00DC744E">
        <w:t>src</w:t>
      </w:r>
      <w:proofErr w:type="spellEnd"/>
      <w:r w:rsidRPr="00DC744E">
        <w:t>){</w:t>
      </w:r>
    </w:p>
    <w:p w:rsidR="00DC744E" w:rsidRPr="00DC744E" w:rsidRDefault="00DC744E" w:rsidP="00DC744E">
      <w:pPr>
        <w:pStyle w:val="jxa"/>
      </w:pPr>
      <w:r w:rsidRPr="00DC744E">
        <w:t xml:space="preserve">                                     </w:t>
      </w:r>
      <w:proofErr w:type="spellStart"/>
      <w:proofErr w:type="gramStart"/>
      <w:r w:rsidRPr="00DC744E">
        <w:t>var</w:t>
      </w:r>
      <w:proofErr w:type="spellEnd"/>
      <w:proofErr w:type="gramEnd"/>
      <w:r w:rsidRPr="00DC744E">
        <w:t xml:space="preserve"> </w:t>
      </w:r>
      <w:proofErr w:type="spellStart"/>
      <w:r w:rsidRPr="00DC744E">
        <w:t>img</w:t>
      </w:r>
      <w:proofErr w:type="spellEnd"/>
      <w:r w:rsidRPr="00DC744E">
        <w:t xml:space="preserve"> = new Image();</w:t>
      </w:r>
    </w:p>
    <w:p w:rsidR="00DC744E" w:rsidRPr="00DC744E" w:rsidRDefault="00DC744E" w:rsidP="00DC744E">
      <w:pPr>
        <w:pStyle w:val="jxa"/>
      </w:pPr>
      <w:r w:rsidRPr="00DC744E">
        <w:t xml:space="preserve">                                    //img.id = </w:t>
      </w:r>
      <w:proofErr w:type="spellStart"/>
      <w:r w:rsidRPr="00DC744E">
        <w:t>item.uuids</w:t>
      </w:r>
      <w:proofErr w:type="spellEnd"/>
      <w:r w:rsidRPr="00DC744E">
        <w:t>;</w:t>
      </w:r>
    </w:p>
    <w:p w:rsidR="00DC744E" w:rsidRPr="00DC744E" w:rsidRDefault="00DC744E" w:rsidP="00DC744E">
      <w:pPr>
        <w:pStyle w:val="jxa"/>
      </w:pPr>
      <w:r w:rsidRPr="00DC744E">
        <w:t xml:space="preserve">                                    </w:t>
      </w:r>
      <w:proofErr w:type="spellStart"/>
      <w:r w:rsidRPr="00DC744E">
        <w:t>img.onload</w:t>
      </w:r>
      <w:proofErr w:type="spellEnd"/>
      <w:r w:rsidRPr="00DC744E">
        <w:t xml:space="preserve"> = </w:t>
      </w:r>
      <w:proofErr w:type="gramStart"/>
      <w:r w:rsidRPr="00DC744E">
        <w:t>function(</w:t>
      </w:r>
      <w:proofErr w:type="gramEnd"/>
      <w:r w:rsidRPr="00DC744E">
        <w:t>e){</w:t>
      </w:r>
    </w:p>
    <w:p w:rsidR="00DC744E" w:rsidRPr="00DC744E" w:rsidRDefault="00DC744E" w:rsidP="00DC744E">
      <w:pPr>
        <w:pStyle w:val="jxa"/>
      </w:pPr>
      <w:r w:rsidRPr="00DC744E">
        <w:t xml:space="preserve">                                         </w:t>
      </w:r>
      <w:proofErr w:type="spellStart"/>
      <w:proofErr w:type="gramStart"/>
      <w:r w:rsidRPr="00DC744E">
        <w:t>var</w:t>
      </w:r>
      <w:proofErr w:type="spellEnd"/>
      <w:proofErr w:type="gramEnd"/>
      <w:r w:rsidRPr="00DC744E">
        <w:t xml:space="preserve"> canvas = </w:t>
      </w:r>
      <w:proofErr w:type="spellStart"/>
      <w:r w:rsidRPr="00DC744E">
        <w:t>document.createElement</w:t>
      </w:r>
      <w:proofErr w:type="spellEnd"/>
      <w:r w:rsidRPr="00DC744E">
        <w:t>("canvas");</w:t>
      </w:r>
    </w:p>
    <w:p w:rsidR="00DC744E" w:rsidRPr="00DC744E" w:rsidRDefault="00DC744E" w:rsidP="00DC744E">
      <w:pPr>
        <w:pStyle w:val="jxa"/>
      </w:pPr>
      <w:r w:rsidRPr="00DC744E">
        <w:t xml:space="preserve">                                          </w:t>
      </w:r>
      <w:proofErr w:type="spellStart"/>
      <w:r w:rsidRPr="00DC744E">
        <w:t>canvas.width</w:t>
      </w:r>
      <w:proofErr w:type="spellEnd"/>
      <w:r w:rsidRPr="00DC744E">
        <w:t xml:space="preserve"> </w:t>
      </w:r>
      <w:proofErr w:type="gramStart"/>
      <w:r w:rsidRPr="00DC744E">
        <w:t xml:space="preserve">=  </w:t>
      </w:r>
      <w:proofErr w:type="spellStart"/>
      <w:r w:rsidRPr="00DC744E">
        <w:t>img.naturalWidth</w:t>
      </w:r>
      <w:proofErr w:type="spellEnd"/>
      <w:proofErr w:type="gramEnd"/>
      <w:r w:rsidRPr="00DC744E">
        <w:t>*0.1;</w:t>
      </w:r>
    </w:p>
    <w:p w:rsidR="00DC744E" w:rsidRPr="00DC744E" w:rsidRDefault="00DC744E" w:rsidP="00DC744E">
      <w:pPr>
        <w:pStyle w:val="jxa"/>
      </w:pPr>
      <w:r w:rsidRPr="00DC744E">
        <w:lastRenderedPageBreak/>
        <w:t xml:space="preserve">                                          </w:t>
      </w:r>
      <w:proofErr w:type="spellStart"/>
      <w:r w:rsidRPr="00DC744E">
        <w:t>canvas.height</w:t>
      </w:r>
      <w:proofErr w:type="spellEnd"/>
      <w:r w:rsidRPr="00DC744E">
        <w:t xml:space="preserve"> </w:t>
      </w:r>
      <w:proofErr w:type="gramStart"/>
      <w:r w:rsidRPr="00DC744E">
        <w:t xml:space="preserve">=  </w:t>
      </w:r>
      <w:proofErr w:type="spellStart"/>
      <w:r w:rsidRPr="00DC744E">
        <w:t>img.naturalHeight</w:t>
      </w:r>
      <w:proofErr w:type="spellEnd"/>
      <w:proofErr w:type="gramEnd"/>
      <w:r w:rsidRPr="00DC744E">
        <w:t>*0.1;</w:t>
      </w:r>
    </w:p>
    <w:p w:rsidR="00DC744E" w:rsidRPr="00DC744E" w:rsidRDefault="00DC744E" w:rsidP="00DC744E">
      <w:pPr>
        <w:pStyle w:val="jxa"/>
      </w:pPr>
      <w:r w:rsidRPr="00DC744E">
        <w:t xml:space="preserve">                                          </w:t>
      </w:r>
      <w:proofErr w:type="spellStart"/>
      <w:proofErr w:type="gramStart"/>
      <w:r w:rsidRPr="00DC744E">
        <w:t>canvas.getContext</w:t>
      </w:r>
      <w:proofErr w:type="spellEnd"/>
      <w:r w:rsidRPr="00DC744E">
        <w:t>(</w:t>
      </w:r>
      <w:proofErr w:type="gramEnd"/>
      <w:r w:rsidRPr="00DC744E">
        <w:t>'2d').</w:t>
      </w:r>
      <w:proofErr w:type="spellStart"/>
      <w:r w:rsidRPr="00DC744E">
        <w:t>drawImage</w:t>
      </w:r>
      <w:proofErr w:type="spellEnd"/>
      <w:r w:rsidRPr="00DC744E">
        <w:t xml:space="preserve">(this, 0, 0, </w:t>
      </w:r>
      <w:proofErr w:type="spellStart"/>
      <w:r w:rsidRPr="00DC744E">
        <w:t>canvas.width</w:t>
      </w:r>
      <w:proofErr w:type="spellEnd"/>
      <w:r w:rsidRPr="00DC744E">
        <w:t xml:space="preserve">, </w:t>
      </w:r>
      <w:proofErr w:type="spellStart"/>
      <w:r w:rsidRPr="00DC744E">
        <w:t>canvas.height</w:t>
      </w:r>
      <w:proofErr w:type="spellEnd"/>
      <w:r w:rsidRPr="00DC744E">
        <w:t>);</w:t>
      </w:r>
    </w:p>
    <w:p w:rsidR="00DC744E" w:rsidRPr="00DC744E" w:rsidRDefault="00DC744E" w:rsidP="00DC744E">
      <w:pPr>
        <w:pStyle w:val="jxa"/>
        <w:rPr>
          <w:rFonts w:hint="eastAsia"/>
        </w:rPr>
      </w:pPr>
      <w:r w:rsidRPr="00DC744E">
        <w:rPr>
          <w:rFonts w:hint="eastAsia"/>
        </w:rPr>
        <w:t xml:space="preserve">                                          //</w:t>
      </w:r>
      <w:r w:rsidRPr="00DC744E">
        <w:rPr>
          <w:rFonts w:hint="eastAsia"/>
        </w:rPr>
        <w:t>页面显示缩略图</w:t>
      </w:r>
    </w:p>
    <w:p w:rsidR="00DC744E" w:rsidRPr="00DC744E" w:rsidRDefault="00DC744E" w:rsidP="00DC744E">
      <w:pPr>
        <w:pStyle w:val="jxa"/>
      </w:pPr>
      <w:r w:rsidRPr="00DC744E">
        <w:t xml:space="preserve">                                          </w:t>
      </w:r>
      <w:proofErr w:type="spellStart"/>
      <w:r w:rsidRPr="00DC744E">
        <w:t>item.imags.value</w:t>
      </w:r>
      <w:proofErr w:type="spellEnd"/>
      <w:r w:rsidRPr="00DC744E">
        <w:t>=</w:t>
      </w:r>
      <w:proofErr w:type="spellStart"/>
      <w:proofErr w:type="gramStart"/>
      <w:r w:rsidRPr="00DC744E">
        <w:t>canvas.toDataURL</w:t>
      </w:r>
      <w:proofErr w:type="spellEnd"/>
      <w:r w:rsidRPr="00DC744E">
        <w:t>(</w:t>
      </w:r>
      <w:proofErr w:type="gramEnd"/>
      <w:r w:rsidRPr="00DC744E">
        <w:t>"image/jpg");</w:t>
      </w:r>
    </w:p>
    <w:p w:rsidR="00DC744E" w:rsidRPr="00DC744E" w:rsidRDefault="00DC744E" w:rsidP="00DC744E">
      <w:pPr>
        <w:pStyle w:val="jxa"/>
      </w:pPr>
      <w:r w:rsidRPr="00DC744E">
        <w:t xml:space="preserve">                                          </w:t>
      </w:r>
      <w:proofErr w:type="spellStart"/>
      <w:proofErr w:type="gramStart"/>
      <w:r w:rsidRPr="00DC744E">
        <w:t>var</w:t>
      </w:r>
      <w:proofErr w:type="spellEnd"/>
      <w:proofErr w:type="gramEnd"/>
      <w:r w:rsidRPr="00DC744E">
        <w:t xml:space="preserve"> </w:t>
      </w:r>
      <w:proofErr w:type="spellStart"/>
      <w:r w:rsidRPr="00DC744E">
        <w:t>str</w:t>
      </w:r>
      <w:proofErr w:type="spellEnd"/>
      <w:r w:rsidRPr="00DC744E">
        <w:t xml:space="preserve"> = </w:t>
      </w:r>
      <w:proofErr w:type="spellStart"/>
      <w:r w:rsidRPr="00DC744E">
        <w:t>canvas.toDataURL</w:t>
      </w:r>
      <w:proofErr w:type="spellEnd"/>
      <w:r w:rsidRPr="00DC744E">
        <w:t>("image/jpg");</w:t>
      </w:r>
    </w:p>
    <w:p w:rsidR="00DC744E" w:rsidRPr="00DC744E" w:rsidRDefault="00DC744E" w:rsidP="00DC744E">
      <w:pPr>
        <w:pStyle w:val="jxa"/>
      </w:pPr>
      <w:r w:rsidRPr="00DC744E">
        <w:t xml:space="preserve">                                          </w:t>
      </w:r>
      <w:proofErr w:type="spellStart"/>
      <w:proofErr w:type="gramStart"/>
      <w:r w:rsidRPr="00DC744E">
        <w:t>str</w:t>
      </w:r>
      <w:proofErr w:type="spellEnd"/>
      <w:proofErr w:type="gramEnd"/>
      <w:r w:rsidRPr="00DC744E">
        <w:t xml:space="preserve"> = </w:t>
      </w:r>
      <w:proofErr w:type="spellStart"/>
      <w:r w:rsidRPr="00DC744E">
        <w:t>str.substring</w:t>
      </w:r>
      <w:proofErr w:type="spellEnd"/>
      <w:r w:rsidRPr="00DC744E">
        <w:t>(</w:t>
      </w:r>
      <w:proofErr w:type="spellStart"/>
      <w:r w:rsidRPr="00DC744E">
        <w:t>str.indexOf</w:t>
      </w:r>
      <w:proofErr w:type="spellEnd"/>
      <w:r w:rsidRPr="00DC744E">
        <w:t>(",")+1,str.length);</w:t>
      </w:r>
    </w:p>
    <w:p w:rsidR="00DC744E" w:rsidRPr="00DC744E" w:rsidRDefault="00DC744E" w:rsidP="00DC744E">
      <w:pPr>
        <w:pStyle w:val="jxa"/>
      </w:pPr>
      <w:r w:rsidRPr="00DC744E">
        <w:t xml:space="preserve">                                           </w:t>
      </w:r>
      <w:proofErr w:type="spellStart"/>
      <w:proofErr w:type="gramStart"/>
      <w:r w:rsidRPr="00DC744E">
        <w:t>var</w:t>
      </w:r>
      <w:proofErr w:type="spellEnd"/>
      <w:proofErr w:type="gramEnd"/>
      <w:r w:rsidRPr="00DC744E">
        <w:t xml:space="preserve"> form = new </w:t>
      </w:r>
      <w:proofErr w:type="spellStart"/>
      <w:r w:rsidRPr="00DC744E">
        <w:t>FormData</w:t>
      </w:r>
      <w:proofErr w:type="spellEnd"/>
      <w:r w:rsidRPr="00DC744E">
        <w:t>();</w:t>
      </w:r>
    </w:p>
    <w:p w:rsidR="00DC744E" w:rsidRPr="00DC744E" w:rsidRDefault="00DC744E" w:rsidP="00DC744E">
      <w:pPr>
        <w:pStyle w:val="jxa"/>
      </w:pPr>
      <w:r w:rsidRPr="00DC744E">
        <w:t xml:space="preserve">                                           </w:t>
      </w:r>
      <w:proofErr w:type="gramStart"/>
      <w:r w:rsidRPr="00DC744E">
        <w:t>form.append(</w:t>
      </w:r>
      <w:proofErr w:type="gramEnd"/>
      <w:r w:rsidRPr="00DC744E">
        <w:t>"myId",document.getElementById(item.uuids).files[0]);</w:t>
      </w:r>
    </w:p>
    <w:p w:rsidR="00DC744E" w:rsidRPr="00DC744E" w:rsidRDefault="00DC744E" w:rsidP="00DC744E">
      <w:pPr>
        <w:pStyle w:val="jxa"/>
      </w:pPr>
      <w:r w:rsidRPr="00DC744E">
        <w:t xml:space="preserve">                                           </w:t>
      </w:r>
      <w:proofErr w:type="spellStart"/>
      <w:proofErr w:type="gramStart"/>
      <w:r w:rsidRPr="00DC744E">
        <w:t>axios.post</w:t>
      </w:r>
      <w:proofErr w:type="spellEnd"/>
      <w:r w:rsidRPr="00DC744E">
        <w:t>(</w:t>
      </w:r>
      <w:proofErr w:type="spellStart"/>
      <w:proofErr w:type="gramEnd"/>
      <w:r w:rsidRPr="00DC744E">
        <w:t>store.state.url.BASEURL</w:t>
      </w:r>
      <w:proofErr w:type="spellEnd"/>
      <w:r w:rsidRPr="00DC744E">
        <w:t xml:space="preserve">+ </w:t>
      </w:r>
      <w:proofErr w:type="spellStart"/>
      <w:r w:rsidRPr="00DC744E">
        <w:t>store.state.url.IMGUPLOAD,form</w:t>
      </w:r>
      <w:proofErr w:type="spellEnd"/>
      <w:r w:rsidRPr="00DC744E">
        <w:t>,{</w:t>
      </w:r>
    </w:p>
    <w:p w:rsidR="00DC744E" w:rsidRPr="00DC744E" w:rsidRDefault="00DC744E" w:rsidP="00DC744E">
      <w:pPr>
        <w:pStyle w:val="jxa"/>
      </w:pPr>
      <w:r w:rsidRPr="00DC744E">
        <w:t xml:space="preserve">                                                 </w:t>
      </w:r>
      <w:proofErr w:type="gramStart"/>
      <w:r w:rsidRPr="00DC744E">
        <w:t>method</w:t>
      </w:r>
      <w:proofErr w:type="gramEnd"/>
      <w:r w:rsidRPr="00DC744E">
        <w:t>: 'post',</w:t>
      </w:r>
    </w:p>
    <w:p w:rsidR="00DC744E" w:rsidRPr="00DC744E" w:rsidRDefault="00DC744E" w:rsidP="00DC744E">
      <w:pPr>
        <w:pStyle w:val="jxa"/>
      </w:pPr>
      <w:r w:rsidRPr="00DC744E">
        <w:t xml:space="preserve">                                                 </w:t>
      </w:r>
      <w:proofErr w:type="gramStart"/>
      <w:r w:rsidRPr="00DC744E">
        <w:t>headers:</w:t>
      </w:r>
      <w:proofErr w:type="gramEnd"/>
      <w:r w:rsidRPr="00DC744E">
        <w:t>{'</w:t>
      </w:r>
      <w:proofErr w:type="spellStart"/>
      <w:r w:rsidRPr="00DC744E">
        <w:t>Content-Type':'multipart</w:t>
      </w:r>
      <w:proofErr w:type="spellEnd"/>
      <w:r w:rsidRPr="00DC744E">
        <w:t>/form-data'}</w:t>
      </w:r>
    </w:p>
    <w:p w:rsidR="00DC744E" w:rsidRPr="00DC744E" w:rsidRDefault="00DC744E" w:rsidP="00DC744E">
      <w:pPr>
        <w:pStyle w:val="jxa"/>
      </w:pPr>
      <w:r w:rsidRPr="00DC744E">
        <w:t xml:space="preserve">                                             }).</w:t>
      </w:r>
      <w:proofErr w:type="gramStart"/>
      <w:r w:rsidRPr="00DC744E">
        <w:t>then(</w:t>
      </w:r>
      <w:proofErr w:type="gramEnd"/>
      <w:r w:rsidRPr="00DC744E">
        <w:t>function (response) {</w:t>
      </w:r>
    </w:p>
    <w:p w:rsidR="00DC744E" w:rsidRPr="00DC744E" w:rsidRDefault="00DC744E" w:rsidP="00DC744E">
      <w:pPr>
        <w:pStyle w:val="jxa"/>
      </w:pPr>
      <w:r w:rsidRPr="00DC744E">
        <w:t xml:space="preserve">                                                  </w:t>
      </w:r>
      <w:proofErr w:type="gramStart"/>
      <w:r w:rsidRPr="00DC744E">
        <w:t>console.log(</w:t>
      </w:r>
      <w:proofErr w:type="spellStart"/>
      <w:proofErr w:type="gramEnd"/>
      <w:r w:rsidRPr="00DC744E">
        <w:t>response.data</w:t>
      </w:r>
      <w:proofErr w:type="spellEnd"/>
      <w:r w:rsidRPr="00DC744E">
        <w:t>);</w:t>
      </w:r>
    </w:p>
    <w:p w:rsidR="00DC744E" w:rsidRPr="00DC744E" w:rsidRDefault="00DC744E" w:rsidP="00DC744E">
      <w:pPr>
        <w:pStyle w:val="jxa"/>
      </w:pPr>
      <w:r w:rsidRPr="00DC744E">
        <w:t xml:space="preserve">                                                  item._this.a.state.uploadUrl.value=store.state.url.BASEURL+response.data.cacheName;</w:t>
      </w:r>
    </w:p>
    <w:p w:rsidR="00DC744E" w:rsidRPr="00DC744E" w:rsidRDefault="00DC744E" w:rsidP="00DC744E">
      <w:pPr>
        <w:pStyle w:val="jxa"/>
      </w:pPr>
      <w:r w:rsidRPr="00DC744E">
        <w:t xml:space="preserve">                                                  item._</w:t>
      </w:r>
      <w:proofErr w:type="spellStart"/>
      <w:r w:rsidRPr="00DC744E">
        <w:t>this.a.state.uploadFlag.display</w:t>
      </w:r>
      <w:proofErr w:type="spellEnd"/>
      <w:r w:rsidRPr="00DC744E">
        <w:t>="none";</w:t>
      </w:r>
    </w:p>
    <w:p w:rsidR="00DC744E" w:rsidRPr="00DC744E" w:rsidRDefault="00DC744E" w:rsidP="00DC744E">
      <w:pPr>
        <w:pStyle w:val="jxa"/>
      </w:pPr>
      <w:r w:rsidRPr="00DC744E">
        <w:t xml:space="preserve">                                                  </w:t>
      </w:r>
      <w:proofErr w:type="gramStart"/>
      <w:r w:rsidRPr="00DC744E">
        <w:t>console.log(</w:t>
      </w:r>
      <w:proofErr w:type="gramEnd"/>
      <w:r w:rsidRPr="00DC744E">
        <w:t>item._</w:t>
      </w:r>
      <w:proofErr w:type="spellStart"/>
      <w:r w:rsidRPr="00DC744E">
        <w:t>this.a.state.uploadUrl.value</w:t>
      </w:r>
      <w:proofErr w:type="spellEnd"/>
      <w:r w:rsidRPr="00DC744E">
        <w:t>);</w:t>
      </w:r>
    </w:p>
    <w:p w:rsidR="00DC744E" w:rsidRPr="00DC744E" w:rsidRDefault="00DC744E" w:rsidP="00DC744E">
      <w:pPr>
        <w:pStyle w:val="jxa"/>
      </w:pPr>
      <w:r w:rsidRPr="00DC744E">
        <w:t xml:space="preserve">                                             }</w:t>
      </w:r>
      <w:proofErr w:type="gramStart"/>
      <w:r w:rsidRPr="00DC744E">
        <w:t>,function</w:t>
      </w:r>
      <w:proofErr w:type="gramEnd"/>
      <w:r w:rsidRPr="00DC744E">
        <w:t>(response){</w:t>
      </w:r>
    </w:p>
    <w:p w:rsidR="00DC744E" w:rsidRPr="00DC744E" w:rsidRDefault="00DC744E" w:rsidP="00DC744E">
      <w:pPr>
        <w:pStyle w:val="jxa"/>
        <w:rPr>
          <w:rFonts w:hint="eastAsia"/>
        </w:rPr>
      </w:pPr>
      <w:r w:rsidRPr="00DC744E">
        <w:rPr>
          <w:rFonts w:hint="eastAsia"/>
        </w:rPr>
        <w:t xml:space="preserve">                                                  //</w:t>
      </w:r>
      <w:r w:rsidRPr="00DC744E">
        <w:rPr>
          <w:rFonts w:hint="eastAsia"/>
        </w:rPr>
        <w:t>恢复‘选择按钮’以及上传输入框</w:t>
      </w:r>
    </w:p>
    <w:p w:rsidR="00DC744E" w:rsidRPr="00DC744E" w:rsidRDefault="00DC744E" w:rsidP="00DC744E">
      <w:pPr>
        <w:pStyle w:val="jxa"/>
      </w:pPr>
      <w:r w:rsidRPr="00DC744E">
        <w:t xml:space="preserve">                                                 _</w:t>
      </w:r>
      <w:proofErr w:type="spellStart"/>
      <w:r w:rsidRPr="00DC744E">
        <w:t>this.uploadFlag</w:t>
      </w:r>
      <w:proofErr w:type="spellEnd"/>
      <w:r w:rsidRPr="00DC744E">
        <w:t xml:space="preserve"> = true;</w:t>
      </w:r>
    </w:p>
    <w:p w:rsidR="00DC744E" w:rsidRPr="00DC744E" w:rsidRDefault="00DC744E" w:rsidP="00DC744E">
      <w:pPr>
        <w:pStyle w:val="jxa"/>
      </w:pPr>
      <w:r w:rsidRPr="00DC744E">
        <w:t xml:space="preserve">                                                // </w:t>
      </w:r>
      <w:proofErr w:type="gramStart"/>
      <w:r w:rsidRPr="00DC744E">
        <w:t>alert(</w:t>
      </w:r>
      <w:proofErr w:type="spellStart"/>
      <w:proofErr w:type="gramEnd"/>
      <w:r w:rsidRPr="00DC744E">
        <w:t>response.data.err</w:t>
      </w:r>
      <w:proofErr w:type="spellEnd"/>
      <w:r w:rsidRPr="00DC744E">
        <w:t>);</w:t>
      </w:r>
    </w:p>
    <w:p w:rsidR="00DC744E" w:rsidRPr="00DC744E" w:rsidRDefault="00DC744E" w:rsidP="00DC744E">
      <w:pPr>
        <w:pStyle w:val="jxa"/>
      </w:pPr>
      <w:r w:rsidRPr="00DC744E">
        <w:t xml:space="preserve">                                                  item._</w:t>
      </w:r>
      <w:proofErr w:type="spellStart"/>
      <w:r w:rsidRPr="00DC744E">
        <w:t>this.a.state.uploadUrl.value</w:t>
      </w:r>
      <w:proofErr w:type="spellEnd"/>
      <w:r w:rsidRPr="00DC744E">
        <w:t>="";</w:t>
      </w:r>
    </w:p>
    <w:p w:rsidR="00DC744E" w:rsidRPr="00DC744E" w:rsidRDefault="00DC744E" w:rsidP="00DC744E">
      <w:pPr>
        <w:pStyle w:val="jxa"/>
      </w:pPr>
      <w:r w:rsidRPr="00DC744E">
        <w:t xml:space="preserve">                                             });</w:t>
      </w:r>
    </w:p>
    <w:p w:rsidR="00DC744E" w:rsidRPr="00DC744E" w:rsidRDefault="00DC744E" w:rsidP="00DC744E">
      <w:pPr>
        <w:pStyle w:val="jxa"/>
      </w:pPr>
      <w:r w:rsidRPr="00DC744E">
        <w:t xml:space="preserve">                                          //</w:t>
      </w:r>
      <w:proofErr w:type="gramStart"/>
      <w:r w:rsidRPr="00DC744E">
        <w:t>console.log(</w:t>
      </w:r>
      <w:proofErr w:type="spellStart"/>
      <w:proofErr w:type="gramEnd"/>
      <w:r w:rsidRPr="00DC744E">
        <w:t>e.path</w:t>
      </w:r>
      <w:proofErr w:type="spellEnd"/>
      <w:r w:rsidRPr="00DC744E">
        <w:t>[0].</w:t>
      </w:r>
      <w:proofErr w:type="spellStart"/>
      <w:r w:rsidRPr="00DC744E">
        <w:t>currentSrc</w:t>
      </w:r>
      <w:proofErr w:type="spellEnd"/>
      <w:r w:rsidRPr="00DC744E">
        <w:t>);</w:t>
      </w:r>
    </w:p>
    <w:p w:rsidR="00DC744E" w:rsidRPr="00DC744E" w:rsidRDefault="00DC744E" w:rsidP="00DC744E">
      <w:pPr>
        <w:pStyle w:val="jxa"/>
      </w:pPr>
      <w:r w:rsidRPr="00DC744E">
        <w:t xml:space="preserve">                                    };</w:t>
      </w:r>
    </w:p>
    <w:p w:rsidR="00DC744E" w:rsidRPr="00DC744E" w:rsidRDefault="00DC744E" w:rsidP="00DC744E">
      <w:pPr>
        <w:pStyle w:val="jxa"/>
      </w:pPr>
      <w:r w:rsidRPr="00DC744E">
        <w:t xml:space="preserve">                                    </w:t>
      </w:r>
      <w:proofErr w:type="spellStart"/>
      <w:r w:rsidRPr="00DC744E">
        <w:t>img.src</w:t>
      </w:r>
      <w:proofErr w:type="spellEnd"/>
      <w:r w:rsidRPr="00DC744E">
        <w:t xml:space="preserve"> = </w:t>
      </w:r>
      <w:proofErr w:type="spellStart"/>
      <w:r w:rsidRPr="00DC744E">
        <w:t>src</w:t>
      </w:r>
      <w:proofErr w:type="spellEnd"/>
      <w:r w:rsidRPr="00DC744E">
        <w:t>;</w:t>
      </w:r>
    </w:p>
    <w:p w:rsidR="00DC744E" w:rsidRPr="00DC744E" w:rsidRDefault="00DC744E" w:rsidP="00DC744E">
      <w:pPr>
        <w:pStyle w:val="jxa"/>
      </w:pPr>
      <w:r w:rsidRPr="00DC744E">
        <w:lastRenderedPageBreak/>
        <w:t xml:space="preserve">                            };</w:t>
      </w:r>
    </w:p>
    <w:p w:rsidR="00DC744E" w:rsidRPr="00DC744E" w:rsidRDefault="00DC744E" w:rsidP="00DC744E">
      <w:pPr>
        <w:pStyle w:val="jxa"/>
        <w:rPr>
          <w:rFonts w:hint="eastAsia"/>
        </w:rPr>
      </w:pPr>
      <w:r w:rsidRPr="00DC744E">
        <w:rPr>
          <w:rFonts w:hint="eastAsia"/>
        </w:rPr>
        <w:t xml:space="preserve">                            // </w:t>
      </w:r>
      <w:r w:rsidRPr="00DC744E">
        <w:rPr>
          <w:rFonts w:hint="eastAsia"/>
        </w:rPr>
        <w:t>创建</w:t>
      </w:r>
      <w:r w:rsidRPr="00DC744E">
        <w:rPr>
          <w:rFonts w:hint="eastAsia"/>
        </w:rPr>
        <w:t xml:space="preserve"> </w:t>
      </w:r>
      <w:proofErr w:type="spellStart"/>
      <w:r w:rsidRPr="00DC744E">
        <w:rPr>
          <w:rFonts w:hint="eastAsia"/>
        </w:rPr>
        <w:t>FileReader</w:t>
      </w:r>
      <w:proofErr w:type="spellEnd"/>
      <w:r w:rsidRPr="00DC744E">
        <w:rPr>
          <w:rFonts w:hint="eastAsia"/>
        </w:rPr>
        <w:t xml:space="preserve"> </w:t>
      </w:r>
      <w:r w:rsidRPr="00DC744E">
        <w:rPr>
          <w:rFonts w:hint="eastAsia"/>
        </w:rPr>
        <w:t>对象</w:t>
      </w:r>
      <w:r w:rsidRPr="00DC744E">
        <w:rPr>
          <w:rFonts w:hint="eastAsia"/>
        </w:rPr>
        <w:t xml:space="preserve"> </w:t>
      </w:r>
      <w:r w:rsidRPr="00DC744E">
        <w:rPr>
          <w:rFonts w:hint="eastAsia"/>
        </w:rPr>
        <w:t>并调用</w:t>
      </w:r>
      <w:r w:rsidRPr="00DC744E">
        <w:rPr>
          <w:rFonts w:hint="eastAsia"/>
        </w:rPr>
        <w:t xml:space="preserve"> render </w:t>
      </w:r>
      <w:r w:rsidRPr="00DC744E">
        <w:rPr>
          <w:rFonts w:hint="eastAsia"/>
        </w:rPr>
        <w:t>函数来完成渲染</w:t>
      </w:r>
      <w:r w:rsidRPr="00DC744E">
        <w:rPr>
          <w:rFonts w:hint="eastAsia"/>
        </w:rPr>
        <w:t>.</w:t>
      </w:r>
    </w:p>
    <w:p w:rsidR="00DC744E" w:rsidRPr="00DC744E" w:rsidRDefault="00DC744E" w:rsidP="00DC744E">
      <w:pPr>
        <w:pStyle w:val="jxa"/>
      </w:pPr>
      <w:r w:rsidRPr="00DC744E">
        <w:t xml:space="preserve">                            </w:t>
      </w:r>
      <w:proofErr w:type="spellStart"/>
      <w:proofErr w:type="gramStart"/>
      <w:r w:rsidRPr="00DC744E">
        <w:t>var</w:t>
      </w:r>
      <w:proofErr w:type="spellEnd"/>
      <w:proofErr w:type="gramEnd"/>
      <w:r w:rsidRPr="00DC744E">
        <w:t xml:space="preserve"> reader = new </w:t>
      </w:r>
      <w:proofErr w:type="spellStart"/>
      <w:r w:rsidRPr="00DC744E">
        <w:t>FileReader</w:t>
      </w:r>
      <w:proofErr w:type="spellEnd"/>
      <w:r w:rsidRPr="00DC744E">
        <w:t>();</w:t>
      </w:r>
    </w:p>
    <w:p w:rsidR="00DC744E" w:rsidRPr="00DC744E" w:rsidRDefault="00DC744E" w:rsidP="00DC744E">
      <w:pPr>
        <w:pStyle w:val="jxa"/>
        <w:rPr>
          <w:rFonts w:hint="eastAsia"/>
        </w:rPr>
      </w:pPr>
      <w:r w:rsidRPr="00DC744E">
        <w:rPr>
          <w:rFonts w:hint="eastAsia"/>
        </w:rPr>
        <w:t xml:space="preserve">                            // </w:t>
      </w:r>
      <w:r w:rsidRPr="00DC744E">
        <w:rPr>
          <w:rFonts w:hint="eastAsia"/>
        </w:rPr>
        <w:t>绑定</w:t>
      </w:r>
      <w:r w:rsidRPr="00DC744E">
        <w:rPr>
          <w:rFonts w:hint="eastAsia"/>
        </w:rPr>
        <w:t>load</w:t>
      </w:r>
      <w:r w:rsidRPr="00DC744E">
        <w:rPr>
          <w:rFonts w:hint="eastAsia"/>
        </w:rPr>
        <w:t>事件自动回调函数</w:t>
      </w:r>
    </w:p>
    <w:p w:rsidR="00DC744E" w:rsidRPr="00DC744E" w:rsidRDefault="00DC744E" w:rsidP="00DC744E">
      <w:pPr>
        <w:pStyle w:val="jxa"/>
      </w:pPr>
      <w:r w:rsidRPr="00DC744E">
        <w:t xml:space="preserve">                            </w:t>
      </w:r>
      <w:proofErr w:type="spellStart"/>
      <w:r w:rsidRPr="00DC744E">
        <w:t>reader.onload</w:t>
      </w:r>
      <w:proofErr w:type="spellEnd"/>
      <w:r w:rsidRPr="00DC744E">
        <w:t xml:space="preserve"> = </w:t>
      </w:r>
      <w:proofErr w:type="gramStart"/>
      <w:r w:rsidRPr="00DC744E">
        <w:t>function(</w:t>
      </w:r>
      <w:proofErr w:type="gramEnd"/>
      <w:r w:rsidRPr="00DC744E">
        <w:t>e){</w:t>
      </w:r>
    </w:p>
    <w:p w:rsidR="00DC744E" w:rsidRPr="00DC744E" w:rsidRDefault="00DC744E" w:rsidP="00DC744E">
      <w:pPr>
        <w:pStyle w:val="jxa"/>
        <w:rPr>
          <w:rFonts w:hint="eastAsia"/>
        </w:rPr>
      </w:pPr>
      <w:r w:rsidRPr="00DC744E">
        <w:rPr>
          <w:rFonts w:hint="eastAsia"/>
        </w:rPr>
        <w:t xml:space="preserve">                                // </w:t>
      </w:r>
      <w:r w:rsidRPr="00DC744E">
        <w:rPr>
          <w:rFonts w:hint="eastAsia"/>
        </w:rPr>
        <w:t>调用前面的</w:t>
      </w:r>
      <w:r w:rsidRPr="00DC744E">
        <w:rPr>
          <w:rFonts w:hint="eastAsia"/>
        </w:rPr>
        <w:t xml:space="preserve"> render </w:t>
      </w:r>
      <w:r w:rsidRPr="00DC744E">
        <w:rPr>
          <w:rFonts w:hint="eastAsia"/>
        </w:rPr>
        <w:t>函数</w:t>
      </w:r>
    </w:p>
    <w:p w:rsidR="00DC744E" w:rsidRPr="00DC744E" w:rsidRDefault="00DC744E" w:rsidP="00DC744E">
      <w:pPr>
        <w:pStyle w:val="jxa"/>
      </w:pPr>
      <w:r w:rsidRPr="00DC744E">
        <w:t xml:space="preserve">                                </w:t>
      </w:r>
      <w:proofErr w:type="gramStart"/>
      <w:r w:rsidRPr="00DC744E">
        <w:t>render(</w:t>
      </w:r>
      <w:proofErr w:type="spellStart"/>
      <w:proofErr w:type="gramEnd"/>
      <w:r w:rsidRPr="00DC744E">
        <w:t>e.target.result</w:t>
      </w:r>
      <w:proofErr w:type="spellEnd"/>
      <w:r w:rsidRPr="00DC744E">
        <w:t>);</w:t>
      </w:r>
    </w:p>
    <w:p w:rsidR="00DC744E" w:rsidRPr="00DC744E" w:rsidRDefault="00DC744E" w:rsidP="00DC744E">
      <w:pPr>
        <w:pStyle w:val="jxa"/>
      </w:pPr>
    </w:p>
    <w:p w:rsidR="00DC744E" w:rsidRPr="00DC744E" w:rsidRDefault="00DC744E" w:rsidP="00DC744E">
      <w:pPr>
        <w:pStyle w:val="jxa"/>
      </w:pPr>
    </w:p>
    <w:p w:rsidR="00DC744E" w:rsidRPr="00DC744E" w:rsidRDefault="00DC744E" w:rsidP="00DC744E">
      <w:pPr>
        <w:pStyle w:val="jxa"/>
      </w:pPr>
      <w:r w:rsidRPr="00DC744E">
        <w:t xml:space="preserve">                            };</w:t>
      </w:r>
    </w:p>
    <w:p w:rsidR="00DC744E" w:rsidRPr="00DC744E" w:rsidRDefault="00DC744E" w:rsidP="00DC744E">
      <w:pPr>
        <w:pStyle w:val="jxa"/>
        <w:rPr>
          <w:rFonts w:hint="eastAsia"/>
        </w:rPr>
      </w:pPr>
      <w:r w:rsidRPr="00DC744E">
        <w:rPr>
          <w:rFonts w:hint="eastAsia"/>
        </w:rPr>
        <w:t xml:space="preserve">                            // </w:t>
      </w:r>
      <w:r w:rsidRPr="00DC744E">
        <w:rPr>
          <w:rFonts w:hint="eastAsia"/>
        </w:rPr>
        <w:t>读取文件内容</w:t>
      </w:r>
    </w:p>
    <w:p w:rsidR="00DC744E" w:rsidRPr="00DC744E" w:rsidRDefault="00DC744E" w:rsidP="00DC744E">
      <w:pPr>
        <w:pStyle w:val="jxa"/>
      </w:pPr>
      <w:r w:rsidRPr="00DC744E">
        <w:t xml:space="preserve">                            </w:t>
      </w:r>
      <w:proofErr w:type="gramStart"/>
      <w:r w:rsidRPr="00DC744E">
        <w:t>reader.readAsDataURL(</w:t>
      </w:r>
      <w:proofErr w:type="gramEnd"/>
      <w:r w:rsidRPr="00DC744E">
        <w:t>document.getElementById(item.uuids).files[0]);</w:t>
      </w:r>
    </w:p>
    <w:p w:rsidR="00DC744E" w:rsidRPr="00DC744E" w:rsidRDefault="00DC744E" w:rsidP="00DC744E">
      <w:pPr>
        <w:pStyle w:val="jxa"/>
      </w:pPr>
    </w:p>
    <w:p w:rsidR="00DC744E" w:rsidRPr="00DC744E" w:rsidRDefault="00DC744E" w:rsidP="00DC744E">
      <w:pPr>
        <w:pStyle w:val="jxa"/>
      </w:pPr>
      <w:r w:rsidRPr="00DC744E">
        <w:t xml:space="preserve">                      }</w:t>
      </w:r>
    </w:p>
    <w:p w:rsidR="00DC744E" w:rsidRPr="00DC744E" w:rsidRDefault="00DC744E" w:rsidP="00DC744E">
      <w:pPr>
        <w:pStyle w:val="jxa"/>
      </w:pPr>
    </w:p>
    <w:p w:rsidR="00DC744E" w:rsidRPr="00DC744E" w:rsidRDefault="00DC744E" w:rsidP="00DC744E">
      <w:pPr>
        <w:pStyle w:val="jxa"/>
      </w:pPr>
      <w:r w:rsidRPr="00DC744E">
        <w:t xml:space="preserve">              }</w:t>
      </w:r>
    </w:p>
    <w:p w:rsidR="00DC744E" w:rsidRPr="00DC744E" w:rsidRDefault="00DC744E" w:rsidP="00DC744E">
      <w:pPr>
        <w:pStyle w:val="jxa"/>
      </w:pPr>
    </w:p>
    <w:p w:rsidR="00DC744E" w:rsidRPr="00DC744E" w:rsidRDefault="00DC744E" w:rsidP="00DC744E">
      <w:pPr>
        <w:pStyle w:val="jxa"/>
      </w:pPr>
    </w:p>
    <w:p w:rsidR="00DC744E" w:rsidRPr="00DC744E" w:rsidRDefault="00DC744E" w:rsidP="00DC744E">
      <w:pPr>
        <w:pStyle w:val="jxa"/>
      </w:pPr>
      <w:r w:rsidRPr="00DC744E">
        <w:t xml:space="preserve">         }</w:t>
      </w:r>
    </w:p>
    <w:p w:rsidR="00DC744E" w:rsidRPr="00DC744E" w:rsidRDefault="00DC744E" w:rsidP="00DC744E">
      <w:pPr>
        <w:pStyle w:val="jxa"/>
      </w:pPr>
      <w:r w:rsidRPr="00DC744E">
        <w:t xml:space="preserve">      },</w:t>
      </w:r>
    </w:p>
    <w:p w:rsidR="00DC744E" w:rsidRPr="00DC744E" w:rsidRDefault="00DC744E" w:rsidP="00DC744E">
      <w:pPr>
        <w:pStyle w:val="jxa"/>
      </w:pPr>
      <w:r w:rsidRPr="00DC744E">
        <w:t xml:space="preserve">       </w:t>
      </w:r>
      <w:proofErr w:type="spellStart"/>
      <w:proofErr w:type="gramStart"/>
      <w:r w:rsidRPr="00DC744E">
        <w:t>beforeDestroy:</w:t>
      </w:r>
      <w:proofErr w:type="gramEnd"/>
      <w:r w:rsidRPr="00DC744E">
        <w:t>function</w:t>
      </w:r>
      <w:proofErr w:type="spellEnd"/>
      <w:r w:rsidRPr="00DC744E">
        <w:t>(){</w:t>
      </w:r>
    </w:p>
    <w:p w:rsidR="00DC744E" w:rsidRPr="00DC744E" w:rsidRDefault="00DC744E" w:rsidP="00DC744E">
      <w:pPr>
        <w:pStyle w:val="jxa"/>
      </w:pPr>
    </w:p>
    <w:p w:rsidR="00DC744E" w:rsidRPr="00DC744E" w:rsidRDefault="00DC744E" w:rsidP="00DC744E">
      <w:pPr>
        <w:pStyle w:val="jxa"/>
      </w:pPr>
    </w:p>
    <w:p w:rsidR="00DC744E" w:rsidRPr="00DC744E" w:rsidRDefault="00DC744E" w:rsidP="00DC744E">
      <w:pPr>
        <w:pStyle w:val="jxa"/>
      </w:pPr>
      <w:r w:rsidRPr="00DC744E">
        <w:t xml:space="preserve">        },</w:t>
      </w:r>
    </w:p>
    <w:p w:rsidR="00DC744E" w:rsidRPr="00DC744E" w:rsidRDefault="00DC744E" w:rsidP="00DC744E">
      <w:pPr>
        <w:pStyle w:val="jxa"/>
      </w:pPr>
      <w:r w:rsidRPr="00DC744E">
        <w:t xml:space="preserve">       </w:t>
      </w:r>
      <w:proofErr w:type="gramStart"/>
      <w:r w:rsidRPr="00DC744E">
        <w:t>components</w:t>
      </w:r>
      <w:proofErr w:type="gramEnd"/>
      <w:r w:rsidRPr="00DC744E">
        <w:t>: {</w:t>
      </w:r>
      <w:proofErr w:type="spellStart"/>
      <w:r w:rsidRPr="00DC744E">
        <w:t>input_default,btn,selector,tableListVideo</w:t>
      </w:r>
      <w:proofErr w:type="spellEnd"/>
      <w:r w:rsidRPr="00DC744E">
        <w:t>}</w:t>
      </w:r>
    </w:p>
    <w:p w:rsidR="00DC744E" w:rsidRPr="00DC744E" w:rsidRDefault="00DC744E" w:rsidP="00DC744E">
      <w:pPr>
        <w:pStyle w:val="jxa"/>
      </w:pPr>
    </w:p>
    <w:p w:rsidR="00DC744E" w:rsidRPr="00DC744E" w:rsidRDefault="00DC744E" w:rsidP="00DC744E">
      <w:pPr>
        <w:pStyle w:val="jxa"/>
      </w:pPr>
      <w:r w:rsidRPr="00DC744E">
        <w:t>}</w:t>
      </w:r>
    </w:p>
    <w:p w:rsidR="00DC744E" w:rsidRPr="00DC744E" w:rsidRDefault="00DC744E" w:rsidP="00DC744E">
      <w:pPr>
        <w:pStyle w:val="jxa"/>
      </w:pPr>
      <w:r w:rsidRPr="00DC744E">
        <w:t>&lt;/script&gt;</w:t>
      </w:r>
    </w:p>
    <w:p w:rsidR="00DC744E" w:rsidRPr="00DC744E" w:rsidRDefault="00DC744E" w:rsidP="00DC744E">
      <w:pPr>
        <w:pStyle w:val="jxa"/>
      </w:pPr>
      <w:r w:rsidRPr="00DC744E">
        <w:t>&lt;</w:t>
      </w:r>
      <w:proofErr w:type="gramStart"/>
      <w:r w:rsidRPr="00DC744E">
        <w:t>style</w:t>
      </w:r>
      <w:proofErr w:type="gramEnd"/>
      <w:r w:rsidRPr="00DC744E">
        <w:t>&gt;</w:t>
      </w:r>
    </w:p>
    <w:p w:rsidR="00DC744E" w:rsidRPr="00DC744E" w:rsidRDefault="00DC744E" w:rsidP="00DC744E">
      <w:pPr>
        <w:pStyle w:val="jxa"/>
      </w:pPr>
      <w:r w:rsidRPr="00DC744E">
        <w:t xml:space="preserve">    .alert56HolId {</w:t>
      </w:r>
    </w:p>
    <w:p w:rsidR="00DC744E" w:rsidRPr="00DC744E" w:rsidRDefault="00DC744E" w:rsidP="00DC744E">
      <w:pPr>
        <w:pStyle w:val="jxa"/>
      </w:pPr>
      <w:r w:rsidRPr="00DC744E">
        <w:t xml:space="preserve">        </w:t>
      </w:r>
      <w:proofErr w:type="gramStart"/>
      <w:r w:rsidRPr="00DC744E">
        <w:t>min-width:</w:t>
      </w:r>
      <w:proofErr w:type="gramEnd"/>
      <w:r w:rsidRPr="00DC744E">
        <w:t>210px;</w:t>
      </w:r>
    </w:p>
    <w:p w:rsidR="00DC744E" w:rsidRPr="00DC744E" w:rsidRDefault="00DC744E" w:rsidP="00DC744E">
      <w:pPr>
        <w:pStyle w:val="jxa"/>
      </w:pPr>
      <w:r w:rsidRPr="00DC744E">
        <w:t xml:space="preserve">        </w:t>
      </w:r>
      <w:proofErr w:type="gramStart"/>
      <w:r w:rsidRPr="00DC744E">
        <w:t>min-height:</w:t>
      </w:r>
      <w:proofErr w:type="gramEnd"/>
      <w:r w:rsidRPr="00DC744E">
        <w:t>100px;</w:t>
      </w:r>
    </w:p>
    <w:p w:rsidR="00DC744E" w:rsidRPr="00DC744E" w:rsidRDefault="00DC744E" w:rsidP="00DC744E">
      <w:pPr>
        <w:pStyle w:val="jxa"/>
      </w:pPr>
      <w:r w:rsidRPr="00DC744E">
        <w:t xml:space="preserve">        </w:t>
      </w:r>
      <w:proofErr w:type="spellStart"/>
      <w:proofErr w:type="gramStart"/>
      <w:r w:rsidRPr="00DC744E">
        <w:t>position:</w:t>
      </w:r>
      <w:proofErr w:type="gramEnd"/>
      <w:r w:rsidRPr="00DC744E">
        <w:t>absolute</w:t>
      </w:r>
      <w:proofErr w:type="spellEnd"/>
      <w:r w:rsidRPr="00DC744E">
        <w:t>;</w:t>
      </w:r>
    </w:p>
    <w:p w:rsidR="00DC744E" w:rsidRPr="00DC744E" w:rsidRDefault="00DC744E" w:rsidP="00DC744E">
      <w:pPr>
        <w:pStyle w:val="jxa"/>
      </w:pPr>
      <w:r w:rsidRPr="00DC744E">
        <w:t xml:space="preserve">        </w:t>
      </w:r>
      <w:proofErr w:type="gramStart"/>
      <w:r w:rsidRPr="00DC744E">
        <w:t>top:</w:t>
      </w:r>
      <w:proofErr w:type="gramEnd"/>
      <w:r w:rsidRPr="00DC744E">
        <w:t>0;</w:t>
      </w:r>
    </w:p>
    <w:p w:rsidR="00DC744E" w:rsidRPr="00DC744E" w:rsidRDefault="00DC744E" w:rsidP="00DC744E">
      <w:pPr>
        <w:pStyle w:val="jxa"/>
      </w:pPr>
      <w:r w:rsidRPr="00DC744E">
        <w:t xml:space="preserve">        </w:t>
      </w:r>
      <w:proofErr w:type="gramStart"/>
      <w:r w:rsidRPr="00DC744E">
        <w:t>left:</w:t>
      </w:r>
      <w:proofErr w:type="gramEnd"/>
      <w:r w:rsidRPr="00DC744E">
        <w:t>0;</w:t>
      </w:r>
    </w:p>
    <w:p w:rsidR="00DC744E" w:rsidRPr="00DC744E" w:rsidRDefault="00DC744E" w:rsidP="00DC744E">
      <w:pPr>
        <w:pStyle w:val="jxa"/>
      </w:pPr>
      <w:r w:rsidRPr="00DC744E">
        <w:t xml:space="preserve">        </w:t>
      </w:r>
      <w:proofErr w:type="gramStart"/>
      <w:r w:rsidRPr="00DC744E">
        <w:t>background</w:t>
      </w:r>
      <w:proofErr w:type="gramEnd"/>
      <w:r w:rsidRPr="00DC744E">
        <w:t>:#4F66B3;</w:t>
      </w:r>
    </w:p>
    <w:p w:rsidR="00DC744E" w:rsidRPr="00DC744E" w:rsidRDefault="00DC744E" w:rsidP="00DC744E">
      <w:pPr>
        <w:pStyle w:val="jxa"/>
      </w:pPr>
    </w:p>
    <w:p w:rsidR="00DC744E" w:rsidRPr="00DC744E" w:rsidRDefault="00DC744E" w:rsidP="00DC744E">
      <w:pPr>
        <w:pStyle w:val="jxa"/>
      </w:pPr>
      <w:r w:rsidRPr="00DC744E">
        <w:t xml:space="preserve">        </w:t>
      </w:r>
      <w:proofErr w:type="gramStart"/>
      <w:r w:rsidRPr="00DC744E">
        <w:t>opacity:</w:t>
      </w:r>
      <w:proofErr w:type="gramEnd"/>
      <w:r w:rsidRPr="00DC744E">
        <w:t>0.8;</w:t>
      </w:r>
    </w:p>
    <w:p w:rsidR="00DC744E" w:rsidRPr="00DC744E" w:rsidRDefault="00DC744E" w:rsidP="00DC744E">
      <w:pPr>
        <w:pStyle w:val="jxa"/>
      </w:pPr>
    </w:p>
    <w:p w:rsidR="00DC744E" w:rsidRPr="00DC744E" w:rsidRDefault="00DC744E" w:rsidP="00DC744E">
      <w:pPr>
        <w:pStyle w:val="jxa"/>
      </w:pPr>
      <w:r w:rsidRPr="00DC744E">
        <w:lastRenderedPageBreak/>
        <w:t xml:space="preserve">    }</w:t>
      </w:r>
    </w:p>
    <w:p w:rsidR="00FB51B3" w:rsidRPr="003D2254" w:rsidRDefault="00DC744E" w:rsidP="00DC744E">
      <w:pPr>
        <w:pStyle w:val="jxa"/>
      </w:pPr>
      <w:r w:rsidRPr="00DC744E">
        <w:t>&lt;/style&gt;</w:t>
      </w:r>
    </w:p>
    <w:p w:rsidR="003D2254" w:rsidRDefault="00222871" w:rsidP="00C93F8F">
      <w:pPr>
        <w:pStyle w:val="jxb"/>
      </w:pPr>
      <w:r>
        <w:rPr>
          <w:rFonts w:hint="eastAsia"/>
        </w:rPr>
        <w:t>该组件大量使用了行内样式，因为行内样式优先级高，受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影响小，在有大量</w:t>
      </w:r>
      <w:proofErr w:type="gramStart"/>
      <w:r>
        <w:rPr>
          <w:rFonts w:hint="eastAsia"/>
        </w:rPr>
        <w:t>交互和</w:t>
      </w:r>
      <w:proofErr w:type="gramEnd"/>
      <w:r>
        <w:rPr>
          <w:rFonts w:hint="eastAsia"/>
        </w:rPr>
        <w:t>数据变化的组件内建议多用行内样式</w:t>
      </w:r>
    </w:p>
    <w:p w:rsidR="00AC7B81" w:rsidRDefault="00AC7B81" w:rsidP="003A737E">
      <w:pPr>
        <w:pStyle w:val="jx3"/>
        <w:numPr>
          <w:ilvl w:val="0"/>
          <w:numId w:val="0"/>
        </w:numPr>
      </w:pPr>
    </w:p>
    <w:p w:rsidR="00136E56" w:rsidRPr="00D23A56" w:rsidRDefault="00136E56" w:rsidP="00136E56">
      <w:pPr>
        <w:pStyle w:val="jx1"/>
      </w:pPr>
      <w:r w:rsidRPr="00D23A56">
        <w:rPr>
          <w:rFonts w:hint="eastAsia"/>
        </w:rPr>
        <w:t>参考资料</w:t>
      </w:r>
    </w:p>
    <w:p w:rsidR="00887C2E" w:rsidRPr="00136E56" w:rsidRDefault="00BC290D" w:rsidP="002D04E7">
      <w:pPr>
        <w:pStyle w:val="jx6"/>
        <w:spacing w:before="156"/>
        <w:ind w:left="420" w:firstLine="420"/>
      </w:pPr>
      <w:r>
        <w:rPr>
          <w:rFonts w:hint="eastAsia"/>
        </w:rPr>
        <w:t>无</w:t>
      </w:r>
      <w:r>
        <w:rPr>
          <w:rFonts w:hint="eastAsia"/>
        </w:rPr>
        <w:t xml:space="preserve"> </w:t>
      </w:r>
    </w:p>
    <w:p w:rsidR="00136E56" w:rsidRPr="00D23A56" w:rsidRDefault="00136E56" w:rsidP="00136E56">
      <w:pPr>
        <w:pStyle w:val="jx1"/>
      </w:pPr>
      <w:bookmarkStart w:id="4" w:name="_Toc393896452"/>
      <w:r w:rsidRPr="00D23A56">
        <w:rPr>
          <w:rFonts w:hint="eastAsia"/>
        </w:rPr>
        <w:t>扩展练习</w:t>
      </w:r>
      <w:bookmarkEnd w:id="4"/>
    </w:p>
    <w:p w:rsidR="001A1FA5" w:rsidRPr="00136E56" w:rsidRDefault="00136E56" w:rsidP="00BC40F4">
      <w:pPr>
        <w:pStyle w:val="jx6"/>
        <w:spacing w:before="156"/>
        <w:ind w:left="420" w:firstLine="420"/>
      </w:pPr>
      <w:r w:rsidRPr="00D23A56">
        <w:rPr>
          <w:rFonts w:hint="eastAsia"/>
        </w:rPr>
        <w:t>教师自行补充</w:t>
      </w:r>
    </w:p>
    <w:sectPr w:rsidR="001A1FA5" w:rsidRPr="00136E56" w:rsidSect="003F6E7B">
      <w:headerReference w:type="default" r:id="rId14"/>
      <w:footerReference w:type="even" r:id="rId15"/>
      <w:footerReference w:type="defaul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67E3" w:rsidRDefault="004467E3" w:rsidP="00236C13">
      <w:r>
        <w:separator/>
      </w:r>
    </w:p>
    <w:p w:rsidR="004467E3" w:rsidRDefault="004467E3"/>
    <w:p w:rsidR="004467E3" w:rsidRDefault="004467E3"/>
  </w:endnote>
  <w:endnote w:type="continuationSeparator" w:id="0">
    <w:p w:rsidR="004467E3" w:rsidRDefault="004467E3" w:rsidP="00236C13">
      <w:r>
        <w:continuationSeparator/>
      </w:r>
    </w:p>
    <w:p w:rsidR="004467E3" w:rsidRDefault="004467E3"/>
    <w:p w:rsidR="004467E3" w:rsidRDefault="004467E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楷体_GB2312">
    <w:altName w:val="楷体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隶书">
    <w:altName w:val="微软雅黑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54"/>
      <w:gridCol w:w="7682"/>
    </w:tblGrid>
    <w:tr w:rsidR="00C07536" w:rsidTr="003F6E7B">
      <w:tc>
        <w:tcPr>
          <w:tcW w:w="500" w:type="pct"/>
          <w:tcBorders>
            <w:top w:val="single" w:sz="4" w:space="0" w:color="943634" w:themeColor="accent2" w:themeShade="BF"/>
          </w:tcBorders>
          <w:shd w:val="clear" w:color="auto" w:fill="76923C" w:themeFill="accent3" w:themeFillShade="BF"/>
        </w:tcPr>
        <w:p w:rsidR="00C07536" w:rsidRPr="0035622B" w:rsidRDefault="007B754E" w:rsidP="0035622B">
          <w:r>
            <w:fldChar w:fldCharType="begin"/>
          </w:r>
          <w:r w:rsidR="00C07536">
            <w:instrText>PAGE   \* MERGEFORMAT</w:instrText>
          </w:r>
          <w:r>
            <w:fldChar w:fldCharType="separate"/>
          </w:r>
          <w:r w:rsidR="00C07536" w:rsidRPr="0035622B">
            <w:t>2</w:t>
          </w:r>
          <w:r>
            <w:fldChar w:fldCharType="end"/>
          </w:r>
        </w:p>
      </w:tc>
      <w:tc>
        <w:tcPr>
          <w:tcW w:w="4500" w:type="pct"/>
          <w:tcBorders>
            <w:top w:val="single" w:sz="4" w:space="0" w:color="auto"/>
          </w:tcBorders>
        </w:tcPr>
        <w:p w:rsidR="00C07536" w:rsidRDefault="00C07536" w:rsidP="0035622B"/>
      </w:tc>
    </w:tr>
  </w:tbl>
  <w:p w:rsidR="00C07536" w:rsidRDefault="00C07536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682"/>
      <w:gridCol w:w="854"/>
    </w:tblGrid>
    <w:tr w:rsidR="00C07536" w:rsidTr="009575C0">
      <w:tc>
        <w:tcPr>
          <w:tcW w:w="4500" w:type="pct"/>
          <w:tcBorders>
            <w:top w:val="single" w:sz="4" w:space="0" w:color="000000" w:themeColor="text1"/>
          </w:tcBorders>
        </w:tcPr>
        <w:p w:rsidR="00C07536" w:rsidRDefault="00C07536" w:rsidP="0035622B"/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0F7B3A"/>
        </w:tcPr>
        <w:p w:rsidR="00C07536" w:rsidRPr="0035622B" w:rsidRDefault="00C07536" w:rsidP="0035622B">
          <w:pPr>
            <w:pStyle w:val="jxf1"/>
          </w:pPr>
          <w:r>
            <w:tab/>
          </w:r>
          <w:r w:rsidR="007B754E">
            <w:fldChar w:fldCharType="begin"/>
          </w:r>
          <w:r>
            <w:instrText>PAGE   \* MERGEFORMAT</w:instrText>
          </w:r>
          <w:r w:rsidR="007B754E">
            <w:fldChar w:fldCharType="separate"/>
          </w:r>
          <w:r w:rsidR="00096899" w:rsidRPr="00096899">
            <w:rPr>
              <w:noProof/>
              <w:lang w:val="zh-CN"/>
            </w:rPr>
            <w:t>2</w:t>
          </w:r>
          <w:r w:rsidR="007B754E">
            <w:rPr>
              <w:noProof/>
              <w:lang w:val="zh-CN"/>
            </w:rPr>
            <w:fldChar w:fldCharType="end"/>
          </w:r>
        </w:p>
      </w:tc>
    </w:tr>
  </w:tbl>
  <w:p w:rsidR="00C07536" w:rsidRDefault="00C07536" w:rsidP="00BA5C65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67E3" w:rsidRDefault="004467E3" w:rsidP="00236C13">
      <w:r>
        <w:separator/>
      </w:r>
    </w:p>
    <w:p w:rsidR="004467E3" w:rsidRDefault="004467E3"/>
    <w:p w:rsidR="004467E3" w:rsidRDefault="004467E3"/>
  </w:footnote>
  <w:footnote w:type="continuationSeparator" w:id="0">
    <w:p w:rsidR="004467E3" w:rsidRDefault="004467E3" w:rsidP="00236C13">
      <w:r>
        <w:continuationSeparator/>
      </w:r>
    </w:p>
    <w:p w:rsidR="004467E3" w:rsidRDefault="004467E3"/>
    <w:p w:rsidR="004467E3" w:rsidRDefault="004467E3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7536" w:rsidRDefault="00C07536" w:rsidP="003C6548">
    <w:pPr>
      <w:ind w:firstLineChars="500" w:firstLine="1050"/>
    </w:pPr>
    <w:r w:rsidRPr="003C6548">
      <w:rPr>
        <w:noProof/>
      </w:rPr>
      <w:drawing>
        <wp:inline distT="0" distB="0" distL="0" distR="0">
          <wp:extent cx="3848100" cy="504825"/>
          <wp:effectExtent l="19050" t="0" r="0" b="0"/>
          <wp:docPr id="4" name="图片 1" descr="QQ图片2016022616153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QQ图片20160226161533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848100" cy="5048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4467E3">
      <w:rPr>
        <w:noProof/>
      </w:rPr>
      <w:pict>
        <v:rect id="矩形 4" o:spid="_x0000_s2051" style="position:absolute;left:0;text-align:left;margin-left:.3pt;margin-top:-23.15pt;width:414.95pt;height:32.6pt;z-index:251656189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" filled="f" stroked="f" strokeweight="2pt">
          <v:textbox>
            <w:txbxContent>
              <w:p w:rsidR="00C07536" w:rsidRPr="004C5393" w:rsidRDefault="00D56ADD" w:rsidP="00FA361B">
                <w:pPr>
                  <w:pStyle w:val="jxf0"/>
                </w:pPr>
                <w:r>
                  <w:fldChar w:fldCharType="begin"/>
                </w:r>
                <w:r>
                  <w:instrText xml:space="preserve"> STYLEREF  jx</w:instrText>
                </w:r>
                <w:r>
                  <w:instrText>一级标题</w:instrText>
                </w:r>
                <w:r>
                  <w:instrText xml:space="preserve">  \* MERGEFORMAT </w:instrText>
                </w:r>
                <w:r>
                  <w:fldChar w:fldCharType="separate"/>
                </w:r>
                <w:r w:rsidR="00096899">
                  <w:rPr>
                    <w:rFonts w:hint="eastAsia"/>
                    <w:noProof/>
                  </w:rPr>
                  <w:t>弹窗组件的改进</w:t>
                </w:r>
                <w:r>
                  <w:rPr>
                    <w:noProof/>
                  </w:rPr>
                  <w:fldChar w:fldCharType="end"/>
                </w:r>
              </w:p>
            </w:txbxContent>
          </v:textbox>
        </v:rect>
      </w:pict>
    </w:r>
    <w:r w:rsidR="004467E3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文本框 475" o:spid="_x0000_s2050" type="#_x0000_t202" style="position:absolute;left:0;text-align:left;margin-left:0;margin-top:0;width:415.3pt;height:30.55pt;z-index:251657214;visibility:visible;mso-width-percent:1000;mso-position-horizontal:left;mso-position-horizontal-relative:margin;mso-position-vertical:center;mso-position-vertical-relative:top-margin-area;mso-width-percent:100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" o:allowincell="f" filled="f" stroked="f">
          <v:textbox style="mso-fit-shape-to-text:t" inset=",0,,0">
            <w:txbxContent>
              <w:p w:rsidR="00C07536" w:rsidRPr="005551D3" w:rsidRDefault="00C07536" w:rsidP="005551D3"/>
            </w:txbxContent>
          </v:textbox>
          <w10:wrap anchorx="margin" anchory="margin"/>
        </v:shape>
      </w:pict>
    </w:r>
    <w:r w:rsidR="004467E3">
      <w:rPr>
        <w:noProof/>
      </w:rPr>
      <w:pict>
        <v:shape id="文本框 476" o:spid="_x0000_s2049" type="#_x0000_t202" style="position:absolute;left:0;text-align:left;margin-left:2052pt;margin-top:0;width:90pt;height:18pt;z-index:251659264;visibility:visible;mso-width-percent:1000;mso-position-horizontal:right;mso-position-horizontal-relative:page;mso-position-vertical:center;mso-position-vertical-relative:top-margin-area;mso-width-percent:1000;mso-width-relative:right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" o:allowincell="f" fillcolor="#0f7b3a" stroked="f">
          <v:textbox style="mso-fit-shape-to-text:t" inset=",0,,0">
            <w:txbxContent>
              <w:p w:rsidR="00C07536" w:rsidRPr="004C5393" w:rsidRDefault="00D56ADD" w:rsidP="00FA361B">
                <w:pPr>
                  <w:pStyle w:val="jxf"/>
                </w:pPr>
                <w:r>
                  <w:fldChar w:fldCharType="begin"/>
                </w:r>
                <w:r>
                  <w:instrText xml:space="preserve"> STYLEREF  jx</w:instrText>
                </w:r>
                <w:r>
                  <w:instrText>一级标题</w:instrText>
                </w:r>
                <w:r>
                  <w:instrText xml:space="preserve"> \n  \* MERGEFORMAT </w:instrText>
                </w:r>
                <w:r>
                  <w:fldChar w:fldCharType="separate"/>
                </w:r>
                <w:r w:rsidR="00096899" w:rsidRPr="00096899">
                  <w:rPr>
                    <w:rFonts w:hint="eastAsia"/>
                    <w:b w:val="0"/>
                    <w:bCs/>
                    <w:noProof/>
                  </w:rPr>
                  <w:t>任务</w:t>
                </w:r>
                <w:r w:rsidR="00096899" w:rsidRPr="00096899">
                  <w:rPr>
                    <w:rFonts w:hint="eastAsia"/>
                    <w:b w:val="0"/>
                    <w:bCs/>
                    <w:noProof/>
                  </w:rPr>
                  <w:t>1</w:t>
                </w:r>
                <w:r>
                  <w:rPr>
                    <w:b w:val="0"/>
                    <w:bCs/>
                    <w:noProof/>
                  </w:rPr>
                  <w:fldChar w:fldCharType="end"/>
                </w:r>
              </w:p>
            </w:txbxContent>
          </v:textbox>
          <w10:wrap anchorx="page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3465B6"/>
    <w:multiLevelType w:val="multilevel"/>
    <w:tmpl w:val="C9FE91F2"/>
    <w:styleLink w:val="jx"/>
    <w:lvl w:ilvl="0">
      <w:start w:val="1"/>
      <w:numFmt w:val="decimal"/>
      <w:suff w:val="space"/>
      <w:lvlText w:val="任务%1"/>
      <w:lvlJc w:val="left"/>
      <w:pPr>
        <w:ind w:left="0" w:firstLine="0"/>
      </w:pPr>
      <w:rPr>
        <w:rFonts w:ascii="Arial" w:eastAsia="微软雅黑" w:hAnsi="Arial"/>
        <w:b/>
        <w:i w:val="0"/>
        <w:sz w:val="52"/>
      </w:rPr>
    </w:lvl>
    <w:lvl w:ilvl="1">
      <w:start w:val="1"/>
      <w:numFmt w:val="decimal"/>
      <w:suff w:val="space"/>
      <w:lvlText w:val="%1.%2"/>
      <w:lvlJc w:val="left"/>
      <w:pPr>
        <w:ind w:left="1135" w:firstLine="0"/>
      </w:pPr>
      <w:rPr>
        <w:rFonts w:ascii="Arial" w:eastAsia="微软雅黑" w:hAnsi="Arial"/>
        <w:b/>
        <w:i w:val="0"/>
        <w:sz w:val="32"/>
      </w:rPr>
    </w:lvl>
    <w:lvl w:ilvl="2">
      <w:start w:val="1"/>
      <w:numFmt w:val="decimal"/>
      <w:isLgl/>
      <w:lvlText w:val="%3"/>
      <w:lvlJc w:val="left"/>
      <w:pPr>
        <w:ind w:left="0" w:firstLine="0"/>
      </w:pPr>
      <w:rPr>
        <w:rFonts w:ascii="Arial" w:eastAsia="宋体" w:hAnsi="Arial"/>
        <w:sz w:val="21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eastAsia="宋体" w:hint="eastAsia"/>
        <w:sz w:val="21"/>
      </w:rPr>
    </w:lvl>
    <w:lvl w:ilvl="4">
      <w:start w:val="1"/>
      <w:numFmt w:val="bullet"/>
      <w:lvlText w:val=""/>
      <w:lvlJc w:val="left"/>
      <w:pPr>
        <w:ind w:left="0" w:firstLine="0"/>
      </w:pPr>
      <w:rPr>
        <w:rFonts w:ascii="Wingdings" w:hAnsi="Wingdings"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0" w:firstLine="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eastAsia"/>
      </w:rPr>
    </w:lvl>
  </w:abstractNum>
  <w:abstractNum w:abstractNumId="1">
    <w:nsid w:val="155E6CF8"/>
    <w:multiLevelType w:val="multilevel"/>
    <w:tmpl w:val="EAB48C12"/>
    <w:lvl w:ilvl="0">
      <w:start w:val="1"/>
      <w:numFmt w:val="decimal"/>
      <w:pStyle w:val="jx0"/>
      <w:suff w:val="space"/>
      <w:lvlText w:val="任务%1"/>
      <w:lvlJc w:val="left"/>
      <w:pPr>
        <w:ind w:left="3828" w:firstLine="0"/>
      </w:pPr>
      <w:rPr>
        <w:rFonts w:hint="eastAsia"/>
      </w:rPr>
    </w:lvl>
    <w:lvl w:ilvl="1">
      <w:start w:val="1"/>
      <w:numFmt w:val="decimal"/>
      <w:pStyle w:val="jx1"/>
      <w:suff w:val="space"/>
      <w:lvlText w:val="%1.%2"/>
      <w:lvlJc w:val="left"/>
      <w:pPr>
        <w:ind w:left="0" w:firstLine="0"/>
      </w:pPr>
      <w:rPr>
        <w:rFonts w:eastAsia="微软雅黑" w:hint="eastAsia"/>
        <w:b/>
        <w:sz w:val="32"/>
      </w:rPr>
    </w:lvl>
    <w:lvl w:ilvl="2">
      <w:start w:val="1"/>
      <w:numFmt w:val="decimal"/>
      <w:pStyle w:val="jx2"/>
      <w:suff w:val="space"/>
      <w:lvlText w:val="%3."/>
      <w:lvlJc w:val="right"/>
      <w:pPr>
        <w:ind w:left="0" w:firstLine="0"/>
      </w:pPr>
      <w:rPr>
        <w:rFonts w:eastAsia="微软雅黑" w:hint="eastAsia"/>
        <w:sz w:val="21"/>
      </w:rPr>
    </w:lvl>
    <w:lvl w:ilvl="3">
      <w:start w:val="1"/>
      <w:numFmt w:val="decimal"/>
      <w:pStyle w:val="jx3"/>
      <w:suff w:val="space"/>
      <w:lvlText w:val="(%4)"/>
      <w:lvlJc w:val="left"/>
      <w:pPr>
        <w:ind w:left="567" w:firstLine="0"/>
      </w:pPr>
      <w:rPr>
        <w:rFonts w:hint="eastAsia"/>
      </w:rPr>
    </w:lvl>
    <w:lvl w:ilvl="4">
      <w:start w:val="1"/>
      <w:numFmt w:val="bullet"/>
      <w:pStyle w:val="jx4"/>
      <w:suff w:val="space"/>
      <w:lvlText w:val=""/>
      <w:lvlJc w:val="left"/>
      <w:pPr>
        <w:ind w:left="0" w:firstLine="0"/>
      </w:pPr>
      <w:rPr>
        <w:rFonts w:ascii="Wingdings" w:hAnsi="Wingdings"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0" w:firstLine="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eastAsia"/>
      </w:rPr>
    </w:lvl>
  </w:abstractNum>
  <w:abstractNum w:abstractNumId="2">
    <w:nsid w:val="2D3F0D4C"/>
    <w:multiLevelType w:val="hybridMultilevel"/>
    <w:tmpl w:val="7D9064B4"/>
    <w:lvl w:ilvl="0" w:tplc="D1961E36">
      <w:start w:val="1"/>
      <w:numFmt w:val="decimal"/>
      <w:lvlText w:val="（%1）"/>
      <w:lvlJc w:val="left"/>
      <w:pPr>
        <w:ind w:left="1634" w:hanging="72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vertAlign w:val="baseline"/>
        <w:em w:val="none"/>
      </w:rPr>
    </w:lvl>
    <w:lvl w:ilvl="1" w:tplc="04090019">
      <w:start w:val="1"/>
      <w:numFmt w:val="lowerLetter"/>
      <w:lvlText w:val="%2)"/>
      <w:lvlJc w:val="left"/>
      <w:pPr>
        <w:ind w:left="1754" w:hanging="420"/>
      </w:pPr>
    </w:lvl>
    <w:lvl w:ilvl="2" w:tplc="0409001B">
      <w:start w:val="1"/>
      <w:numFmt w:val="lowerRoman"/>
      <w:lvlText w:val="%3."/>
      <w:lvlJc w:val="right"/>
      <w:pPr>
        <w:ind w:left="2174" w:hanging="420"/>
      </w:pPr>
    </w:lvl>
    <w:lvl w:ilvl="3" w:tplc="0409000F">
      <w:start w:val="1"/>
      <w:numFmt w:val="decimal"/>
      <w:lvlText w:val="%4."/>
      <w:lvlJc w:val="left"/>
      <w:pPr>
        <w:ind w:left="2594" w:hanging="420"/>
      </w:pPr>
    </w:lvl>
    <w:lvl w:ilvl="4" w:tplc="04090019">
      <w:start w:val="1"/>
      <w:numFmt w:val="lowerLetter"/>
      <w:lvlText w:val="%5)"/>
      <w:lvlJc w:val="left"/>
      <w:pPr>
        <w:ind w:left="3014" w:hanging="420"/>
      </w:pPr>
    </w:lvl>
    <w:lvl w:ilvl="5" w:tplc="0409001B">
      <w:start w:val="1"/>
      <w:numFmt w:val="lowerRoman"/>
      <w:lvlText w:val="%6."/>
      <w:lvlJc w:val="right"/>
      <w:pPr>
        <w:ind w:left="3434" w:hanging="420"/>
      </w:pPr>
    </w:lvl>
    <w:lvl w:ilvl="6" w:tplc="0409000F">
      <w:start w:val="1"/>
      <w:numFmt w:val="decimal"/>
      <w:lvlText w:val="%7."/>
      <w:lvlJc w:val="left"/>
      <w:pPr>
        <w:ind w:left="3854" w:hanging="420"/>
      </w:pPr>
    </w:lvl>
    <w:lvl w:ilvl="7" w:tplc="04090019">
      <w:start w:val="1"/>
      <w:numFmt w:val="lowerLetter"/>
      <w:lvlText w:val="%8)"/>
      <w:lvlJc w:val="left"/>
      <w:pPr>
        <w:ind w:left="4274" w:hanging="420"/>
      </w:pPr>
    </w:lvl>
    <w:lvl w:ilvl="8" w:tplc="0409001B" w:tentative="1">
      <w:start w:val="1"/>
      <w:numFmt w:val="lowerRoman"/>
      <w:lvlText w:val="%9."/>
      <w:lvlJc w:val="right"/>
      <w:pPr>
        <w:ind w:left="4694" w:hanging="420"/>
      </w:pPr>
    </w:lvl>
  </w:abstractNum>
  <w:abstractNum w:abstractNumId="3">
    <w:nsid w:val="71063183"/>
    <w:multiLevelType w:val="multilevel"/>
    <w:tmpl w:val="192606A8"/>
    <w:lvl w:ilvl="0">
      <w:start w:val="2"/>
      <w:numFmt w:val="decimal"/>
      <w:lvlText w:val="任务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eastAsia="微软雅黑" w:hint="eastAsia"/>
        <w:b/>
        <w:sz w:val="32"/>
      </w:rPr>
    </w:lvl>
    <w:lvl w:ilvl="2">
      <w:start w:val="1"/>
      <w:numFmt w:val="decimal"/>
      <w:isLgl/>
      <w:lvlText w:val="%1.%2.%3."/>
      <w:lvlJc w:val="right"/>
      <w:pPr>
        <w:ind w:left="0" w:firstLine="0"/>
      </w:pPr>
      <w:rPr>
        <w:rFonts w:eastAsia="微软雅黑" w:hint="eastAsia"/>
        <w:sz w:val="21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0" w:firstLine="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0" w:firstLine="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eastAsia"/>
      </w:rPr>
    </w:lvl>
  </w:abstractNum>
  <w:abstractNum w:abstractNumId="4">
    <w:nsid w:val="7FF95934"/>
    <w:multiLevelType w:val="hybridMultilevel"/>
    <w:tmpl w:val="C9986446"/>
    <w:lvl w:ilvl="0" w:tplc="301E5870">
      <w:start w:val="1"/>
      <w:numFmt w:val="decimal"/>
      <w:lvlText w:val="%1、"/>
      <w:lvlJc w:val="left"/>
      <w:pPr>
        <w:ind w:left="786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vertAlign w:val="baseline"/>
        <w:em w:val="none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  <w:lvlOverride w:ilvl="0">
      <w:startOverride w:val="1"/>
    </w:lvlOverride>
  </w:num>
  <w:num w:numId="5">
    <w:abstractNumId w:val="2"/>
    <w:lvlOverride w:ilvl="0">
      <w:startOverride w:val="1"/>
    </w:lvlOverride>
  </w:num>
  <w:num w:numId="6">
    <w:abstractNumId w:val="2"/>
    <w:lvlOverride w:ilvl="0">
      <w:startOverride w:val="1"/>
    </w:lvlOverride>
  </w:num>
  <w:num w:numId="7">
    <w:abstractNumId w:val="2"/>
    <w:lvlOverride w:ilvl="0">
      <w:startOverride w:val="1"/>
    </w:lvlOverride>
  </w:num>
  <w:num w:numId="8">
    <w:abstractNumId w:val="4"/>
    <w:lvlOverride w:ilvl="0">
      <w:startOverride w:val="1"/>
    </w:lvlOverride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/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5"/>
  <w:bordersDoNotSurroundHeader/>
  <w:bordersDoNotSurroundFooter/>
  <w:proofState w:spelling="clean" w:grammar="clean"/>
  <w:attachedTemplate r:id="rId1"/>
  <w:documentProtection w:formatting="1" w:enforcement="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23A56"/>
    <w:rsid w:val="00001280"/>
    <w:rsid w:val="00001B99"/>
    <w:rsid w:val="000044C7"/>
    <w:rsid w:val="000047FC"/>
    <w:rsid w:val="0001434F"/>
    <w:rsid w:val="00014BF2"/>
    <w:rsid w:val="00022947"/>
    <w:rsid w:val="0002386C"/>
    <w:rsid w:val="00026DC1"/>
    <w:rsid w:val="0004067C"/>
    <w:rsid w:val="00043AC8"/>
    <w:rsid w:val="00047CD8"/>
    <w:rsid w:val="000613AB"/>
    <w:rsid w:val="000663AE"/>
    <w:rsid w:val="000813D5"/>
    <w:rsid w:val="00082041"/>
    <w:rsid w:val="00082A90"/>
    <w:rsid w:val="00093FE5"/>
    <w:rsid w:val="00096899"/>
    <w:rsid w:val="000970D9"/>
    <w:rsid w:val="000A044B"/>
    <w:rsid w:val="000A055B"/>
    <w:rsid w:val="000A148E"/>
    <w:rsid w:val="000B05F6"/>
    <w:rsid w:val="000B0FAB"/>
    <w:rsid w:val="000B1874"/>
    <w:rsid w:val="000B2557"/>
    <w:rsid w:val="000B266E"/>
    <w:rsid w:val="000B5A37"/>
    <w:rsid w:val="000D64AE"/>
    <w:rsid w:val="00104B7A"/>
    <w:rsid w:val="0010679C"/>
    <w:rsid w:val="00110134"/>
    <w:rsid w:val="001136F2"/>
    <w:rsid w:val="00113FB8"/>
    <w:rsid w:val="00117343"/>
    <w:rsid w:val="00131090"/>
    <w:rsid w:val="0013112D"/>
    <w:rsid w:val="00132518"/>
    <w:rsid w:val="00135868"/>
    <w:rsid w:val="0013614B"/>
    <w:rsid w:val="00136E56"/>
    <w:rsid w:val="00137BB1"/>
    <w:rsid w:val="00141B5E"/>
    <w:rsid w:val="001475F8"/>
    <w:rsid w:val="00147707"/>
    <w:rsid w:val="00155D52"/>
    <w:rsid w:val="00163CF0"/>
    <w:rsid w:val="00166C1A"/>
    <w:rsid w:val="00166D03"/>
    <w:rsid w:val="00170462"/>
    <w:rsid w:val="0017085C"/>
    <w:rsid w:val="00175311"/>
    <w:rsid w:val="00181F22"/>
    <w:rsid w:val="00182E19"/>
    <w:rsid w:val="001965FC"/>
    <w:rsid w:val="00197EB6"/>
    <w:rsid w:val="001A1FA5"/>
    <w:rsid w:val="001A5F25"/>
    <w:rsid w:val="001A63B5"/>
    <w:rsid w:val="001A7D46"/>
    <w:rsid w:val="001B1642"/>
    <w:rsid w:val="001B2695"/>
    <w:rsid w:val="001C3611"/>
    <w:rsid w:val="001C72D0"/>
    <w:rsid w:val="001D019F"/>
    <w:rsid w:val="001D0520"/>
    <w:rsid w:val="001D31DA"/>
    <w:rsid w:val="001D5376"/>
    <w:rsid w:val="001D7354"/>
    <w:rsid w:val="001D7B74"/>
    <w:rsid w:val="001E111B"/>
    <w:rsid w:val="001E1196"/>
    <w:rsid w:val="001E37EA"/>
    <w:rsid w:val="001E3802"/>
    <w:rsid w:val="0020083E"/>
    <w:rsid w:val="002009EB"/>
    <w:rsid w:val="00202E0A"/>
    <w:rsid w:val="00203384"/>
    <w:rsid w:val="00205253"/>
    <w:rsid w:val="00217841"/>
    <w:rsid w:val="002178A8"/>
    <w:rsid w:val="00222871"/>
    <w:rsid w:val="0022529F"/>
    <w:rsid w:val="00234739"/>
    <w:rsid w:val="00236C13"/>
    <w:rsid w:val="00236F67"/>
    <w:rsid w:val="0024349C"/>
    <w:rsid w:val="00243E86"/>
    <w:rsid w:val="00247171"/>
    <w:rsid w:val="00251282"/>
    <w:rsid w:val="0025146D"/>
    <w:rsid w:val="00252389"/>
    <w:rsid w:val="002545B8"/>
    <w:rsid w:val="00260ABF"/>
    <w:rsid w:val="00276D4E"/>
    <w:rsid w:val="002771A8"/>
    <w:rsid w:val="00284B33"/>
    <w:rsid w:val="0029090E"/>
    <w:rsid w:val="00296481"/>
    <w:rsid w:val="00296501"/>
    <w:rsid w:val="002965CD"/>
    <w:rsid w:val="002B330D"/>
    <w:rsid w:val="002C2F4E"/>
    <w:rsid w:val="002D04E7"/>
    <w:rsid w:val="002E17B5"/>
    <w:rsid w:val="002F23C7"/>
    <w:rsid w:val="002F2FE8"/>
    <w:rsid w:val="002F5A87"/>
    <w:rsid w:val="0030207D"/>
    <w:rsid w:val="00305FDA"/>
    <w:rsid w:val="003104BB"/>
    <w:rsid w:val="00313668"/>
    <w:rsid w:val="00334A78"/>
    <w:rsid w:val="00336AD1"/>
    <w:rsid w:val="00337ABA"/>
    <w:rsid w:val="0034094A"/>
    <w:rsid w:val="003439D3"/>
    <w:rsid w:val="0034478C"/>
    <w:rsid w:val="003468CD"/>
    <w:rsid w:val="00347C0E"/>
    <w:rsid w:val="003529FE"/>
    <w:rsid w:val="00353D1D"/>
    <w:rsid w:val="0035622B"/>
    <w:rsid w:val="0036300E"/>
    <w:rsid w:val="0036500C"/>
    <w:rsid w:val="00376D49"/>
    <w:rsid w:val="00385028"/>
    <w:rsid w:val="0038744D"/>
    <w:rsid w:val="003878E1"/>
    <w:rsid w:val="003A3AE6"/>
    <w:rsid w:val="003A737E"/>
    <w:rsid w:val="003B5B7F"/>
    <w:rsid w:val="003B6E80"/>
    <w:rsid w:val="003C26F8"/>
    <w:rsid w:val="003C6548"/>
    <w:rsid w:val="003D2254"/>
    <w:rsid w:val="003D5985"/>
    <w:rsid w:val="003D7131"/>
    <w:rsid w:val="003D742C"/>
    <w:rsid w:val="003E4500"/>
    <w:rsid w:val="003E52A2"/>
    <w:rsid w:val="003F2766"/>
    <w:rsid w:val="003F6E7B"/>
    <w:rsid w:val="004022D5"/>
    <w:rsid w:val="00403DB9"/>
    <w:rsid w:val="004061C6"/>
    <w:rsid w:val="0041097A"/>
    <w:rsid w:val="00410F84"/>
    <w:rsid w:val="00411492"/>
    <w:rsid w:val="004136CC"/>
    <w:rsid w:val="0042027D"/>
    <w:rsid w:val="00423EEA"/>
    <w:rsid w:val="00425243"/>
    <w:rsid w:val="004256E2"/>
    <w:rsid w:val="00430966"/>
    <w:rsid w:val="0043196B"/>
    <w:rsid w:val="00432091"/>
    <w:rsid w:val="00432575"/>
    <w:rsid w:val="00443744"/>
    <w:rsid w:val="004467E3"/>
    <w:rsid w:val="004504B1"/>
    <w:rsid w:val="00453137"/>
    <w:rsid w:val="00460FB2"/>
    <w:rsid w:val="00462EE8"/>
    <w:rsid w:val="00476249"/>
    <w:rsid w:val="004802AD"/>
    <w:rsid w:val="0048790C"/>
    <w:rsid w:val="004879CD"/>
    <w:rsid w:val="00492724"/>
    <w:rsid w:val="00495692"/>
    <w:rsid w:val="004A2D27"/>
    <w:rsid w:val="004A425B"/>
    <w:rsid w:val="004A4576"/>
    <w:rsid w:val="004A64A1"/>
    <w:rsid w:val="004A6FEA"/>
    <w:rsid w:val="004B2047"/>
    <w:rsid w:val="004B4266"/>
    <w:rsid w:val="004C0C69"/>
    <w:rsid w:val="004C1A57"/>
    <w:rsid w:val="004C5393"/>
    <w:rsid w:val="004C5D2F"/>
    <w:rsid w:val="004C67E3"/>
    <w:rsid w:val="004D443C"/>
    <w:rsid w:val="004D5BF1"/>
    <w:rsid w:val="004D706E"/>
    <w:rsid w:val="004D7181"/>
    <w:rsid w:val="004E1977"/>
    <w:rsid w:val="004E49FE"/>
    <w:rsid w:val="004F22F2"/>
    <w:rsid w:val="004F7EE9"/>
    <w:rsid w:val="00504660"/>
    <w:rsid w:val="00511561"/>
    <w:rsid w:val="00511E37"/>
    <w:rsid w:val="00511FDE"/>
    <w:rsid w:val="005136ED"/>
    <w:rsid w:val="00516DE4"/>
    <w:rsid w:val="00522FA8"/>
    <w:rsid w:val="00530ED8"/>
    <w:rsid w:val="0053123B"/>
    <w:rsid w:val="00550A5B"/>
    <w:rsid w:val="005530D2"/>
    <w:rsid w:val="005551D3"/>
    <w:rsid w:val="005575A2"/>
    <w:rsid w:val="005601AA"/>
    <w:rsid w:val="00564316"/>
    <w:rsid w:val="00573F78"/>
    <w:rsid w:val="005804DF"/>
    <w:rsid w:val="0058212D"/>
    <w:rsid w:val="00583F8A"/>
    <w:rsid w:val="00586F89"/>
    <w:rsid w:val="00587637"/>
    <w:rsid w:val="00587C02"/>
    <w:rsid w:val="00590533"/>
    <w:rsid w:val="005927E2"/>
    <w:rsid w:val="00593464"/>
    <w:rsid w:val="005A2050"/>
    <w:rsid w:val="005A6F70"/>
    <w:rsid w:val="005B1130"/>
    <w:rsid w:val="005B1258"/>
    <w:rsid w:val="005B46EA"/>
    <w:rsid w:val="005B4A70"/>
    <w:rsid w:val="005B7324"/>
    <w:rsid w:val="005C22BE"/>
    <w:rsid w:val="005C3B62"/>
    <w:rsid w:val="005C65DE"/>
    <w:rsid w:val="005D505B"/>
    <w:rsid w:val="005D5173"/>
    <w:rsid w:val="005E559B"/>
    <w:rsid w:val="005F03FB"/>
    <w:rsid w:val="005F11B9"/>
    <w:rsid w:val="005F2E3E"/>
    <w:rsid w:val="005F47F6"/>
    <w:rsid w:val="005F4C66"/>
    <w:rsid w:val="006058A4"/>
    <w:rsid w:val="0060755E"/>
    <w:rsid w:val="00612318"/>
    <w:rsid w:val="00613838"/>
    <w:rsid w:val="00615410"/>
    <w:rsid w:val="006159EA"/>
    <w:rsid w:val="006211AA"/>
    <w:rsid w:val="006235A0"/>
    <w:rsid w:val="006257DD"/>
    <w:rsid w:val="0062742E"/>
    <w:rsid w:val="00632036"/>
    <w:rsid w:val="00634326"/>
    <w:rsid w:val="00643E85"/>
    <w:rsid w:val="006445AB"/>
    <w:rsid w:val="00651285"/>
    <w:rsid w:val="006527F7"/>
    <w:rsid w:val="00653A89"/>
    <w:rsid w:val="00656007"/>
    <w:rsid w:val="00657B54"/>
    <w:rsid w:val="00663EFC"/>
    <w:rsid w:val="006733EB"/>
    <w:rsid w:val="0068011C"/>
    <w:rsid w:val="00680999"/>
    <w:rsid w:val="0068673F"/>
    <w:rsid w:val="00690E92"/>
    <w:rsid w:val="006977F4"/>
    <w:rsid w:val="006A0854"/>
    <w:rsid w:val="006A0C77"/>
    <w:rsid w:val="006A4510"/>
    <w:rsid w:val="006A62A3"/>
    <w:rsid w:val="006A6785"/>
    <w:rsid w:val="006B1303"/>
    <w:rsid w:val="006B46C1"/>
    <w:rsid w:val="006B7009"/>
    <w:rsid w:val="006C11D8"/>
    <w:rsid w:val="006C626F"/>
    <w:rsid w:val="006D255C"/>
    <w:rsid w:val="006E2C7C"/>
    <w:rsid w:val="006E2F92"/>
    <w:rsid w:val="006E3062"/>
    <w:rsid w:val="006E7C16"/>
    <w:rsid w:val="006F1D13"/>
    <w:rsid w:val="006F2B90"/>
    <w:rsid w:val="006F324D"/>
    <w:rsid w:val="006F3BF5"/>
    <w:rsid w:val="0070318C"/>
    <w:rsid w:val="00704861"/>
    <w:rsid w:val="0071400D"/>
    <w:rsid w:val="0072034A"/>
    <w:rsid w:val="007214DD"/>
    <w:rsid w:val="007238B8"/>
    <w:rsid w:val="00727389"/>
    <w:rsid w:val="00727A06"/>
    <w:rsid w:val="0073441C"/>
    <w:rsid w:val="00735E42"/>
    <w:rsid w:val="0073776C"/>
    <w:rsid w:val="0074574B"/>
    <w:rsid w:val="00750459"/>
    <w:rsid w:val="00752CEE"/>
    <w:rsid w:val="007555F5"/>
    <w:rsid w:val="0076211E"/>
    <w:rsid w:val="007646C0"/>
    <w:rsid w:val="0076471F"/>
    <w:rsid w:val="00764BBE"/>
    <w:rsid w:val="00767174"/>
    <w:rsid w:val="007703C9"/>
    <w:rsid w:val="007767D8"/>
    <w:rsid w:val="00777973"/>
    <w:rsid w:val="00781644"/>
    <w:rsid w:val="00787994"/>
    <w:rsid w:val="00790CFD"/>
    <w:rsid w:val="007942EB"/>
    <w:rsid w:val="007A48CD"/>
    <w:rsid w:val="007A648B"/>
    <w:rsid w:val="007B3981"/>
    <w:rsid w:val="007B6D7F"/>
    <w:rsid w:val="007B70B7"/>
    <w:rsid w:val="007B754E"/>
    <w:rsid w:val="007D37B4"/>
    <w:rsid w:val="007D61A3"/>
    <w:rsid w:val="007E4E23"/>
    <w:rsid w:val="007E5BE7"/>
    <w:rsid w:val="007E6005"/>
    <w:rsid w:val="007E6144"/>
    <w:rsid w:val="007F1A0C"/>
    <w:rsid w:val="008156BD"/>
    <w:rsid w:val="00821766"/>
    <w:rsid w:val="00827CC3"/>
    <w:rsid w:val="0083338B"/>
    <w:rsid w:val="00845D99"/>
    <w:rsid w:val="00846AB5"/>
    <w:rsid w:val="00850133"/>
    <w:rsid w:val="0085467C"/>
    <w:rsid w:val="00862FE0"/>
    <w:rsid w:val="00865451"/>
    <w:rsid w:val="008676E8"/>
    <w:rsid w:val="00887C2E"/>
    <w:rsid w:val="00891015"/>
    <w:rsid w:val="00891FF6"/>
    <w:rsid w:val="00892627"/>
    <w:rsid w:val="0089699F"/>
    <w:rsid w:val="008A39CD"/>
    <w:rsid w:val="008A4426"/>
    <w:rsid w:val="008B1138"/>
    <w:rsid w:val="008B1CDD"/>
    <w:rsid w:val="008B7DD5"/>
    <w:rsid w:val="008C0C7A"/>
    <w:rsid w:val="008C3E2E"/>
    <w:rsid w:val="008C408E"/>
    <w:rsid w:val="008D39BA"/>
    <w:rsid w:val="008D7F19"/>
    <w:rsid w:val="008E653A"/>
    <w:rsid w:val="008F24B7"/>
    <w:rsid w:val="008F316B"/>
    <w:rsid w:val="008F42C6"/>
    <w:rsid w:val="008F60CB"/>
    <w:rsid w:val="008F779A"/>
    <w:rsid w:val="0090043D"/>
    <w:rsid w:val="00903E3C"/>
    <w:rsid w:val="00907B27"/>
    <w:rsid w:val="009225AD"/>
    <w:rsid w:val="00923DE4"/>
    <w:rsid w:val="00925CC6"/>
    <w:rsid w:val="00926679"/>
    <w:rsid w:val="00927A8B"/>
    <w:rsid w:val="00936C37"/>
    <w:rsid w:val="0095161A"/>
    <w:rsid w:val="00952C93"/>
    <w:rsid w:val="009552D8"/>
    <w:rsid w:val="00955DF9"/>
    <w:rsid w:val="009575C0"/>
    <w:rsid w:val="00957ACF"/>
    <w:rsid w:val="00961538"/>
    <w:rsid w:val="00963A01"/>
    <w:rsid w:val="0096447E"/>
    <w:rsid w:val="009644E9"/>
    <w:rsid w:val="00970B2C"/>
    <w:rsid w:val="00980510"/>
    <w:rsid w:val="00983FAD"/>
    <w:rsid w:val="00985473"/>
    <w:rsid w:val="00986B57"/>
    <w:rsid w:val="00986D99"/>
    <w:rsid w:val="00995353"/>
    <w:rsid w:val="00995501"/>
    <w:rsid w:val="009A4E70"/>
    <w:rsid w:val="009B1E93"/>
    <w:rsid w:val="009B58A4"/>
    <w:rsid w:val="009C21F8"/>
    <w:rsid w:val="009C5976"/>
    <w:rsid w:val="009D2584"/>
    <w:rsid w:val="009D2882"/>
    <w:rsid w:val="009D2EB4"/>
    <w:rsid w:val="009D49F7"/>
    <w:rsid w:val="009E6869"/>
    <w:rsid w:val="009F11CE"/>
    <w:rsid w:val="009F2BC7"/>
    <w:rsid w:val="00A02ED1"/>
    <w:rsid w:val="00A05196"/>
    <w:rsid w:val="00A177B5"/>
    <w:rsid w:val="00A269D0"/>
    <w:rsid w:val="00A3598D"/>
    <w:rsid w:val="00A45BC0"/>
    <w:rsid w:val="00A45BC8"/>
    <w:rsid w:val="00A474C2"/>
    <w:rsid w:val="00A5165B"/>
    <w:rsid w:val="00A6425D"/>
    <w:rsid w:val="00A6462D"/>
    <w:rsid w:val="00A64DEC"/>
    <w:rsid w:val="00A6778D"/>
    <w:rsid w:val="00A70F1A"/>
    <w:rsid w:val="00A71870"/>
    <w:rsid w:val="00A827C2"/>
    <w:rsid w:val="00A86C40"/>
    <w:rsid w:val="00A902DB"/>
    <w:rsid w:val="00A94F03"/>
    <w:rsid w:val="00A97DAD"/>
    <w:rsid w:val="00AA11DB"/>
    <w:rsid w:val="00AA7CA6"/>
    <w:rsid w:val="00AB1D3E"/>
    <w:rsid w:val="00AC1A84"/>
    <w:rsid w:val="00AC4F48"/>
    <w:rsid w:val="00AC6DA5"/>
    <w:rsid w:val="00AC7B81"/>
    <w:rsid w:val="00AD1C05"/>
    <w:rsid w:val="00AD2622"/>
    <w:rsid w:val="00AD564C"/>
    <w:rsid w:val="00AE3924"/>
    <w:rsid w:val="00AE4042"/>
    <w:rsid w:val="00AF1B1D"/>
    <w:rsid w:val="00AF4567"/>
    <w:rsid w:val="00AF7153"/>
    <w:rsid w:val="00B04FF1"/>
    <w:rsid w:val="00B053D9"/>
    <w:rsid w:val="00B14F41"/>
    <w:rsid w:val="00B153D3"/>
    <w:rsid w:val="00B333AE"/>
    <w:rsid w:val="00B33F78"/>
    <w:rsid w:val="00B50010"/>
    <w:rsid w:val="00B50968"/>
    <w:rsid w:val="00B51752"/>
    <w:rsid w:val="00B537CE"/>
    <w:rsid w:val="00B574F7"/>
    <w:rsid w:val="00B6428C"/>
    <w:rsid w:val="00B71747"/>
    <w:rsid w:val="00B81179"/>
    <w:rsid w:val="00B81A5F"/>
    <w:rsid w:val="00B8253C"/>
    <w:rsid w:val="00B82D50"/>
    <w:rsid w:val="00B84B88"/>
    <w:rsid w:val="00B85C4E"/>
    <w:rsid w:val="00B90FC3"/>
    <w:rsid w:val="00B91768"/>
    <w:rsid w:val="00B93B8D"/>
    <w:rsid w:val="00B94977"/>
    <w:rsid w:val="00B95A1A"/>
    <w:rsid w:val="00BA0233"/>
    <w:rsid w:val="00BA3E3A"/>
    <w:rsid w:val="00BA5C65"/>
    <w:rsid w:val="00BB23DE"/>
    <w:rsid w:val="00BB73B3"/>
    <w:rsid w:val="00BC1346"/>
    <w:rsid w:val="00BC290D"/>
    <w:rsid w:val="00BC40F4"/>
    <w:rsid w:val="00BC5007"/>
    <w:rsid w:val="00BD6DE7"/>
    <w:rsid w:val="00BE34E7"/>
    <w:rsid w:val="00BE7D73"/>
    <w:rsid w:val="00BF0E36"/>
    <w:rsid w:val="00BF1190"/>
    <w:rsid w:val="00BF2D30"/>
    <w:rsid w:val="00BF599D"/>
    <w:rsid w:val="00BF656C"/>
    <w:rsid w:val="00C041D4"/>
    <w:rsid w:val="00C07536"/>
    <w:rsid w:val="00C14521"/>
    <w:rsid w:val="00C17808"/>
    <w:rsid w:val="00C27B09"/>
    <w:rsid w:val="00C45A26"/>
    <w:rsid w:val="00C53C81"/>
    <w:rsid w:val="00C55DEE"/>
    <w:rsid w:val="00C658C8"/>
    <w:rsid w:val="00C67475"/>
    <w:rsid w:val="00C708D2"/>
    <w:rsid w:val="00C71CC9"/>
    <w:rsid w:val="00C83038"/>
    <w:rsid w:val="00C879EC"/>
    <w:rsid w:val="00C87F13"/>
    <w:rsid w:val="00C908D1"/>
    <w:rsid w:val="00C92331"/>
    <w:rsid w:val="00C93F8F"/>
    <w:rsid w:val="00CA1A52"/>
    <w:rsid w:val="00CA2419"/>
    <w:rsid w:val="00CA27AF"/>
    <w:rsid w:val="00CA7AE3"/>
    <w:rsid w:val="00CB3EE0"/>
    <w:rsid w:val="00CC4544"/>
    <w:rsid w:val="00CC6AB1"/>
    <w:rsid w:val="00CC70CB"/>
    <w:rsid w:val="00CD5595"/>
    <w:rsid w:val="00CD6652"/>
    <w:rsid w:val="00CE332B"/>
    <w:rsid w:val="00CE4561"/>
    <w:rsid w:val="00CE4B6B"/>
    <w:rsid w:val="00CE75BD"/>
    <w:rsid w:val="00D06C7A"/>
    <w:rsid w:val="00D12E8E"/>
    <w:rsid w:val="00D22C4C"/>
    <w:rsid w:val="00D23778"/>
    <w:rsid w:val="00D23A56"/>
    <w:rsid w:val="00D308A0"/>
    <w:rsid w:val="00D34338"/>
    <w:rsid w:val="00D345BD"/>
    <w:rsid w:val="00D35275"/>
    <w:rsid w:val="00D36826"/>
    <w:rsid w:val="00D41058"/>
    <w:rsid w:val="00D41EB1"/>
    <w:rsid w:val="00D41FC9"/>
    <w:rsid w:val="00D47333"/>
    <w:rsid w:val="00D54BA8"/>
    <w:rsid w:val="00D56ADD"/>
    <w:rsid w:val="00D574DF"/>
    <w:rsid w:val="00D60016"/>
    <w:rsid w:val="00D60CD1"/>
    <w:rsid w:val="00D664A3"/>
    <w:rsid w:val="00D74FB6"/>
    <w:rsid w:val="00D83362"/>
    <w:rsid w:val="00D84B83"/>
    <w:rsid w:val="00D960C4"/>
    <w:rsid w:val="00DA0595"/>
    <w:rsid w:val="00DA0D05"/>
    <w:rsid w:val="00DA1743"/>
    <w:rsid w:val="00DB5BFF"/>
    <w:rsid w:val="00DB7653"/>
    <w:rsid w:val="00DB7BFC"/>
    <w:rsid w:val="00DC744E"/>
    <w:rsid w:val="00DD0601"/>
    <w:rsid w:val="00DD094B"/>
    <w:rsid w:val="00DD1281"/>
    <w:rsid w:val="00DD30E5"/>
    <w:rsid w:val="00DD5FBA"/>
    <w:rsid w:val="00DE4C56"/>
    <w:rsid w:val="00DE4F6A"/>
    <w:rsid w:val="00DF636D"/>
    <w:rsid w:val="00E02416"/>
    <w:rsid w:val="00E117BE"/>
    <w:rsid w:val="00E13B72"/>
    <w:rsid w:val="00E3460E"/>
    <w:rsid w:val="00E3482A"/>
    <w:rsid w:val="00E36F71"/>
    <w:rsid w:val="00E40450"/>
    <w:rsid w:val="00E44D1C"/>
    <w:rsid w:val="00E520AA"/>
    <w:rsid w:val="00E54803"/>
    <w:rsid w:val="00E60F81"/>
    <w:rsid w:val="00E64D66"/>
    <w:rsid w:val="00E74C53"/>
    <w:rsid w:val="00E750FF"/>
    <w:rsid w:val="00E80A45"/>
    <w:rsid w:val="00E93DCE"/>
    <w:rsid w:val="00E96F1E"/>
    <w:rsid w:val="00EA26D1"/>
    <w:rsid w:val="00EA3F41"/>
    <w:rsid w:val="00EB05BD"/>
    <w:rsid w:val="00EC354A"/>
    <w:rsid w:val="00EC3E31"/>
    <w:rsid w:val="00EC6097"/>
    <w:rsid w:val="00EC71A0"/>
    <w:rsid w:val="00ED383F"/>
    <w:rsid w:val="00ED6796"/>
    <w:rsid w:val="00EF1359"/>
    <w:rsid w:val="00EF2AE1"/>
    <w:rsid w:val="00EF3191"/>
    <w:rsid w:val="00EF34E1"/>
    <w:rsid w:val="00EF3DE4"/>
    <w:rsid w:val="00EF5056"/>
    <w:rsid w:val="00F10B7B"/>
    <w:rsid w:val="00F2197E"/>
    <w:rsid w:val="00F226C5"/>
    <w:rsid w:val="00F422F3"/>
    <w:rsid w:val="00F456F4"/>
    <w:rsid w:val="00F46A48"/>
    <w:rsid w:val="00F52A6A"/>
    <w:rsid w:val="00F61927"/>
    <w:rsid w:val="00F63039"/>
    <w:rsid w:val="00F67C51"/>
    <w:rsid w:val="00F8141C"/>
    <w:rsid w:val="00F81FE3"/>
    <w:rsid w:val="00F84A06"/>
    <w:rsid w:val="00F84D34"/>
    <w:rsid w:val="00F85E7D"/>
    <w:rsid w:val="00F8635E"/>
    <w:rsid w:val="00F90BC3"/>
    <w:rsid w:val="00F9454E"/>
    <w:rsid w:val="00FA361B"/>
    <w:rsid w:val="00FA4977"/>
    <w:rsid w:val="00FA5655"/>
    <w:rsid w:val="00FB51B3"/>
    <w:rsid w:val="00FC09B6"/>
    <w:rsid w:val="00FC2907"/>
    <w:rsid w:val="00FD125C"/>
    <w:rsid w:val="00FD1DAF"/>
    <w:rsid w:val="00FE1BED"/>
    <w:rsid w:val="00FE1D93"/>
    <w:rsid w:val="00FE24C8"/>
    <w:rsid w:val="00FE59A9"/>
    <w:rsid w:val="00FE6EF1"/>
    <w:rsid w:val="00FF025B"/>
    <w:rsid w:val="00FF2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1" w:defUIPriority="99" w:defSemiHidden="1" w:defUnhideWhenUsed="1" w:defQFormat="0" w:count="267">
    <w:lsdException w:name="Normal" w:locked="0" w:semiHidden="0" w:uiPriority="0" w:unhideWhenUsed="0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unhideWhenUsed="0" w:qFormat="1"/>
    <w:lsdException w:name="heading 5" w:uiPriority="9" w:unhideWhenUsed="0" w:qFormat="1"/>
    <w:lsdException w:name="heading 6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Number" w:unhideWhenUsed="0"/>
    <w:lsdException w:name="List 4" w:unhideWhenUsed="0"/>
    <w:lsdException w:name="List 5" w:unhideWhenUsed="0"/>
    <w:lsdException w:name="Title" w:semiHidden="0" w:uiPriority="10" w:unhideWhenUsed="0" w:qFormat="1"/>
    <w:lsdException w:name="Default Paragraph Font" w:locked="0" w:uiPriority="1"/>
    <w:lsdException w:name="Subtitle" w:semiHidden="0" w:uiPriority="11" w:unhideWhenUsed="0" w:qFormat="1"/>
    <w:lsdException w:name="Salutation" w:unhideWhenUsed="0"/>
    <w:lsdException w:name="Date" w:unhideWhenUsed="0"/>
    <w:lsdException w:name="Body Text First Indent" w:unhideWhenUsed="0"/>
    <w:lsdException w:name="Strong" w:semiHidden="0" w:uiPriority="22" w:unhideWhenUsed="0" w:qFormat="1"/>
    <w:lsdException w:name="Emphasis" w:semiHidden="0" w:uiPriority="20" w:unhideWhenUsed="0"/>
    <w:lsdException w:name="HTML Top of Form" w:locked="0"/>
    <w:lsdException w:name="HTML Bottom of Form" w:locked="0"/>
    <w:lsdException w:name="Normal Table" w:locked="0"/>
    <w:lsdException w:name="No List" w:lock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locked="0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rsid w:val="00D23A56"/>
    <w:pPr>
      <w:widowControl w:val="0"/>
      <w:jc w:val="both"/>
    </w:pPr>
    <w:rPr>
      <w:szCs w:val="22"/>
    </w:rPr>
  </w:style>
  <w:style w:type="paragraph" w:styleId="1">
    <w:name w:val="heading 1"/>
    <w:basedOn w:val="a"/>
    <w:next w:val="a"/>
    <w:link w:val="1Char"/>
    <w:uiPriority w:val="9"/>
    <w:semiHidden/>
    <w:qFormat/>
    <w:locked/>
    <w:rsid w:val="00FD125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qFormat/>
    <w:locked/>
    <w:rsid w:val="004A425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qFormat/>
    <w:locked/>
    <w:rsid w:val="0089101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jx0">
    <w:name w:val="jx一级标题"/>
    <w:basedOn w:val="1"/>
    <w:link w:val="jxChar"/>
    <w:qFormat/>
    <w:rsid w:val="001D019F"/>
    <w:pPr>
      <w:numPr>
        <w:numId w:val="2"/>
      </w:numPr>
      <w:spacing w:before="0" w:after="0" w:line="480" w:lineRule="auto"/>
      <w:ind w:left="0"/>
    </w:pPr>
    <w:rPr>
      <w:rFonts w:ascii="Arial" w:eastAsia="微软雅黑" w:hAnsi="Arial"/>
      <w:sz w:val="52"/>
      <w:szCs w:val="52"/>
    </w:rPr>
  </w:style>
  <w:style w:type="paragraph" w:customStyle="1" w:styleId="jx5">
    <w:name w:val="jx表格正文"/>
    <w:basedOn w:val="a"/>
    <w:qFormat/>
    <w:rsid w:val="00163CF0"/>
    <w:pPr>
      <w:spacing w:line="360" w:lineRule="exact"/>
      <w:jc w:val="left"/>
    </w:pPr>
    <w:rPr>
      <w:rFonts w:ascii="Courier New" w:eastAsia="宋体" w:hAnsi="Courier New"/>
    </w:rPr>
  </w:style>
  <w:style w:type="character" w:customStyle="1" w:styleId="1Char">
    <w:name w:val="标题 1 Char"/>
    <w:basedOn w:val="a0"/>
    <w:link w:val="1"/>
    <w:uiPriority w:val="9"/>
    <w:semiHidden/>
    <w:rsid w:val="00923DE4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locked/>
    <w:rsid w:val="00727A06"/>
    <w:rPr>
      <w:sz w:val="18"/>
      <w:szCs w:val="18"/>
    </w:rPr>
  </w:style>
  <w:style w:type="paragraph" w:customStyle="1" w:styleId="jx1">
    <w:name w:val="jx二级标题"/>
    <w:basedOn w:val="2"/>
    <w:link w:val="jxChar0"/>
    <w:qFormat/>
    <w:rsid w:val="00A97DAD"/>
    <w:pPr>
      <w:numPr>
        <w:ilvl w:val="1"/>
        <w:numId w:val="2"/>
      </w:numPr>
      <w:spacing w:before="0" w:after="0" w:line="480" w:lineRule="auto"/>
    </w:pPr>
    <w:rPr>
      <w:rFonts w:ascii="Arial" w:eastAsia="微软雅黑" w:hAnsi="Arial"/>
    </w:rPr>
  </w:style>
  <w:style w:type="paragraph" w:customStyle="1" w:styleId="jx6">
    <w:name w:val="jx正文"/>
    <w:basedOn w:val="a"/>
    <w:qFormat/>
    <w:rsid w:val="00163CF0"/>
    <w:pPr>
      <w:spacing w:beforeLines="50" w:line="360" w:lineRule="auto"/>
      <w:ind w:leftChars="200" w:left="200" w:firstLineChars="200" w:firstLine="200"/>
      <w:jc w:val="left"/>
    </w:pPr>
    <w:rPr>
      <w:rFonts w:ascii="Courier New" w:eastAsia="宋体" w:hAnsi="Courier New"/>
    </w:rPr>
  </w:style>
  <w:style w:type="character" w:customStyle="1" w:styleId="2Char">
    <w:name w:val="标题 2 Char"/>
    <w:basedOn w:val="a0"/>
    <w:link w:val="2"/>
    <w:uiPriority w:val="9"/>
    <w:semiHidden/>
    <w:rsid w:val="00923DE4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jx2">
    <w:name w:val="jx正文一级列表"/>
    <w:basedOn w:val="a"/>
    <w:qFormat/>
    <w:rsid w:val="00C92331"/>
    <w:pPr>
      <w:numPr>
        <w:ilvl w:val="2"/>
        <w:numId w:val="2"/>
      </w:numPr>
      <w:ind w:leftChars="100" w:left="100"/>
      <w:jc w:val="left"/>
    </w:pPr>
    <w:rPr>
      <w:rFonts w:ascii="Courier New" w:eastAsia="宋体" w:hAnsi="Courier New"/>
      <w:b/>
      <w:sz w:val="28"/>
    </w:rPr>
  </w:style>
  <w:style w:type="numbering" w:customStyle="1" w:styleId="jx">
    <w:name w:val="jx列表样式"/>
    <w:uiPriority w:val="99"/>
    <w:rsid w:val="001D019F"/>
    <w:pPr>
      <w:numPr>
        <w:numId w:val="1"/>
      </w:numPr>
    </w:pPr>
  </w:style>
  <w:style w:type="character" w:customStyle="1" w:styleId="3Char">
    <w:name w:val="标题 3 Char"/>
    <w:basedOn w:val="a0"/>
    <w:link w:val="3"/>
    <w:uiPriority w:val="9"/>
    <w:semiHidden/>
    <w:rsid w:val="00923DE4"/>
    <w:rPr>
      <w:b/>
      <w:bCs/>
      <w:sz w:val="32"/>
      <w:szCs w:val="32"/>
    </w:rPr>
  </w:style>
  <w:style w:type="paragraph" w:customStyle="1" w:styleId="jx3">
    <w:name w:val="jx正文二级列表"/>
    <w:basedOn w:val="a"/>
    <w:qFormat/>
    <w:rsid w:val="00C92331"/>
    <w:pPr>
      <w:numPr>
        <w:ilvl w:val="3"/>
        <w:numId w:val="2"/>
      </w:numPr>
      <w:ind w:leftChars="200" w:left="200"/>
      <w:jc w:val="left"/>
    </w:pPr>
    <w:rPr>
      <w:rFonts w:ascii="Courier New" w:eastAsia="宋体" w:hAnsi="Courier New"/>
    </w:rPr>
  </w:style>
  <w:style w:type="paragraph" w:customStyle="1" w:styleId="jx4">
    <w:name w:val="jx正文三级列表"/>
    <w:basedOn w:val="a"/>
    <w:qFormat/>
    <w:rsid w:val="00C92331"/>
    <w:pPr>
      <w:numPr>
        <w:ilvl w:val="4"/>
        <w:numId w:val="2"/>
      </w:numPr>
      <w:spacing w:line="480" w:lineRule="auto"/>
      <w:ind w:leftChars="200" w:left="200"/>
      <w:jc w:val="left"/>
    </w:pPr>
    <w:rPr>
      <w:rFonts w:ascii="Courier New" w:eastAsia="宋体" w:hAnsi="Courier New"/>
    </w:rPr>
  </w:style>
  <w:style w:type="paragraph" w:customStyle="1" w:styleId="jx7">
    <w:name w:val="jx表格标题"/>
    <w:basedOn w:val="a"/>
    <w:qFormat/>
    <w:rsid w:val="00163CF0"/>
    <w:pPr>
      <w:shd w:val="clear" w:color="auto" w:fill="A6A6A6" w:themeFill="background1" w:themeFillShade="A6"/>
      <w:spacing w:before="100" w:beforeAutospacing="1" w:after="100" w:afterAutospacing="1" w:line="360" w:lineRule="auto"/>
      <w:ind w:leftChars="-100" w:left="-210" w:rightChars="-100" w:right="-210"/>
      <w:contextualSpacing/>
      <w:jc w:val="center"/>
    </w:pPr>
    <w:rPr>
      <w:rFonts w:ascii="Courier New" w:eastAsia="宋体" w:hAnsi="Courier New"/>
      <w:b/>
      <w:kern w:val="24"/>
    </w:rPr>
  </w:style>
  <w:style w:type="paragraph" w:customStyle="1" w:styleId="jx8">
    <w:name w:val="jx配表"/>
    <w:basedOn w:val="a"/>
    <w:qFormat/>
    <w:rsid w:val="00AC4F48"/>
    <w:pPr>
      <w:spacing w:beforeLines="100" w:after="120" w:line="360" w:lineRule="auto"/>
      <w:jc w:val="center"/>
    </w:pPr>
    <w:rPr>
      <w:rFonts w:ascii="Courier New" w:eastAsia="楷体_GB2312" w:hAnsi="Courier New"/>
      <w:kern w:val="0"/>
      <w:lang w:val="zh-TW"/>
    </w:rPr>
  </w:style>
  <w:style w:type="paragraph" w:customStyle="1" w:styleId="jx9">
    <w:name w:val="jx配图"/>
    <w:basedOn w:val="a"/>
    <w:qFormat/>
    <w:rsid w:val="00AC4F48"/>
    <w:pPr>
      <w:spacing w:before="120" w:afterLines="100" w:line="360" w:lineRule="auto"/>
      <w:jc w:val="center"/>
    </w:pPr>
    <w:rPr>
      <w:rFonts w:ascii="Courier New" w:eastAsia="楷体_GB2312" w:hAnsi="Courier New"/>
      <w:kern w:val="0"/>
      <w:lang w:val="zh-TW"/>
    </w:rPr>
  </w:style>
  <w:style w:type="paragraph" w:customStyle="1" w:styleId="jxa">
    <w:name w:val="jx参考代码"/>
    <w:basedOn w:val="a"/>
    <w:link w:val="jxChar1"/>
    <w:qFormat/>
    <w:rsid w:val="0042027D"/>
    <w:pPr>
      <w:pBdr>
        <w:top w:val="dashDotStroked" w:sz="24" w:space="6" w:color="auto"/>
        <w:left w:val="dashDotStroked" w:sz="24" w:space="5" w:color="auto"/>
        <w:bottom w:val="dashDotStroked" w:sz="24" w:space="6" w:color="auto"/>
        <w:right w:val="dashDotStroked" w:sz="24" w:space="6" w:color="auto"/>
      </w:pBdr>
      <w:shd w:val="clear" w:color="auto" w:fill="F2F2F2" w:themeFill="background1" w:themeFillShade="F2"/>
      <w:jc w:val="left"/>
    </w:pPr>
    <w:rPr>
      <w:rFonts w:ascii="Consolas" w:hAnsi="Consolas" w:cs="宋体"/>
      <w:b/>
      <w:i/>
      <w:color w:val="002F8E"/>
      <w:kern w:val="0"/>
    </w:rPr>
  </w:style>
  <w:style w:type="paragraph" w:customStyle="1" w:styleId="jxb">
    <w:name w:val="jx注意与提示"/>
    <w:basedOn w:val="a"/>
    <w:link w:val="jxChar2"/>
    <w:qFormat/>
    <w:rsid w:val="00522FA8"/>
    <w:pPr>
      <w:pBdr>
        <w:top w:val="dotted" w:sz="4" w:space="6" w:color="auto"/>
        <w:left w:val="dotted" w:sz="4" w:space="6" w:color="auto"/>
        <w:bottom w:val="dotted" w:sz="4" w:space="6" w:color="auto"/>
        <w:right w:val="dotted" w:sz="4" w:space="6" w:color="auto"/>
      </w:pBdr>
      <w:spacing w:line="360" w:lineRule="auto"/>
    </w:pPr>
    <w:rPr>
      <w:rFonts w:ascii="Courier New" w:eastAsia="楷体" w:hAnsi="Courier New"/>
    </w:rPr>
  </w:style>
  <w:style w:type="paragraph" w:customStyle="1" w:styleId="jxc">
    <w:name w:val="jx段前段后"/>
    <w:basedOn w:val="a"/>
    <w:qFormat/>
    <w:rsid w:val="006235A0"/>
    <w:pPr>
      <w:spacing w:afterLines="100"/>
    </w:pPr>
  </w:style>
  <w:style w:type="character" w:customStyle="1" w:styleId="jxChar2">
    <w:name w:val="jx注意与提示 Char"/>
    <w:basedOn w:val="a0"/>
    <w:link w:val="jxb"/>
    <w:rsid w:val="00522FA8"/>
    <w:rPr>
      <w:rFonts w:ascii="Courier New" w:eastAsia="楷体" w:hAnsi="Courier New"/>
    </w:rPr>
  </w:style>
  <w:style w:type="character" w:customStyle="1" w:styleId="Char">
    <w:name w:val="批注框文本 Char"/>
    <w:basedOn w:val="a0"/>
    <w:link w:val="a3"/>
    <w:uiPriority w:val="99"/>
    <w:semiHidden/>
    <w:rsid w:val="00923DE4"/>
    <w:rPr>
      <w:sz w:val="18"/>
      <w:szCs w:val="18"/>
    </w:rPr>
  </w:style>
  <w:style w:type="paragraph" w:customStyle="1" w:styleId="jxd">
    <w:name w:val="jx扉页任务书标题"/>
    <w:qFormat/>
    <w:rsid w:val="00C17808"/>
    <w:pPr>
      <w:spacing w:before="480" w:after="600" w:line="360" w:lineRule="auto"/>
      <w:ind w:left="2835"/>
      <w:jc w:val="right"/>
    </w:pPr>
    <w:rPr>
      <w:rFonts w:eastAsia="华文隶书"/>
      <w:spacing w:val="100"/>
      <w:sz w:val="84"/>
    </w:rPr>
  </w:style>
  <w:style w:type="paragraph" w:customStyle="1" w:styleId="jxe">
    <w:name w:val="jx扉页副标题"/>
    <w:basedOn w:val="a"/>
    <w:qFormat/>
    <w:rsid w:val="00163CF0"/>
    <w:pPr>
      <w:spacing w:before="600" w:after="2160" w:line="360" w:lineRule="auto"/>
      <w:ind w:rightChars="300" w:right="630"/>
      <w:jc w:val="right"/>
    </w:pPr>
    <w:rPr>
      <w:rFonts w:ascii="Courier New" w:eastAsia="宋体" w:hAnsi="Courier New"/>
      <w:b/>
      <w:sz w:val="48"/>
    </w:rPr>
  </w:style>
  <w:style w:type="paragraph" w:customStyle="1" w:styleId="jxf">
    <w:name w:val="jx页眉索引"/>
    <w:basedOn w:val="a"/>
    <w:link w:val="jxChar3"/>
    <w:qFormat/>
    <w:rsid w:val="00FA361B"/>
    <w:rPr>
      <w:rFonts w:ascii="Arial Black" w:eastAsia="微软雅黑" w:hAnsi="Arial Black"/>
      <w:b/>
      <w:color w:val="FFFFFF" w:themeColor="background1"/>
    </w:rPr>
  </w:style>
  <w:style w:type="paragraph" w:customStyle="1" w:styleId="jxf0">
    <w:name w:val="jx页眉名称"/>
    <w:basedOn w:val="a"/>
    <w:link w:val="jxChar4"/>
    <w:qFormat/>
    <w:rsid w:val="003F6E7B"/>
    <w:pPr>
      <w:jc w:val="right"/>
    </w:pPr>
    <w:rPr>
      <w:rFonts w:ascii="Arial Black" w:eastAsia="微软雅黑" w:hAnsi="Arial Black"/>
      <w:b/>
      <w:color w:val="000000" w:themeColor="text1"/>
      <w:sz w:val="24"/>
    </w:rPr>
  </w:style>
  <w:style w:type="character" w:customStyle="1" w:styleId="jxChar3">
    <w:name w:val="jx页眉索引 Char"/>
    <w:basedOn w:val="a0"/>
    <w:link w:val="jxf"/>
    <w:rsid w:val="009575C0"/>
    <w:rPr>
      <w:rFonts w:ascii="Arial Black" w:eastAsia="微软雅黑" w:hAnsi="Arial Black"/>
      <w:b/>
      <w:color w:val="FFFFFF" w:themeColor="background1"/>
    </w:rPr>
  </w:style>
  <w:style w:type="character" w:customStyle="1" w:styleId="jxChar4">
    <w:name w:val="jx页眉名称 Char"/>
    <w:basedOn w:val="a0"/>
    <w:link w:val="jxf0"/>
    <w:rsid w:val="009575C0"/>
    <w:rPr>
      <w:rFonts w:ascii="Arial Black" w:eastAsia="微软雅黑" w:hAnsi="Arial Black"/>
      <w:b/>
      <w:color w:val="000000" w:themeColor="text1"/>
      <w:sz w:val="24"/>
    </w:rPr>
  </w:style>
  <w:style w:type="paragraph" w:customStyle="1" w:styleId="jxf1">
    <w:name w:val="jx页脚页码"/>
    <w:basedOn w:val="a"/>
    <w:link w:val="jxChar5"/>
    <w:qFormat/>
    <w:rsid w:val="009575C0"/>
    <w:pPr>
      <w:tabs>
        <w:tab w:val="center" w:pos="312"/>
      </w:tabs>
    </w:pPr>
    <w:rPr>
      <w:rFonts w:ascii="Arial Black" w:eastAsia="微软雅黑" w:hAnsi="Arial Black"/>
      <w:b/>
      <w:color w:val="FFFFFF" w:themeColor="background1"/>
    </w:rPr>
  </w:style>
  <w:style w:type="character" w:customStyle="1" w:styleId="jxChar">
    <w:name w:val="jx一级标题 Char"/>
    <w:basedOn w:val="1Char"/>
    <w:link w:val="jx0"/>
    <w:rsid w:val="001D019F"/>
    <w:rPr>
      <w:rFonts w:ascii="Arial" w:eastAsia="微软雅黑" w:hAnsi="Arial"/>
      <w:b/>
      <w:bCs/>
      <w:kern w:val="44"/>
      <w:sz w:val="52"/>
      <w:szCs w:val="52"/>
    </w:rPr>
  </w:style>
  <w:style w:type="character" w:customStyle="1" w:styleId="jxChar5">
    <w:name w:val="jx页脚页码 Char"/>
    <w:basedOn w:val="a0"/>
    <w:link w:val="jxf1"/>
    <w:rsid w:val="009575C0"/>
    <w:rPr>
      <w:rFonts w:ascii="Arial Black" w:eastAsia="微软雅黑" w:hAnsi="Arial Black"/>
      <w:b/>
      <w:color w:val="FFFFFF" w:themeColor="background1"/>
    </w:rPr>
  </w:style>
  <w:style w:type="character" w:customStyle="1" w:styleId="jxChar0">
    <w:name w:val="jx二级标题 Char"/>
    <w:basedOn w:val="2Char"/>
    <w:link w:val="jx1"/>
    <w:rsid w:val="00A97DAD"/>
    <w:rPr>
      <w:rFonts w:ascii="Arial" w:eastAsia="微软雅黑" w:hAnsi="Arial" w:cstheme="majorBidi"/>
      <w:b/>
      <w:bCs/>
      <w:sz w:val="32"/>
      <w:szCs w:val="32"/>
    </w:rPr>
  </w:style>
  <w:style w:type="paragraph" w:styleId="a4">
    <w:name w:val="annotation text"/>
    <w:basedOn w:val="a"/>
    <w:link w:val="Char0"/>
    <w:uiPriority w:val="99"/>
    <w:semiHidden/>
    <w:locked/>
    <w:rsid w:val="00C658C8"/>
    <w:pPr>
      <w:jc w:val="left"/>
    </w:pPr>
  </w:style>
  <w:style w:type="character" w:customStyle="1" w:styleId="Char0">
    <w:name w:val="批注文字 Char"/>
    <w:basedOn w:val="a0"/>
    <w:link w:val="a4"/>
    <w:uiPriority w:val="99"/>
    <w:semiHidden/>
    <w:rsid w:val="00923DE4"/>
  </w:style>
  <w:style w:type="character" w:styleId="a5">
    <w:name w:val="annotation reference"/>
    <w:basedOn w:val="a0"/>
    <w:uiPriority w:val="99"/>
    <w:semiHidden/>
    <w:locked/>
    <w:rsid w:val="00C658C8"/>
    <w:rPr>
      <w:sz w:val="21"/>
      <w:szCs w:val="21"/>
    </w:rPr>
  </w:style>
  <w:style w:type="paragraph" w:customStyle="1" w:styleId="jxf2">
    <w:name w:val="jx参考代码注释"/>
    <w:basedOn w:val="jxa"/>
    <w:link w:val="jxChar6"/>
    <w:qFormat/>
    <w:rsid w:val="0042027D"/>
    <w:rPr>
      <w:rFonts w:ascii="Courier New" w:eastAsia="宋体" w:hAnsi="Courier New"/>
      <w:i w:val="0"/>
      <w:color w:val="3F7F5F"/>
    </w:rPr>
  </w:style>
  <w:style w:type="character" w:customStyle="1" w:styleId="jxChar6">
    <w:name w:val="jx参考代码注释 Char"/>
    <w:basedOn w:val="a0"/>
    <w:link w:val="jxf2"/>
    <w:rsid w:val="0042027D"/>
    <w:rPr>
      <w:rFonts w:ascii="Courier New" w:eastAsia="宋体" w:hAnsi="Courier New" w:cs="宋体"/>
      <w:b/>
      <w:color w:val="3F7F5F"/>
      <w:kern w:val="0"/>
      <w:shd w:val="clear" w:color="auto" w:fill="F2F2F2" w:themeFill="background1" w:themeFillShade="F2"/>
    </w:rPr>
  </w:style>
  <w:style w:type="paragraph" w:styleId="a6">
    <w:name w:val="header"/>
    <w:basedOn w:val="a"/>
    <w:link w:val="Char1"/>
    <w:uiPriority w:val="99"/>
    <w:semiHidden/>
    <w:locked/>
    <w:rsid w:val="00D308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semiHidden/>
    <w:rsid w:val="00D308A0"/>
    <w:rPr>
      <w:sz w:val="18"/>
      <w:szCs w:val="18"/>
    </w:rPr>
  </w:style>
  <w:style w:type="paragraph" w:styleId="a7">
    <w:name w:val="footer"/>
    <w:basedOn w:val="a"/>
    <w:link w:val="Char2"/>
    <w:uiPriority w:val="99"/>
    <w:semiHidden/>
    <w:locked/>
    <w:rsid w:val="00D308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semiHidden/>
    <w:rsid w:val="00D308A0"/>
    <w:rPr>
      <w:sz w:val="18"/>
      <w:szCs w:val="18"/>
    </w:rPr>
  </w:style>
  <w:style w:type="character" w:customStyle="1" w:styleId="jxChar1">
    <w:name w:val="jx参考代码 Char"/>
    <w:basedOn w:val="a0"/>
    <w:link w:val="jxa"/>
    <w:rsid w:val="00F46A48"/>
    <w:rPr>
      <w:rFonts w:ascii="Consolas" w:hAnsi="Consolas" w:cs="宋体"/>
      <w:b/>
      <w:i/>
      <w:color w:val="002F8E"/>
      <w:kern w:val="0"/>
      <w:shd w:val="clear" w:color="auto" w:fill="F2F2F2" w:themeFill="background1" w:themeFillShade="F2"/>
    </w:rPr>
  </w:style>
  <w:style w:type="paragraph" w:styleId="a8">
    <w:name w:val="caption"/>
    <w:basedOn w:val="a"/>
    <w:next w:val="a"/>
    <w:uiPriority w:val="35"/>
    <w:semiHidden/>
    <w:qFormat/>
    <w:locked/>
    <w:rsid w:val="00B33F78"/>
    <w:rPr>
      <w:rFonts w:asciiTheme="majorHAnsi" w:eastAsia="黑体" w:hAnsiTheme="majorHAnsi" w:cstheme="majorBidi"/>
      <w:sz w:val="20"/>
      <w:szCs w:val="20"/>
    </w:rPr>
  </w:style>
  <w:style w:type="table" w:styleId="a9">
    <w:name w:val="Table Grid"/>
    <w:basedOn w:val="a1"/>
    <w:uiPriority w:val="59"/>
    <w:locked/>
    <w:rsid w:val="000B18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Normal (Web)"/>
    <w:basedOn w:val="a"/>
    <w:uiPriority w:val="99"/>
    <w:semiHidden/>
    <w:locked/>
    <w:rsid w:val="00D23A56"/>
    <w:rPr>
      <w:rFonts w:ascii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locked/>
    <w:rsid w:val="0073776C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73776C"/>
    <w:rPr>
      <w:rFonts w:ascii="Courier New" w:hAnsi="Courier New" w:cs="Courier New"/>
      <w:sz w:val="20"/>
      <w:szCs w:val="20"/>
    </w:rPr>
  </w:style>
  <w:style w:type="paragraph" w:styleId="ab">
    <w:name w:val="annotation subject"/>
    <w:basedOn w:val="a4"/>
    <w:next w:val="a4"/>
    <w:link w:val="Char3"/>
    <w:uiPriority w:val="99"/>
    <w:semiHidden/>
    <w:unhideWhenUsed/>
    <w:locked/>
    <w:rsid w:val="006977F4"/>
    <w:rPr>
      <w:b/>
      <w:bCs/>
    </w:rPr>
  </w:style>
  <w:style w:type="character" w:customStyle="1" w:styleId="Char3">
    <w:name w:val="批注主题 Char"/>
    <w:basedOn w:val="Char0"/>
    <w:link w:val="ab"/>
    <w:uiPriority w:val="99"/>
    <w:semiHidden/>
    <w:rsid w:val="006977F4"/>
    <w:rPr>
      <w:b/>
      <w:bCs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jx0">
    <w:name w:val="jx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3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5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9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2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0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6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3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3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9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0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8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0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47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98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2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73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05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7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0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1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9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2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79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2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4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6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0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3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15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2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3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2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6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9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7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2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6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8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9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1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2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8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5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3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2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3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feicui\2\20140819_&#25945;&#24072;&#21442;&#32771;&#20219;&#21153;&#20070;&#27169;&#26495;_&#26446;&#23478;&#21452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BDB35D-9F23-49C0-99EC-A672D8F7C2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20140819_教师参考任务书模板_李家双.dotx</Template>
  <TotalTime>2245</TotalTime>
  <Pages>16</Pages>
  <Words>2707</Words>
  <Characters>15436</Characters>
  <Application>Microsoft Office Word</Application>
  <DocSecurity>0</DocSecurity>
  <Lines>128</Lines>
  <Paragraphs>36</Paragraphs>
  <ScaleCrop>false</ScaleCrop>
  <Company>Microsoft</Company>
  <LinksUpToDate>false</LinksUpToDate>
  <CharactersWithSpaces>18107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USER-</dc:creator>
  <cp:lastModifiedBy>Administrator</cp:lastModifiedBy>
  <cp:revision>489</cp:revision>
  <cp:lastPrinted>2016-04-20T08:22:00Z</cp:lastPrinted>
  <dcterms:created xsi:type="dcterms:W3CDTF">2014-08-28T11:14:00Z</dcterms:created>
  <dcterms:modified xsi:type="dcterms:W3CDTF">2017-04-28T09:08:00Z</dcterms:modified>
</cp:coreProperties>
</file>